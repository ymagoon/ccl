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BDE123"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DDE2F8457613406797DD644E89110C12"/>
        </w:placeholder>
      </w:sdtPr>
      <w:sdtEndPr/>
      <w:sdtContent>
        <w:p w14:paraId="7DBDE124" w14:textId="2A38C3BC" w:rsidR="00F5255D" w:rsidRPr="0071451A" w:rsidRDefault="00C414BA"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Varian Radiation Oncology</w:t>
          </w:r>
          <w:r w:rsidR="00C049FE">
            <w:rPr>
              <w:rFonts w:asciiTheme="minorHAnsi" w:eastAsia="Times New Roman" w:hAnsiTheme="minorHAnsi" w:cs="Arial"/>
              <w:b/>
              <w:bCs/>
              <w:color w:val="auto"/>
              <w:sz w:val="52"/>
              <w:szCs w:val="52"/>
            </w:rPr>
            <w:t xml:space="preserve"> </w:t>
          </w:r>
          <w:r>
            <w:rPr>
              <w:rFonts w:asciiTheme="minorHAnsi" w:eastAsia="Times New Roman" w:hAnsiTheme="minorHAnsi" w:cs="Arial"/>
              <w:b/>
              <w:bCs/>
              <w:color w:val="auto"/>
              <w:sz w:val="52"/>
              <w:szCs w:val="52"/>
            </w:rPr>
            <w:t>to Soarian Scheduling SIU</w:t>
          </w:r>
          <w:r w:rsidR="00211D09">
            <w:rPr>
              <w:rFonts w:asciiTheme="minorHAnsi" w:eastAsia="Times New Roman" w:hAnsiTheme="minorHAnsi" w:cs="Arial"/>
              <w:b/>
              <w:bCs/>
              <w:color w:val="auto"/>
              <w:sz w:val="52"/>
              <w:szCs w:val="52"/>
            </w:rPr>
            <w:t xml:space="preserve"> </w:t>
          </w:r>
          <w:r w:rsidR="00375D69">
            <w:rPr>
              <w:rFonts w:asciiTheme="minorHAnsi" w:eastAsia="Times New Roman" w:hAnsiTheme="minorHAnsi" w:cs="Arial"/>
              <w:b/>
              <w:bCs/>
              <w:color w:val="auto"/>
              <w:sz w:val="52"/>
              <w:szCs w:val="52"/>
            </w:rPr>
            <w:t>Requirement</w:t>
          </w:r>
          <w:r w:rsidR="00211D09">
            <w:rPr>
              <w:rFonts w:asciiTheme="minorHAnsi" w:eastAsia="Times New Roman" w:hAnsiTheme="minorHAnsi" w:cs="Arial"/>
              <w:b/>
              <w:bCs/>
              <w:color w:val="auto"/>
              <w:sz w:val="52"/>
              <w:szCs w:val="52"/>
            </w:rPr>
            <w:t>s</w:t>
          </w:r>
        </w:p>
      </w:sdtContent>
    </w:sdt>
    <w:sdt>
      <w:sdtPr>
        <w:rPr>
          <w:rFonts w:asciiTheme="minorHAnsi" w:eastAsia="Times New Roman" w:hAnsiTheme="minorHAnsi" w:cs="Arial"/>
          <w:b/>
          <w:bCs/>
          <w:color w:val="auto"/>
          <w:sz w:val="24"/>
          <w:szCs w:val="24"/>
        </w:rPr>
        <w:id w:val="-769156344"/>
        <w:placeholder>
          <w:docPart w:val="DDE2F8457613406797DD644E89110C12"/>
        </w:placeholder>
      </w:sdtPr>
      <w:sdtEndPr/>
      <w:sdtContent>
        <w:p w14:paraId="7DBDE125" w14:textId="77777777"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FB2ABC">
            <w:rPr>
              <w:rFonts w:asciiTheme="minorHAnsi" w:eastAsia="Times New Roman" w:hAnsiTheme="minorHAnsi" w:cs="Arial"/>
              <w:b/>
              <w:bCs/>
              <w:color w:val="auto"/>
              <w:sz w:val="24"/>
              <w:szCs w:val="24"/>
            </w:rPr>
            <w:t xml:space="preserve"> 1.0</w:t>
          </w:r>
        </w:p>
      </w:sdtContent>
    </w:sdt>
    <w:p w14:paraId="7DBDE126" w14:textId="77777777"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DDE2F8457613406797DD644E89110C12"/>
          </w:placeholder>
        </w:sdtPr>
        <w:sdtEndPr/>
        <w:sdtContent>
          <w:r w:rsidR="00FB2ABC">
            <w:rPr>
              <w:rFonts w:asciiTheme="minorHAnsi" w:eastAsia="Times New Roman" w:hAnsiTheme="minorHAnsi" w:cs="Arial"/>
              <w:b/>
              <w:bCs/>
              <w:color w:val="auto"/>
              <w:sz w:val="24"/>
              <w:szCs w:val="24"/>
            </w:rPr>
            <w:t>Levy Lazarre</w:t>
          </w:r>
        </w:sdtContent>
      </w:sdt>
    </w:p>
    <w:p w14:paraId="7DBDE127" w14:textId="104FBB7B"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DD58F127C55B4A31A98C46D90AA14018"/>
          </w:placeholder>
          <w:date w:fullDate="2018-04-16T00:00:00Z">
            <w:dateFormat w:val="M/d/yyyy"/>
            <w:lid w:val="en-US"/>
            <w:storeMappedDataAs w:val="dateTime"/>
            <w:calendar w:val="gregorian"/>
          </w:date>
        </w:sdtPr>
        <w:sdtEndPr/>
        <w:sdtContent>
          <w:r w:rsidR="00C414BA">
            <w:rPr>
              <w:rFonts w:asciiTheme="minorHAnsi" w:eastAsia="Times New Roman" w:hAnsiTheme="minorHAnsi" w:cs="Times New Roman"/>
              <w:b/>
              <w:bCs/>
              <w:color w:val="auto"/>
              <w:sz w:val="24"/>
              <w:szCs w:val="24"/>
            </w:rPr>
            <w:t>4/16/2018</w:t>
          </w:r>
        </w:sdtContent>
      </w:sdt>
    </w:p>
    <w:p w14:paraId="7DBDE128" w14:textId="77777777" w:rsidR="00982A41" w:rsidRDefault="00982A41">
      <w:r>
        <w:br w:type="page"/>
      </w:r>
    </w:p>
    <w:bookmarkStart w:id="0" w:name="_GoBack"/>
    <w:bookmarkEnd w:id="0"/>
    <w:p w14:paraId="07835812" w14:textId="5630261A" w:rsidR="001C06C3"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511725826" w:history="1">
        <w:r w:rsidR="001C06C3" w:rsidRPr="00B02903">
          <w:rPr>
            <w:rStyle w:val="Hyperlink"/>
          </w:rPr>
          <w:t>Document Control</w:t>
        </w:r>
        <w:r w:rsidR="001C06C3">
          <w:rPr>
            <w:webHidden/>
          </w:rPr>
          <w:tab/>
        </w:r>
        <w:r w:rsidR="001C06C3">
          <w:rPr>
            <w:webHidden/>
          </w:rPr>
          <w:fldChar w:fldCharType="begin"/>
        </w:r>
        <w:r w:rsidR="001C06C3">
          <w:rPr>
            <w:webHidden/>
          </w:rPr>
          <w:instrText xml:space="preserve"> PAGEREF _Toc511725826 \h </w:instrText>
        </w:r>
        <w:r w:rsidR="001C06C3">
          <w:rPr>
            <w:webHidden/>
          </w:rPr>
        </w:r>
        <w:r w:rsidR="001C06C3">
          <w:rPr>
            <w:webHidden/>
          </w:rPr>
          <w:fldChar w:fldCharType="separate"/>
        </w:r>
        <w:r w:rsidR="001C06C3">
          <w:rPr>
            <w:webHidden/>
          </w:rPr>
          <w:t>3</w:t>
        </w:r>
        <w:r w:rsidR="001C06C3">
          <w:rPr>
            <w:webHidden/>
          </w:rPr>
          <w:fldChar w:fldCharType="end"/>
        </w:r>
      </w:hyperlink>
    </w:p>
    <w:p w14:paraId="54D65CD1" w14:textId="294E3B2C" w:rsidR="001C06C3" w:rsidRDefault="001C06C3">
      <w:pPr>
        <w:pStyle w:val="TOC2"/>
        <w:rPr>
          <w:rFonts w:asciiTheme="minorHAnsi" w:eastAsiaTheme="minorEastAsia" w:hAnsiTheme="minorHAnsi" w:cstheme="minorBidi"/>
          <w:noProof/>
          <w:szCs w:val="22"/>
        </w:rPr>
      </w:pPr>
      <w:hyperlink w:anchor="_Toc511725827" w:history="1">
        <w:r w:rsidRPr="00B02903">
          <w:rPr>
            <w:rStyle w:val="Hyperlink"/>
            <w:rFonts w:cs="Arial"/>
            <w:noProof/>
          </w:rPr>
          <w:t>Resources</w:t>
        </w:r>
        <w:r>
          <w:rPr>
            <w:noProof/>
            <w:webHidden/>
          </w:rPr>
          <w:tab/>
        </w:r>
        <w:r>
          <w:rPr>
            <w:noProof/>
            <w:webHidden/>
          </w:rPr>
          <w:fldChar w:fldCharType="begin"/>
        </w:r>
        <w:r>
          <w:rPr>
            <w:noProof/>
            <w:webHidden/>
          </w:rPr>
          <w:instrText xml:space="preserve"> PAGEREF _Toc511725827 \h </w:instrText>
        </w:r>
        <w:r>
          <w:rPr>
            <w:noProof/>
            <w:webHidden/>
          </w:rPr>
        </w:r>
        <w:r>
          <w:rPr>
            <w:noProof/>
            <w:webHidden/>
          </w:rPr>
          <w:fldChar w:fldCharType="separate"/>
        </w:r>
        <w:r>
          <w:rPr>
            <w:noProof/>
            <w:webHidden/>
          </w:rPr>
          <w:t>3</w:t>
        </w:r>
        <w:r>
          <w:rPr>
            <w:noProof/>
            <w:webHidden/>
          </w:rPr>
          <w:fldChar w:fldCharType="end"/>
        </w:r>
      </w:hyperlink>
    </w:p>
    <w:p w14:paraId="3EB39332" w14:textId="1B89518C" w:rsidR="001C06C3" w:rsidRDefault="001C06C3">
      <w:pPr>
        <w:pStyle w:val="TOC2"/>
        <w:rPr>
          <w:rFonts w:asciiTheme="minorHAnsi" w:eastAsiaTheme="minorEastAsia" w:hAnsiTheme="minorHAnsi" w:cstheme="minorBidi"/>
          <w:noProof/>
          <w:szCs w:val="22"/>
        </w:rPr>
      </w:pPr>
      <w:hyperlink w:anchor="_Toc511725828" w:history="1">
        <w:r w:rsidRPr="00B02903">
          <w:rPr>
            <w:rStyle w:val="Hyperlink"/>
            <w:rFonts w:cs="Arial"/>
            <w:noProof/>
          </w:rPr>
          <w:t>Project Distribution List</w:t>
        </w:r>
        <w:r>
          <w:rPr>
            <w:noProof/>
            <w:webHidden/>
          </w:rPr>
          <w:tab/>
        </w:r>
        <w:r>
          <w:rPr>
            <w:noProof/>
            <w:webHidden/>
          </w:rPr>
          <w:fldChar w:fldCharType="begin"/>
        </w:r>
        <w:r>
          <w:rPr>
            <w:noProof/>
            <w:webHidden/>
          </w:rPr>
          <w:instrText xml:space="preserve"> PAGEREF _Toc511725828 \h </w:instrText>
        </w:r>
        <w:r>
          <w:rPr>
            <w:noProof/>
            <w:webHidden/>
          </w:rPr>
        </w:r>
        <w:r>
          <w:rPr>
            <w:noProof/>
            <w:webHidden/>
          </w:rPr>
          <w:fldChar w:fldCharType="separate"/>
        </w:r>
        <w:r>
          <w:rPr>
            <w:noProof/>
            <w:webHidden/>
          </w:rPr>
          <w:t>3</w:t>
        </w:r>
        <w:r>
          <w:rPr>
            <w:noProof/>
            <w:webHidden/>
          </w:rPr>
          <w:fldChar w:fldCharType="end"/>
        </w:r>
      </w:hyperlink>
    </w:p>
    <w:p w14:paraId="0A22B3C4" w14:textId="3BEFF25A" w:rsidR="001C06C3" w:rsidRDefault="001C06C3">
      <w:pPr>
        <w:pStyle w:val="TOC2"/>
        <w:rPr>
          <w:rFonts w:asciiTheme="minorHAnsi" w:eastAsiaTheme="minorEastAsia" w:hAnsiTheme="minorHAnsi" w:cstheme="minorBidi"/>
          <w:noProof/>
          <w:szCs w:val="22"/>
        </w:rPr>
      </w:pPr>
      <w:hyperlink w:anchor="_Toc511725829" w:history="1">
        <w:r w:rsidRPr="00B02903">
          <w:rPr>
            <w:rStyle w:val="Hyperlink"/>
            <w:rFonts w:cs="Arial"/>
            <w:noProof/>
          </w:rPr>
          <w:t>Document Version Control</w:t>
        </w:r>
        <w:r>
          <w:rPr>
            <w:noProof/>
            <w:webHidden/>
          </w:rPr>
          <w:tab/>
        </w:r>
        <w:r>
          <w:rPr>
            <w:noProof/>
            <w:webHidden/>
          </w:rPr>
          <w:fldChar w:fldCharType="begin"/>
        </w:r>
        <w:r>
          <w:rPr>
            <w:noProof/>
            <w:webHidden/>
          </w:rPr>
          <w:instrText xml:space="preserve"> PAGEREF _Toc511725829 \h </w:instrText>
        </w:r>
        <w:r>
          <w:rPr>
            <w:noProof/>
            <w:webHidden/>
          </w:rPr>
        </w:r>
        <w:r>
          <w:rPr>
            <w:noProof/>
            <w:webHidden/>
          </w:rPr>
          <w:fldChar w:fldCharType="separate"/>
        </w:r>
        <w:r>
          <w:rPr>
            <w:noProof/>
            <w:webHidden/>
          </w:rPr>
          <w:t>3</w:t>
        </w:r>
        <w:r>
          <w:rPr>
            <w:noProof/>
            <w:webHidden/>
          </w:rPr>
          <w:fldChar w:fldCharType="end"/>
        </w:r>
      </w:hyperlink>
    </w:p>
    <w:p w14:paraId="70572E6E" w14:textId="1033AF9F" w:rsidR="001C06C3" w:rsidRDefault="001C06C3">
      <w:pPr>
        <w:pStyle w:val="TOC1"/>
        <w:rPr>
          <w:rFonts w:asciiTheme="minorHAnsi" w:eastAsiaTheme="minorEastAsia" w:hAnsiTheme="minorHAnsi" w:cstheme="minorBidi"/>
          <w:b w:val="0"/>
          <w:sz w:val="22"/>
          <w:szCs w:val="22"/>
        </w:rPr>
      </w:pPr>
      <w:hyperlink w:anchor="_Toc511725830" w:history="1">
        <w:r w:rsidRPr="00B02903">
          <w:rPr>
            <w:rStyle w:val="Hyperlink"/>
            <w:rFonts w:cs="Arial"/>
          </w:rPr>
          <w:t>1.    Introduction</w:t>
        </w:r>
        <w:r>
          <w:rPr>
            <w:webHidden/>
          </w:rPr>
          <w:tab/>
        </w:r>
        <w:r>
          <w:rPr>
            <w:webHidden/>
          </w:rPr>
          <w:fldChar w:fldCharType="begin"/>
        </w:r>
        <w:r>
          <w:rPr>
            <w:webHidden/>
          </w:rPr>
          <w:instrText xml:space="preserve"> PAGEREF _Toc511725830 \h </w:instrText>
        </w:r>
        <w:r>
          <w:rPr>
            <w:webHidden/>
          </w:rPr>
        </w:r>
        <w:r>
          <w:rPr>
            <w:webHidden/>
          </w:rPr>
          <w:fldChar w:fldCharType="separate"/>
        </w:r>
        <w:r>
          <w:rPr>
            <w:webHidden/>
          </w:rPr>
          <w:t>4</w:t>
        </w:r>
        <w:r>
          <w:rPr>
            <w:webHidden/>
          </w:rPr>
          <w:fldChar w:fldCharType="end"/>
        </w:r>
      </w:hyperlink>
    </w:p>
    <w:p w14:paraId="5B9D360F" w14:textId="24C20DE6" w:rsidR="001C06C3" w:rsidRDefault="001C06C3">
      <w:pPr>
        <w:pStyle w:val="TOC2"/>
        <w:rPr>
          <w:rFonts w:asciiTheme="minorHAnsi" w:eastAsiaTheme="minorEastAsia" w:hAnsiTheme="minorHAnsi" w:cstheme="minorBidi"/>
          <w:noProof/>
          <w:szCs w:val="22"/>
        </w:rPr>
      </w:pPr>
      <w:hyperlink w:anchor="_Toc511725831" w:history="1">
        <w:r w:rsidRPr="00B02903">
          <w:rPr>
            <w:rStyle w:val="Hyperlink"/>
            <w:rFonts w:cs="Arial"/>
            <w:noProof/>
          </w:rPr>
          <w:t>1.1    Purpose</w:t>
        </w:r>
        <w:r>
          <w:rPr>
            <w:noProof/>
            <w:webHidden/>
          </w:rPr>
          <w:tab/>
        </w:r>
        <w:r>
          <w:rPr>
            <w:noProof/>
            <w:webHidden/>
          </w:rPr>
          <w:fldChar w:fldCharType="begin"/>
        </w:r>
        <w:r>
          <w:rPr>
            <w:noProof/>
            <w:webHidden/>
          </w:rPr>
          <w:instrText xml:space="preserve"> PAGEREF _Toc511725831 \h </w:instrText>
        </w:r>
        <w:r>
          <w:rPr>
            <w:noProof/>
            <w:webHidden/>
          </w:rPr>
        </w:r>
        <w:r>
          <w:rPr>
            <w:noProof/>
            <w:webHidden/>
          </w:rPr>
          <w:fldChar w:fldCharType="separate"/>
        </w:r>
        <w:r>
          <w:rPr>
            <w:noProof/>
            <w:webHidden/>
          </w:rPr>
          <w:t>4</w:t>
        </w:r>
        <w:r>
          <w:rPr>
            <w:noProof/>
            <w:webHidden/>
          </w:rPr>
          <w:fldChar w:fldCharType="end"/>
        </w:r>
      </w:hyperlink>
    </w:p>
    <w:p w14:paraId="392FC048" w14:textId="236924E0" w:rsidR="001C06C3" w:rsidRDefault="001C06C3">
      <w:pPr>
        <w:pStyle w:val="TOC2"/>
        <w:rPr>
          <w:rFonts w:asciiTheme="minorHAnsi" w:eastAsiaTheme="minorEastAsia" w:hAnsiTheme="minorHAnsi" w:cstheme="minorBidi"/>
          <w:noProof/>
          <w:szCs w:val="22"/>
        </w:rPr>
      </w:pPr>
      <w:hyperlink w:anchor="_Toc511725832" w:history="1">
        <w:r w:rsidRPr="00B02903">
          <w:rPr>
            <w:rStyle w:val="Hyperlink"/>
            <w:rFonts w:cs="Arial"/>
            <w:noProof/>
          </w:rPr>
          <w:t>1.2    Project Scope</w:t>
        </w:r>
        <w:r>
          <w:rPr>
            <w:noProof/>
            <w:webHidden/>
          </w:rPr>
          <w:tab/>
        </w:r>
        <w:r>
          <w:rPr>
            <w:noProof/>
            <w:webHidden/>
          </w:rPr>
          <w:fldChar w:fldCharType="begin"/>
        </w:r>
        <w:r>
          <w:rPr>
            <w:noProof/>
            <w:webHidden/>
          </w:rPr>
          <w:instrText xml:space="preserve"> PAGEREF _Toc511725832 \h </w:instrText>
        </w:r>
        <w:r>
          <w:rPr>
            <w:noProof/>
            <w:webHidden/>
          </w:rPr>
        </w:r>
        <w:r>
          <w:rPr>
            <w:noProof/>
            <w:webHidden/>
          </w:rPr>
          <w:fldChar w:fldCharType="separate"/>
        </w:r>
        <w:r>
          <w:rPr>
            <w:noProof/>
            <w:webHidden/>
          </w:rPr>
          <w:t>4</w:t>
        </w:r>
        <w:r>
          <w:rPr>
            <w:noProof/>
            <w:webHidden/>
          </w:rPr>
          <w:fldChar w:fldCharType="end"/>
        </w:r>
      </w:hyperlink>
    </w:p>
    <w:p w14:paraId="77F05408" w14:textId="07A99EE2" w:rsidR="001C06C3" w:rsidRDefault="001C06C3">
      <w:pPr>
        <w:pStyle w:val="TOC2"/>
        <w:rPr>
          <w:rFonts w:asciiTheme="minorHAnsi" w:eastAsiaTheme="minorEastAsia" w:hAnsiTheme="minorHAnsi" w:cstheme="minorBidi"/>
          <w:noProof/>
          <w:szCs w:val="22"/>
        </w:rPr>
      </w:pPr>
      <w:hyperlink w:anchor="_Toc511725833" w:history="1">
        <w:r w:rsidRPr="00B02903">
          <w:rPr>
            <w:rStyle w:val="Hyperlink"/>
            <w:rFonts w:cs="Arial"/>
            <w:noProof/>
          </w:rPr>
          <w:t>1.3    Terminology Standards</w:t>
        </w:r>
        <w:r>
          <w:rPr>
            <w:noProof/>
            <w:webHidden/>
          </w:rPr>
          <w:tab/>
        </w:r>
        <w:r>
          <w:rPr>
            <w:noProof/>
            <w:webHidden/>
          </w:rPr>
          <w:fldChar w:fldCharType="begin"/>
        </w:r>
        <w:r>
          <w:rPr>
            <w:noProof/>
            <w:webHidden/>
          </w:rPr>
          <w:instrText xml:space="preserve"> PAGEREF _Toc511725833 \h </w:instrText>
        </w:r>
        <w:r>
          <w:rPr>
            <w:noProof/>
            <w:webHidden/>
          </w:rPr>
        </w:r>
        <w:r>
          <w:rPr>
            <w:noProof/>
            <w:webHidden/>
          </w:rPr>
          <w:fldChar w:fldCharType="separate"/>
        </w:r>
        <w:r>
          <w:rPr>
            <w:noProof/>
            <w:webHidden/>
          </w:rPr>
          <w:t>4</w:t>
        </w:r>
        <w:r>
          <w:rPr>
            <w:noProof/>
            <w:webHidden/>
          </w:rPr>
          <w:fldChar w:fldCharType="end"/>
        </w:r>
      </w:hyperlink>
    </w:p>
    <w:p w14:paraId="59D4BADB" w14:textId="7097DBF1" w:rsidR="001C06C3" w:rsidRDefault="001C06C3">
      <w:pPr>
        <w:pStyle w:val="TOC3"/>
        <w:rPr>
          <w:rFonts w:asciiTheme="minorHAnsi" w:eastAsiaTheme="minorEastAsia" w:hAnsiTheme="minorHAnsi" w:cstheme="minorBidi"/>
          <w:szCs w:val="22"/>
        </w:rPr>
      </w:pPr>
      <w:hyperlink w:anchor="_Toc511725834" w:history="1">
        <w:r w:rsidRPr="00B02903">
          <w:rPr>
            <w:rStyle w:val="Hyperlink"/>
            <w:rFonts w:cs="Arial"/>
          </w:rPr>
          <w:t>1.3.1 Acronyms</w:t>
        </w:r>
        <w:r>
          <w:rPr>
            <w:webHidden/>
          </w:rPr>
          <w:tab/>
        </w:r>
        <w:r>
          <w:rPr>
            <w:webHidden/>
          </w:rPr>
          <w:fldChar w:fldCharType="begin"/>
        </w:r>
        <w:r>
          <w:rPr>
            <w:webHidden/>
          </w:rPr>
          <w:instrText xml:space="preserve"> PAGEREF _Toc511725834 \h </w:instrText>
        </w:r>
        <w:r>
          <w:rPr>
            <w:webHidden/>
          </w:rPr>
        </w:r>
        <w:r>
          <w:rPr>
            <w:webHidden/>
          </w:rPr>
          <w:fldChar w:fldCharType="separate"/>
        </w:r>
        <w:r>
          <w:rPr>
            <w:webHidden/>
          </w:rPr>
          <w:t>4</w:t>
        </w:r>
        <w:r>
          <w:rPr>
            <w:webHidden/>
          </w:rPr>
          <w:fldChar w:fldCharType="end"/>
        </w:r>
      </w:hyperlink>
    </w:p>
    <w:p w14:paraId="51113874" w14:textId="1D90B032" w:rsidR="001C06C3" w:rsidRDefault="001C06C3">
      <w:pPr>
        <w:pStyle w:val="TOC3"/>
        <w:rPr>
          <w:rFonts w:asciiTheme="minorHAnsi" w:eastAsiaTheme="minorEastAsia" w:hAnsiTheme="minorHAnsi" w:cstheme="minorBidi"/>
          <w:szCs w:val="22"/>
        </w:rPr>
      </w:pPr>
      <w:hyperlink w:anchor="_Toc511725835" w:history="1">
        <w:r w:rsidRPr="00B02903">
          <w:rPr>
            <w:rStyle w:val="Hyperlink"/>
            <w:rFonts w:cs="Arial"/>
          </w:rPr>
          <w:t>1.3.2 Glossary</w:t>
        </w:r>
        <w:r>
          <w:rPr>
            <w:webHidden/>
          </w:rPr>
          <w:tab/>
        </w:r>
        <w:r>
          <w:rPr>
            <w:webHidden/>
          </w:rPr>
          <w:fldChar w:fldCharType="begin"/>
        </w:r>
        <w:r>
          <w:rPr>
            <w:webHidden/>
          </w:rPr>
          <w:instrText xml:space="preserve"> PAGEREF _Toc511725835 \h </w:instrText>
        </w:r>
        <w:r>
          <w:rPr>
            <w:webHidden/>
          </w:rPr>
        </w:r>
        <w:r>
          <w:rPr>
            <w:webHidden/>
          </w:rPr>
          <w:fldChar w:fldCharType="separate"/>
        </w:r>
        <w:r>
          <w:rPr>
            <w:webHidden/>
          </w:rPr>
          <w:t>4</w:t>
        </w:r>
        <w:r>
          <w:rPr>
            <w:webHidden/>
          </w:rPr>
          <w:fldChar w:fldCharType="end"/>
        </w:r>
      </w:hyperlink>
    </w:p>
    <w:p w14:paraId="1CAF8C44" w14:textId="04B369FB" w:rsidR="001C06C3" w:rsidRDefault="001C06C3">
      <w:pPr>
        <w:pStyle w:val="TOC2"/>
        <w:rPr>
          <w:rFonts w:asciiTheme="minorHAnsi" w:eastAsiaTheme="minorEastAsia" w:hAnsiTheme="minorHAnsi" w:cstheme="minorBidi"/>
          <w:noProof/>
          <w:szCs w:val="22"/>
        </w:rPr>
      </w:pPr>
      <w:hyperlink w:anchor="_Toc511725836" w:history="1">
        <w:r w:rsidRPr="00B02903">
          <w:rPr>
            <w:rStyle w:val="Hyperlink"/>
            <w:rFonts w:cs="Arial"/>
            <w:noProof/>
          </w:rPr>
          <w:t>1.4   Document References</w:t>
        </w:r>
        <w:r>
          <w:rPr>
            <w:noProof/>
            <w:webHidden/>
          </w:rPr>
          <w:tab/>
        </w:r>
        <w:r>
          <w:rPr>
            <w:noProof/>
            <w:webHidden/>
          </w:rPr>
          <w:fldChar w:fldCharType="begin"/>
        </w:r>
        <w:r>
          <w:rPr>
            <w:noProof/>
            <w:webHidden/>
          </w:rPr>
          <w:instrText xml:space="preserve"> PAGEREF _Toc511725836 \h </w:instrText>
        </w:r>
        <w:r>
          <w:rPr>
            <w:noProof/>
            <w:webHidden/>
          </w:rPr>
        </w:r>
        <w:r>
          <w:rPr>
            <w:noProof/>
            <w:webHidden/>
          </w:rPr>
          <w:fldChar w:fldCharType="separate"/>
        </w:r>
        <w:r>
          <w:rPr>
            <w:noProof/>
            <w:webHidden/>
          </w:rPr>
          <w:t>4</w:t>
        </w:r>
        <w:r>
          <w:rPr>
            <w:noProof/>
            <w:webHidden/>
          </w:rPr>
          <w:fldChar w:fldCharType="end"/>
        </w:r>
      </w:hyperlink>
    </w:p>
    <w:p w14:paraId="15A4C32E" w14:textId="5BD68228" w:rsidR="001C06C3" w:rsidRDefault="001C06C3">
      <w:pPr>
        <w:pStyle w:val="TOC1"/>
        <w:rPr>
          <w:rFonts w:asciiTheme="minorHAnsi" w:eastAsiaTheme="minorEastAsia" w:hAnsiTheme="minorHAnsi" w:cstheme="minorBidi"/>
          <w:b w:val="0"/>
          <w:sz w:val="22"/>
          <w:szCs w:val="22"/>
        </w:rPr>
      </w:pPr>
      <w:hyperlink w:anchor="_Toc511725837" w:history="1">
        <w:r w:rsidRPr="00B02903">
          <w:rPr>
            <w:rStyle w:val="Hyperlink"/>
          </w:rPr>
          <w:t>2.  Diagram</w:t>
        </w:r>
        <w:r>
          <w:rPr>
            <w:webHidden/>
          </w:rPr>
          <w:tab/>
        </w:r>
        <w:r>
          <w:rPr>
            <w:webHidden/>
          </w:rPr>
          <w:fldChar w:fldCharType="begin"/>
        </w:r>
        <w:r>
          <w:rPr>
            <w:webHidden/>
          </w:rPr>
          <w:instrText xml:space="preserve"> PAGEREF _Toc511725837 \h </w:instrText>
        </w:r>
        <w:r>
          <w:rPr>
            <w:webHidden/>
          </w:rPr>
        </w:r>
        <w:r>
          <w:rPr>
            <w:webHidden/>
          </w:rPr>
          <w:fldChar w:fldCharType="separate"/>
        </w:r>
        <w:r>
          <w:rPr>
            <w:webHidden/>
          </w:rPr>
          <w:t>5</w:t>
        </w:r>
        <w:r>
          <w:rPr>
            <w:webHidden/>
          </w:rPr>
          <w:fldChar w:fldCharType="end"/>
        </w:r>
      </w:hyperlink>
    </w:p>
    <w:p w14:paraId="6CE07135" w14:textId="49A3636E" w:rsidR="001C06C3" w:rsidRDefault="001C06C3">
      <w:pPr>
        <w:pStyle w:val="TOC1"/>
        <w:rPr>
          <w:rFonts w:asciiTheme="minorHAnsi" w:eastAsiaTheme="minorEastAsia" w:hAnsiTheme="minorHAnsi" w:cstheme="minorBidi"/>
          <w:b w:val="0"/>
          <w:sz w:val="22"/>
          <w:szCs w:val="22"/>
        </w:rPr>
      </w:pPr>
      <w:hyperlink w:anchor="_Toc511725838" w:history="1">
        <w:r w:rsidRPr="00B02903">
          <w:rPr>
            <w:rStyle w:val="Hyperlink"/>
            <w:rFonts w:cs="Arial"/>
          </w:rPr>
          <w:t>3.    Requirements</w:t>
        </w:r>
        <w:r>
          <w:rPr>
            <w:webHidden/>
          </w:rPr>
          <w:tab/>
        </w:r>
        <w:r>
          <w:rPr>
            <w:webHidden/>
          </w:rPr>
          <w:fldChar w:fldCharType="begin"/>
        </w:r>
        <w:r>
          <w:rPr>
            <w:webHidden/>
          </w:rPr>
          <w:instrText xml:space="preserve"> PAGEREF _Toc511725838 \h </w:instrText>
        </w:r>
        <w:r>
          <w:rPr>
            <w:webHidden/>
          </w:rPr>
        </w:r>
        <w:r>
          <w:rPr>
            <w:webHidden/>
          </w:rPr>
          <w:fldChar w:fldCharType="separate"/>
        </w:r>
        <w:r>
          <w:rPr>
            <w:webHidden/>
          </w:rPr>
          <w:t>6</w:t>
        </w:r>
        <w:r>
          <w:rPr>
            <w:webHidden/>
          </w:rPr>
          <w:fldChar w:fldCharType="end"/>
        </w:r>
      </w:hyperlink>
    </w:p>
    <w:p w14:paraId="7963F29D" w14:textId="05B88D45" w:rsidR="001C06C3" w:rsidRDefault="001C06C3">
      <w:pPr>
        <w:pStyle w:val="TOC2"/>
        <w:rPr>
          <w:rFonts w:asciiTheme="minorHAnsi" w:eastAsiaTheme="minorEastAsia" w:hAnsiTheme="minorHAnsi" w:cstheme="minorBidi"/>
          <w:noProof/>
          <w:szCs w:val="22"/>
        </w:rPr>
      </w:pPr>
      <w:hyperlink w:anchor="_Toc511725839" w:history="1">
        <w:r w:rsidRPr="00B02903">
          <w:rPr>
            <w:rStyle w:val="Hyperlink"/>
            <w:rFonts w:cs="Arial"/>
            <w:noProof/>
          </w:rPr>
          <w:t>3.1    Functional Requirements</w:t>
        </w:r>
        <w:r>
          <w:rPr>
            <w:noProof/>
            <w:webHidden/>
          </w:rPr>
          <w:tab/>
        </w:r>
        <w:r>
          <w:rPr>
            <w:noProof/>
            <w:webHidden/>
          </w:rPr>
          <w:fldChar w:fldCharType="begin"/>
        </w:r>
        <w:r>
          <w:rPr>
            <w:noProof/>
            <w:webHidden/>
          </w:rPr>
          <w:instrText xml:space="preserve"> PAGEREF _Toc511725839 \h </w:instrText>
        </w:r>
        <w:r>
          <w:rPr>
            <w:noProof/>
            <w:webHidden/>
          </w:rPr>
        </w:r>
        <w:r>
          <w:rPr>
            <w:noProof/>
            <w:webHidden/>
          </w:rPr>
          <w:fldChar w:fldCharType="separate"/>
        </w:r>
        <w:r>
          <w:rPr>
            <w:noProof/>
            <w:webHidden/>
          </w:rPr>
          <w:t>6</w:t>
        </w:r>
        <w:r>
          <w:rPr>
            <w:noProof/>
            <w:webHidden/>
          </w:rPr>
          <w:fldChar w:fldCharType="end"/>
        </w:r>
      </w:hyperlink>
    </w:p>
    <w:p w14:paraId="0A5F74B0" w14:textId="45C52A98" w:rsidR="001C06C3" w:rsidRDefault="001C06C3">
      <w:pPr>
        <w:pStyle w:val="TOC2"/>
        <w:rPr>
          <w:rFonts w:asciiTheme="minorHAnsi" w:eastAsiaTheme="minorEastAsia" w:hAnsiTheme="minorHAnsi" w:cstheme="minorBidi"/>
          <w:noProof/>
          <w:szCs w:val="22"/>
        </w:rPr>
      </w:pPr>
      <w:hyperlink w:anchor="_Toc511725840" w:history="1">
        <w:r w:rsidRPr="00B02903">
          <w:rPr>
            <w:rStyle w:val="Hyperlink"/>
            <w:rFonts w:cs="Arial"/>
            <w:noProof/>
          </w:rPr>
          <w:t>3.2    Non-Functional Requirements</w:t>
        </w:r>
        <w:r>
          <w:rPr>
            <w:noProof/>
            <w:webHidden/>
          </w:rPr>
          <w:tab/>
        </w:r>
        <w:r>
          <w:rPr>
            <w:noProof/>
            <w:webHidden/>
          </w:rPr>
          <w:fldChar w:fldCharType="begin"/>
        </w:r>
        <w:r>
          <w:rPr>
            <w:noProof/>
            <w:webHidden/>
          </w:rPr>
          <w:instrText xml:space="preserve"> PAGEREF _Toc511725840 \h </w:instrText>
        </w:r>
        <w:r>
          <w:rPr>
            <w:noProof/>
            <w:webHidden/>
          </w:rPr>
        </w:r>
        <w:r>
          <w:rPr>
            <w:noProof/>
            <w:webHidden/>
          </w:rPr>
          <w:fldChar w:fldCharType="separate"/>
        </w:r>
        <w:r>
          <w:rPr>
            <w:noProof/>
            <w:webHidden/>
          </w:rPr>
          <w:t>7</w:t>
        </w:r>
        <w:r>
          <w:rPr>
            <w:noProof/>
            <w:webHidden/>
          </w:rPr>
          <w:fldChar w:fldCharType="end"/>
        </w:r>
      </w:hyperlink>
    </w:p>
    <w:p w14:paraId="0B0C3CF6" w14:textId="77D7A30E" w:rsidR="001C06C3" w:rsidRDefault="001C06C3">
      <w:pPr>
        <w:pStyle w:val="TOC2"/>
        <w:rPr>
          <w:rFonts w:asciiTheme="minorHAnsi" w:eastAsiaTheme="minorEastAsia" w:hAnsiTheme="minorHAnsi" w:cstheme="minorBidi"/>
          <w:noProof/>
          <w:szCs w:val="22"/>
        </w:rPr>
      </w:pPr>
      <w:hyperlink w:anchor="_Toc511725841" w:history="1">
        <w:r w:rsidRPr="00B02903">
          <w:rPr>
            <w:rStyle w:val="Hyperlink"/>
            <w:rFonts w:cs="Arial"/>
            <w:noProof/>
          </w:rPr>
          <w:t>3.3    Messaging Protocols</w:t>
        </w:r>
        <w:r>
          <w:rPr>
            <w:noProof/>
            <w:webHidden/>
          </w:rPr>
          <w:tab/>
        </w:r>
        <w:r>
          <w:rPr>
            <w:noProof/>
            <w:webHidden/>
          </w:rPr>
          <w:fldChar w:fldCharType="begin"/>
        </w:r>
        <w:r>
          <w:rPr>
            <w:noProof/>
            <w:webHidden/>
          </w:rPr>
          <w:instrText xml:space="preserve"> PAGEREF _Toc511725841 \h </w:instrText>
        </w:r>
        <w:r>
          <w:rPr>
            <w:noProof/>
            <w:webHidden/>
          </w:rPr>
        </w:r>
        <w:r>
          <w:rPr>
            <w:noProof/>
            <w:webHidden/>
          </w:rPr>
          <w:fldChar w:fldCharType="separate"/>
        </w:r>
        <w:r>
          <w:rPr>
            <w:noProof/>
            <w:webHidden/>
          </w:rPr>
          <w:t>7</w:t>
        </w:r>
        <w:r>
          <w:rPr>
            <w:noProof/>
            <w:webHidden/>
          </w:rPr>
          <w:fldChar w:fldCharType="end"/>
        </w:r>
      </w:hyperlink>
    </w:p>
    <w:p w14:paraId="6F8B659B" w14:textId="31F8A00E" w:rsidR="001C06C3" w:rsidRDefault="001C06C3">
      <w:pPr>
        <w:pStyle w:val="TOC3"/>
        <w:rPr>
          <w:rFonts w:asciiTheme="minorHAnsi" w:eastAsiaTheme="minorEastAsia" w:hAnsiTheme="minorHAnsi" w:cstheme="minorBidi"/>
          <w:szCs w:val="22"/>
        </w:rPr>
      </w:pPr>
      <w:hyperlink w:anchor="_Toc511725842" w:history="1">
        <w:r w:rsidRPr="00B02903">
          <w:rPr>
            <w:rStyle w:val="Hyperlink"/>
          </w:rPr>
          <w:t>3.3.1    Inbound to the BayCare Cloverleaf from VARIAN</w:t>
        </w:r>
        <w:r>
          <w:rPr>
            <w:webHidden/>
          </w:rPr>
          <w:tab/>
        </w:r>
        <w:r>
          <w:rPr>
            <w:webHidden/>
          </w:rPr>
          <w:fldChar w:fldCharType="begin"/>
        </w:r>
        <w:r>
          <w:rPr>
            <w:webHidden/>
          </w:rPr>
          <w:instrText xml:space="preserve"> PAGEREF _Toc511725842 \h </w:instrText>
        </w:r>
        <w:r>
          <w:rPr>
            <w:webHidden/>
          </w:rPr>
        </w:r>
        <w:r>
          <w:rPr>
            <w:webHidden/>
          </w:rPr>
          <w:fldChar w:fldCharType="separate"/>
        </w:r>
        <w:r>
          <w:rPr>
            <w:webHidden/>
          </w:rPr>
          <w:t>7</w:t>
        </w:r>
        <w:r>
          <w:rPr>
            <w:webHidden/>
          </w:rPr>
          <w:fldChar w:fldCharType="end"/>
        </w:r>
      </w:hyperlink>
    </w:p>
    <w:p w14:paraId="51C5ED02" w14:textId="626EF78E" w:rsidR="001C06C3" w:rsidRDefault="001C06C3">
      <w:pPr>
        <w:pStyle w:val="TOC3"/>
        <w:rPr>
          <w:rFonts w:asciiTheme="minorHAnsi" w:eastAsiaTheme="minorEastAsia" w:hAnsiTheme="minorHAnsi" w:cstheme="minorBidi"/>
          <w:szCs w:val="22"/>
        </w:rPr>
      </w:pPr>
      <w:hyperlink w:anchor="_Toc511725843" w:history="1">
        <w:r w:rsidRPr="00B02903">
          <w:rPr>
            <w:rStyle w:val="Hyperlink"/>
          </w:rPr>
          <w:t>3.3.2    Outbound to Soarian Scheduling</w:t>
        </w:r>
        <w:r>
          <w:rPr>
            <w:webHidden/>
          </w:rPr>
          <w:tab/>
        </w:r>
        <w:r>
          <w:rPr>
            <w:webHidden/>
          </w:rPr>
          <w:fldChar w:fldCharType="begin"/>
        </w:r>
        <w:r>
          <w:rPr>
            <w:webHidden/>
          </w:rPr>
          <w:instrText xml:space="preserve"> PAGEREF _Toc511725843 \h </w:instrText>
        </w:r>
        <w:r>
          <w:rPr>
            <w:webHidden/>
          </w:rPr>
        </w:r>
        <w:r>
          <w:rPr>
            <w:webHidden/>
          </w:rPr>
          <w:fldChar w:fldCharType="separate"/>
        </w:r>
        <w:r>
          <w:rPr>
            <w:webHidden/>
          </w:rPr>
          <w:t>7</w:t>
        </w:r>
        <w:r>
          <w:rPr>
            <w:webHidden/>
          </w:rPr>
          <w:fldChar w:fldCharType="end"/>
        </w:r>
      </w:hyperlink>
    </w:p>
    <w:p w14:paraId="31224FC0" w14:textId="589EA209" w:rsidR="001C06C3" w:rsidRDefault="001C06C3">
      <w:pPr>
        <w:pStyle w:val="TOC1"/>
        <w:rPr>
          <w:rFonts w:asciiTheme="minorHAnsi" w:eastAsiaTheme="minorEastAsia" w:hAnsiTheme="minorHAnsi" w:cstheme="minorBidi"/>
          <w:b w:val="0"/>
          <w:sz w:val="22"/>
          <w:szCs w:val="22"/>
        </w:rPr>
      </w:pPr>
      <w:hyperlink w:anchor="_Toc511725844" w:history="1">
        <w:r w:rsidRPr="00B02903">
          <w:rPr>
            <w:rStyle w:val="Hyperlink"/>
            <w:rFonts w:cs="Arial"/>
          </w:rPr>
          <w:t>4.    HL7 Messaging</w:t>
        </w:r>
        <w:r>
          <w:rPr>
            <w:webHidden/>
          </w:rPr>
          <w:tab/>
        </w:r>
        <w:r>
          <w:rPr>
            <w:webHidden/>
          </w:rPr>
          <w:fldChar w:fldCharType="begin"/>
        </w:r>
        <w:r>
          <w:rPr>
            <w:webHidden/>
          </w:rPr>
          <w:instrText xml:space="preserve"> PAGEREF _Toc511725844 \h </w:instrText>
        </w:r>
        <w:r>
          <w:rPr>
            <w:webHidden/>
          </w:rPr>
        </w:r>
        <w:r>
          <w:rPr>
            <w:webHidden/>
          </w:rPr>
          <w:fldChar w:fldCharType="separate"/>
        </w:r>
        <w:r>
          <w:rPr>
            <w:webHidden/>
          </w:rPr>
          <w:t>7</w:t>
        </w:r>
        <w:r>
          <w:rPr>
            <w:webHidden/>
          </w:rPr>
          <w:fldChar w:fldCharType="end"/>
        </w:r>
      </w:hyperlink>
    </w:p>
    <w:p w14:paraId="0C5A536B" w14:textId="0860DA1E" w:rsidR="001C06C3" w:rsidRDefault="001C06C3">
      <w:pPr>
        <w:pStyle w:val="TOC2"/>
        <w:rPr>
          <w:rFonts w:asciiTheme="minorHAnsi" w:eastAsiaTheme="minorEastAsia" w:hAnsiTheme="minorHAnsi" w:cstheme="minorBidi"/>
          <w:noProof/>
          <w:szCs w:val="22"/>
        </w:rPr>
      </w:pPr>
      <w:hyperlink w:anchor="_Toc511725845" w:history="1">
        <w:r w:rsidRPr="00B02903">
          <w:rPr>
            <w:rStyle w:val="Hyperlink"/>
            <w:rFonts w:cs="Arial"/>
            <w:noProof/>
          </w:rPr>
          <w:t>4.1 Messaging Format</w:t>
        </w:r>
        <w:r>
          <w:rPr>
            <w:noProof/>
            <w:webHidden/>
          </w:rPr>
          <w:tab/>
        </w:r>
        <w:r>
          <w:rPr>
            <w:noProof/>
            <w:webHidden/>
          </w:rPr>
          <w:fldChar w:fldCharType="begin"/>
        </w:r>
        <w:r>
          <w:rPr>
            <w:noProof/>
            <w:webHidden/>
          </w:rPr>
          <w:instrText xml:space="preserve"> PAGEREF _Toc511725845 \h </w:instrText>
        </w:r>
        <w:r>
          <w:rPr>
            <w:noProof/>
            <w:webHidden/>
          </w:rPr>
        </w:r>
        <w:r>
          <w:rPr>
            <w:noProof/>
            <w:webHidden/>
          </w:rPr>
          <w:fldChar w:fldCharType="separate"/>
        </w:r>
        <w:r>
          <w:rPr>
            <w:noProof/>
            <w:webHidden/>
          </w:rPr>
          <w:t>7</w:t>
        </w:r>
        <w:r>
          <w:rPr>
            <w:noProof/>
            <w:webHidden/>
          </w:rPr>
          <w:fldChar w:fldCharType="end"/>
        </w:r>
      </w:hyperlink>
    </w:p>
    <w:p w14:paraId="003EDB1C" w14:textId="1B3FFCC1" w:rsidR="001C06C3" w:rsidRDefault="001C06C3">
      <w:pPr>
        <w:pStyle w:val="TOC3"/>
        <w:rPr>
          <w:rFonts w:asciiTheme="minorHAnsi" w:eastAsiaTheme="minorEastAsia" w:hAnsiTheme="minorHAnsi" w:cstheme="minorBidi"/>
          <w:szCs w:val="22"/>
        </w:rPr>
      </w:pPr>
      <w:hyperlink w:anchor="_Toc511725846" w:history="1">
        <w:r w:rsidRPr="00B02903">
          <w:rPr>
            <w:rStyle w:val="Hyperlink"/>
          </w:rPr>
          <w:t>4.1.1     Segments</w:t>
        </w:r>
        <w:r>
          <w:rPr>
            <w:webHidden/>
          </w:rPr>
          <w:tab/>
        </w:r>
        <w:r>
          <w:rPr>
            <w:webHidden/>
          </w:rPr>
          <w:fldChar w:fldCharType="begin"/>
        </w:r>
        <w:r>
          <w:rPr>
            <w:webHidden/>
          </w:rPr>
          <w:instrText xml:space="preserve"> PAGEREF _Toc511725846 \h </w:instrText>
        </w:r>
        <w:r>
          <w:rPr>
            <w:webHidden/>
          </w:rPr>
        </w:r>
        <w:r>
          <w:rPr>
            <w:webHidden/>
          </w:rPr>
          <w:fldChar w:fldCharType="separate"/>
        </w:r>
        <w:r>
          <w:rPr>
            <w:webHidden/>
          </w:rPr>
          <w:t>8</w:t>
        </w:r>
        <w:r>
          <w:rPr>
            <w:webHidden/>
          </w:rPr>
          <w:fldChar w:fldCharType="end"/>
        </w:r>
      </w:hyperlink>
    </w:p>
    <w:p w14:paraId="06686D3C" w14:textId="49A39695" w:rsidR="001C06C3" w:rsidRDefault="001C06C3">
      <w:pPr>
        <w:pStyle w:val="TOC3"/>
        <w:rPr>
          <w:rFonts w:asciiTheme="minorHAnsi" w:eastAsiaTheme="minorEastAsia" w:hAnsiTheme="minorHAnsi" w:cstheme="minorBidi"/>
          <w:szCs w:val="22"/>
        </w:rPr>
      </w:pPr>
      <w:hyperlink w:anchor="_Toc511725847" w:history="1">
        <w:r w:rsidRPr="00B02903">
          <w:rPr>
            <w:rStyle w:val="Hyperlink"/>
          </w:rPr>
          <w:t>4.1</w:t>
        </w:r>
        <w:r w:rsidRPr="00B02903">
          <w:rPr>
            <w:rStyle w:val="Hyperlink"/>
            <w:i/>
          </w:rPr>
          <w:t>.</w:t>
        </w:r>
        <w:r w:rsidRPr="00B02903">
          <w:rPr>
            <w:rStyle w:val="Hyperlink"/>
          </w:rPr>
          <w:t>2     Messaging Event Types</w:t>
        </w:r>
        <w:r>
          <w:rPr>
            <w:webHidden/>
          </w:rPr>
          <w:tab/>
        </w:r>
        <w:r>
          <w:rPr>
            <w:webHidden/>
          </w:rPr>
          <w:fldChar w:fldCharType="begin"/>
        </w:r>
        <w:r>
          <w:rPr>
            <w:webHidden/>
          </w:rPr>
          <w:instrText xml:space="preserve"> PAGEREF _Toc511725847 \h </w:instrText>
        </w:r>
        <w:r>
          <w:rPr>
            <w:webHidden/>
          </w:rPr>
        </w:r>
        <w:r>
          <w:rPr>
            <w:webHidden/>
          </w:rPr>
          <w:fldChar w:fldCharType="separate"/>
        </w:r>
        <w:r>
          <w:rPr>
            <w:webHidden/>
          </w:rPr>
          <w:t>8</w:t>
        </w:r>
        <w:r>
          <w:rPr>
            <w:webHidden/>
          </w:rPr>
          <w:fldChar w:fldCharType="end"/>
        </w:r>
      </w:hyperlink>
    </w:p>
    <w:p w14:paraId="6F3342C7" w14:textId="1F262BA6" w:rsidR="001C06C3" w:rsidRDefault="001C06C3">
      <w:pPr>
        <w:pStyle w:val="TOC3"/>
        <w:rPr>
          <w:rFonts w:asciiTheme="minorHAnsi" w:eastAsiaTheme="minorEastAsia" w:hAnsiTheme="minorHAnsi" w:cstheme="minorBidi"/>
          <w:szCs w:val="22"/>
        </w:rPr>
      </w:pPr>
      <w:hyperlink w:anchor="_Toc511725848" w:history="1">
        <w:r w:rsidRPr="00B02903">
          <w:rPr>
            <w:rStyle w:val="Hyperlink"/>
          </w:rPr>
          <w:t>4.1</w:t>
        </w:r>
        <w:r w:rsidRPr="00B02903">
          <w:rPr>
            <w:rStyle w:val="Hyperlink"/>
            <w:i/>
          </w:rPr>
          <w:t>.</w:t>
        </w:r>
        <w:r w:rsidRPr="00B02903">
          <w:rPr>
            <w:rStyle w:val="Hyperlink"/>
          </w:rPr>
          <w:t>3    Cloverleaf Configuration Files</w:t>
        </w:r>
        <w:r>
          <w:rPr>
            <w:webHidden/>
          </w:rPr>
          <w:tab/>
        </w:r>
        <w:r>
          <w:rPr>
            <w:webHidden/>
          </w:rPr>
          <w:fldChar w:fldCharType="begin"/>
        </w:r>
        <w:r>
          <w:rPr>
            <w:webHidden/>
          </w:rPr>
          <w:instrText xml:space="preserve"> PAGEREF _Toc511725848 \h </w:instrText>
        </w:r>
        <w:r>
          <w:rPr>
            <w:webHidden/>
          </w:rPr>
        </w:r>
        <w:r>
          <w:rPr>
            <w:webHidden/>
          </w:rPr>
          <w:fldChar w:fldCharType="separate"/>
        </w:r>
        <w:r>
          <w:rPr>
            <w:webHidden/>
          </w:rPr>
          <w:t>9</w:t>
        </w:r>
        <w:r>
          <w:rPr>
            <w:webHidden/>
          </w:rPr>
          <w:fldChar w:fldCharType="end"/>
        </w:r>
      </w:hyperlink>
    </w:p>
    <w:p w14:paraId="1C95CC69" w14:textId="3E3B49D3" w:rsidR="001C06C3" w:rsidRDefault="001C06C3">
      <w:pPr>
        <w:pStyle w:val="TOC3"/>
        <w:rPr>
          <w:rFonts w:asciiTheme="minorHAnsi" w:eastAsiaTheme="minorEastAsia" w:hAnsiTheme="minorHAnsi" w:cstheme="minorBidi"/>
          <w:szCs w:val="22"/>
        </w:rPr>
      </w:pPr>
      <w:hyperlink w:anchor="_Toc511725849" w:history="1">
        <w:r w:rsidRPr="00B02903">
          <w:rPr>
            <w:rStyle w:val="Hyperlink"/>
          </w:rPr>
          <w:t>4.1.4    Cloverleaf Site Location</w:t>
        </w:r>
        <w:r>
          <w:rPr>
            <w:webHidden/>
          </w:rPr>
          <w:tab/>
        </w:r>
        <w:r>
          <w:rPr>
            <w:webHidden/>
          </w:rPr>
          <w:fldChar w:fldCharType="begin"/>
        </w:r>
        <w:r>
          <w:rPr>
            <w:webHidden/>
          </w:rPr>
          <w:instrText xml:space="preserve"> PAGEREF _Toc511725849 \h </w:instrText>
        </w:r>
        <w:r>
          <w:rPr>
            <w:webHidden/>
          </w:rPr>
        </w:r>
        <w:r>
          <w:rPr>
            <w:webHidden/>
          </w:rPr>
          <w:fldChar w:fldCharType="separate"/>
        </w:r>
        <w:r>
          <w:rPr>
            <w:webHidden/>
          </w:rPr>
          <w:t>9</w:t>
        </w:r>
        <w:r>
          <w:rPr>
            <w:webHidden/>
          </w:rPr>
          <w:fldChar w:fldCharType="end"/>
        </w:r>
      </w:hyperlink>
    </w:p>
    <w:p w14:paraId="39CF8C12" w14:textId="5C0138A0" w:rsidR="001C06C3" w:rsidRDefault="001C06C3">
      <w:pPr>
        <w:pStyle w:val="TOC2"/>
        <w:rPr>
          <w:rFonts w:asciiTheme="minorHAnsi" w:eastAsiaTheme="minorEastAsia" w:hAnsiTheme="minorHAnsi" w:cstheme="minorBidi"/>
          <w:noProof/>
          <w:szCs w:val="22"/>
        </w:rPr>
      </w:pPr>
      <w:hyperlink w:anchor="_Toc511725850" w:history="1">
        <w:r w:rsidRPr="00B02903">
          <w:rPr>
            <w:rStyle w:val="Hyperlink"/>
            <w:noProof/>
          </w:rPr>
          <w:t>4.2     Data Transformation Requirements</w:t>
        </w:r>
        <w:r>
          <w:rPr>
            <w:noProof/>
            <w:webHidden/>
          </w:rPr>
          <w:tab/>
        </w:r>
        <w:r>
          <w:rPr>
            <w:noProof/>
            <w:webHidden/>
          </w:rPr>
          <w:fldChar w:fldCharType="begin"/>
        </w:r>
        <w:r>
          <w:rPr>
            <w:noProof/>
            <w:webHidden/>
          </w:rPr>
          <w:instrText xml:space="preserve"> PAGEREF _Toc511725850 \h </w:instrText>
        </w:r>
        <w:r>
          <w:rPr>
            <w:noProof/>
            <w:webHidden/>
          </w:rPr>
        </w:r>
        <w:r>
          <w:rPr>
            <w:noProof/>
            <w:webHidden/>
          </w:rPr>
          <w:fldChar w:fldCharType="separate"/>
        </w:r>
        <w:r>
          <w:rPr>
            <w:noProof/>
            <w:webHidden/>
          </w:rPr>
          <w:t>9</w:t>
        </w:r>
        <w:r>
          <w:rPr>
            <w:noProof/>
            <w:webHidden/>
          </w:rPr>
          <w:fldChar w:fldCharType="end"/>
        </w:r>
      </w:hyperlink>
    </w:p>
    <w:p w14:paraId="6A3D63A8" w14:textId="2DAA3F98" w:rsidR="001C06C3" w:rsidRDefault="001C06C3">
      <w:pPr>
        <w:pStyle w:val="TOC2"/>
        <w:rPr>
          <w:rFonts w:asciiTheme="minorHAnsi" w:eastAsiaTheme="minorEastAsia" w:hAnsiTheme="minorHAnsi" w:cstheme="minorBidi"/>
          <w:noProof/>
          <w:szCs w:val="22"/>
        </w:rPr>
      </w:pPr>
      <w:hyperlink w:anchor="_Toc511725851" w:history="1">
        <w:r w:rsidRPr="00B02903">
          <w:rPr>
            <w:rStyle w:val="Hyperlink"/>
            <w:noProof/>
          </w:rPr>
          <w:t>4.3     Sample Messages</w:t>
        </w:r>
        <w:r>
          <w:rPr>
            <w:noProof/>
            <w:webHidden/>
          </w:rPr>
          <w:tab/>
        </w:r>
        <w:r>
          <w:rPr>
            <w:noProof/>
            <w:webHidden/>
          </w:rPr>
          <w:fldChar w:fldCharType="begin"/>
        </w:r>
        <w:r>
          <w:rPr>
            <w:noProof/>
            <w:webHidden/>
          </w:rPr>
          <w:instrText xml:space="preserve"> PAGEREF _Toc511725851 \h </w:instrText>
        </w:r>
        <w:r>
          <w:rPr>
            <w:noProof/>
            <w:webHidden/>
          </w:rPr>
        </w:r>
        <w:r>
          <w:rPr>
            <w:noProof/>
            <w:webHidden/>
          </w:rPr>
          <w:fldChar w:fldCharType="separate"/>
        </w:r>
        <w:r>
          <w:rPr>
            <w:noProof/>
            <w:webHidden/>
          </w:rPr>
          <w:t>12</w:t>
        </w:r>
        <w:r>
          <w:rPr>
            <w:noProof/>
            <w:webHidden/>
          </w:rPr>
          <w:fldChar w:fldCharType="end"/>
        </w:r>
      </w:hyperlink>
    </w:p>
    <w:p w14:paraId="50250B0F" w14:textId="067E60B1" w:rsidR="001C06C3" w:rsidRDefault="001C06C3">
      <w:pPr>
        <w:pStyle w:val="TOC1"/>
        <w:rPr>
          <w:rFonts w:asciiTheme="minorHAnsi" w:eastAsiaTheme="minorEastAsia" w:hAnsiTheme="minorHAnsi" w:cstheme="minorBidi"/>
          <w:b w:val="0"/>
          <w:sz w:val="22"/>
          <w:szCs w:val="22"/>
        </w:rPr>
      </w:pPr>
      <w:hyperlink w:anchor="_Toc511725852" w:history="1">
        <w:r w:rsidRPr="00B02903">
          <w:rPr>
            <w:rStyle w:val="Hyperlink"/>
            <w:rFonts w:cs="Arial"/>
          </w:rPr>
          <w:t>Appendix A: Risks and Concerns</w:t>
        </w:r>
        <w:r>
          <w:rPr>
            <w:webHidden/>
          </w:rPr>
          <w:tab/>
        </w:r>
        <w:r>
          <w:rPr>
            <w:webHidden/>
          </w:rPr>
          <w:fldChar w:fldCharType="begin"/>
        </w:r>
        <w:r>
          <w:rPr>
            <w:webHidden/>
          </w:rPr>
          <w:instrText xml:space="preserve"> PAGEREF _Toc511725852 \h </w:instrText>
        </w:r>
        <w:r>
          <w:rPr>
            <w:webHidden/>
          </w:rPr>
        </w:r>
        <w:r>
          <w:rPr>
            <w:webHidden/>
          </w:rPr>
          <w:fldChar w:fldCharType="separate"/>
        </w:r>
        <w:r>
          <w:rPr>
            <w:webHidden/>
          </w:rPr>
          <w:t>13</w:t>
        </w:r>
        <w:r>
          <w:rPr>
            <w:webHidden/>
          </w:rPr>
          <w:fldChar w:fldCharType="end"/>
        </w:r>
      </w:hyperlink>
    </w:p>
    <w:p w14:paraId="38260EEC" w14:textId="0D6A45DC" w:rsidR="001C06C3" w:rsidRDefault="001C06C3">
      <w:pPr>
        <w:pStyle w:val="TOC1"/>
        <w:rPr>
          <w:rFonts w:asciiTheme="minorHAnsi" w:eastAsiaTheme="minorEastAsia" w:hAnsiTheme="minorHAnsi" w:cstheme="minorBidi"/>
          <w:b w:val="0"/>
          <w:sz w:val="22"/>
          <w:szCs w:val="22"/>
        </w:rPr>
      </w:pPr>
      <w:hyperlink w:anchor="_Toc511725853" w:history="1">
        <w:r w:rsidRPr="00B02903">
          <w:rPr>
            <w:rStyle w:val="Hyperlink"/>
            <w:rFonts w:cs="Arial"/>
          </w:rPr>
          <w:t>Appendix B: Issues List</w:t>
        </w:r>
        <w:r>
          <w:rPr>
            <w:webHidden/>
          </w:rPr>
          <w:tab/>
        </w:r>
        <w:r>
          <w:rPr>
            <w:webHidden/>
          </w:rPr>
          <w:fldChar w:fldCharType="begin"/>
        </w:r>
        <w:r>
          <w:rPr>
            <w:webHidden/>
          </w:rPr>
          <w:instrText xml:space="preserve"> PAGEREF _Toc511725853 \h </w:instrText>
        </w:r>
        <w:r>
          <w:rPr>
            <w:webHidden/>
          </w:rPr>
        </w:r>
        <w:r>
          <w:rPr>
            <w:webHidden/>
          </w:rPr>
          <w:fldChar w:fldCharType="separate"/>
        </w:r>
        <w:r>
          <w:rPr>
            <w:webHidden/>
          </w:rPr>
          <w:t>14</w:t>
        </w:r>
        <w:r>
          <w:rPr>
            <w:webHidden/>
          </w:rPr>
          <w:fldChar w:fldCharType="end"/>
        </w:r>
      </w:hyperlink>
    </w:p>
    <w:p w14:paraId="7DBDE145" w14:textId="7A6B7563"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7DBDE146" w14:textId="77777777" w:rsidR="00320263" w:rsidRPr="006332F2" w:rsidRDefault="00CF2307" w:rsidP="006332F2">
      <w:pPr>
        <w:pStyle w:val="Heading1"/>
        <w:rPr>
          <w:b/>
        </w:rPr>
      </w:pPr>
      <w:r w:rsidRPr="00CF2307">
        <w:rPr>
          <w:noProof/>
        </w:rPr>
        <w:br w:type="page"/>
      </w:r>
      <w:bookmarkStart w:id="1" w:name="_Toc511725826"/>
      <w:r w:rsidR="00320263" w:rsidRPr="006332F2">
        <w:rPr>
          <w:b/>
          <w:color w:val="548DD4" w:themeColor="text2" w:themeTint="99"/>
        </w:rPr>
        <w:lastRenderedPageBreak/>
        <w:t>Document Control</w:t>
      </w:r>
      <w:bookmarkEnd w:id="1"/>
    </w:p>
    <w:p w14:paraId="7DBDE147" w14:textId="77777777" w:rsidR="00004732" w:rsidRPr="00A65859" w:rsidRDefault="00004732" w:rsidP="00004732">
      <w:pPr>
        <w:pStyle w:val="Heading2"/>
        <w:rPr>
          <w:rFonts w:asciiTheme="minorHAnsi" w:hAnsiTheme="minorHAnsi" w:cs="Arial"/>
          <w:sz w:val="36"/>
          <w:szCs w:val="36"/>
        </w:rPr>
      </w:pPr>
      <w:bookmarkStart w:id="2" w:name="_Toc366154246"/>
      <w:bookmarkStart w:id="3" w:name="_Toc511725827"/>
      <w:r w:rsidRPr="008B2A24">
        <w:rPr>
          <w:rFonts w:asciiTheme="minorHAnsi" w:hAnsiTheme="minorHAnsi" w:cs="Arial"/>
          <w:i w:val="0"/>
          <w:color w:val="0070C0"/>
          <w:sz w:val="36"/>
          <w:szCs w:val="36"/>
        </w:rPr>
        <w:t>Resources</w:t>
      </w:r>
      <w:bookmarkEnd w:id="2"/>
      <w:bookmarkEnd w:id="3"/>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480"/>
        <w:gridCol w:w="4180"/>
        <w:gridCol w:w="3939"/>
      </w:tblGrid>
      <w:tr w:rsidR="00004732" w:rsidRPr="00FB14A7" w14:paraId="7DBDE14B"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DBDE148"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41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DBDE149"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89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DBDE14A"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516603" w:rsidRPr="00FB14A7" w14:paraId="7DBDE14F" w14:textId="77777777" w:rsidTr="00FF65B0">
        <w:trPr>
          <w:trHeight w:val="538"/>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7DBDE14C" w14:textId="2EF75BF4" w:rsidR="00516603" w:rsidRPr="00FB14A7" w:rsidRDefault="00C414BA"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Nicholas P. Raia</w:t>
            </w:r>
          </w:p>
        </w:tc>
        <w:tc>
          <w:tcPr>
            <w:tcW w:w="4150" w:type="dxa"/>
            <w:tcBorders>
              <w:top w:val="outset" w:sz="6" w:space="0" w:color="auto"/>
              <w:left w:val="outset" w:sz="6" w:space="0" w:color="auto"/>
              <w:bottom w:val="outset" w:sz="6" w:space="0" w:color="auto"/>
              <w:right w:val="outset" w:sz="6" w:space="0" w:color="auto"/>
            </w:tcBorders>
            <w:vAlign w:val="center"/>
          </w:tcPr>
          <w:p w14:paraId="7DBDE14D" w14:textId="77777777" w:rsidR="00516603" w:rsidRPr="00FB14A7" w:rsidRDefault="00AB6D98" w:rsidP="00FB2A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IS Project Manager, BayCare</w:t>
            </w:r>
          </w:p>
        </w:tc>
        <w:tc>
          <w:tcPr>
            <w:tcW w:w="3894" w:type="dxa"/>
            <w:tcBorders>
              <w:top w:val="outset" w:sz="6" w:space="0" w:color="auto"/>
              <w:left w:val="outset" w:sz="6" w:space="0" w:color="auto"/>
              <w:bottom w:val="outset" w:sz="6" w:space="0" w:color="auto"/>
              <w:right w:val="outset" w:sz="6" w:space="0" w:color="auto"/>
            </w:tcBorders>
            <w:vAlign w:val="center"/>
          </w:tcPr>
          <w:p w14:paraId="7DBDE14E" w14:textId="28B4A905" w:rsidR="00516603" w:rsidRPr="00FB14A7" w:rsidRDefault="00C414BA" w:rsidP="00A360D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Nicholas.Raia</w:t>
            </w:r>
            <w:r w:rsidR="00A360DE">
              <w:rPr>
                <w:rFonts w:asciiTheme="minorHAnsi" w:eastAsia="Times New Roman" w:hAnsiTheme="minorHAnsi" w:cs="Arial"/>
                <w:color w:val="000000"/>
                <w:sz w:val="22"/>
              </w:rPr>
              <w:t>@</w:t>
            </w:r>
            <w:r w:rsidR="00516603">
              <w:rPr>
                <w:rFonts w:asciiTheme="minorHAnsi" w:eastAsia="Times New Roman" w:hAnsiTheme="minorHAnsi" w:cs="Arial"/>
                <w:color w:val="000000"/>
                <w:sz w:val="22"/>
              </w:rPr>
              <w:t>baycare.org</w:t>
            </w:r>
          </w:p>
        </w:tc>
      </w:tr>
      <w:tr w:rsidR="00004732" w:rsidRPr="00FB14A7" w14:paraId="7DBDE154" w14:textId="77777777" w:rsidTr="00FF65B0">
        <w:trPr>
          <w:trHeight w:val="35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7DBDE150" w14:textId="7A8DB24A" w:rsidR="00FB2ABC" w:rsidRPr="00FB14A7" w:rsidRDefault="00C414BA"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Timothy </w:t>
            </w:r>
            <w:r w:rsidR="00E02071">
              <w:rPr>
                <w:rFonts w:asciiTheme="minorHAnsi" w:eastAsia="Times New Roman" w:hAnsiTheme="minorHAnsi" w:cs="Arial"/>
                <w:color w:val="000000"/>
                <w:sz w:val="22"/>
              </w:rPr>
              <w:t xml:space="preserve">R. </w:t>
            </w:r>
            <w:r>
              <w:rPr>
                <w:rFonts w:asciiTheme="minorHAnsi" w:eastAsia="Times New Roman" w:hAnsiTheme="minorHAnsi" w:cs="Arial"/>
                <w:color w:val="000000"/>
                <w:sz w:val="22"/>
              </w:rPr>
              <w:t>Parris</w:t>
            </w:r>
          </w:p>
        </w:tc>
        <w:tc>
          <w:tcPr>
            <w:tcW w:w="4150" w:type="dxa"/>
            <w:tcBorders>
              <w:top w:val="outset" w:sz="6" w:space="0" w:color="auto"/>
              <w:left w:val="outset" w:sz="6" w:space="0" w:color="auto"/>
              <w:bottom w:val="outset" w:sz="6" w:space="0" w:color="auto"/>
              <w:right w:val="outset" w:sz="6" w:space="0" w:color="auto"/>
            </w:tcBorders>
            <w:vAlign w:val="center"/>
          </w:tcPr>
          <w:p w14:paraId="7F9F430E" w14:textId="77777777" w:rsidR="00C414BA" w:rsidRDefault="00C414BA" w:rsidP="00C414B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SR Systems Analyst, </w:t>
            </w:r>
          </w:p>
          <w:p w14:paraId="7DBDE152" w14:textId="4E970154" w:rsidR="00004732" w:rsidRPr="00FB14A7" w:rsidRDefault="00C414BA" w:rsidP="00FB2A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REVENUE CYCLE APPLICATIONS</w:t>
            </w:r>
          </w:p>
        </w:tc>
        <w:tc>
          <w:tcPr>
            <w:tcW w:w="3894" w:type="dxa"/>
            <w:tcBorders>
              <w:top w:val="outset" w:sz="6" w:space="0" w:color="auto"/>
              <w:left w:val="outset" w:sz="6" w:space="0" w:color="auto"/>
              <w:bottom w:val="outset" w:sz="6" w:space="0" w:color="auto"/>
              <w:right w:val="outset" w:sz="6" w:space="0" w:color="auto"/>
            </w:tcBorders>
            <w:vAlign w:val="center"/>
          </w:tcPr>
          <w:p w14:paraId="7DBDE153" w14:textId="2B5B9371" w:rsidR="00004732" w:rsidRPr="00FB14A7" w:rsidRDefault="00E02071" w:rsidP="00E0207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Timothy.Parris@baycare.org</w:t>
            </w:r>
          </w:p>
        </w:tc>
      </w:tr>
      <w:tr w:rsidR="00516603" w:rsidRPr="00FB14A7" w14:paraId="7DBDE159" w14:textId="77777777" w:rsidTr="00FF65B0">
        <w:trPr>
          <w:trHeight w:val="35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7DBDE155" w14:textId="4ABB4C80" w:rsidR="00516603" w:rsidRPr="00FB14A7" w:rsidRDefault="00E02071" w:rsidP="00E02071">
            <w:pPr>
              <w:spacing w:after="0" w:line="240" w:lineRule="auto"/>
              <w:rPr>
                <w:rFonts w:asciiTheme="minorHAnsi" w:eastAsia="Times New Roman" w:hAnsiTheme="minorHAnsi" w:cs="Arial"/>
                <w:color w:val="000000"/>
                <w:sz w:val="22"/>
              </w:rPr>
            </w:pPr>
            <w:r w:rsidRPr="00E02071">
              <w:rPr>
                <w:rFonts w:asciiTheme="minorHAnsi" w:eastAsia="Times New Roman" w:hAnsiTheme="minorHAnsi" w:cs="Arial"/>
                <w:color w:val="000000"/>
                <w:sz w:val="22"/>
              </w:rPr>
              <w:t>Brooke</w:t>
            </w:r>
            <w:r>
              <w:rPr>
                <w:rFonts w:asciiTheme="minorHAnsi" w:eastAsia="Times New Roman" w:hAnsiTheme="minorHAnsi" w:cs="Arial"/>
                <w:color w:val="000000"/>
                <w:sz w:val="22"/>
              </w:rPr>
              <w:t xml:space="preserve"> Wallerich</w:t>
            </w:r>
            <w:r w:rsidRPr="00E02071">
              <w:rPr>
                <w:rFonts w:asciiTheme="minorHAnsi" w:eastAsia="Times New Roman" w:hAnsiTheme="minorHAnsi" w:cs="Arial"/>
                <w:color w:val="000000"/>
                <w:sz w:val="22"/>
              </w:rPr>
              <w:t xml:space="preserve"> </w:t>
            </w:r>
          </w:p>
        </w:tc>
        <w:tc>
          <w:tcPr>
            <w:tcW w:w="4150" w:type="dxa"/>
            <w:tcBorders>
              <w:top w:val="outset" w:sz="6" w:space="0" w:color="auto"/>
              <w:left w:val="outset" w:sz="6" w:space="0" w:color="auto"/>
              <w:bottom w:val="outset" w:sz="6" w:space="0" w:color="auto"/>
              <w:right w:val="outset" w:sz="6" w:space="0" w:color="auto"/>
            </w:tcBorders>
            <w:vAlign w:val="center"/>
          </w:tcPr>
          <w:p w14:paraId="7DBDE156" w14:textId="7540C9D3" w:rsidR="00FB2ABC" w:rsidRDefault="00FB2ABC" w:rsidP="00FB2A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Systems Analyst, </w:t>
            </w:r>
          </w:p>
          <w:p w14:paraId="7DBDE157" w14:textId="3496C5EC" w:rsidR="00516603" w:rsidRPr="00FB14A7" w:rsidRDefault="00E02071" w:rsidP="00E0207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IS ADMINISTRATION</w:t>
            </w:r>
          </w:p>
        </w:tc>
        <w:tc>
          <w:tcPr>
            <w:tcW w:w="3894" w:type="dxa"/>
            <w:tcBorders>
              <w:top w:val="outset" w:sz="6" w:space="0" w:color="auto"/>
              <w:left w:val="outset" w:sz="6" w:space="0" w:color="auto"/>
              <w:bottom w:val="outset" w:sz="6" w:space="0" w:color="auto"/>
              <w:right w:val="outset" w:sz="6" w:space="0" w:color="auto"/>
            </w:tcBorders>
            <w:vAlign w:val="center"/>
          </w:tcPr>
          <w:p w14:paraId="7DBDE158" w14:textId="7768FF5D" w:rsidR="00516603" w:rsidRPr="00FB14A7" w:rsidRDefault="00E02071" w:rsidP="00E02071">
            <w:pPr>
              <w:spacing w:after="0" w:line="240" w:lineRule="auto"/>
              <w:rPr>
                <w:rFonts w:asciiTheme="minorHAnsi" w:eastAsia="Times New Roman" w:hAnsiTheme="minorHAnsi" w:cs="Arial"/>
                <w:color w:val="000000"/>
                <w:sz w:val="22"/>
              </w:rPr>
            </w:pPr>
            <w:r w:rsidRPr="00E02071">
              <w:rPr>
                <w:rFonts w:asciiTheme="minorHAnsi" w:eastAsia="Times New Roman" w:hAnsiTheme="minorHAnsi" w:cs="Arial"/>
                <w:color w:val="000000"/>
                <w:sz w:val="22"/>
              </w:rPr>
              <w:t>Brooke</w:t>
            </w:r>
            <w:r>
              <w:rPr>
                <w:rFonts w:asciiTheme="minorHAnsi" w:eastAsia="Times New Roman" w:hAnsiTheme="minorHAnsi" w:cs="Arial"/>
                <w:color w:val="000000"/>
                <w:sz w:val="22"/>
              </w:rPr>
              <w:t>.Wallerich</w:t>
            </w:r>
            <w:r w:rsidR="00516603">
              <w:rPr>
                <w:rFonts w:asciiTheme="minorHAnsi" w:eastAsia="Times New Roman" w:hAnsiTheme="minorHAnsi" w:cs="Arial"/>
                <w:color w:val="000000"/>
                <w:sz w:val="22"/>
              </w:rPr>
              <w:t>@baycare.org</w:t>
            </w:r>
          </w:p>
        </w:tc>
      </w:tr>
      <w:tr w:rsidR="00516603" w:rsidRPr="00FB14A7" w14:paraId="7DBDE15D"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7DBDE15A" w14:textId="11143B53" w:rsidR="00516603" w:rsidRPr="00FB14A7" w:rsidRDefault="00E02071" w:rsidP="00E02071">
            <w:pPr>
              <w:spacing w:after="0" w:line="240" w:lineRule="auto"/>
              <w:rPr>
                <w:rFonts w:asciiTheme="minorHAnsi" w:eastAsia="Times New Roman" w:hAnsiTheme="minorHAnsi" w:cs="Arial"/>
                <w:color w:val="000000"/>
                <w:sz w:val="22"/>
              </w:rPr>
            </w:pPr>
            <w:r w:rsidRPr="00E02071">
              <w:rPr>
                <w:rFonts w:asciiTheme="minorHAnsi" w:eastAsia="Times New Roman" w:hAnsiTheme="minorHAnsi" w:cs="Arial"/>
                <w:color w:val="000000"/>
                <w:sz w:val="22"/>
              </w:rPr>
              <w:t>Sarah Rada</w:t>
            </w:r>
          </w:p>
        </w:tc>
        <w:tc>
          <w:tcPr>
            <w:tcW w:w="4150" w:type="dxa"/>
            <w:tcBorders>
              <w:top w:val="outset" w:sz="6" w:space="0" w:color="auto"/>
              <w:left w:val="outset" w:sz="6" w:space="0" w:color="auto"/>
              <w:bottom w:val="outset" w:sz="6" w:space="0" w:color="auto"/>
              <w:right w:val="outset" w:sz="6" w:space="0" w:color="auto"/>
            </w:tcBorders>
            <w:vAlign w:val="center"/>
          </w:tcPr>
          <w:p w14:paraId="5B3F20D3" w14:textId="4B98617E" w:rsidR="00E02071" w:rsidRDefault="00E02071" w:rsidP="00E0207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SR Systems Analyst, </w:t>
            </w:r>
          </w:p>
          <w:p w14:paraId="7DBDE15B" w14:textId="1FDB1EA3" w:rsidR="00516603" w:rsidRPr="00FB14A7" w:rsidRDefault="00E02071" w:rsidP="00E0207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IS ADMINISTRATION</w:t>
            </w:r>
          </w:p>
        </w:tc>
        <w:tc>
          <w:tcPr>
            <w:tcW w:w="3894" w:type="dxa"/>
            <w:tcBorders>
              <w:top w:val="outset" w:sz="6" w:space="0" w:color="auto"/>
              <w:left w:val="outset" w:sz="6" w:space="0" w:color="auto"/>
              <w:bottom w:val="outset" w:sz="6" w:space="0" w:color="auto"/>
              <w:right w:val="outset" w:sz="6" w:space="0" w:color="auto"/>
            </w:tcBorders>
            <w:vAlign w:val="center"/>
          </w:tcPr>
          <w:p w14:paraId="7DBDE15C" w14:textId="66AB73DE" w:rsidR="00516603" w:rsidRPr="00FB14A7" w:rsidRDefault="00E02071" w:rsidP="00E02071">
            <w:pPr>
              <w:spacing w:after="0" w:line="240" w:lineRule="auto"/>
              <w:rPr>
                <w:rFonts w:asciiTheme="minorHAnsi" w:eastAsia="Times New Roman" w:hAnsiTheme="minorHAnsi" w:cs="Arial"/>
                <w:color w:val="000000"/>
                <w:sz w:val="22"/>
              </w:rPr>
            </w:pPr>
            <w:r w:rsidRPr="00E02071">
              <w:rPr>
                <w:rFonts w:asciiTheme="minorHAnsi" w:eastAsia="Times New Roman" w:hAnsiTheme="minorHAnsi" w:cs="Arial"/>
                <w:color w:val="000000"/>
                <w:sz w:val="22"/>
              </w:rPr>
              <w:t>Sarah</w:t>
            </w:r>
            <w:r>
              <w:rPr>
                <w:rFonts w:asciiTheme="minorHAnsi" w:eastAsia="Times New Roman" w:hAnsiTheme="minorHAnsi" w:cs="Arial"/>
                <w:color w:val="000000"/>
                <w:sz w:val="22"/>
              </w:rPr>
              <w:t>.</w:t>
            </w:r>
            <w:r w:rsidRPr="00E02071">
              <w:rPr>
                <w:rFonts w:asciiTheme="minorHAnsi" w:eastAsia="Times New Roman" w:hAnsiTheme="minorHAnsi" w:cs="Arial"/>
                <w:color w:val="000000"/>
                <w:sz w:val="22"/>
              </w:rPr>
              <w:t>Rada</w:t>
            </w:r>
            <w:r w:rsidR="00516603">
              <w:rPr>
                <w:rFonts w:asciiTheme="minorHAnsi" w:eastAsia="Times New Roman" w:hAnsiTheme="minorHAnsi" w:cs="Arial"/>
                <w:color w:val="000000"/>
                <w:sz w:val="22"/>
              </w:rPr>
              <w:t>@baycare.org</w:t>
            </w:r>
          </w:p>
        </w:tc>
      </w:tr>
      <w:tr w:rsidR="00516603" w:rsidRPr="00FB14A7" w14:paraId="7DBDE161"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7DBDE15E" w14:textId="77777777" w:rsidR="00516603" w:rsidRPr="00FB14A7" w:rsidRDefault="00F31518"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 Lazarre</w:t>
            </w:r>
          </w:p>
        </w:tc>
        <w:tc>
          <w:tcPr>
            <w:tcW w:w="4150" w:type="dxa"/>
            <w:tcBorders>
              <w:top w:val="outset" w:sz="6" w:space="0" w:color="auto"/>
              <w:left w:val="outset" w:sz="6" w:space="0" w:color="auto"/>
              <w:bottom w:val="outset" w:sz="6" w:space="0" w:color="auto"/>
              <w:right w:val="outset" w:sz="6" w:space="0" w:color="auto"/>
            </w:tcBorders>
            <w:vAlign w:val="center"/>
          </w:tcPr>
          <w:p w14:paraId="7DBDE15F" w14:textId="56A86C5A" w:rsidR="00516603" w:rsidRPr="00FB14A7" w:rsidRDefault="00E02071"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SR </w:t>
            </w:r>
            <w:r w:rsidR="00F31518">
              <w:rPr>
                <w:rFonts w:asciiTheme="minorHAnsi" w:eastAsia="Times New Roman" w:hAnsiTheme="minorHAnsi" w:cs="Arial"/>
                <w:color w:val="000000"/>
                <w:sz w:val="22"/>
              </w:rPr>
              <w:t xml:space="preserve">Integration Analyst, </w:t>
            </w:r>
            <w:proofErr w:type="spellStart"/>
            <w:r w:rsidR="00F31518">
              <w:rPr>
                <w:rFonts w:asciiTheme="minorHAnsi" w:eastAsia="Times New Roman" w:hAnsiTheme="minorHAnsi" w:cs="Arial"/>
                <w:color w:val="000000"/>
                <w:sz w:val="22"/>
              </w:rPr>
              <w:t>Baycare</w:t>
            </w:r>
            <w:proofErr w:type="spellEnd"/>
            <w:r w:rsidR="00F31518">
              <w:rPr>
                <w:rFonts w:asciiTheme="minorHAnsi" w:eastAsia="Times New Roman" w:hAnsiTheme="minorHAnsi" w:cs="Arial"/>
                <w:color w:val="000000"/>
                <w:sz w:val="22"/>
              </w:rPr>
              <w:t xml:space="preserve"> EIT</w:t>
            </w:r>
          </w:p>
        </w:tc>
        <w:tc>
          <w:tcPr>
            <w:tcW w:w="3894" w:type="dxa"/>
            <w:tcBorders>
              <w:top w:val="outset" w:sz="6" w:space="0" w:color="auto"/>
              <w:left w:val="outset" w:sz="6" w:space="0" w:color="auto"/>
              <w:bottom w:val="outset" w:sz="6" w:space="0" w:color="auto"/>
              <w:right w:val="outset" w:sz="6" w:space="0" w:color="auto"/>
            </w:tcBorders>
            <w:vAlign w:val="center"/>
          </w:tcPr>
          <w:p w14:paraId="7DBDE160" w14:textId="77777777" w:rsidR="00516603" w:rsidRPr="00FB14A7" w:rsidRDefault="00F31518"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Levy.Lazarre@baycare.org</w:t>
            </w:r>
          </w:p>
        </w:tc>
      </w:tr>
      <w:tr w:rsidR="00516603" w:rsidRPr="00FB14A7" w14:paraId="7DBDE166"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7DBDE162" w14:textId="4CEFA2FF" w:rsidR="00516603" w:rsidRPr="00FB14A7" w:rsidRDefault="00E02071"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Jaime N. Hernandez</w:t>
            </w:r>
          </w:p>
        </w:tc>
        <w:tc>
          <w:tcPr>
            <w:tcW w:w="4150" w:type="dxa"/>
            <w:tcBorders>
              <w:top w:val="outset" w:sz="6" w:space="0" w:color="auto"/>
              <w:left w:val="outset" w:sz="6" w:space="0" w:color="auto"/>
              <w:bottom w:val="outset" w:sz="6" w:space="0" w:color="auto"/>
              <w:right w:val="outset" w:sz="6" w:space="0" w:color="auto"/>
            </w:tcBorders>
            <w:vAlign w:val="center"/>
          </w:tcPr>
          <w:p w14:paraId="7DBDE163" w14:textId="77777777" w:rsidR="00AC3860" w:rsidRDefault="00AC3860" w:rsidP="00AC386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SR Systems Analyst, </w:t>
            </w:r>
          </w:p>
          <w:p w14:paraId="7DBDE164" w14:textId="3AC1E36E" w:rsidR="00516603" w:rsidRPr="00FB14A7" w:rsidRDefault="00E02071" w:rsidP="00AC386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DIAGNOSTIC CLINICAL APPS</w:t>
            </w:r>
          </w:p>
        </w:tc>
        <w:tc>
          <w:tcPr>
            <w:tcW w:w="3894" w:type="dxa"/>
            <w:tcBorders>
              <w:top w:val="outset" w:sz="6" w:space="0" w:color="auto"/>
              <w:left w:val="outset" w:sz="6" w:space="0" w:color="auto"/>
              <w:bottom w:val="outset" w:sz="6" w:space="0" w:color="auto"/>
              <w:right w:val="outset" w:sz="6" w:space="0" w:color="auto"/>
            </w:tcBorders>
            <w:vAlign w:val="center"/>
          </w:tcPr>
          <w:p w14:paraId="7DBDE165" w14:textId="4F4A7891" w:rsidR="00516603" w:rsidRPr="00FB14A7" w:rsidRDefault="00E02071" w:rsidP="00E0207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Jaime.Hernandez</w:t>
            </w:r>
            <w:r w:rsidR="00A360DE">
              <w:rPr>
                <w:rFonts w:asciiTheme="minorHAnsi" w:eastAsia="Times New Roman" w:hAnsiTheme="minorHAnsi" w:cs="Arial"/>
                <w:color w:val="000000"/>
                <w:sz w:val="22"/>
              </w:rPr>
              <w:t>@baycare.org</w:t>
            </w:r>
          </w:p>
        </w:tc>
      </w:tr>
      <w:tr w:rsidR="00516603" w:rsidRPr="00FB14A7" w14:paraId="7DBDE16B"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7DBDE167" w14:textId="0E63AF94" w:rsidR="00516603" w:rsidRPr="00FB14A7" w:rsidRDefault="00285363"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Heather Morrison</w:t>
            </w:r>
          </w:p>
        </w:tc>
        <w:tc>
          <w:tcPr>
            <w:tcW w:w="4150" w:type="dxa"/>
            <w:tcBorders>
              <w:top w:val="outset" w:sz="6" w:space="0" w:color="auto"/>
              <w:left w:val="outset" w:sz="6" w:space="0" w:color="auto"/>
              <w:bottom w:val="outset" w:sz="6" w:space="0" w:color="auto"/>
              <w:right w:val="outset" w:sz="6" w:space="0" w:color="auto"/>
            </w:tcBorders>
            <w:vAlign w:val="center"/>
          </w:tcPr>
          <w:p w14:paraId="7B1CDACC" w14:textId="77777777" w:rsidR="00516603" w:rsidRDefault="00285363" w:rsidP="00A360D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Supervisor,</w:t>
            </w:r>
          </w:p>
          <w:p w14:paraId="7DBDE169" w14:textId="04EDB105" w:rsidR="00285363" w:rsidRPr="00285363" w:rsidRDefault="00285363" w:rsidP="00A360D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CLINICAL SYSTEMS</w:t>
            </w:r>
          </w:p>
        </w:tc>
        <w:tc>
          <w:tcPr>
            <w:tcW w:w="3894" w:type="dxa"/>
            <w:tcBorders>
              <w:top w:val="outset" w:sz="6" w:space="0" w:color="auto"/>
              <w:left w:val="outset" w:sz="6" w:space="0" w:color="auto"/>
              <w:bottom w:val="outset" w:sz="6" w:space="0" w:color="auto"/>
              <w:right w:val="outset" w:sz="6" w:space="0" w:color="auto"/>
            </w:tcBorders>
            <w:vAlign w:val="center"/>
          </w:tcPr>
          <w:p w14:paraId="7DBDE16A" w14:textId="6D6CC84B" w:rsidR="00516603" w:rsidRPr="00FB14A7" w:rsidRDefault="00285363" w:rsidP="0028536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Heather.Morrison</w:t>
            </w:r>
            <w:r w:rsidR="00A360DE">
              <w:rPr>
                <w:rFonts w:asciiTheme="minorHAnsi" w:eastAsia="Times New Roman" w:hAnsiTheme="minorHAnsi" w:cs="Arial"/>
                <w:color w:val="000000"/>
                <w:sz w:val="22"/>
              </w:rPr>
              <w:t>@baycare.org</w:t>
            </w:r>
          </w:p>
        </w:tc>
      </w:tr>
      <w:tr w:rsidR="00516603" w:rsidRPr="00FB14A7" w14:paraId="7DBDE170"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7DBDE16C" w14:textId="53D0307D" w:rsidR="00516603" w:rsidRPr="00FB14A7" w:rsidRDefault="00285363"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John Young</w:t>
            </w:r>
          </w:p>
        </w:tc>
        <w:tc>
          <w:tcPr>
            <w:tcW w:w="4150" w:type="dxa"/>
            <w:tcBorders>
              <w:top w:val="outset" w:sz="6" w:space="0" w:color="auto"/>
              <w:left w:val="outset" w:sz="6" w:space="0" w:color="auto"/>
              <w:bottom w:val="outset" w:sz="6" w:space="0" w:color="auto"/>
              <w:right w:val="outset" w:sz="6" w:space="0" w:color="auto"/>
            </w:tcBorders>
            <w:vAlign w:val="center"/>
          </w:tcPr>
          <w:p w14:paraId="7DBDE16D" w14:textId="3EB2D3BA" w:rsidR="00A360DE" w:rsidRDefault="00285363" w:rsidP="00A360D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Interface</w:t>
            </w:r>
            <w:r w:rsidR="00A360DE">
              <w:rPr>
                <w:rFonts w:asciiTheme="minorHAnsi" w:eastAsia="Times New Roman" w:hAnsiTheme="minorHAnsi" w:cs="Arial"/>
                <w:color w:val="000000"/>
                <w:sz w:val="22"/>
              </w:rPr>
              <w:t xml:space="preserve"> Analyst, </w:t>
            </w:r>
          </w:p>
          <w:p w14:paraId="7DBDE16E" w14:textId="3F7089F9" w:rsidR="00516603" w:rsidRPr="00FB14A7" w:rsidRDefault="00285363" w:rsidP="00A360D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VARIAN MEDICAL SYSTEMS</w:t>
            </w:r>
          </w:p>
        </w:tc>
        <w:tc>
          <w:tcPr>
            <w:tcW w:w="3894" w:type="dxa"/>
            <w:tcBorders>
              <w:top w:val="outset" w:sz="6" w:space="0" w:color="auto"/>
              <w:left w:val="outset" w:sz="6" w:space="0" w:color="auto"/>
              <w:bottom w:val="outset" w:sz="6" w:space="0" w:color="auto"/>
              <w:right w:val="outset" w:sz="6" w:space="0" w:color="auto"/>
            </w:tcBorders>
            <w:vAlign w:val="center"/>
          </w:tcPr>
          <w:p w14:paraId="7DBDE16F" w14:textId="18280A8F" w:rsidR="00516603" w:rsidRPr="00FB14A7" w:rsidRDefault="00285363" w:rsidP="00A360D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John.Young@varian.com</w:t>
            </w:r>
          </w:p>
        </w:tc>
      </w:tr>
    </w:tbl>
    <w:p w14:paraId="7DBDE171" w14:textId="77777777" w:rsidR="00004732" w:rsidRPr="00FB14A7" w:rsidRDefault="00004732" w:rsidP="00004732">
      <w:pPr>
        <w:pStyle w:val="template"/>
        <w:rPr>
          <w:rFonts w:asciiTheme="minorHAnsi" w:hAnsiTheme="minorHAnsi" w:cs="Arial"/>
          <w:i w:val="0"/>
        </w:rPr>
      </w:pPr>
    </w:p>
    <w:p w14:paraId="7DBDE172" w14:textId="77777777" w:rsidR="00320263" w:rsidRPr="00D574A8" w:rsidRDefault="00004732" w:rsidP="00320263">
      <w:pPr>
        <w:pStyle w:val="Heading2"/>
        <w:rPr>
          <w:rFonts w:asciiTheme="minorHAnsi" w:hAnsiTheme="minorHAnsi" w:cs="Arial"/>
          <w:i w:val="0"/>
          <w:color w:val="0070C0"/>
          <w:sz w:val="24"/>
          <w:szCs w:val="24"/>
        </w:rPr>
      </w:pPr>
      <w:bookmarkStart w:id="4" w:name="_Toc511725828"/>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7DBDE173"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7DBDE174"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511725829"/>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7DBDE175"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7DBDE17A"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DBDE176"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DBDE177"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DBDE178"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DBDE179"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516603" w:rsidRPr="004E7A3E" w14:paraId="7DBDE17F" w14:textId="77777777" w:rsidTr="00516603">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DBDE17B" w14:textId="77777777" w:rsidR="00516603" w:rsidRPr="004E7A3E" w:rsidRDefault="00516603"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V1.0</w:t>
            </w:r>
          </w:p>
        </w:tc>
        <w:tc>
          <w:tcPr>
            <w:tcW w:w="1521" w:type="dxa"/>
            <w:tcBorders>
              <w:top w:val="outset" w:sz="6" w:space="0" w:color="auto"/>
              <w:left w:val="outset" w:sz="6" w:space="0" w:color="auto"/>
              <w:bottom w:val="outset" w:sz="6" w:space="0" w:color="auto"/>
              <w:right w:val="outset" w:sz="6" w:space="0" w:color="auto"/>
            </w:tcBorders>
            <w:vAlign w:val="center"/>
          </w:tcPr>
          <w:p w14:paraId="7DBDE17C" w14:textId="1B18B9FB" w:rsidR="00516603" w:rsidRPr="004E7A3E" w:rsidRDefault="00E02071"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04/16/2018</w:t>
            </w:r>
          </w:p>
        </w:tc>
        <w:tc>
          <w:tcPr>
            <w:tcW w:w="2097" w:type="dxa"/>
            <w:tcBorders>
              <w:top w:val="outset" w:sz="6" w:space="0" w:color="auto"/>
              <w:left w:val="outset" w:sz="6" w:space="0" w:color="auto"/>
              <w:bottom w:val="outset" w:sz="6" w:space="0" w:color="auto"/>
              <w:right w:val="outset" w:sz="6" w:space="0" w:color="auto"/>
            </w:tcBorders>
            <w:vAlign w:val="center"/>
          </w:tcPr>
          <w:p w14:paraId="7DBDE17D" w14:textId="77777777" w:rsidR="00516603" w:rsidRPr="004E7A3E" w:rsidRDefault="00F31518"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 Lazarre</w:t>
            </w:r>
          </w:p>
        </w:tc>
        <w:tc>
          <w:tcPr>
            <w:tcW w:w="4275" w:type="dxa"/>
            <w:tcBorders>
              <w:top w:val="outset" w:sz="6" w:space="0" w:color="auto"/>
              <w:left w:val="outset" w:sz="6" w:space="0" w:color="auto"/>
              <w:bottom w:val="outset" w:sz="6" w:space="0" w:color="auto"/>
              <w:right w:val="outset" w:sz="6" w:space="0" w:color="auto"/>
            </w:tcBorders>
            <w:vAlign w:val="center"/>
          </w:tcPr>
          <w:p w14:paraId="7DBDE17E" w14:textId="77777777" w:rsidR="00516603" w:rsidRPr="004E7A3E" w:rsidRDefault="00F31518" w:rsidP="00F3151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w:t>
            </w:r>
            <w:r w:rsidR="00516603">
              <w:rPr>
                <w:rFonts w:asciiTheme="minorHAnsi" w:eastAsia="Times New Roman" w:hAnsiTheme="minorHAnsi" w:cs="Arial"/>
                <w:color w:val="000000"/>
                <w:sz w:val="22"/>
              </w:rPr>
              <w:t>riginal document</w:t>
            </w:r>
          </w:p>
        </w:tc>
      </w:tr>
      <w:tr w:rsidR="00516603" w:rsidRPr="004E7A3E" w14:paraId="7DBDE184"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DBDE180" w14:textId="77777777" w:rsidR="00516603" w:rsidRPr="00CF2307" w:rsidRDefault="00516603" w:rsidP="00516603">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7DBDE181" w14:textId="77777777" w:rsidR="00516603" w:rsidRDefault="00516603" w:rsidP="00516603">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7DBDE182" w14:textId="77777777" w:rsidR="00516603" w:rsidRDefault="00516603" w:rsidP="00516603">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7DBDE183" w14:textId="77777777" w:rsidR="00516603" w:rsidRDefault="00516603" w:rsidP="00516603">
            <w:pPr>
              <w:spacing w:after="0" w:line="240" w:lineRule="auto"/>
              <w:rPr>
                <w:rFonts w:asciiTheme="minorHAnsi" w:eastAsia="Times New Roman" w:hAnsiTheme="minorHAnsi" w:cs="Arial"/>
                <w:color w:val="000000"/>
                <w:sz w:val="22"/>
              </w:rPr>
            </w:pPr>
          </w:p>
        </w:tc>
      </w:tr>
      <w:tr w:rsidR="00516603" w:rsidRPr="004E7A3E" w14:paraId="7DBDE189"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DBDE185" w14:textId="77777777" w:rsidR="00516603" w:rsidRPr="00CF2307" w:rsidRDefault="00516603" w:rsidP="00516603">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7DBDE186" w14:textId="77777777" w:rsidR="00516603" w:rsidRDefault="00516603" w:rsidP="00516603">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7DBDE187" w14:textId="77777777" w:rsidR="00516603" w:rsidRDefault="00516603" w:rsidP="00516603">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7DBDE188" w14:textId="77777777" w:rsidR="00516603" w:rsidRDefault="00516603" w:rsidP="00516603">
            <w:pPr>
              <w:spacing w:after="0" w:line="240" w:lineRule="auto"/>
              <w:rPr>
                <w:rFonts w:asciiTheme="minorHAnsi" w:eastAsia="Times New Roman" w:hAnsiTheme="minorHAnsi" w:cs="Arial"/>
                <w:color w:val="000000"/>
                <w:sz w:val="22"/>
              </w:rPr>
            </w:pPr>
          </w:p>
        </w:tc>
      </w:tr>
      <w:tr w:rsidR="00516603" w:rsidRPr="004E7A3E" w14:paraId="7DBDE18E"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7DBDE18A" w14:textId="77777777" w:rsidR="00516603" w:rsidRPr="004E7A3E" w:rsidRDefault="00516603" w:rsidP="00516603">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7DBDE18B" w14:textId="77777777" w:rsidR="00516603" w:rsidRPr="004E7A3E" w:rsidRDefault="00516603" w:rsidP="00516603">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7DBDE18C" w14:textId="77777777" w:rsidR="00516603" w:rsidRPr="004E7A3E" w:rsidRDefault="00516603" w:rsidP="00516603">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7DBDE18D" w14:textId="77777777" w:rsidR="00516603" w:rsidRPr="004E7A3E" w:rsidRDefault="00516603" w:rsidP="00516603">
            <w:pPr>
              <w:spacing w:after="0" w:line="240" w:lineRule="auto"/>
              <w:rPr>
                <w:rFonts w:asciiTheme="minorHAnsi" w:eastAsia="Times New Roman" w:hAnsiTheme="minorHAnsi" w:cs="Arial"/>
                <w:color w:val="000000"/>
                <w:sz w:val="22"/>
              </w:rPr>
            </w:pPr>
          </w:p>
        </w:tc>
      </w:tr>
      <w:bookmarkEnd w:id="6"/>
    </w:tbl>
    <w:p w14:paraId="7DBDE18F"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lastRenderedPageBreak/>
        <w:br w:type="page"/>
      </w:r>
    </w:p>
    <w:p w14:paraId="7DBDE190" w14:textId="77777777" w:rsidR="00116C57" w:rsidRPr="00D574A8" w:rsidRDefault="00CF2307" w:rsidP="00116C57">
      <w:pPr>
        <w:pStyle w:val="Heading1"/>
        <w:rPr>
          <w:rFonts w:asciiTheme="minorHAnsi" w:hAnsiTheme="minorHAnsi" w:cs="Arial"/>
          <w:color w:val="0070C0"/>
          <w:sz w:val="28"/>
        </w:rPr>
      </w:pPr>
      <w:bookmarkStart w:id="7" w:name="_Toc511725830"/>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7DBDE191"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511725831"/>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DDE2F8457613406797DD644E89110C12"/>
        </w:placeholder>
      </w:sdtPr>
      <w:sdtEndPr/>
      <w:sdtContent>
        <w:p w14:paraId="7DBDE192" w14:textId="2BF258A2" w:rsidR="00F31518" w:rsidRDefault="004463AA" w:rsidP="00B46568">
          <w:pPr>
            <w:pStyle w:val="template"/>
            <w:rPr>
              <w:rFonts w:asciiTheme="minorHAnsi" w:hAnsiTheme="minorHAnsi" w:cs="Arial"/>
              <w:i w:val="0"/>
            </w:rPr>
          </w:pPr>
          <w:r>
            <w:rPr>
              <w:rFonts w:asciiTheme="minorHAnsi" w:hAnsiTheme="minorHAnsi" w:cs="Arial"/>
              <w:i w:val="0"/>
            </w:rPr>
            <w:t>The purpose of t</w:t>
          </w:r>
          <w:r w:rsidR="00A94BED">
            <w:rPr>
              <w:rFonts w:asciiTheme="minorHAnsi" w:hAnsiTheme="minorHAnsi" w:cs="Arial"/>
              <w:i w:val="0"/>
            </w:rPr>
            <w:t>his document</w:t>
          </w:r>
          <w:r>
            <w:rPr>
              <w:rFonts w:asciiTheme="minorHAnsi" w:hAnsiTheme="minorHAnsi" w:cs="Arial"/>
              <w:i w:val="0"/>
            </w:rPr>
            <w:t xml:space="preserve"> is to</w:t>
          </w:r>
          <w:r w:rsidR="00A94BED">
            <w:rPr>
              <w:rFonts w:asciiTheme="minorHAnsi" w:hAnsiTheme="minorHAnsi" w:cs="Arial"/>
              <w:i w:val="0"/>
            </w:rPr>
            <w:t xml:space="preserve"> describe the </w:t>
          </w:r>
          <w:r w:rsidR="00E854A3">
            <w:rPr>
              <w:rFonts w:asciiTheme="minorHAnsi" w:hAnsiTheme="minorHAnsi" w:cs="Arial"/>
              <w:i w:val="0"/>
            </w:rPr>
            <w:t>SIU</w:t>
          </w:r>
          <w:r w:rsidR="00A94BED">
            <w:rPr>
              <w:rFonts w:asciiTheme="minorHAnsi" w:hAnsiTheme="minorHAnsi" w:cs="Arial"/>
              <w:i w:val="0"/>
            </w:rPr>
            <w:t xml:space="preserve"> Interface </w:t>
          </w:r>
          <w:r w:rsidR="00574D3A">
            <w:rPr>
              <w:rFonts w:asciiTheme="minorHAnsi" w:hAnsiTheme="minorHAnsi" w:cs="Arial"/>
              <w:i w:val="0"/>
            </w:rPr>
            <w:t xml:space="preserve">going from </w:t>
          </w:r>
          <w:r w:rsidR="00E854A3">
            <w:rPr>
              <w:rFonts w:asciiTheme="minorHAnsi" w:hAnsiTheme="minorHAnsi" w:cs="Arial"/>
              <w:i w:val="0"/>
            </w:rPr>
            <w:t xml:space="preserve">Aria (Varian Radiation Oncology) to </w:t>
          </w:r>
          <w:r w:rsidR="00F31518">
            <w:rPr>
              <w:rFonts w:asciiTheme="minorHAnsi" w:hAnsiTheme="minorHAnsi" w:cs="Arial"/>
              <w:i w:val="0"/>
            </w:rPr>
            <w:t>Soarian</w:t>
          </w:r>
          <w:r w:rsidR="00E854A3">
            <w:rPr>
              <w:rFonts w:asciiTheme="minorHAnsi" w:hAnsiTheme="minorHAnsi" w:cs="Arial"/>
              <w:i w:val="0"/>
            </w:rPr>
            <w:t xml:space="preserve"> Scheduling</w:t>
          </w:r>
          <w:r w:rsidR="00F31518">
            <w:rPr>
              <w:rFonts w:asciiTheme="minorHAnsi" w:hAnsiTheme="minorHAnsi" w:cs="Arial"/>
              <w:i w:val="0"/>
            </w:rPr>
            <w:t xml:space="preserve">. </w:t>
          </w:r>
        </w:p>
        <w:p w14:paraId="7DBDE193" w14:textId="1FB72160" w:rsidR="00C53B6B" w:rsidRDefault="00AC4DF4" w:rsidP="00B46568">
          <w:pPr>
            <w:pStyle w:val="template"/>
            <w:rPr>
              <w:rFonts w:asciiTheme="minorHAnsi" w:hAnsiTheme="minorHAnsi" w:cs="Arial"/>
              <w:i w:val="0"/>
            </w:rPr>
          </w:pPr>
          <w:r>
            <w:rPr>
              <w:rFonts w:asciiTheme="minorHAnsi" w:hAnsiTheme="minorHAnsi" w:cs="Arial"/>
              <w:i w:val="0"/>
            </w:rPr>
            <w:t xml:space="preserve">Varian </w:t>
          </w:r>
          <w:proofErr w:type="gramStart"/>
          <w:r>
            <w:rPr>
              <w:rFonts w:asciiTheme="minorHAnsi" w:hAnsiTheme="minorHAnsi" w:cs="Arial"/>
              <w:i w:val="0"/>
            </w:rPr>
            <w:t>Aria</w:t>
          </w:r>
          <w:r w:rsidR="00E854A3">
            <w:rPr>
              <w:rFonts w:asciiTheme="minorHAnsi" w:hAnsiTheme="minorHAnsi" w:cs="Arial"/>
              <w:i w:val="0"/>
            </w:rPr>
            <w:t xml:space="preserve"> </w:t>
          </w:r>
          <w:r w:rsidR="00A360DE">
            <w:rPr>
              <w:rFonts w:asciiTheme="minorHAnsi" w:hAnsiTheme="minorHAnsi" w:cs="Arial"/>
              <w:i w:val="0"/>
            </w:rPr>
            <w:t xml:space="preserve"> is</w:t>
          </w:r>
          <w:proofErr w:type="gramEnd"/>
          <w:r w:rsidR="00A360DE">
            <w:rPr>
              <w:rFonts w:asciiTheme="minorHAnsi" w:hAnsiTheme="minorHAnsi" w:cs="Arial"/>
              <w:i w:val="0"/>
            </w:rPr>
            <w:t xml:space="preserve"> a</w:t>
          </w:r>
          <w:r w:rsidR="00E854A3">
            <w:rPr>
              <w:rFonts w:asciiTheme="minorHAnsi" w:hAnsiTheme="minorHAnsi" w:cs="Arial"/>
              <w:i w:val="0"/>
            </w:rPr>
            <w:t>n enterprise</w:t>
          </w:r>
          <w:r w:rsidR="00F31518">
            <w:rPr>
              <w:rFonts w:asciiTheme="minorHAnsi" w:hAnsiTheme="minorHAnsi" w:cs="Arial"/>
              <w:i w:val="0"/>
            </w:rPr>
            <w:t xml:space="preserve"> application </w:t>
          </w:r>
          <w:r w:rsidR="00A360DE">
            <w:rPr>
              <w:rFonts w:asciiTheme="minorHAnsi" w:hAnsiTheme="minorHAnsi" w:cs="Arial"/>
              <w:i w:val="0"/>
            </w:rPr>
            <w:t xml:space="preserve">used </w:t>
          </w:r>
          <w:r w:rsidR="00E854A3">
            <w:rPr>
              <w:rFonts w:asciiTheme="minorHAnsi" w:hAnsiTheme="minorHAnsi" w:cs="Arial"/>
              <w:i w:val="0"/>
            </w:rPr>
            <w:t xml:space="preserve">in the treatment of oncology patients (medical and radiation oncology) </w:t>
          </w:r>
          <w:r w:rsidR="00A360DE">
            <w:rPr>
              <w:rFonts w:asciiTheme="minorHAnsi" w:hAnsiTheme="minorHAnsi" w:cs="Arial"/>
              <w:i w:val="0"/>
            </w:rPr>
            <w:t xml:space="preserve">by </w:t>
          </w:r>
          <w:r w:rsidR="00811E16">
            <w:rPr>
              <w:rFonts w:asciiTheme="minorHAnsi" w:hAnsiTheme="minorHAnsi" w:cs="Arial"/>
              <w:i w:val="0"/>
            </w:rPr>
            <w:t xml:space="preserve">doctors, </w:t>
          </w:r>
          <w:r w:rsidR="00A360DE">
            <w:rPr>
              <w:rFonts w:asciiTheme="minorHAnsi" w:hAnsiTheme="minorHAnsi" w:cs="Arial"/>
              <w:i w:val="0"/>
            </w:rPr>
            <w:t>nurses</w:t>
          </w:r>
          <w:r w:rsidR="00811E16">
            <w:rPr>
              <w:rFonts w:asciiTheme="minorHAnsi" w:hAnsiTheme="minorHAnsi" w:cs="Arial"/>
              <w:i w:val="0"/>
            </w:rPr>
            <w:t xml:space="preserve">, and RT technicians </w:t>
          </w:r>
          <w:r w:rsidR="00A3063D">
            <w:rPr>
              <w:rFonts w:asciiTheme="minorHAnsi" w:hAnsiTheme="minorHAnsi" w:cs="Arial"/>
              <w:i w:val="0"/>
            </w:rPr>
            <w:t>for the management and documentation of</w:t>
          </w:r>
          <w:r w:rsidR="00811E16">
            <w:rPr>
              <w:rFonts w:asciiTheme="minorHAnsi" w:hAnsiTheme="minorHAnsi" w:cs="Arial"/>
              <w:i w:val="0"/>
            </w:rPr>
            <w:t xml:space="preserve"> infusion and radiation therapy</w:t>
          </w:r>
          <w:r w:rsidR="00A3063D">
            <w:rPr>
              <w:rFonts w:asciiTheme="minorHAnsi" w:hAnsiTheme="minorHAnsi" w:cs="Arial"/>
              <w:i w:val="0"/>
            </w:rPr>
            <w:t xml:space="preserve"> .</w:t>
          </w:r>
        </w:p>
      </w:sdtContent>
    </w:sdt>
    <w:p w14:paraId="7DBDE194" w14:textId="77777777" w:rsidR="00C53B6B" w:rsidRDefault="00C53B6B" w:rsidP="00B46568">
      <w:pPr>
        <w:pStyle w:val="template"/>
        <w:rPr>
          <w:rFonts w:asciiTheme="minorHAnsi" w:hAnsiTheme="minorHAnsi" w:cs="Arial"/>
          <w:i w:val="0"/>
        </w:rPr>
      </w:pPr>
    </w:p>
    <w:p w14:paraId="7DBDE195"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511725832"/>
      <w:r w:rsidRPr="00D574A8">
        <w:rPr>
          <w:rFonts w:asciiTheme="minorHAnsi" w:hAnsiTheme="minorHAnsi" w:cs="Arial"/>
          <w:i w:val="0"/>
          <w:color w:val="0070C0"/>
          <w:sz w:val="24"/>
          <w:szCs w:val="24"/>
        </w:rPr>
        <w:t>1.2    Project Scope</w:t>
      </w:r>
      <w:bookmarkEnd w:id="9"/>
    </w:p>
    <w:p w14:paraId="7DBDE196" w14:textId="37043401" w:rsidR="009666CA" w:rsidRPr="004E7A3E" w:rsidRDefault="001C06C3" w:rsidP="009666CA">
      <w:pPr>
        <w:pStyle w:val="template"/>
        <w:rPr>
          <w:rFonts w:asciiTheme="minorHAnsi" w:hAnsiTheme="minorHAnsi" w:cs="Arial"/>
          <w:i w:val="0"/>
        </w:rPr>
      </w:pPr>
      <w:sdt>
        <w:sdtPr>
          <w:rPr>
            <w:rFonts w:asciiTheme="minorHAnsi" w:hAnsiTheme="minorHAnsi" w:cs="Arial"/>
            <w:i w:val="0"/>
          </w:rPr>
          <w:id w:val="-1111823088"/>
          <w:placeholder>
            <w:docPart w:val="DDE2F8457613406797DD644E89110C12"/>
          </w:placeholder>
        </w:sdtPr>
        <w:sdtEndPr/>
        <w:sdtContent>
          <w:r w:rsidR="00574D3A">
            <w:rPr>
              <w:rFonts w:asciiTheme="minorHAnsi" w:hAnsiTheme="minorHAnsi" w:cs="Arial"/>
              <w:i w:val="0"/>
            </w:rPr>
            <w:t xml:space="preserve">The scope of this project </w:t>
          </w:r>
          <w:r w:rsidR="00811E16">
            <w:rPr>
              <w:rFonts w:asciiTheme="minorHAnsi" w:hAnsiTheme="minorHAnsi" w:cs="Arial"/>
              <w:i w:val="0"/>
            </w:rPr>
            <w:t>is to facilitate the transmission of patient scheduling information from the Varian Oncology module to Soarian Scheduling via an HL7 SIU inte</w:t>
          </w:r>
          <w:r w:rsidR="00DB504E">
            <w:rPr>
              <w:rFonts w:asciiTheme="minorHAnsi" w:hAnsiTheme="minorHAnsi" w:cs="Arial"/>
              <w:i w:val="0"/>
            </w:rPr>
            <w:t>rface. It is important to note</w:t>
          </w:r>
          <w:r w:rsidR="00811E16">
            <w:rPr>
              <w:rFonts w:asciiTheme="minorHAnsi" w:hAnsiTheme="minorHAnsi" w:cs="Arial"/>
              <w:i w:val="0"/>
            </w:rPr>
            <w:t xml:space="preserve"> that the schedules sent from Aria to Soarian are not ‘live’ schedules in Soarian in the sense that they cannot be modified or manipulated in any way in Soarian. Instead, they are “placeholders”, “skeleton” schedules, designed solely to help keep track of the patients’ availability for other appointments</w:t>
          </w:r>
          <w:r w:rsidR="00DB504E">
            <w:rPr>
              <w:rFonts w:asciiTheme="minorHAnsi" w:hAnsiTheme="minorHAnsi" w:cs="Arial"/>
              <w:i w:val="0"/>
            </w:rPr>
            <w:t xml:space="preserve"> and avoid time conflicts</w:t>
          </w:r>
          <w:r w:rsidR="00811E16">
            <w:rPr>
              <w:rFonts w:asciiTheme="minorHAnsi" w:hAnsiTheme="minorHAnsi" w:cs="Arial"/>
              <w:i w:val="0"/>
            </w:rPr>
            <w:t>.</w:t>
          </w:r>
        </w:sdtContent>
      </w:sdt>
    </w:p>
    <w:p w14:paraId="7DBDE197" w14:textId="77777777" w:rsidR="009666CA" w:rsidRDefault="009666CA" w:rsidP="00B46568">
      <w:pPr>
        <w:pStyle w:val="template"/>
        <w:rPr>
          <w:rFonts w:asciiTheme="minorHAnsi" w:hAnsiTheme="minorHAnsi" w:cs="Arial"/>
        </w:rPr>
      </w:pPr>
    </w:p>
    <w:p w14:paraId="7DBDE198" w14:textId="77777777" w:rsidR="00B95DEE" w:rsidRDefault="00B95DEE" w:rsidP="00E40F36">
      <w:pPr>
        <w:pStyle w:val="Heading2"/>
        <w:numPr>
          <w:ilvl w:val="1"/>
          <w:numId w:val="0"/>
        </w:numPr>
        <w:spacing w:before="280" w:after="280" w:line="240" w:lineRule="atLeast"/>
        <w:rPr>
          <w:rFonts w:asciiTheme="minorHAnsi" w:hAnsiTheme="minorHAnsi" w:cs="Arial"/>
          <w:i w:val="0"/>
          <w:sz w:val="24"/>
          <w:szCs w:val="24"/>
        </w:rPr>
      </w:pPr>
    </w:p>
    <w:p w14:paraId="7DBDE199" w14:textId="77777777"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511725833"/>
      <w:r w:rsidRPr="00D574A8">
        <w:rPr>
          <w:rFonts w:asciiTheme="minorHAnsi" w:hAnsiTheme="minorHAnsi" w:cs="Arial"/>
          <w:i w:val="0"/>
          <w:color w:val="0070C0"/>
          <w:sz w:val="24"/>
          <w:szCs w:val="24"/>
        </w:rPr>
        <w:t>1.</w:t>
      </w:r>
      <w:r w:rsidR="00A26462">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7DBDE19A" w14:textId="77777777" w:rsidR="00C66DF0" w:rsidRPr="00D574A8" w:rsidRDefault="00CF2307" w:rsidP="002654C8">
      <w:pPr>
        <w:pStyle w:val="Heading3"/>
        <w:ind w:firstLine="720"/>
        <w:rPr>
          <w:b w:val="0"/>
          <w:color w:val="0070C0"/>
        </w:rPr>
      </w:pPr>
      <w:bookmarkStart w:id="11" w:name="_Toc511725834"/>
      <w:r w:rsidRPr="00D574A8">
        <w:rPr>
          <w:rFonts w:asciiTheme="minorHAnsi" w:hAnsiTheme="minorHAnsi" w:cs="Arial"/>
          <w:b w:val="0"/>
          <w:color w:val="0070C0"/>
          <w:sz w:val="22"/>
        </w:rPr>
        <w:t>1.</w:t>
      </w:r>
      <w:r w:rsidR="00A26462">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asciiTheme="minorHAnsi" w:hAnsiTheme="minorHAnsi" w:cs="Arial"/>
          <w:color w:val="auto"/>
          <w:sz w:val="22"/>
        </w:rPr>
        <w:id w:val="-1106347750"/>
        <w:placeholder>
          <w:docPart w:val="DDE2F8457613406797DD644E89110C12"/>
        </w:placeholder>
      </w:sdtPr>
      <w:sdtEndPr/>
      <w:sdtContent>
        <w:p w14:paraId="7DBDE19B" w14:textId="4E28D617" w:rsidR="00574D3A" w:rsidRDefault="00DB504E" w:rsidP="002654C8">
          <w:pPr>
            <w:ind w:left="720"/>
            <w:rPr>
              <w:rFonts w:asciiTheme="minorHAnsi" w:hAnsiTheme="minorHAnsi" w:cs="Arial"/>
              <w:color w:val="auto"/>
              <w:sz w:val="22"/>
            </w:rPr>
          </w:pPr>
          <w:r>
            <w:rPr>
              <w:rFonts w:asciiTheme="minorHAnsi" w:hAnsiTheme="minorHAnsi" w:cs="Arial"/>
              <w:b/>
              <w:color w:val="auto"/>
              <w:sz w:val="22"/>
            </w:rPr>
            <w:t>SIU</w:t>
          </w:r>
          <w:r w:rsidR="00574D3A">
            <w:rPr>
              <w:rFonts w:asciiTheme="minorHAnsi" w:hAnsiTheme="minorHAnsi" w:cs="Arial"/>
              <w:color w:val="auto"/>
              <w:sz w:val="22"/>
            </w:rPr>
            <w:t xml:space="preserve"> </w:t>
          </w:r>
          <w:r>
            <w:rPr>
              <w:rFonts w:asciiTheme="minorHAnsi" w:hAnsiTheme="minorHAnsi" w:cs="Arial"/>
              <w:color w:val="auto"/>
              <w:sz w:val="22"/>
            </w:rPr>
            <w:t>–</w:t>
          </w:r>
          <w:r w:rsidR="003872B0">
            <w:rPr>
              <w:rFonts w:asciiTheme="minorHAnsi" w:hAnsiTheme="minorHAnsi" w:cs="Arial"/>
              <w:color w:val="auto"/>
              <w:sz w:val="22"/>
            </w:rPr>
            <w:t xml:space="preserve"> Scheduling Information, Unsolicited</w:t>
          </w:r>
        </w:p>
        <w:p w14:paraId="18B496C0" w14:textId="77777777" w:rsidR="00414065" w:rsidRDefault="00E92FFD" w:rsidP="002654C8">
          <w:pPr>
            <w:ind w:left="720"/>
            <w:rPr>
              <w:rFonts w:asciiTheme="minorHAnsi" w:hAnsiTheme="minorHAnsi" w:cs="Arial"/>
              <w:color w:val="auto"/>
              <w:sz w:val="22"/>
            </w:rPr>
          </w:pPr>
          <w:r>
            <w:rPr>
              <w:rFonts w:asciiTheme="minorHAnsi" w:hAnsiTheme="minorHAnsi" w:cs="Arial"/>
              <w:b/>
              <w:color w:val="auto"/>
              <w:sz w:val="22"/>
            </w:rPr>
            <w:lastRenderedPageBreak/>
            <w:t>HIS</w:t>
          </w:r>
          <w:r w:rsidR="00574D3A">
            <w:rPr>
              <w:rFonts w:asciiTheme="minorHAnsi" w:hAnsiTheme="minorHAnsi" w:cs="Arial"/>
              <w:b/>
              <w:color w:val="auto"/>
              <w:sz w:val="22"/>
            </w:rPr>
            <w:t xml:space="preserve"> </w:t>
          </w:r>
          <w:r w:rsidR="00574D3A">
            <w:rPr>
              <w:rFonts w:asciiTheme="minorHAnsi" w:hAnsiTheme="minorHAnsi" w:cs="Arial"/>
              <w:color w:val="auto"/>
              <w:sz w:val="22"/>
            </w:rPr>
            <w:t xml:space="preserve">– </w:t>
          </w:r>
          <w:r>
            <w:rPr>
              <w:rFonts w:asciiTheme="minorHAnsi" w:hAnsiTheme="minorHAnsi" w:cs="Arial"/>
              <w:color w:val="auto"/>
              <w:sz w:val="22"/>
            </w:rPr>
            <w:t>Health Information System, the source and keeper of patient demographic data</w:t>
          </w:r>
        </w:p>
        <w:p w14:paraId="7DBDE19C" w14:textId="5826E79F" w:rsidR="008F1EDB" w:rsidRPr="004E7A3E" w:rsidRDefault="00414065" w:rsidP="002654C8">
          <w:pPr>
            <w:ind w:left="720"/>
            <w:rPr>
              <w:rFonts w:asciiTheme="minorHAnsi" w:hAnsiTheme="minorHAnsi" w:cs="Arial"/>
              <w:color w:val="auto"/>
            </w:rPr>
          </w:pPr>
          <w:r>
            <w:rPr>
              <w:rFonts w:asciiTheme="minorHAnsi" w:hAnsiTheme="minorHAnsi" w:cs="Arial"/>
              <w:b/>
              <w:color w:val="auto"/>
              <w:sz w:val="22"/>
            </w:rPr>
            <w:t xml:space="preserve">CPI </w:t>
          </w:r>
          <w:r>
            <w:rPr>
              <w:rFonts w:asciiTheme="minorHAnsi" w:hAnsiTheme="minorHAnsi" w:cs="Arial"/>
              <w:color w:val="auto"/>
              <w:sz w:val="22"/>
            </w:rPr>
            <w:t xml:space="preserve">– Corporate Patient Identifier. A high level internal patient identifier that is unique across BayCare facilities. </w:t>
          </w:r>
        </w:p>
      </w:sdtContent>
    </w:sdt>
    <w:p w14:paraId="7DBDE19D" w14:textId="77777777" w:rsidR="00C66DF0" w:rsidRPr="00D574A8" w:rsidRDefault="00CF2307" w:rsidP="007A3CDB">
      <w:pPr>
        <w:pStyle w:val="Heading3"/>
        <w:ind w:firstLine="720"/>
        <w:rPr>
          <w:b w:val="0"/>
          <w:color w:val="0070C0"/>
        </w:rPr>
      </w:pPr>
      <w:bookmarkStart w:id="12" w:name="_Toc511725835"/>
      <w:r w:rsidRPr="00D574A8">
        <w:rPr>
          <w:rFonts w:asciiTheme="minorHAnsi" w:hAnsiTheme="minorHAnsi" w:cs="Arial"/>
          <w:b w:val="0"/>
          <w:color w:val="0070C0"/>
          <w:sz w:val="22"/>
        </w:rPr>
        <w:t>1.</w:t>
      </w:r>
      <w:r w:rsidR="00A26462">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2"/>
    </w:p>
    <w:sdt>
      <w:sdtPr>
        <w:rPr>
          <w:rFonts w:asciiTheme="minorHAnsi" w:hAnsiTheme="minorHAnsi" w:cs="Arial"/>
          <w:color w:val="auto"/>
          <w:sz w:val="22"/>
        </w:rPr>
        <w:id w:val="938495654"/>
        <w:placeholder>
          <w:docPart w:val="DDE2F8457613406797DD644E89110C12"/>
        </w:placeholder>
      </w:sdtPr>
      <w:sdtEndPr/>
      <w:sdtContent>
        <w:p w14:paraId="7DBDE19E" w14:textId="77777777" w:rsidR="008F1EDB" w:rsidRPr="004E7A3E" w:rsidRDefault="001F710C" w:rsidP="007A3CDB">
          <w:pPr>
            <w:ind w:left="720"/>
            <w:rPr>
              <w:rFonts w:asciiTheme="minorHAnsi" w:hAnsiTheme="minorHAnsi" w:cs="Arial"/>
              <w:color w:val="auto"/>
            </w:rPr>
          </w:pPr>
          <w:r>
            <w:rPr>
              <w:rFonts w:asciiTheme="minorHAnsi" w:hAnsiTheme="minorHAnsi" w:cs="Arial"/>
              <w:b/>
              <w:color w:val="auto"/>
              <w:sz w:val="22"/>
            </w:rPr>
            <w:t>ADT</w:t>
          </w:r>
          <w:r w:rsidR="00C05A42">
            <w:rPr>
              <w:rFonts w:asciiTheme="minorHAnsi" w:hAnsiTheme="minorHAnsi" w:cs="Arial"/>
              <w:b/>
              <w:color w:val="auto"/>
              <w:sz w:val="22"/>
            </w:rPr>
            <w:t xml:space="preserve"> Event </w:t>
          </w:r>
          <w:r w:rsidR="00C05A42">
            <w:rPr>
              <w:rFonts w:asciiTheme="minorHAnsi" w:hAnsiTheme="minorHAnsi" w:cs="Arial"/>
              <w:color w:val="auto"/>
              <w:sz w:val="22"/>
            </w:rPr>
            <w:t>– Trigger event as</w:t>
          </w:r>
          <w:r>
            <w:rPr>
              <w:rFonts w:asciiTheme="minorHAnsi" w:hAnsiTheme="minorHAnsi" w:cs="Arial"/>
              <w:color w:val="auto"/>
              <w:sz w:val="22"/>
            </w:rPr>
            <w:t>sociated with a patient event: registration, admission, discharge, transfer, update…</w:t>
          </w:r>
        </w:p>
      </w:sdtContent>
    </w:sdt>
    <w:p w14:paraId="7DBDE19F"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511725836"/>
      <w:r w:rsidRPr="00D574A8">
        <w:rPr>
          <w:rFonts w:asciiTheme="minorHAnsi" w:hAnsiTheme="minorHAnsi" w:cs="Arial"/>
          <w:i w:val="0"/>
          <w:color w:val="0070C0"/>
          <w:sz w:val="24"/>
          <w:szCs w:val="24"/>
        </w:rPr>
        <w:t>1.</w:t>
      </w:r>
      <w:r w:rsidR="00A26462">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bookmarkEnd w:id="14"/>
    </w:p>
    <w:sdt>
      <w:sdtPr>
        <w:rPr>
          <w:rFonts w:asciiTheme="minorHAnsi" w:hAnsiTheme="minorHAnsi" w:cs="Arial"/>
          <w:i w:val="0"/>
        </w:rPr>
        <w:id w:val="-1408839955"/>
        <w:placeholder>
          <w:docPart w:val="DDE2F8457613406797DD644E89110C12"/>
        </w:placeholder>
      </w:sdtPr>
      <w:sdtEndPr/>
      <w:sdtContent>
        <w:p w14:paraId="7DBDE1A0" w14:textId="28B16649" w:rsidR="001F710C" w:rsidRDefault="003872B0" w:rsidP="00235E8B">
          <w:pPr>
            <w:pStyle w:val="template"/>
            <w:rPr>
              <w:rFonts w:asciiTheme="minorHAnsi" w:hAnsiTheme="minorHAnsi" w:cs="Arial"/>
              <w:i w:val="0"/>
            </w:rPr>
          </w:pPr>
          <w:r>
            <w:rPr>
              <w:rFonts w:asciiTheme="minorHAnsi" w:hAnsiTheme="minorHAnsi" w:cs="Arial"/>
              <w:i w:val="0"/>
            </w:rPr>
            <w:t>1. IEM Scheduling Interface Guide.pdf</w:t>
          </w:r>
        </w:p>
        <w:p w14:paraId="7DBDE1A1" w14:textId="2E6EEA6B" w:rsidR="00235E8B" w:rsidRDefault="003872B0" w:rsidP="00235E8B">
          <w:pPr>
            <w:pStyle w:val="template"/>
            <w:rPr>
              <w:rFonts w:asciiTheme="minorHAnsi" w:hAnsiTheme="minorHAnsi" w:cs="Arial"/>
              <w:i w:val="0"/>
            </w:rPr>
          </w:pPr>
          <w:r>
            <w:rPr>
              <w:rFonts w:asciiTheme="minorHAnsi" w:hAnsiTheme="minorHAnsi" w:cs="Arial"/>
              <w:i w:val="0"/>
            </w:rPr>
            <w:t>2. Soarian_Scheduling_Inbound_Appt_Interface_Manual.pdf</w:t>
          </w:r>
        </w:p>
      </w:sdtContent>
    </w:sdt>
    <w:p w14:paraId="7DBDE1A2" w14:textId="77777777" w:rsidR="0094739F" w:rsidRDefault="0094739F" w:rsidP="00235E8B">
      <w:pPr>
        <w:pStyle w:val="template"/>
        <w:rPr>
          <w:rFonts w:asciiTheme="minorHAnsi" w:hAnsiTheme="minorHAnsi" w:cs="Arial"/>
          <w:i w:val="0"/>
        </w:rPr>
      </w:pPr>
    </w:p>
    <w:p w14:paraId="7DBDE1A3"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7DBDE1A4" w14:textId="77777777" w:rsidR="00DF00D2" w:rsidRPr="004844EB" w:rsidRDefault="00A26462" w:rsidP="004844EB">
      <w:pPr>
        <w:pStyle w:val="Heading1"/>
        <w:rPr>
          <w:rFonts w:asciiTheme="minorHAnsi" w:hAnsiTheme="minorHAnsi"/>
          <w:sz w:val="28"/>
        </w:rPr>
      </w:pPr>
      <w:bookmarkStart w:id="15" w:name="_Toc511725837"/>
      <w:r w:rsidRPr="004844EB">
        <w:rPr>
          <w:rFonts w:asciiTheme="minorHAnsi" w:hAnsiTheme="minorHAnsi"/>
          <w:sz w:val="28"/>
        </w:rPr>
        <w:lastRenderedPageBreak/>
        <w:t>2.</w:t>
      </w:r>
      <w:r w:rsidR="00F03186" w:rsidRPr="004844EB">
        <w:rPr>
          <w:rFonts w:asciiTheme="minorHAnsi" w:hAnsiTheme="minorHAnsi"/>
          <w:sz w:val="28"/>
        </w:rPr>
        <w:t xml:space="preserve">  </w:t>
      </w:r>
      <w:r w:rsidR="00DF00D2" w:rsidRPr="004844EB">
        <w:rPr>
          <w:rFonts w:asciiTheme="minorHAnsi" w:hAnsiTheme="minorHAnsi"/>
          <w:sz w:val="28"/>
        </w:rPr>
        <w:t>Diagram</w:t>
      </w:r>
      <w:bookmarkEnd w:id="15"/>
    </w:p>
    <w:p w14:paraId="7DBDE1A5" w14:textId="77777777" w:rsidR="004D01FE" w:rsidRPr="004D01FE" w:rsidRDefault="004D01FE" w:rsidP="004D01FE">
      <w:pPr>
        <w:spacing w:line="240" w:lineRule="auto"/>
      </w:pPr>
    </w:p>
    <w:sdt>
      <w:sdtPr>
        <w:rPr>
          <w:rFonts w:asciiTheme="minorHAnsi" w:hAnsiTheme="minorHAnsi" w:cs="Arial"/>
          <w:color w:val="auto"/>
          <w:sz w:val="22"/>
        </w:rPr>
        <w:id w:val="-1851322890"/>
        <w:placeholder>
          <w:docPart w:val="DDE2F8457613406797DD644E89110C12"/>
        </w:placeholder>
      </w:sdtPr>
      <w:sdtEndPr/>
      <w:sdtContent>
        <w:p w14:paraId="7DBDE1A6" w14:textId="77777777" w:rsidR="00251535" w:rsidRDefault="00CF2307" w:rsidP="004D01FE">
          <w:pPr>
            <w:spacing w:line="240" w:lineRule="auto"/>
            <w:rPr>
              <w:rFonts w:asciiTheme="minorHAnsi" w:hAnsiTheme="minorHAnsi" w:cs="Arial"/>
              <w:color w:val="auto"/>
              <w:sz w:val="22"/>
            </w:rPr>
          </w:pPr>
          <w:r w:rsidRPr="00CF2307">
            <w:rPr>
              <w:rFonts w:asciiTheme="minorHAnsi" w:hAnsiTheme="minorHAnsi" w:cs="Arial"/>
              <w:color w:val="auto"/>
              <w:sz w:val="22"/>
            </w:rPr>
            <w:t>Provide a solution diagram that depicts the integration of components specified in th</w:t>
          </w:r>
          <w:r w:rsidR="0052783D">
            <w:rPr>
              <w:rFonts w:asciiTheme="minorHAnsi" w:hAnsiTheme="minorHAnsi" w:cs="Arial"/>
              <w:color w:val="auto"/>
              <w:sz w:val="22"/>
            </w:rPr>
            <w:t>is</w:t>
          </w:r>
          <w:r w:rsidR="001434B4">
            <w:rPr>
              <w:rFonts w:asciiTheme="minorHAnsi" w:hAnsiTheme="minorHAnsi" w:cs="Arial"/>
              <w:color w:val="auto"/>
              <w:sz w:val="22"/>
            </w:rPr>
            <w:t xml:space="preserve"> </w:t>
          </w:r>
          <w:r w:rsidRPr="00CF2307">
            <w:rPr>
              <w:rFonts w:asciiTheme="minorHAnsi" w:hAnsiTheme="minorHAnsi" w:cs="Arial"/>
              <w:color w:val="auto"/>
              <w:sz w:val="22"/>
            </w:rPr>
            <w:t>IDBB. This diagram must include the data flow for the interfaces (source and target).</w:t>
          </w:r>
        </w:p>
      </w:sdtContent>
    </w:sdt>
    <w:p w14:paraId="7DBDE1A7" w14:textId="77777777" w:rsidR="005212A4" w:rsidRDefault="000A7794">
      <w:pPr>
        <w:rPr>
          <w:rFonts w:asciiTheme="minorHAnsi" w:eastAsiaTheme="majorEastAsia" w:hAnsiTheme="minorHAnsi" w:cs="Arial"/>
          <w:bCs/>
          <w:color w:val="365F91" w:themeColor="accent1" w:themeShade="BF"/>
          <w:sz w:val="28"/>
          <w:szCs w:val="28"/>
        </w:rPr>
      </w:pPr>
      <w:r>
        <w:rPr>
          <w:rFonts w:asciiTheme="minorHAnsi" w:hAnsiTheme="minorHAnsi" w:cs="Arial"/>
          <w:noProof/>
          <w:sz w:val="28"/>
        </w:rPr>
        <w:drawing>
          <wp:inline distT="0" distB="0" distL="0" distR="0" wp14:anchorId="7DBDE3F8" wp14:editId="149E35A1">
            <wp:extent cx="5486400" cy="3200400"/>
            <wp:effectExtent l="19050" t="0" r="3810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sidR="005212A4">
        <w:rPr>
          <w:rFonts w:asciiTheme="minorHAnsi" w:hAnsiTheme="minorHAnsi" w:cs="Arial"/>
          <w:sz w:val="28"/>
        </w:rPr>
        <w:br w:type="page"/>
      </w:r>
    </w:p>
    <w:p w14:paraId="7DBDE1A8"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6" w:name="_Toc511725838"/>
      <w:r w:rsidRPr="00D574A8">
        <w:rPr>
          <w:rFonts w:asciiTheme="minorHAnsi" w:hAnsiTheme="minorHAnsi" w:cs="Arial"/>
          <w:color w:val="0070C0"/>
          <w:sz w:val="28"/>
        </w:rPr>
        <w:lastRenderedPageBreak/>
        <w:t>3.    Requirements</w:t>
      </w:r>
      <w:bookmarkEnd w:id="16"/>
    </w:p>
    <w:p w14:paraId="7DBDE1A9"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511725839"/>
      <w:r w:rsidRPr="00D574A8">
        <w:rPr>
          <w:rFonts w:asciiTheme="minorHAnsi" w:hAnsiTheme="minorHAnsi" w:cs="Arial"/>
          <w:i w:val="0"/>
          <w:color w:val="0070C0"/>
          <w:sz w:val="24"/>
          <w:szCs w:val="24"/>
        </w:rPr>
        <w:t>3.1    Functional Requirements</w:t>
      </w:r>
      <w:bookmarkStart w:id="19" w:name="_Toc439994696"/>
      <w:bookmarkEnd w:id="17"/>
      <w:bookmarkEnd w:id="18"/>
    </w:p>
    <w:p w14:paraId="7DBDE1AA" w14:textId="77777777" w:rsidR="004D01FE" w:rsidRPr="004D01FE" w:rsidRDefault="004D01FE" w:rsidP="004D01FE">
      <w:pPr>
        <w:spacing w:line="20" w:lineRule="atLeast"/>
      </w:pPr>
    </w:p>
    <w:sdt>
      <w:sdtPr>
        <w:rPr>
          <w:rFonts w:asciiTheme="minorHAnsi" w:hAnsiTheme="minorHAnsi" w:cs="Arial"/>
          <w:i w:val="0"/>
        </w:rPr>
        <w:id w:val="1676066936"/>
        <w:placeholder>
          <w:docPart w:val="DDE2F8457613406797DD644E89110C12"/>
        </w:placeholder>
      </w:sdtPr>
      <w:sdtEndPr/>
      <w:sdtContent>
        <w:p w14:paraId="7DBDE1AB"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7DBDE1AF" w14:textId="77777777" w:rsidTr="009A1D0B">
        <w:trPr>
          <w:trHeight w:val="342"/>
        </w:trPr>
        <w:tc>
          <w:tcPr>
            <w:tcW w:w="1905" w:type="dxa"/>
            <w:tcBorders>
              <w:top w:val="nil"/>
              <w:left w:val="nil"/>
              <w:bottom w:val="nil"/>
              <w:right w:val="nil"/>
            </w:tcBorders>
            <w:shd w:val="clear" w:color="000000" w:fill="F2F2F2"/>
            <w:noWrap/>
            <w:vAlign w:val="bottom"/>
            <w:hideMark/>
          </w:tcPr>
          <w:p w14:paraId="7DBDE1AC"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7DBDE1AD"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7DBDE1AE"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7DBDE1B3" w14:textId="77777777" w:rsidTr="009A1D0B">
        <w:trPr>
          <w:trHeight w:val="465"/>
        </w:trPr>
        <w:tc>
          <w:tcPr>
            <w:tcW w:w="1905" w:type="dxa"/>
            <w:tcBorders>
              <w:top w:val="nil"/>
              <w:left w:val="nil"/>
              <w:bottom w:val="nil"/>
              <w:right w:val="nil"/>
            </w:tcBorders>
            <w:shd w:val="clear" w:color="000000" w:fill="F2F2F2"/>
            <w:noWrap/>
            <w:vAlign w:val="bottom"/>
            <w:hideMark/>
          </w:tcPr>
          <w:p w14:paraId="7DBDE1B0"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7DBDE1B1"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7DBDE1B2"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7DBDE1BA" w14:textId="77777777" w:rsidTr="00B85976">
        <w:trPr>
          <w:trHeight w:val="495"/>
        </w:trPr>
        <w:tc>
          <w:tcPr>
            <w:tcW w:w="1905" w:type="dxa"/>
            <w:tcBorders>
              <w:top w:val="nil"/>
              <w:left w:val="nil"/>
              <w:bottom w:val="nil"/>
              <w:right w:val="nil"/>
            </w:tcBorders>
            <w:shd w:val="clear" w:color="000000" w:fill="F2F2F2"/>
            <w:noWrap/>
            <w:hideMark/>
          </w:tcPr>
          <w:p w14:paraId="7DBDE1B4" w14:textId="6FF094D1" w:rsidR="00894772" w:rsidRDefault="00894772" w:rsidP="009A1D0B">
            <w:pPr>
              <w:spacing w:after="0" w:line="240" w:lineRule="auto"/>
              <w:rPr>
                <w:rFonts w:ascii="Calibri" w:eastAsia="Times New Roman" w:hAnsi="Calibri"/>
                <w:color w:val="000000"/>
                <w:sz w:val="22"/>
              </w:rPr>
            </w:pPr>
            <w:r>
              <w:rPr>
                <w:rFonts w:ascii="Calibri" w:eastAsia="Times New Roman" w:hAnsi="Calibri"/>
                <w:color w:val="000000"/>
                <w:sz w:val="22"/>
              </w:rPr>
              <w:t>FR</w:t>
            </w:r>
            <w:r w:rsidR="00A73058">
              <w:rPr>
                <w:rFonts w:ascii="Calibri" w:eastAsia="Times New Roman" w:hAnsi="Calibri"/>
                <w:color w:val="000000"/>
                <w:sz w:val="22"/>
              </w:rPr>
              <w:t>.2018</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sdt>
          <w:sdtPr>
            <w:rPr>
              <w:rFonts w:ascii="Calibri" w:eastAsia="Times New Roman" w:hAnsi="Calibri"/>
              <w:color w:val="auto"/>
              <w:sz w:val="22"/>
            </w:rPr>
            <w:id w:val="967713767"/>
            <w:placeholder>
              <w:docPart w:val="1865820271CE40A1B9DBAE244443CEBA"/>
            </w:placeholder>
          </w:sdtPr>
          <w:sdtEndPr/>
          <w:sdtContent>
            <w:tc>
              <w:tcPr>
                <w:tcW w:w="2880" w:type="dxa"/>
                <w:tcBorders>
                  <w:top w:val="nil"/>
                  <w:left w:val="nil"/>
                  <w:bottom w:val="nil"/>
                  <w:right w:val="nil"/>
                </w:tcBorders>
              </w:tcPr>
              <w:p w14:paraId="6F243793" w14:textId="77777777" w:rsidR="00414065" w:rsidRDefault="00C56A69" w:rsidP="003E6FF5">
                <w:pPr>
                  <w:spacing w:after="0" w:line="240" w:lineRule="auto"/>
                  <w:rPr>
                    <w:rFonts w:ascii="Calibri" w:eastAsia="Times New Roman" w:hAnsi="Calibri"/>
                    <w:color w:val="auto"/>
                    <w:sz w:val="22"/>
                  </w:rPr>
                </w:pPr>
                <w:r>
                  <w:rPr>
                    <w:rFonts w:ascii="Calibri" w:eastAsia="Times New Roman" w:hAnsi="Calibri"/>
                    <w:color w:val="auto"/>
                    <w:sz w:val="22"/>
                  </w:rPr>
                  <w:t>MSH.4 (</w:t>
                </w:r>
                <w:r w:rsidR="00414065">
                  <w:rPr>
                    <w:rFonts w:ascii="Calibri" w:eastAsia="Times New Roman" w:hAnsi="Calibri"/>
                    <w:color w:val="auto"/>
                    <w:sz w:val="22"/>
                  </w:rPr>
                  <w:t>Sending Facility) must be valued by Aria. This value is necessary in order for the SIU message to be properly processed by Soarian.</w:t>
                </w:r>
              </w:p>
              <w:p w14:paraId="7DBDE1B5" w14:textId="0E97C318" w:rsidR="00894772" w:rsidRDefault="00894772" w:rsidP="003E6FF5">
                <w:pPr>
                  <w:spacing w:after="0" w:line="240" w:lineRule="auto"/>
                  <w:rPr>
                    <w:rFonts w:ascii="Calibri" w:eastAsia="Times New Roman" w:hAnsi="Calibri"/>
                    <w:color w:val="auto"/>
                    <w:sz w:val="22"/>
                  </w:rPr>
                </w:pPr>
              </w:p>
            </w:tc>
          </w:sdtContent>
        </w:sdt>
        <w:sdt>
          <w:sdtPr>
            <w:rPr>
              <w:rFonts w:ascii="Calibri" w:eastAsia="Times New Roman" w:hAnsi="Calibri"/>
              <w:color w:val="auto"/>
              <w:sz w:val="22"/>
            </w:rPr>
            <w:id w:val="-1380861846"/>
            <w:placeholder>
              <w:docPart w:val="412CA8BA31F74D02AF7463A44A1125BE"/>
            </w:placeholder>
          </w:sdtPr>
          <w:sdtEndPr/>
          <w:sdtContent>
            <w:tc>
              <w:tcPr>
                <w:tcW w:w="6138" w:type="dxa"/>
                <w:tcBorders>
                  <w:top w:val="nil"/>
                  <w:left w:val="nil"/>
                  <w:bottom w:val="nil"/>
                  <w:right w:val="nil"/>
                </w:tcBorders>
                <w:shd w:val="clear" w:color="auto" w:fill="auto"/>
              </w:tcPr>
              <w:p w14:paraId="7DBDE1B8" w14:textId="4521034D" w:rsidR="00F017B8" w:rsidRDefault="00414065" w:rsidP="003E6FF5">
                <w:pPr>
                  <w:spacing w:after="0" w:line="240" w:lineRule="auto"/>
                  <w:rPr>
                    <w:rFonts w:ascii="Calibri" w:eastAsia="Times New Roman" w:hAnsi="Calibri"/>
                    <w:color w:val="auto"/>
                    <w:sz w:val="22"/>
                  </w:rPr>
                </w:pPr>
                <w:r>
                  <w:rPr>
                    <w:rFonts w:ascii="Calibri" w:eastAsia="Times New Roman" w:hAnsi="Calibri"/>
                    <w:color w:val="auto"/>
                    <w:sz w:val="22"/>
                  </w:rPr>
                  <w:t>Aria will extract the 3-character facility code for the patient from stored ADT in the database</w:t>
                </w:r>
                <w:r w:rsidR="00F017B8">
                  <w:rPr>
                    <w:rFonts w:ascii="Calibri" w:eastAsia="Times New Roman" w:hAnsi="Calibri"/>
                    <w:color w:val="auto"/>
                    <w:sz w:val="22"/>
                  </w:rPr>
                  <w:t>.</w:t>
                </w:r>
                <w:r>
                  <w:rPr>
                    <w:rFonts w:ascii="Calibri" w:eastAsia="Times New Roman" w:hAnsi="Calibri"/>
                    <w:color w:val="auto"/>
                    <w:sz w:val="22"/>
                  </w:rPr>
                  <w:t xml:space="preserve"> Cloverleaf will transform this friendly facility code to </w:t>
                </w:r>
                <w:proofErr w:type="spellStart"/>
                <w:r>
                  <w:rPr>
                    <w:rFonts w:ascii="Calibri" w:eastAsia="Times New Roman" w:hAnsi="Calibri"/>
                    <w:color w:val="auto"/>
                    <w:sz w:val="22"/>
                  </w:rPr>
                  <w:t>Soarian’s</w:t>
                </w:r>
                <w:proofErr w:type="spellEnd"/>
                <w:r>
                  <w:rPr>
                    <w:rFonts w:ascii="Calibri" w:eastAsia="Times New Roman" w:hAnsi="Calibri"/>
                    <w:color w:val="auto"/>
                    <w:sz w:val="22"/>
                  </w:rPr>
                  <w:t xml:space="preserve"> internal value via translation table, for example  MPH </w:t>
                </w:r>
                <w:r w:rsidRPr="00414065">
                  <w:rPr>
                    <w:rFonts w:ascii="Calibri" w:eastAsia="Times New Roman" w:hAnsi="Calibri"/>
                    <w:color w:val="auto"/>
                    <w:sz w:val="22"/>
                  </w:rPr>
                  <w:sym w:font="Wingdings" w:char="F0E0"/>
                </w:r>
                <w:r>
                  <w:rPr>
                    <w:rFonts w:ascii="Calibri" w:eastAsia="Times New Roman" w:hAnsi="Calibri"/>
                    <w:color w:val="auto"/>
                    <w:sz w:val="22"/>
                  </w:rPr>
                  <w:t xml:space="preserve"> </w:t>
                </w:r>
                <w:r w:rsidRPr="00414065">
                  <w:rPr>
                    <w:rFonts w:ascii="Calibri" w:eastAsia="Times New Roman" w:hAnsi="Calibri"/>
                    <w:color w:val="auto"/>
                    <w:sz w:val="22"/>
                  </w:rPr>
                  <w:t>80A0</w:t>
                </w:r>
              </w:p>
              <w:p w14:paraId="7DBDE1B9" w14:textId="77777777" w:rsidR="00894772" w:rsidRDefault="00894772" w:rsidP="003E6FF5">
                <w:pPr>
                  <w:spacing w:after="0" w:line="240" w:lineRule="auto"/>
                  <w:rPr>
                    <w:rFonts w:ascii="Calibri" w:eastAsia="Times New Roman" w:hAnsi="Calibri"/>
                    <w:color w:val="auto"/>
                    <w:sz w:val="22"/>
                  </w:rPr>
                </w:pPr>
              </w:p>
            </w:tc>
          </w:sdtContent>
        </w:sdt>
      </w:tr>
      <w:tr w:rsidR="003E6FF5" w14:paraId="7DBDE1BF" w14:textId="77777777" w:rsidTr="00B85976">
        <w:trPr>
          <w:trHeight w:val="495"/>
        </w:trPr>
        <w:tc>
          <w:tcPr>
            <w:tcW w:w="1905" w:type="dxa"/>
            <w:tcBorders>
              <w:top w:val="nil"/>
              <w:left w:val="nil"/>
              <w:bottom w:val="nil"/>
              <w:right w:val="nil"/>
            </w:tcBorders>
            <w:shd w:val="clear" w:color="000000" w:fill="F2F2F2"/>
            <w:noWrap/>
          </w:tcPr>
          <w:p w14:paraId="7DBDE1BB" w14:textId="7FB09D00" w:rsidR="003E6FF5" w:rsidRDefault="00414065" w:rsidP="009A1D0B">
            <w:pPr>
              <w:spacing w:after="0" w:line="240" w:lineRule="auto"/>
              <w:rPr>
                <w:rFonts w:ascii="Calibri" w:eastAsia="Times New Roman" w:hAnsi="Calibri"/>
                <w:color w:val="000000"/>
                <w:sz w:val="22"/>
              </w:rPr>
            </w:pPr>
            <w:r>
              <w:rPr>
                <w:rFonts w:ascii="Calibri" w:eastAsia="Times New Roman" w:hAnsi="Calibri"/>
                <w:color w:val="000000"/>
                <w:sz w:val="22"/>
              </w:rPr>
              <w:t>FR.2018</w:t>
            </w:r>
            <w:r w:rsidR="003E6FF5" w:rsidRPr="00446162">
              <w:rPr>
                <w:rFonts w:ascii="Calibri" w:eastAsia="Times New Roman" w:hAnsi="Calibri"/>
                <w:color w:val="000000"/>
                <w:sz w:val="22"/>
              </w:rPr>
              <w:t>.</w:t>
            </w:r>
            <w:r w:rsidR="003E6FF5">
              <w:rPr>
                <w:rFonts w:ascii="Calibri" w:eastAsia="Times New Roman" w:hAnsi="Calibri"/>
                <w:color w:val="000000"/>
                <w:sz w:val="22"/>
              </w:rPr>
              <w:t>2</w:t>
            </w:r>
            <w:r w:rsidR="003E6FF5" w:rsidRPr="00446162">
              <w:rPr>
                <w:rFonts w:ascii="Calibri" w:eastAsia="Times New Roman" w:hAnsi="Calibri"/>
                <w:color w:val="000000"/>
                <w:sz w:val="22"/>
              </w:rPr>
              <w:t>.</w:t>
            </w:r>
            <w:r w:rsidR="003E6FF5">
              <w:rPr>
                <w:rFonts w:ascii="Calibri" w:eastAsia="Times New Roman" w:hAnsi="Calibri"/>
                <w:color w:val="000000"/>
                <w:sz w:val="22"/>
              </w:rPr>
              <w:t>0</w:t>
            </w:r>
          </w:p>
        </w:tc>
        <w:tc>
          <w:tcPr>
            <w:tcW w:w="2880" w:type="dxa"/>
            <w:tcBorders>
              <w:top w:val="nil"/>
              <w:left w:val="nil"/>
              <w:bottom w:val="nil"/>
              <w:right w:val="nil"/>
            </w:tcBorders>
          </w:tcPr>
          <w:p w14:paraId="39FD21DE" w14:textId="0F2A335E" w:rsidR="00FD41BE" w:rsidRDefault="00DE2F62" w:rsidP="003E6FF5">
            <w:pPr>
              <w:spacing w:after="0" w:line="240" w:lineRule="auto"/>
              <w:rPr>
                <w:rFonts w:ascii="Calibri" w:eastAsia="Times New Roman" w:hAnsi="Calibri"/>
                <w:color w:val="auto"/>
                <w:sz w:val="22"/>
              </w:rPr>
            </w:pPr>
            <w:r>
              <w:rPr>
                <w:rFonts w:ascii="Calibri" w:eastAsia="Times New Roman" w:hAnsi="Calibri"/>
                <w:color w:val="auto"/>
                <w:sz w:val="22"/>
              </w:rPr>
              <w:t>Aria must send</w:t>
            </w:r>
            <w:r w:rsidR="00414065">
              <w:rPr>
                <w:rFonts w:ascii="Calibri" w:eastAsia="Times New Roman" w:hAnsi="Calibri"/>
                <w:color w:val="auto"/>
                <w:sz w:val="22"/>
              </w:rPr>
              <w:t xml:space="preserve"> the patient CPI</w:t>
            </w:r>
            <w:r w:rsidR="006E42E5">
              <w:rPr>
                <w:rFonts w:ascii="Calibri" w:eastAsia="Times New Roman" w:hAnsi="Calibri"/>
                <w:color w:val="auto"/>
                <w:sz w:val="22"/>
              </w:rPr>
              <w:t xml:space="preserve"> in PID.2. The CPI</w:t>
            </w:r>
            <w:r w:rsidR="00FD41BE">
              <w:rPr>
                <w:rFonts w:ascii="Calibri" w:eastAsia="Times New Roman" w:hAnsi="Calibri"/>
                <w:color w:val="auto"/>
                <w:sz w:val="22"/>
              </w:rPr>
              <w:t xml:space="preserve"> is required by Soarian Scheduling in order to process SIU message</w:t>
            </w:r>
            <w:r w:rsidR="006E42E5">
              <w:rPr>
                <w:rFonts w:ascii="Calibri" w:eastAsia="Times New Roman" w:hAnsi="Calibri"/>
                <w:color w:val="auto"/>
                <w:sz w:val="22"/>
              </w:rPr>
              <w:t>s for patients who have never been scheduled in the Soarian scheduling database</w:t>
            </w:r>
            <w:r w:rsidR="00FD41BE">
              <w:rPr>
                <w:rFonts w:ascii="Calibri" w:eastAsia="Times New Roman" w:hAnsi="Calibri"/>
                <w:color w:val="auto"/>
                <w:sz w:val="22"/>
              </w:rPr>
              <w:t>.</w:t>
            </w:r>
          </w:p>
          <w:p w14:paraId="7DBDE1BC" w14:textId="6909DA00" w:rsidR="00DE2F62" w:rsidRDefault="00DE2F62" w:rsidP="003E6FF5">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7DBDE1BD" w14:textId="5C90C43E" w:rsidR="003E6FF5" w:rsidRDefault="00FD41BE" w:rsidP="003E6FF5">
            <w:pPr>
              <w:spacing w:after="0" w:line="240" w:lineRule="auto"/>
              <w:rPr>
                <w:rFonts w:ascii="Calibri" w:eastAsia="Times New Roman" w:hAnsi="Calibri"/>
                <w:color w:val="auto"/>
                <w:sz w:val="22"/>
              </w:rPr>
            </w:pPr>
            <w:r>
              <w:rPr>
                <w:rFonts w:ascii="Calibri" w:eastAsia="Times New Roman" w:hAnsi="Calibri"/>
                <w:color w:val="auto"/>
                <w:sz w:val="22"/>
              </w:rPr>
              <w:t>Cloverleaf will receive the CPI in PID.2 and move it to PID.3 with proper formatting for Soarian.</w:t>
            </w:r>
          </w:p>
          <w:p w14:paraId="7DBDE1BE" w14:textId="77777777" w:rsidR="00F017B8" w:rsidRDefault="00F017B8" w:rsidP="003E6FF5">
            <w:pPr>
              <w:spacing w:after="0" w:line="240" w:lineRule="auto"/>
              <w:rPr>
                <w:rFonts w:ascii="Calibri" w:eastAsia="Times New Roman" w:hAnsi="Calibri"/>
                <w:color w:val="auto"/>
                <w:sz w:val="22"/>
              </w:rPr>
            </w:pPr>
          </w:p>
        </w:tc>
      </w:tr>
      <w:tr w:rsidR="003E6FF5" w14:paraId="7DBDE1C4" w14:textId="77777777" w:rsidTr="00B85976">
        <w:trPr>
          <w:trHeight w:val="495"/>
        </w:trPr>
        <w:tc>
          <w:tcPr>
            <w:tcW w:w="1905" w:type="dxa"/>
            <w:tcBorders>
              <w:top w:val="nil"/>
              <w:left w:val="nil"/>
              <w:bottom w:val="nil"/>
              <w:right w:val="nil"/>
            </w:tcBorders>
            <w:shd w:val="clear" w:color="000000" w:fill="F2F2F2"/>
            <w:noWrap/>
          </w:tcPr>
          <w:p w14:paraId="7DBDE1C0" w14:textId="73DF09AB" w:rsidR="003E6FF5" w:rsidRDefault="00725E0D" w:rsidP="009A1D0B">
            <w:pPr>
              <w:spacing w:after="0" w:line="240" w:lineRule="auto"/>
              <w:rPr>
                <w:rFonts w:ascii="Calibri" w:eastAsia="Times New Roman" w:hAnsi="Calibri"/>
                <w:color w:val="000000"/>
                <w:sz w:val="22"/>
              </w:rPr>
            </w:pPr>
            <w:r>
              <w:rPr>
                <w:rFonts w:ascii="Calibri" w:eastAsia="Times New Roman" w:hAnsi="Calibri"/>
                <w:color w:val="000000"/>
                <w:sz w:val="22"/>
              </w:rPr>
              <w:t>FR.2018</w:t>
            </w:r>
            <w:r w:rsidR="003E6FF5" w:rsidRPr="00446162">
              <w:rPr>
                <w:rFonts w:ascii="Calibri" w:eastAsia="Times New Roman" w:hAnsi="Calibri"/>
                <w:color w:val="000000"/>
                <w:sz w:val="22"/>
              </w:rPr>
              <w:t>.</w:t>
            </w:r>
            <w:r w:rsidR="003E6FF5">
              <w:rPr>
                <w:rFonts w:ascii="Calibri" w:eastAsia="Times New Roman" w:hAnsi="Calibri"/>
                <w:color w:val="000000"/>
                <w:sz w:val="22"/>
              </w:rPr>
              <w:t>3</w:t>
            </w:r>
            <w:r w:rsidR="003E6FF5" w:rsidRPr="00446162">
              <w:rPr>
                <w:rFonts w:ascii="Calibri" w:eastAsia="Times New Roman" w:hAnsi="Calibri"/>
                <w:color w:val="000000"/>
                <w:sz w:val="22"/>
              </w:rPr>
              <w:t>.</w:t>
            </w:r>
            <w:r w:rsidR="003E6FF5">
              <w:rPr>
                <w:rFonts w:ascii="Calibri" w:eastAsia="Times New Roman" w:hAnsi="Calibri"/>
                <w:color w:val="000000"/>
                <w:sz w:val="22"/>
              </w:rPr>
              <w:t>0</w:t>
            </w:r>
          </w:p>
        </w:tc>
        <w:tc>
          <w:tcPr>
            <w:tcW w:w="2880" w:type="dxa"/>
            <w:tcBorders>
              <w:top w:val="nil"/>
              <w:left w:val="nil"/>
              <w:bottom w:val="nil"/>
              <w:right w:val="nil"/>
            </w:tcBorders>
          </w:tcPr>
          <w:p w14:paraId="7DBDE1C1" w14:textId="026D565A" w:rsidR="003E6FF5" w:rsidRDefault="00A20255" w:rsidP="003E6FF5">
            <w:pPr>
              <w:spacing w:after="0" w:line="240" w:lineRule="auto"/>
              <w:rPr>
                <w:rFonts w:ascii="Calibri" w:eastAsia="Times New Roman" w:hAnsi="Calibri"/>
                <w:color w:val="auto"/>
                <w:sz w:val="22"/>
              </w:rPr>
            </w:pPr>
            <w:r>
              <w:rPr>
                <w:rFonts w:ascii="Calibri" w:eastAsia="Times New Roman" w:hAnsi="Calibri"/>
                <w:color w:val="auto"/>
                <w:sz w:val="22"/>
              </w:rPr>
              <w:t>AIS.3 = RADONC</w:t>
            </w:r>
          </w:p>
        </w:tc>
        <w:tc>
          <w:tcPr>
            <w:tcW w:w="6138" w:type="dxa"/>
            <w:tcBorders>
              <w:top w:val="nil"/>
              <w:left w:val="nil"/>
              <w:bottom w:val="nil"/>
              <w:right w:val="nil"/>
            </w:tcBorders>
            <w:shd w:val="clear" w:color="auto" w:fill="auto"/>
          </w:tcPr>
          <w:p w14:paraId="7DBDE1C2" w14:textId="3DB8B7A2" w:rsidR="003E6FF5" w:rsidRDefault="00A20255" w:rsidP="003E6FF5">
            <w:pPr>
              <w:spacing w:after="0" w:line="240" w:lineRule="auto"/>
              <w:rPr>
                <w:rFonts w:ascii="Calibri" w:eastAsia="Times New Roman" w:hAnsi="Calibri"/>
                <w:color w:val="auto"/>
                <w:sz w:val="22"/>
              </w:rPr>
            </w:pPr>
            <w:r>
              <w:rPr>
                <w:rFonts w:ascii="Calibri" w:eastAsia="Times New Roman" w:hAnsi="Calibri"/>
                <w:color w:val="auto"/>
                <w:sz w:val="22"/>
              </w:rPr>
              <w:t>Soarian will require the value of “RADONC” in AIS.3 for the Aria placeholder, so it’s hardcoded in Cloverleaf</w:t>
            </w:r>
            <w:r w:rsidR="006E3D4B">
              <w:rPr>
                <w:rFonts w:ascii="Calibri" w:eastAsia="Times New Roman" w:hAnsi="Calibri"/>
                <w:color w:val="auto"/>
                <w:sz w:val="22"/>
              </w:rPr>
              <w:t>.</w:t>
            </w:r>
          </w:p>
          <w:p w14:paraId="7DBDE1C3" w14:textId="77777777" w:rsidR="00F017B8" w:rsidRDefault="00F017B8" w:rsidP="003E6FF5">
            <w:pPr>
              <w:spacing w:after="0" w:line="240" w:lineRule="auto"/>
              <w:rPr>
                <w:rFonts w:ascii="Calibri" w:eastAsia="Times New Roman" w:hAnsi="Calibri"/>
                <w:color w:val="auto"/>
                <w:sz w:val="22"/>
              </w:rPr>
            </w:pPr>
          </w:p>
        </w:tc>
      </w:tr>
      <w:tr w:rsidR="003C6F99" w14:paraId="7DBDE1C9" w14:textId="77777777" w:rsidTr="00B85976">
        <w:trPr>
          <w:trHeight w:val="495"/>
        </w:trPr>
        <w:tc>
          <w:tcPr>
            <w:tcW w:w="1905" w:type="dxa"/>
            <w:tcBorders>
              <w:top w:val="nil"/>
              <w:left w:val="nil"/>
              <w:bottom w:val="nil"/>
              <w:right w:val="nil"/>
            </w:tcBorders>
            <w:shd w:val="clear" w:color="000000" w:fill="F2F2F2"/>
            <w:noWrap/>
          </w:tcPr>
          <w:p w14:paraId="7DBDE1C5" w14:textId="6A31C7AC" w:rsidR="003C6F99" w:rsidRDefault="00DE2F62" w:rsidP="009A1D0B">
            <w:pPr>
              <w:spacing w:after="0" w:line="240" w:lineRule="auto"/>
              <w:rPr>
                <w:rFonts w:ascii="Calibri" w:eastAsia="Times New Roman" w:hAnsi="Calibri"/>
                <w:color w:val="000000"/>
                <w:sz w:val="22"/>
              </w:rPr>
            </w:pPr>
            <w:r>
              <w:rPr>
                <w:rFonts w:ascii="Calibri" w:eastAsia="Times New Roman" w:hAnsi="Calibri"/>
                <w:color w:val="000000"/>
                <w:sz w:val="22"/>
              </w:rPr>
              <w:t>FR.2018</w:t>
            </w:r>
            <w:r w:rsidR="003C6F99" w:rsidRPr="00446162">
              <w:rPr>
                <w:rFonts w:ascii="Calibri" w:eastAsia="Times New Roman" w:hAnsi="Calibri"/>
                <w:color w:val="000000"/>
                <w:sz w:val="22"/>
              </w:rPr>
              <w:t>.</w:t>
            </w:r>
            <w:r w:rsidR="003C6F99">
              <w:rPr>
                <w:rFonts w:ascii="Calibri" w:eastAsia="Times New Roman" w:hAnsi="Calibri"/>
                <w:color w:val="000000"/>
                <w:sz w:val="22"/>
              </w:rPr>
              <w:t>4</w:t>
            </w:r>
            <w:r w:rsidR="003C6F99" w:rsidRPr="00446162">
              <w:rPr>
                <w:rFonts w:ascii="Calibri" w:eastAsia="Times New Roman" w:hAnsi="Calibri"/>
                <w:color w:val="000000"/>
                <w:sz w:val="22"/>
              </w:rPr>
              <w:t>.</w:t>
            </w:r>
            <w:r w:rsidR="003C6F99">
              <w:rPr>
                <w:rFonts w:ascii="Calibri" w:eastAsia="Times New Roman" w:hAnsi="Calibri"/>
                <w:color w:val="000000"/>
                <w:sz w:val="22"/>
              </w:rPr>
              <w:t>0</w:t>
            </w:r>
          </w:p>
        </w:tc>
        <w:tc>
          <w:tcPr>
            <w:tcW w:w="2880" w:type="dxa"/>
            <w:tcBorders>
              <w:top w:val="nil"/>
              <w:left w:val="nil"/>
              <w:bottom w:val="nil"/>
              <w:right w:val="nil"/>
            </w:tcBorders>
          </w:tcPr>
          <w:p w14:paraId="7DBDE1C6" w14:textId="573FEAFC" w:rsidR="003C6F99" w:rsidRDefault="00A20255" w:rsidP="003E6FF5">
            <w:pPr>
              <w:spacing w:after="0" w:line="240" w:lineRule="auto"/>
              <w:rPr>
                <w:rFonts w:ascii="Calibri" w:eastAsia="Times New Roman" w:hAnsi="Calibri"/>
                <w:color w:val="auto"/>
                <w:sz w:val="22"/>
              </w:rPr>
            </w:pPr>
            <w:r>
              <w:rPr>
                <w:rFonts w:ascii="Calibri" w:eastAsia="Times New Roman" w:hAnsi="Calibri"/>
                <w:color w:val="auto"/>
                <w:sz w:val="22"/>
              </w:rPr>
              <w:t>AIL.3 locations</w:t>
            </w:r>
          </w:p>
        </w:tc>
        <w:tc>
          <w:tcPr>
            <w:tcW w:w="6138" w:type="dxa"/>
            <w:tcBorders>
              <w:top w:val="nil"/>
              <w:left w:val="nil"/>
              <w:bottom w:val="nil"/>
              <w:right w:val="nil"/>
            </w:tcBorders>
            <w:shd w:val="clear" w:color="auto" w:fill="auto"/>
          </w:tcPr>
          <w:p w14:paraId="7DBDE1C7" w14:textId="0A86EE4B" w:rsidR="003C6F99" w:rsidRDefault="00A20255" w:rsidP="003E6FF5">
            <w:pPr>
              <w:spacing w:after="0" w:line="240" w:lineRule="auto"/>
              <w:rPr>
                <w:rFonts w:ascii="Calibri" w:eastAsia="Times New Roman" w:hAnsi="Calibri"/>
                <w:color w:val="auto"/>
                <w:sz w:val="22"/>
              </w:rPr>
            </w:pPr>
            <w:r>
              <w:rPr>
                <w:rFonts w:ascii="Calibri" w:eastAsia="Times New Roman" w:hAnsi="Calibri"/>
                <w:color w:val="auto"/>
                <w:sz w:val="22"/>
              </w:rPr>
              <w:t>Soarian will require pre-built locations in AIL.3 so they are obtained by table lookup in Cloverleaf, based on the MSH.4 facility code.</w:t>
            </w:r>
          </w:p>
          <w:p w14:paraId="7DBDE1C8" w14:textId="77777777" w:rsidR="00DD1430" w:rsidRDefault="00DD1430" w:rsidP="003E6FF5">
            <w:pPr>
              <w:spacing w:after="0" w:line="240" w:lineRule="auto"/>
              <w:rPr>
                <w:rFonts w:ascii="Calibri" w:eastAsia="Times New Roman" w:hAnsi="Calibri"/>
                <w:color w:val="auto"/>
                <w:sz w:val="22"/>
              </w:rPr>
            </w:pPr>
          </w:p>
        </w:tc>
      </w:tr>
      <w:tr w:rsidR="003C6F99" w14:paraId="7DBDE1D5" w14:textId="77777777" w:rsidTr="00B85976">
        <w:trPr>
          <w:trHeight w:val="495"/>
        </w:trPr>
        <w:tc>
          <w:tcPr>
            <w:tcW w:w="1905" w:type="dxa"/>
            <w:tcBorders>
              <w:top w:val="nil"/>
              <w:left w:val="nil"/>
              <w:bottom w:val="nil"/>
              <w:right w:val="nil"/>
            </w:tcBorders>
            <w:shd w:val="clear" w:color="000000" w:fill="F2F2F2"/>
            <w:noWrap/>
          </w:tcPr>
          <w:p w14:paraId="7DBDE1CA" w14:textId="32EF7132" w:rsidR="003C6F99" w:rsidRDefault="00DE2F62" w:rsidP="009A1D0B">
            <w:pPr>
              <w:spacing w:after="0" w:line="240" w:lineRule="auto"/>
              <w:rPr>
                <w:rFonts w:ascii="Calibri" w:eastAsia="Times New Roman" w:hAnsi="Calibri"/>
                <w:color w:val="000000"/>
                <w:sz w:val="22"/>
              </w:rPr>
            </w:pPr>
            <w:r>
              <w:rPr>
                <w:rFonts w:ascii="Calibri" w:eastAsia="Times New Roman" w:hAnsi="Calibri"/>
                <w:color w:val="000000"/>
                <w:sz w:val="22"/>
              </w:rPr>
              <w:t>FR2018</w:t>
            </w:r>
            <w:r w:rsidR="003C6F99">
              <w:rPr>
                <w:rFonts w:ascii="Calibri" w:eastAsia="Times New Roman" w:hAnsi="Calibri"/>
                <w:color w:val="000000"/>
                <w:sz w:val="22"/>
              </w:rPr>
              <w:t>.5.0</w:t>
            </w:r>
          </w:p>
          <w:p w14:paraId="7DBDE1CB" w14:textId="77777777" w:rsidR="0065581B" w:rsidRDefault="0065581B" w:rsidP="009A1D0B">
            <w:pPr>
              <w:spacing w:after="0" w:line="240" w:lineRule="auto"/>
              <w:rPr>
                <w:rFonts w:ascii="Calibri" w:eastAsia="Times New Roman" w:hAnsi="Calibri"/>
                <w:color w:val="000000"/>
                <w:sz w:val="22"/>
              </w:rPr>
            </w:pPr>
          </w:p>
          <w:p w14:paraId="7DBDE1CC" w14:textId="46158C0C" w:rsidR="0065581B" w:rsidRDefault="0065581B" w:rsidP="009A1D0B">
            <w:pPr>
              <w:spacing w:after="0" w:line="240" w:lineRule="auto"/>
              <w:rPr>
                <w:rFonts w:ascii="Calibri" w:eastAsia="Times New Roman" w:hAnsi="Calibri"/>
                <w:color w:val="000000"/>
                <w:sz w:val="22"/>
              </w:rPr>
            </w:pPr>
          </w:p>
          <w:p w14:paraId="43AA8CFD" w14:textId="378F9470" w:rsidR="00E37567" w:rsidRDefault="00E37567" w:rsidP="009A1D0B">
            <w:pPr>
              <w:spacing w:after="0" w:line="240" w:lineRule="auto"/>
              <w:rPr>
                <w:rFonts w:ascii="Calibri" w:eastAsia="Times New Roman" w:hAnsi="Calibri"/>
                <w:color w:val="000000"/>
                <w:sz w:val="22"/>
              </w:rPr>
            </w:pPr>
          </w:p>
          <w:p w14:paraId="1A3E5B84" w14:textId="77777777" w:rsidR="00E37567" w:rsidRDefault="00E37567" w:rsidP="009A1D0B">
            <w:pPr>
              <w:spacing w:after="0" w:line="240" w:lineRule="auto"/>
              <w:rPr>
                <w:rFonts w:ascii="Calibri" w:eastAsia="Times New Roman" w:hAnsi="Calibri"/>
                <w:color w:val="000000"/>
                <w:sz w:val="22"/>
              </w:rPr>
            </w:pPr>
          </w:p>
          <w:p w14:paraId="7DBDE1CD" w14:textId="6C613C08" w:rsidR="0065581B" w:rsidRDefault="00DE2F62" w:rsidP="009A1D0B">
            <w:pPr>
              <w:spacing w:after="0" w:line="240" w:lineRule="auto"/>
              <w:rPr>
                <w:rFonts w:ascii="Calibri" w:eastAsia="Times New Roman" w:hAnsi="Calibri"/>
                <w:color w:val="000000"/>
                <w:sz w:val="22"/>
              </w:rPr>
            </w:pPr>
            <w:r>
              <w:rPr>
                <w:rFonts w:ascii="Calibri" w:eastAsia="Times New Roman" w:hAnsi="Calibri"/>
                <w:color w:val="000000"/>
                <w:sz w:val="22"/>
              </w:rPr>
              <w:t>FR2018</w:t>
            </w:r>
            <w:r w:rsidR="0065581B">
              <w:rPr>
                <w:rFonts w:ascii="Calibri" w:eastAsia="Times New Roman" w:hAnsi="Calibri"/>
                <w:color w:val="000000"/>
                <w:sz w:val="22"/>
              </w:rPr>
              <w:t>.6.0</w:t>
            </w:r>
          </w:p>
        </w:tc>
        <w:tc>
          <w:tcPr>
            <w:tcW w:w="2880" w:type="dxa"/>
            <w:tcBorders>
              <w:top w:val="nil"/>
              <w:left w:val="nil"/>
              <w:bottom w:val="nil"/>
              <w:right w:val="nil"/>
            </w:tcBorders>
          </w:tcPr>
          <w:p w14:paraId="7DBDE1CE" w14:textId="1F7C3809" w:rsidR="003C6F99" w:rsidRDefault="001540F4" w:rsidP="003E6FF5">
            <w:pPr>
              <w:spacing w:after="0" w:line="240" w:lineRule="auto"/>
              <w:rPr>
                <w:rFonts w:ascii="Calibri" w:eastAsia="Times New Roman" w:hAnsi="Calibri"/>
                <w:color w:val="auto"/>
                <w:sz w:val="22"/>
              </w:rPr>
            </w:pPr>
            <w:r>
              <w:rPr>
                <w:rFonts w:ascii="Calibri" w:eastAsia="Times New Roman" w:hAnsi="Calibri"/>
                <w:color w:val="auto"/>
                <w:sz w:val="22"/>
              </w:rPr>
              <w:t>AIP.3 resources</w:t>
            </w:r>
          </w:p>
          <w:p w14:paraId="7B7E6424" w14:textId="77777777" w:rsidR="001540F4" w:rsidRDefault="001540F4" w:rsidP="003E6FF5">
            <w:pPr>
              <w:spacing w:after="0" w:line="240" w:lineRule="auto"/>
              <w:rPr>
                <w:rFonts w:ascii="Calibri" w:eastAsia="Times New Roman" w:hAnsi="Calibri"/>
                <w:color w:val="auto"/>
                <w:sz w:val="22"/>
              </w:rPr>
            </w:pPr>
          </w:p>
          <w:p w14:paraId="7DBDE1CF" w14:textId="77777777" w:rsidR="0065581B" w:rsidRDefault="0065581B" w:rsidP="003E6FF5">
            <w:pPr>
              <w:spacing w:after="0" w:line="240" w:lineRule="auto"/>
              <w:rPr>
                <w:rFonts w:ascii="Calibri" w:eastAsia="Times New Roman" w:hAnsi="Calibri"/>
                <w:color w:val="auto"/>
                <w:sz w:val="22"/>
              </w:rPr>
            </w:pPr>
          </w:p>
          <w:p w14:paraId="5D63E61C" w14:textId="77777777" w:rsidR="00E37567" w:rsidRDefault="00E37567" w:rsidP="003E6FF5">
            <w:pPr>
              <w:spacing w:after="0" w:line="240" w:lineRule="auto"/>
              <w:rPr>
                <w:rFonts w:ascii="Calibri" w:eastAsia="Times New Roman" w:hAnsi="Calibri"/>
                <w:color w:val="auto"/>
                <w:sz w:val="22"/>
              </w:rPr>
            </w:pPr>
          </w:p>
          <w:p w14:paraId="11944747" w14:textId="77777777" w:rsidR="00E37567" w:rsidRDefault="00E37567" w:rsidP="003E6FF5">
            <w:pPr>
              <w:spacing w:after="0" w:line="240" w:lineRule="auto"/>
              <w:rPr>
                <w:rFonts w:ascii="Calibri" w:eastAsia="Times New Roman" w:hAnsi="Calibri"/>
                <w:color w:val="auto"/>
                <w:sz w:val="22"/>
              </w:rPr>
            </w:pPr>
          </w:p>
          <w:p w14:paraId="7DBDE1D0" w14:textId="4B80F145" w:rsidR="0065581B" w:rsidRDefault="00E37567" w:rsidP="003E6FF5">
            <w:pPr>
              <w:spacing w:after="0" w:line="240" w:lineRule="auto"/>
              <w:rPr>
                <w:rFonts w:ascii="Calibri" w:eastAsia="Times New Roman" w:hAnsi="Calibri"/>
                <w:color w:val="auto"/>
                <w:sz w:val="22"/>
              </w:rPr>
            </w:pPr>
            <w:r>
              <w:rPr>
                <w:rFonts w:ascii="Calibri" w:eastAsia="Times New Roman" w:hAnsi="Calibri"/>
                <w:color w:val="auto"/>
                <w:sz w:val="22"/>
              </w:rPr>
              <w:t>Send both the patient’s MRN and CPI in PID.3</w:t>
            </w:r>
          </w:p>
        </w:tc>
        <w:tc>
          <w:tcPr>
            <w:tcW w:w="6138" w:type="dxa"/>
            <w:tcBorders>
              <w:top w:val="nil"/>
              <w:left w:val="nil"/>
              <w:bottom w:val="nil"/>
              <w:right w:val="nil"/>
            </w:tcBorders>
            <w:shd w:val="clear" w:color="auto" w:fill="auto"/>
          </w:tcPr>
          <w:p w14:paraId="51D22DBB" w14:textId="48155F51" w:rsidR="001540F4" w:rsidRDefault="001540F4" w:rsidP="001540F4">
            <w:pPr>
              <w:spacing w:after="0" w:line="240" w:lineRule="auto"/>
              <w:rPr>
                <w:rFonts w:ascii="Calibri" w:eastAsia="Times New Roman" w:hAnsi="Calibri"/>
                <w:color w:val="auto"/>
                <w:sz w:val="22"/>
              </w:rPr>
            </w:pPr>
            <w:r>
              <w:rPr>
                <w:rFonts w:ascii="Calibri" w:eastAsia="Times New Roman" w:hAnsi="Calibri"/>
                <w:color w:val="auto"/>
                <w:sz w:val="22"/>
              </w:rPr>
              <w:t>Soarian will require pre-built resources in AIP.3 so they are obtained by table lookup in Cloverleaf, based on the MSH.4 facility code.</w:t>
            </w:r>
          </w:p>
          <w:p w14:paraId="7DBDE1D2" w14:textId="77777777" w:rsidR="0065581B" w:rsidRDefault="0065581B" w:rsidP="003E6FF5">
            <w:pPr>
              <w:spacing w:after="0" w:line="240" w:lineRule="auto"/>
              <w:rPr>
                <w:rFonts w:ascii="Calibri" w:eastAsia="Times New Roman" w:hAnsi="Calibri"/>
                <w:color w:val="auto"/>
                <w:sz w:val="22"/>
              </w:rPr>
            </w:pPr>
          </w:p>
          <w:p w14:paraId="7DBDE1D3" w14:textId="77777777" w:rsidR="0065581B" w:rsidRDefault="0065581B" w:rsidP="003E6FF5">
            <w:pPr>
              <w:spacing w:after="0" w:line="240" w:lineRule="auto"/>
              <w:rPr>
                <w:rFonts w:ascii="Calibri" w:eastAsia="Times New Roman" w:hAnsi="Calibri"/>
                <w:color w:val="auto"/>
                <w:sz w:val="22"/>
              </w:rPr>
            </w:pPr>
          </w:p>
          <w:p w14:paraId="2540F106" w14:textId="77777777" w:rsidR="0065581B" w:rsidRDefault="00E37567" w:rsidP="003E6FF5">
            <w:pPr>
              <w:spacing w:after="0" w:line="240" w:lineRule="auto"/>
              <w:rPr>
                <w:rFonts w:ascii="Calibri" w:eastAsia="Times New Roman" w:hAnsi="Calibri"/>
                <w:color w:val="auto"/>
                <w:sz w:val="22"/>
              </w:rPr>
            </w:pPr>
            <w:r>
              <w:rPr>
                <w:rFonts w:ascii="Calibri" w:eastAsia="Times New Roman" w:hAnsi="Calibri"/>
                <w:color w:val="auto"/>
                <w:sz w:val="22"/>
              </w:rPr>
              <w:t>Soarian is expecting both the MRN and CPI in PID.3, properly formatted. Cloverleaf will add the appropriate identifier types so that the two identifiers can be properly distinguished.</w:t>
            </w:r>
          </w:p>
          <w:p w14:paraId="7DBDE1D4" w14:textId="46D2EFA9" w:rsidR="00F71609" w:rsidRDefault="00F71609" w:rsidP="003E6FF5">
            <w:pPr>
              <w:spacing w:after="0" w:line="240" w:lineRule="auto"/>
              <w:rPr>
                <w:rFonts w:ascii="Calibri" w:eastAsia="Times New Roman" w:hAnsi="Calibri"/>
                <w:color w:val="auto"/>
                <w:sz w:val="22"/>
              </w:rPr>
            </w:pPr>
          </w:p>
        </w:tc>
      </w:tr>
      <w:tr w:rsidR="00F71609" w14:paraId="5C4727B6" w14:textId="77777777" w:rsidTr="002C183D">
        <w:trPr>
          <w:trHeight w:val="495"/>
        </w:trPr>
        <w:tc>
          <w:tcPr>
            <w:tcW w:w="1905" w:type="dxa"/>
            <w:tcBorders>
              <w:top w:val="nil"/>
              <w:left w:val="nil"/>
              <w:bottom w:val="nil"/>
              <w:right w:val="nil"/>
            </w:tcBorders>
            <w:shd w:val="clear" w:color="000000" w:fill="F2F2F2"/>
            <w:noWrap/>
          </w:tcPr>
          <w:p w14:paraId="67AE4227" w14:textId="02091538" w:rsidR="00F71609" w:rsidRDefault="00F71609" w:rsidP="002C183D">
            <w:pPr>
              <w:spacing w:after="0" w:line="240" w:lineRule="auto"/>
              <w:rPr>
                <w:rFonts w:ascii="Calibri" w:eastAsia="Times New Roman" w:hAnsi="Calibri"/>
                <w:color w:val="000000"/>
                <w:sz w:val="22"/>
              </w:rPr>
            </w:pPr>
            <w:r>
              <w:rPr>
                <w:rFonts w:asciiTheme="minorHAnsi" w:hAnsiTheme="minorHAnsi" w:cs="Arial"/>
                <w:color w:val="auto"/>
                <w:sz w:val="22"/>
              </w:rPr>
              <w:lastRenderedPageBreak/>
              <w:t xml:space="preserve">  </w:t>
            </w:r>
            <w:r>
              <w:rPr>
                <w:rFonts w:ascii="Calibri" w:eastAsia="Times New Roman" w:hAnsi="Calibri"/>
                <w:color w:val="000000"/>
                <w:sz w:val="22"/>
              </w:rPr>
              <w:t>FR.2018</w:t>
            </w:r>
            <w:r w:rsidRPr="00446162">
              <w:rPr>
                <w:rFonts w:ascii="Calibri" w:eastAsia="Times New Roman" w:hAnsi="Calibri"/>
                <w:color w:val="000000"/>
                <w:sz w:val="22"/>
              </w:rPr>
              <w:t>.</w:t>
            </w:r>
            <w:r>
              <w:rPr>
                <w:rFonts w:ascii="Calibri" w:eastAsia="Times New Roman" w:hAnsi="Calibri"/>
                <w:color w:val="000000"/>
                <w:sz w:val="22"/>
              </w:rPr>
              <w:t>7</w:t>
            </w:r>
            <w:r w:rsidRPr="00446162">
              <w:rPr>
                <w:rFonts w:ascii="Calibri" w:eastAsia="Times New Roman" w:hAnsi="Calibri"/>
                <w:color w:val="000000"/>
                <w:sz w:val="22"/>
              </w:rPr>
              <w:t>.</w:t>
            </w:r>
            <w:r>
              <w:rPr>
                <w:rFonts w:ascii="Calibri" w:eastAsia="Times New Roman" w:hAnsi="Calibri"/>
                <w:color w:val="000000"/>
                <w:sz w:val="22"/>
              </w:rPr>
              <w:t>0</w:t>
            </w:r>
          </w:p>
        </w:tc>
        <w:tc>
          <w:tcPr>
            <w:tcW w:w="2880" w:type="dxa"/>
            <w:tcBorders>
              <w:top w:val="nil"/>
              <w:left w:val="nil"/>
              <w:bottom w:val="nil"/>
              <w:right w:val="nil"/>
            </w:tcBorders>
          </w:tcPr>
          <w:p w14:paraId="232CC3B0" w14:textId="53A7BE65" w:rsidR="00F71609" w:rsidRDefault="00F71609" w:rsidP="002C183D">
            <w:pPr>
              <w:spacing w:after="0" w:line="240" w:lineRule="auto"/>
              <w:rPr>
                <w:rFonts w:ascii="Calibri" w:eastAsia="Times New Roman" w:hAnsi="Calibri"/>
                <w:color w:val="auto"/>
                <w:sz w:val="22"/>
              </w:rPr>
            </w:pPr>
            <w:r>
              <w:rPr>
                <w:rFonts w:ascii="Calibri" w:eastAsia="Times New Roman" w:hAnsi="Calibri"/>
                <w:color w:val="auto"/>
                <w:sz w:val="22"/>
              </w:rPr>
              <w:t>SCH.7 = XRT (department code)</w:t>
            </w:r>
          </w:p>
        </w:tc>
        <w:tc>
          <w:tcPr>
            <w:tcW w:w="6138" w:type="dxa"/>
            <w:tcBorders>
              <w:top w:val="nil"/>
              <w:left w:val="nil"/>
              <w:bottom w:val="nil"/>
              <w:right w:val="nil"/>
            </w:tcBorders>
            <w:shd w:val="clear" w:color="auto" w:fill="auto"/>
          </w:tcPr>
          <w:p w14:paraId="075BF189" w14:textId="6C8C5EFA" w:rsidR="00F71609" w:rsidRDefault="00F71609" w:rsidP="002C183D">
            <w:pPr>
              <w:spacing w:after="0" w:line="240" w:lineRule="auto"/>
              <w:rPr>
                <w:rFonts w:ascii="Calibri" w:eastAsia="Times New Roman" w:hAnsi="Calibri"/>
                <w:color w:val="auto"/>
                <w:sz w:val="22"/>
              </w:rPr>
            </w:pPr>
            <w:r>
              <w:rPr>
                <w:rFonts w:ascii="Calibri" w:eastAsia="Times New Roman" w:hAnsi="Calibri"/>
                <w:color w:val="auto"/>
                <w:sz w:val="22"/>
              </w:rPr>
              <w:t>Soarian will require the value of “XRT” in SCH.7 (Appointment Reason</w:t>
            </w:r>
            <w:proofErr w:type="gramStart"/>
            <w:r>
              <w:rPr>
                <w:rFonts w:ascii="Calibri" w:eastAsia="Times New Roman" w:hAnsi="Calibri"/>
                <w:color w:val="auto"/>
                <w:sz w:val="22"/>
              </w:rPr>
              <w:t>)  for</w:t>
            </w:r>
            <w:proofErr w:type="gramEnd"/>
            <w:r>
              <w:rPr>
                <w:rFonts w:ascii="Calibri" w:eastAsia="Times New Roman" w:hAnsi="Calibri"/>
                <w:color w:val="auto"/>
                <w:sz w:val="22"/>
              </w:rPr>
              <w:t xml:space="preserve"> the Aria placeholder, so it’s hardcoded in Cloverleaf.</w:t>
            </w:r>
          </w:p>
          <w:p w14:paraId="6D4DC9E4" w14:textId="77777777" w:rsidR="00F71609" w:rsidRDefault="00F71609" w:rsidP="002C183D">
            <w:pPr>
              <w:spacing w:after="0" w:line="240" w:lineRule="auto"/>
              <w:rPr>
                <w:rFonts w:ascii="Calibri" w:eastAsia="Times New Roman" w:hAnsi="Calibri"/>
                <w:color w:val="auto"/>
                <w:sz w:val="22"/>
              </w:rPr>
            </w:pPr>
          </w:p>
        </w:tc>
      </w:tr>
    </w:tbl>
    <w:p w14:paraId="0F5B85AB" w14:textId="77777777" w:rsidR="007E5E2A" w:rsidRDefault="007E5E2A" w:rsidP="00D22BAF">
      <w:pPr>
        <w:rPr>
          <w:rFonts w:asciiTheme="minorHAnsi" w:hAnsiTheme="minorHAnsi" w:cs="Arial"/>
          <w:color w:val="auto"/>
          <w:sz w:val="22"/>
        </w:rPr>
      </w:pPr>
      <w:r>
        <w:rPr>
          <w:rFonts w:asciiTheme="minorHAnsi" w:hAnsiTheme="minorHAnsi" w:cs="Arial"/>
          <w:color w:val="auto"/>
          <w:sz w:val="22"/>
        </w:rPr>
        <w:t xml:space="preserve">  </w:t>
      </w:r>
    </w:p>
    <w:tbl>
      <w:tblPr>
        <w:tblW w:w="10923" w:type="dxa"/>
        <w:tblInd w:w="93" w:type="dxa"/>
        <w:tblLook w:val="04A0" w:firstRow="1" w:lastRow="0" w:firstColumn="1" w:lastColumn="0" w:noHBand="0" w:noVBand="1"/>
      </w:tblPr>
      <w:tblGrid>
        <w:gridCol w:w="1905"/>
        <w:gridCol w:w="2880"/>
        <w:gridCol w:w="6138"/>
      </w:tblGrid>
      <w:tr w:rsidR="007E5E2A" w14:paraId="21473E9C" w14:textId="77777777" w:rsidTr="002C183D">
        <w:trPr>
          <w:trHeight w:val="495"/>
        </w:trPr>
        <w:tc>
          <w:tcPr>
            <w:tcW w:w="1905" w:type="dxa"/>
            <w:tcBorders>
              <w:top w:val="nil"/>
              <w:left w:val="nil"/>
              <w:bottom w:val="nil"/>
              <w:right w:val="nil"/>
            </w:tcBorders>
            <w:shd w:val="clear" w:color="000000" w:fill="F2F2F2"/>
            <w:noWrap/>
          </w:tcPr>
          <w:p w14:paraId="4523A499" w14:textId="332755DF" w:rsidR="007E5E2A" w:rsidRDefault="007E5E2A" w:rsidP="002C183D">
            <w:pPr>
              <w:spacing w:after="0" w:line="240" w:lineRule="auto"/>
              <w:rPr>
                <w:rFonts w:ascii="Calibri" w:eastAsia="Times New Roman" w:hAnsi="Calibri"/>
                <w:color w:val="000000"/>
                <w:sz w:val="22"/>
              </w:rPr>
            </w:pPr>
            <w:r>
              <w:rPr>
                <w:rFonts w:asciiTheme="minorHAnsi" w:hAnsiTheme="minorHAnsi" w:cs="Arial"/>
                <w:color w:val="auto"/>
                <w:sz w:val="22"/>
              </w:rPr>
              <w:t xml:space="preserve">  </w:t>
            </w:r>
            <w:r>
              <w:rPr>
                <w:rFonts w:ascii="Calibri" w:eastAsia="Times New Roman" w:hAnsi="Calibri"/>
                <w:color w:val="000000"/>
                <w:sz w:val="22"/>
              </w:rPr>
              <w:t>FR.2018</w:t>
            </w:r>
            <w:r w:rsidRPr="00446162">
              <w:rPr>
                <w:rFonts w:ascii="Calibri" w:eastAsia="Times New Roman" w:hAnsi="Calibri"/>
                <w:color w:val="000000"/>
                <w:sz w:val="22"/>
              </w:rPr>
              <w:t>.</w:t>
            </w:r>
            <w:r>
              <w:rPr>
                <w:rFonts w:ascii="Calibri" w:eastAsia="Times New Roman" w:hAnsi="Calibri"/>
                <w:color w:val="000000"/>
                <w:sz w:val="22"/>
              </w:rPr>
              <w:t>8</w:t>
            </w:r>
            <w:r w:rsidRPr="00446162">
              <w:rPr>
                <w:rFonts w:ascii="Calibri" w:eastAsia="Times New Roman" w:hAnsi="Calibri"/>
                <w:color w:val="000000"/>
                <w:sz w:val="22"/>
              </w:rPr>
              <w:t>.</w:t>
            </w:r>
            <w:r>
              <w:rPr>
                <w:rFonts w:ascii="Calibri" w:eastAsia="Times New Roman" w:hAnsi="Calibri"/>
                <w:color w:val="000000"/>
                <w:sz w:val="22"/>
              </w:rPr>
              <w:t>0</w:t>
            </w:r>
          </w:p>
        </w:tc>
        <w:tc>
          <w:tcPr>
            <w:tcW w:w="2880" w:type="dxa"/>
            <w:tcBorders>
              <w:top w:val="nil"/>
              <w:left w:val="nil"/>
              <w:bottom w:val="nil"/>
              <w:right w:val="nil"/>
            </w:tcBorders>
          </w:tcPr>
          <w:p w14:paraId="036E5342" w14:textId="47DEA954" w:rsidR="007E5E2A" w:rsidRDefault="007E5E2A" w:rsidP="002C183D">
            <w:pPr>
              <w:spacing w:after="0" w:line="240" w:lineRule="auto"/>
              <w:rPr>
                <w:rFonts w:ascii="Calibri" w:eastAsia="Times New Roman" w:hAnsi="Calibri"/>
                <w:color w:val="auto"/>
                <w:sz w:val="22"/>
              </w:rPr>
            </w:pPr>
            <w:r w:rsidRPr="007E5E2A">
              <w:rPr>
                <w:rFonts w:ascii="Calibri" w:eastAsia="Times New Roman" w:hAnsi="Calibri"/>
                <w:color w:val="auto"/>
                <w:sz w:val="22"/>
              </w:rPr>
              <w:t xml:space="preserve">Change </w:t>
            </w:r>
            <w:r>
              <w:rPr>
                <w:rFonts w:ascii="Calibri" w:eastAsia="Times New Roman" w:hAnsi="Calibri"/>
                <w:color w:val="auto"/>
                <w:sz w:val="22"/>
              </w:rPr>
              <w:t xml:space="preserve">Varian </w:t>
            </w:r>
            <w:r w:rsidRPr="007E5E2A">
              <w:rPr>
                <w:rFonts w:ascii="Calibri" w:eastAsia="Times New Roman" w:hAnsi="Calibri"/>
                <w:color w:val="auto"/>
                <w:sz w:val="22"/>
              </w:rPr>
              <w:t>event codes S16 (Discontinuation), S17 (Deletion) and S26 (No show) to S15 (Cancellation) for Soarian</w:t>
            </w:r>
          </w:p>
        </w:tc>
        <w:tc>
          <w:tcPr>
            <w:tcW w:w="6138" w:type="dxa"/>
            <w:tcBorders>
              <w:top w:val="nil"/>
              <w:left w:val="nil"/>
              <w:bottom w:val="nil"/>
              <w:right w:val="nil"/>
            </w:tcBorders>
            <w:shd w:val="clear" w:color="auto" w:fill="auto"/>
          </w:tcPr>
          <w:p w14:paraId="3A7CBE01" w14:textId="06E773A0" w:rsidR="007E5E2A" w:rsidRDefault="007E5E2A" w:rsidP="002C183D">
            <w:pPr>
              <w:spacing w:after="0" w:line="240" w:lineRule="auto"/>
              <w:rPr>
                <w:rFonts w:ascii="Calibri" w:eastAsia="Times New Roman" w:hAnsi="Calibri"/>
                <w:color w:val="auto"/>
                <w:sz w:val="22"/>
              </w:rPr>
            </w:pPr>
            <w:r>
              <w:rPr>
                <w:rFonts w:ascii="Calibri" w:eastAsia="Times New Roman" w:hAnsi="Calibri"/>
                <w:color w:val="auto"/>
                <w:sz w:val="22"/>
              </w:rPr>
              <w:t>Soarian Scheduling does not natively support those event codes. They must all be changed to the generic S15 event code by Cloverleaf.</w:t>
            </w:r>
          </w:p>
          <w:p w14:paraId="5E91FA96" w14:textId="77777777" w:rsidR="007E5E2A" w:rsidRDefault="007E5E2A" w:rsidP="002C183D">
            <w:pPr>
              <w:spacing w:after="0" w:line="240" w:lineRule="auto"/>
              <w:rPr>
                <w:rFonts w:ascii="Calibri" w:eastAsia="Times New Roman" w:hAnsi="Calibri"/>
                <w:color w:val="auto"/>
                <w:sz w:val="22"/>
              </w:rPr>
            </w:pPr>
          </w:p>
        </w:tc>
      </w:tr>
    </w:tbl>
    <w:p w14:paraId="7DBDE1D6" w14:textId="7CC43CC0" w:rsidR="00D14D82" w:rsidRDefault="00D14D82" w:rsidP="00D22BAF">
      <w:pPr>
        <w:rPr>
          <w:rFonts w:asciiTheme="minorHAnsi" w:hAnsiTheme="minorHAnsi" w:cs="Arial"/>
          <w:color w:val="auto"/>
          <w:sz w:val="22"/>
        </w:rPr>
      </w:pPr>
    </w:p>
    <w:p w14:paraId="7DBDE1D7"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511725840"/>
      <w:r w:rsidRPr="00D574A8">
        <w:rPr>
          <w:rFonts w:asciiTheme="minorHAnsi" w:hAnsiTheme="minorHAnsi" w:cs="Arial"/>
          <w:i w:val="0"/>
          <w:color w:val="0070C0"/>
          <w:sz w:val="24"/>
          <w:szCs w:val="24"/>
        </w:rPr>
        <w:t>3.2    Non-Functional Requirements</w:t>
      </w:r>
      <w:bookmarkEnd w:id="20"/>
    </w:p>
    <w:sdt>
      <w:sdtPr>
        <w:rPr>
          <w:rFonts w:asciiTheme="minorHAnsi" w:hAnsiTheme="minorHAnsi" w:cs="Arial"/>
          <w:color w:val="auto"/>
          <w:sz w:val="22"/>
        </w:rPr>
        <w:id w:val="1671754727"/>
        <w:placeholder>
          <w:docPart w:val="DDE2F8457613406797DD644E89110C12"/>
        </w:placeholder>
      </w:sdtPr>
      <w:sdtEndPr/>
      <w:sdtContent>
        <w:p w14:paraId="7DBDE1D8" w14:textId="7777777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7DBDE1DC" w14:textId="77777777" w:rsidTr="009A1D0B">
        <w:trPr>
          <w:trHeight w:val="342"/>
        </w:trPr>
        <w:tc>
          <w:tcPr>
            <w:tcW w:w="1905" w:type="dxa"/>
            <w:tcBorders>
              <w:top w:val="nil"/>
              <w:left w:val="nil"/>
              <w:bottom w:val="nil"/>
              <w:right w:val="nil"/>
            </w:tcBorders>
            <w:shd w:val="clear" w:color="000000" w:fill="F2F2F2"/>
            <w:noWrap/>
            <w:vAlign w:val="bottom"/>
            <w:hideMark/>
          </w:tcPr>
          <w:p w14:paraId="7DBDE1D9"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7DBDE1DA"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7DBDE1DB"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7DBDE1E0" w14:textId="77777777" w:rsidTr="009A1D0B">
        <w:trPr>
          <w:trHeight w:val="465"/>
        </w:trPr>
        <w:tc>
          <w:tcPr>
            <w:tcW w:w="1905" w:type="dxa"/>
            <w:tcBorders>
              <w:top w:val="nil"/>
              <w:left w:val="nil"/>
              <w:bottom w:val="nil"/>
              <w:right w:val="nil"/>
            </w:tcBorders>
            <w:shd w:val="clear" w:color="000000" w:fill="F2F2F2"/>
            <w:noWrap/>
            <w:vAlign w:val="bottom"/>
            <w:hideMark/>
          </w:tcPr>
          <w:p w14:paraId="7DBDE1DD"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7DBDE1DE"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7DBDE1DF"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7DBDE1E4" w14:textId="77777777" w:rsidTr="009A1D0B">
        <w:trPr>
          <w:trHeight w:val="495"/>
        </w:trPr>
        <w:tc>
          <w:tcPr>
            <w:tcW w:w="1905" w:type="dxa"/>
            <w:tcBorders>
              <w:top w:val="nil"/>
              <w:left w:val="nil"/>
              <w:bottom w:val="nil"/>
              <w:right w:val="nil"/>
            </w:tcBorders>
            <w:shd w:val="clear" w:color="000000" w:fill="F2F2F2"/>
            <w:noWrap/>
            <w:hideMark/>
          </w:tcPr>
          <w:p w14:paraId="7DBDE1E1" w14:textId="77777777" w:rsidR="00894772" w:rsidRDefault="00532846" w:rsidP="009A1D0B">
            <w:pPr>
              <w:spacing w:after="0" w:line="240" w:lineRule="auto"/>
              <w:rPr>
                <w:rFonts w:ascii="Calibri" w:eastAsia="Times New Roman" w:hAnsi="Calibri"/>
                <w:color w:val="000000"/>
                <w:sz w:val="22"/>
              </w:rPr>
            </w:pPr>
            <w:r>
              <w:rPr>
                <w:rFonts w:ascii="Calibri" w:eastAsia="Times New Roman" w:hAnsi="Calibri"/>
                <w:color w:val="000000"/>
                <w:sz w:val="22"/>
              </w:rPr>
              <w:t>NFR.20XX</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1DD29AA7AC7D455D85063E0C56771545"/>
            </w:placeholder>
            <w:showingPlcHdr/>
          </w:sdtPr>
          <w:sdtEndPr/>
          <w:sdtContent>
            <w:tc>
              <w:tcPr>
                <w:tcW w:w="2880" w:type="dxa"/>
                <w:tcBorders>
                  <w:top w:val="nil"/>
                  <w:left w:val="nil"/>
                  <w:bottom w:val="nil"/>
                  <w:right w:val="nil"/>
                </w:tcBorders>
              </w:tcPr>
              <w:p w14:paraId="7DBDE1E2"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09523800"/>
            <w:placeholder>
              <w:docPart w:val="C1D87CD24ADD49D687B2B30A9E83A355"/>
            </w:placeholder>
            <w:showingPlcHdr/>
          </w:sdtPr>
          <w:sdtEndPr/>
          <w:sdtContent>
            <w:tc>
              <w:tcPr>
                <w:tcW w:w="6138" w:type="dxa"/>
                <w:tcBorders>
                  <w:top w:val="nil"/>
                  <w:left w:val="nil"/>
                  <w:bottom w:val="nil"/>
                  <w:right w:val="nil"/>
                </w:tcBorders>
                <w:shd w:val="clear" w:color="auto" w:fill="auto"/>
              </w:tcPr>
              <w:p w14:paraId="7DBDE1E3"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tr>
    </w:tbl>
    <w:p w14:paraId="7DBDE1E5" w14:textId="77777777" w:rsidR="00894772" w:rsidRPr="004E7A3E" w:rsidRDefault="00894772" w:rsidP="00876B9A">
      <w:pPr>
        <w:rPr>
          <w:rFonts w:asciiTheme="minorHAnsi" w:hAnsiTheme="minorHAnsi" w:cs="Arial"/>
          <w:color w:val="auto"/>
          <w:sz w:val="22"/>
        </w:rPr>
      </w:pPr>
    </w:p>
    <w:p w14:paraId="7DBDE1E6" w14:textId="77777777" w:rsidR="00805EC2" w:rsidRDefault="00805EC2" w:rsidP="00805EC2"/>
    <w:p w14:paraId="7DBDE1E7" w14:textId="77777777" w:rsidR="00856E7C" w:rsidRDefault="00856E7C" w:rsidP="00805EC2"/>
    <w:p w14:paraId="7DBDE1E8"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511725841"/>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7DBDE1E9" w14:textId="77777777"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Please see the reference document located on the Integration SharePoint server: &lt;insert link to document here&gt; </w:t>
      </w:r>
    </w:p>
    <w:p w14:paraId="7DBDE1EA" w14:textId="77777777" w:rsidR="009F64CD" w:rsidRDefault="009F64CD" w:rsidP="00805EC2"/>
    <w:p w14:paraId="7DBDE1EB" w14:textId="414C37C8" w:rsidR="009F64CD" w:rsidRPr="0085436E" w:rsidRDefault="009F64CD" w:rsidP="009F64CD">
      <w:pPr>
        <w:pStyle w:val="Heading3"/>
        <w:rPr>
          <w:b w:val="0"/>
          <w:color w:val="0070C0"/>
          <w:sz w:val="24"/>
          <w:szCs w:val="24"/>
        </w:rPr>
      </w:pPr>
      <w:bookmarkStart w:id="22" w:name="_Toc511725842"/>
      <w:r w:rsidRPr="0085436E">
        <w:rPr>
          <w:b w:val="0"/>
          <w:color w:val="0070C0"/>
          <w:sz w:val="24"/>
          <w:szCs w:val="24"/>
        </w:rPr>
        <w:t>3.3.1    Inbound to the BayCare Cloverleaf</w:t>
      </w:r>
      <w:r w:rsidR="009A7C99">
        <w:rPr>
          <w:b w:val="0"/>
          <w:color w:val="0070C0"/>
          <w:sz w:val="24"/>
          <w:szCs w:val="24"/>
        </w:rPr>
        <w:t xml:space="preserve"> f</w:t>
      </w:r>
      <w:r w:rsidR="00894344">
        <w:rPr>
          <w:b w:val="0"/>
          <w:color w:val="0070C0"/>
          <w:sz w:val="24"/>
          <w:szCs w:val="24"/>
        </w:rPr>
        <w:t xml:space="preserve">rom </w:t>
      </w:r>
      <w:r w:rsidR="009A7C99">
        <w:rPr>
          <w:b w:val="0"/>
          <w:color w:val="0070C0"/>
          <w:sz w:val="24"/>
          <w:szCs w:val="24"/>
        </w:rPr>
        <w:t>VARIAN</w:t>
      </w:r>
      <w:bookmarkEnd w:id="22"/>
    </w:p>
    <w:sdt>
      <w:sdtPr>
        <w:id w:val="-1767608992"/>
        <w:placeholder>
          <w:docPart w:val="8ED2105B0A534E11818A0E84A98DFA4D"/>
        </w:placeholder>
      </w:sdtPr>
      <w:sdtEndPr/>
      <w:sdtContent>
        <w:p w14:paraId="7DBDE1EC" w14:textId="77777777" w:rsidR="009F64CD" w:rsidRPr="0085436E" w:rsidRDefault="00B26046" w:rsidP="000D61C3">
          <w:pPr>
            <w:pStyle w:val="ListParagraph"/>
            <w:numPr>
              <w:ilvl w:val="0"/>
              <w:numId w:val="24"/>
            </w:numPr>
          </w:pPr>
          <w:r>
            <w:t>TCP MLLP Server Connection</w:t>
          </w:r>
        </w:p>
      </w:sdtContent>
    </w:sdt>
    <w:p w14:paraId="7DBDE1ED" w14:textId="77777777" w:rsidR="009F64CD" w:rsidRPr="0085436E" w:rsidRDefault="009F64CD" w:rsidP="00805EC2"/>
    <w:p w14:paraId="7DBDE1EE" w14:textId="33F7FAE2" w:rsidR="00A12775" w:rsidRPr="0085436E" w:rsidRDefault="00B26046" w:rsidP="00A12775">
      <w:pPr>
        <w:pStyle w:val="Heading3"/>
        <w:rPr>
          <w:b w:val="0"/>
          <w:sz w:val="24"/>
          <w:szCs w:val="24"/>
        </w:rPr>
      </w:pPr>
      <w:bookmarkStart w:id="23" w:name="_Toc511725843"/>
      <w:r>
        <w:rPr>
          <w:b w:val="0"/>
          <w:sz w:val="24"/>
          <w:szCs w:val="24"/>
        </w:rPr>
        <w:t>3.3.2</w:t>
      </w:r>
      <w:r w:rsidR="00A12775" w:rsidRPr="0085436E">
        <w:rPr>
          <w:b w:val="0"/>
          <w:sz w:val="24"/>
          <w:szCs w:val="24"/>
        </w:rPr>
        <w:t xml:space="preserve">    Outbound </w:t>
      </w:r>
      <w:r w:rsidR="005B66CB">
        <w:rPr>
          <w:b w:val="0"/>
          <w:sz w:val="24"/>
          <w:szCs w:val="24"/>
        </w:rPr>
        <w:t xml:space="preserve">to </w:t>
      </w:r>
      <w:r w:rsidR="009A7C99">
        <w:rPr>
          <w:b w:val="0"/>
          <w:sz w:val="24"/>
          <w:szCs w:val="24"/>
        </w:rPr>
        <w:t>Soarian Scheduling</w:t>
      </w:r>
      <w:bookmarkEnd w:id="23"/>
    </w:p>
    <w:sdt>
      <w:sdtPr>
        <w:id w:val="-1632089767"/>
      </w:sdtPr>
      <w:sdtEndPr/>
      <w:sdtContent>
        <w:sdt>
          <w:sdtPr>
            <w:id w:val="945121933"/>
          </w:sdtPr>
          <w:sdtEndPr/>
          <w:sdtContent>
            <w:p w14:paraId="7DBDE1EF" w14:textId="77777777" w:rsidR="00A12775" w:rsidRPr="0085436E" w:rsidRDefault="005B66CB" w:rsidP="00B26046">
              <w:pPr>
                <w:pStyle w:val="ListParagraph"/>
                <w:numPr>
                  <w:ilvl w:val="0"/>
                  <w:numId w:val="24"/>
                </w:numPr>
              </w:pPr>
              <w:r>
                <w:t>TCP MLLP Client</w:t>
              </w:r>
              <w:r w:rsidR="00B26046">
                <w:t xml:space="preserve"> Connection</w:t>
              </w:r>
            </w:p>
          </w:sdtContent>
        </w:sdt>
      </w:sdtContent>
    </w:sdt>
    <w:p w14:paraId="7DBDE1F0" w14:textId="77777777" w:rsidR="00DB6D60" w:rsidRPr="0085436E" w:rsidRDefault="00DB6D60" w:rsidP="00DB6D60">
      <w:pPr>
        <w:pStyle w:val="Heading3"/>
        <w:rPr>
          <w:b w:val="0"/>
          <w:color w:val="0070C0"/>
          <w:sz w:val="24"/>
          <w:szCs w:val="24"/>
        </w:rPr>
      </w:pPr>
    </w:p>
    <w:p w14:paraId="7DBDE1F1" w14:textId="77777777" w:rsidR="00805EC2" w:rsidRDefault="00805EC2" w:rsidP="00805EC2">
      <w:pPr>
        <w:pStyle w:val="Heading1"/>
        <w:spacing w:after="240" w:line="240" w:lineRule="atLeast"/>
        <w:rPr>
          <w:rFonts w:asciiTheme="minorHAnsi" w:hAnsiTheme="minorHAnsi" w:cs="Arial"/>
          <w:color w:val="0070C0"/>
          <w:sz w:val="28"/>
        </w:rPr>
      </w:pPr>
      <w:bookmarkStart w:id="24" w:name="_Toc367260181"/>
      <w:bookmarkStart w:id="25" w:name="_Toc511725844"/>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4"/>
      <w:bookmarkEnd w:id="25"/>
    </w:p>
    <w:p w14:paraId="7DBDE1F2"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6" w:name="_Toc511725845"/>
      <w:r>
        <w:rPr>
          <w:rFonts w:asciiTheme="minorHAnsi" w:hAnsiTheme="minorHAnsi" w:cs="Arial"/>
          <w:i w:val="0"/>
          <w:color w:val="0070C0"/>
          <w:sz w:val="24"/>
          <w:szCs w:val="24"/>
        </w:rPr>
        <w:t>4.1 Messaging Format</w:t>
      </w:r>
      <w:bookmarkEnd w:id="26"/>
    </w:p>
    <w:p w14:paraId="7DBDE1F3" w14:textId="77777777" w:rsidR="00856E7C" w:rsidRPr="00856E7C" w:rsidRDefault="00856E7C" w:rsidP="00856E7C"/>
    <w:p w14:paraId="7DBDE1F4" w14:textId="77777777" w:rsidR="00856E7C" w:rsidRPr="00172896" w:rsidRDefault="00856E7C" w:rsidP="00856E7C">
      <w:pPr>
        <w:pStyle w:val="Heading3"/>
        <w:rPr>
          <w:b w:val="0"/>
          <w:sz w:val="24"/>
          <w:szCs w:val="24"/>
        </w:rPr>
      </w:pPr>
      <w:bookmarkStart w:id="27" w:name="_Toc511725846"/>
      <w:r w:rsidRPr="00172896">
        <w:rPr>
          <w:b w:val="0"/>
          <w:sz w:val="24"/>
          <w:szCs w:val="24"/>
        </w:rPr>
        <w:t>4.1.1     Segments</w:t>
      </w:r>
      <w:bookmarkEnd w:id="27"/>
    </w:p>
    <w:p w14:paraId="7DBDE1F5" w14:textId="77777777" w:rsidR="00856E7C" w:rsidRPr="00856E7C" w:rsidRDefault="00856E7C" w:rsidP="00856E7C">
      <w:r>
        <w:t>The segme</w:t>
      </w:r>
      <w:r w:rsidR="00164F02">
        <w:t>nts utilized for this interface</w:t>
      </w:r>
      <w:r>
        <w:t xml:space="preserve"> are:</w:t>
      </w:r>
    </w:p>
    <w:p w14:paraId="148E091C" w14:textId="3B6DCD9D" w:rsidR="007F534A" w:rsidRDefault="007F534A" w:rsidP="007F534A">
      <w:pPr>
        <w:pStyle w:val="NoSpacing"/>
        <w:ind w:firstLine="720"/>
      </w:pPr>
      <w:r>
        <w:t xml:space="preserve">MSH </w:t>
      </w:r>
    </w:p>
    <w:p w14:paraId="280024E1" w14:textId="4C4FE6A9" w:rsidR="007F534A" w:rsidRDefault="002C183D" w:rsidP="007F534A">
      <w:pPr>
        <w:pStyle w:val="NoSpacing"/>
        <w:ind w:firstLine="720"/>
      </w:pPr>
      <w:r>
        <w:t>SCH</w:t>
      </w:r>
      <w:r>
        <w:tab/>
        <w:t>- Scheduling</w:t>
      </w:r>
      <w:r w:rsidR="007F534A">
        <w:t xml:space="preserve"> Activity Information</w:t>
      </w:r>
    </w:p>
    <w:p w14:paraId="28939DF0" w14:textId="77777777" w:rsidR="007F534A" w:rsidRDefault="007F534A" w:rsidP="007F534A">
      <w:pPr>
        <w:pStyle w:val="NoSpacing"/>
        <w:ind w:firstLine="720"/>
      </w:pPr>
      <w:r>
        <w:t>NTE</w:t>
      </w:r>
    </w:p>
    <w:p w14:paraId="305DA13B" w14:textId="77777777" w:rsidR="007F534A" w:rsidRDefault="007F534A" w:rsidP="007F534A">
      <w:pPr>
        <w:pStyle w:val="NoSpacing"/>
        <w:ind w:firstLine="720"/>
      </w:pPr>
      <w:r>
        <w:t>PID</w:t>
      </w:r>
    </w:p>
    <w:p w14:paraId="12FF22D0" w14:textId="77777777" w:rsidR="007F534A" w:rsidRDefault="007F534A" w:rsidP="007F534A">
      <w:pPr>
        <w:pStyle w:val="NoSpacing"/>
        <w:ind w:firstLine="720"/>
      </w:pPr>
      <w:r>
        <w:t>[PV1]</w:t>
      </w:r>
    </w:p>
    <w:p w14:paraId="60E738E3" w14:textId="5039C524" w:rsidR="007F534A" w:rsidRDefault="007F534A" w:rsidP="007F534A">
      <w:pPr>
        <w:pStyle w:val="NoSpacing"/>
        <w:ind w:firstLine="720"/>
      </w:pPr>
      <w:r>
        <w:t>RGS</w:t>
      </w:r>
      <w:r w:rsidR="003C069E">
        <w:tab/>
        <w:t>- Required by HL7 to preserve the</w:t>
      </w:r>
      <w:r>
        <w:t xml:space="preserve"> message structure; Interface does </w:t>
      </w:r>
      <w:r w:rsidRPr="00F61672">
        <w:rPr>
          <w:b/>
          <w:i/>
        </w:rPr>
        <w:t>not</w:t>
      </w:r>
      <w:r>
        <w:t xml:space="preserve"> use</w:t>
      </w:r>
    </w:p>
    <w:p w14:paraId="217E4691" w14:textId="77777777" w:rsidR="007F534A" w:rsidRDefault="007F534A" w:rsidP="007F534A">
      <w:pPr>
        <w:pStyle w:val="NoSpacing"/>
        <w:ind w:firstLine="720"/>
      </w:pPr>
      <w:r>
        <w:lastRenderedPageBreak/>
        <w:t>AIS</w:t>
      </w:r>
      <w:r>
        <w:tab/>
        <w:t>- Appointment Information, Service</w:t>
      </w:r>
    </w:p>
    <w:p w14:paraId="0465E3F3" w14:textId="77777777" w:rsidR="007F534A" w:rsidRDefault="007F534A" w:rsidP="007F534A">
      <w:pPr>
        <w:pStyle w:val="NoSpacing"/>
        <w:ind w:firstLine="720"/>
      </w:pPr>
      <w:r>
        <w:t>AIL</w:t>
      </w:r>
      <w:r>
        <w:tab/>
        <w:t>- Appointment Information, Location Resource</w:t>
      </w:r>
    </w:p>
    <w:p w14:paraId="53E68864" w14:textId="77777777" w:rsidR="007F534A" w:rsidRDefault="007F534A" w:rsidP="007F534A">
      <w:pPr>
        <w:pStyle w:val="NoSpacing"/>
        <w:ind w:firstLine="720"/>
      </w:pPr>
      <w:r>
        <w:t>AIP</w:t>
      </w:r>
      <w:r>
        <w:tab/>
        <w:t>- Appointment Information, Personnel Resource</w:t>
      </w:r>
    </w:p>
    <w:p w14:paraId="7DBDE1FC" w14:textId="77777777" w:rsidR="00F13460" w:rsidRDefault="00F13460" w:rsidP="00856E7C">
      <w:pPr>
        <w:pStyle w:val="NoSpacing"/>
        <w:ind w:firstLine="720"/>
      </w:pPr>
    </w:p>
    <w:p w14:paraId="7DBDE1FD" w14:textId="77777777" w:rsidR="00856E7C" w:rsidRPr="00AE346A" w:rsidRDefault="00856E7C" w:rsidP="00856E7C">
      <w:pPr>
        <w:pStyle w:val="NoSpacing"/>
        <w:ind w:firstLine="720"/>
      </w:pPr>
    </w:p>
    <w:p w14:paraId="7DBDE1FE" w14:textId="77777777" w:rsidR="00856E7C" w:rsidRDefault="00856E7C" w:rsidP="00164F02">
      <w:pPr>
        <w:spacing w:after="0"/>
      </w:pPr>
    </w:p>
    <w:p w14:paraId="7DBDE1FF" w14:textId="77777777" w:rsidR="00164F02" w:rsidRDefault="00164F02" w:rsidP="00164F02">
      <w:pPr>
        <w:spacing w:after="0"/>
        <w:rPr>
          <w:i/>
        </w:rPr>
      </w:pPr>
      <w:r>
        <w:rPr>
          <w:i/>
        </w:rPr>
        <w:t>Message Construction Notes</w:t>
      </w:r>
      <w:r w:rsidRPr="00164F02">
        <w:rPr>
          <w:i/>
        </w:rPr>
        <w:t>:</w:t>
      </w:r>
    </w:p>
    <w:p w14:paraId="7DBDE200"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7DBDE201" w14:textId="77777777" w:rsidR="00164F02" w:rsidRDefault="00164F02" w:rsidP="00164F02">
      <w:pPr>
        <w:spacing w:after="0"/>
        <w:ind w:firstLine="720"/>
        <w:rPr>
          <w:i/>
        </w:rPr>
      </w:pPr>
      <w:r>
        <w:rPr>
          <w:i/>
        </w:rPr>
        <w:t>{Curly Brackets} – Repeatable</w:t>
      </w:r>
    </w:p>
    <w:p w14:paraId="7DBDE202" w14:textId="77777777" w:rsidR="00164F02" w:rsidRDefault="00164F02" w:rsidP="00164F02">
      <w:pPr>
        <w:spacing w:after="0"/>
        <w:ind w:firstLine="720"/>
        <w:rPr>
          <w:i/>
        </w:rPr>
      </w:pPr>
      <w:r>
        <w:rPr>
          <w:i/>
        </w:rPr>
        <w:t>MSH – Message Header</w:t>
      </w:r>
    </w:p>
    <w:p w14:paraId="7DBDE204" w14:textId="77777777" w:rsidR="00994767" w:rsidRDefault="00164F02" w:rsidP="00164F02">
      <w:pPr>
        <w:spacing w:after="0"/>
        <w:ind w:firstLine="720"/>
        <w:rPr>
          <w:i/>
        </w:rPr>
      </w:pPr>
      <w:r>
        <w:rPr>
          <w:i/>
        </w:rPr>
        <w:t>PID – Patient ID segmen</w:t>
      </w:r>
      <w:r w:rsidR="00994767">
        <w:rPr>
          <w:i/>
        </w:rPr>
        <w:t>t</w:t>
      </w:r>
    </w:p>
    <w:p w14:paraId="7DBDE206" w14:textId="67916597" w:rsidR="00164F02" w:rsidRDefault="00164F02" w:rsidP="00164F02">
      <w:pPr>
        <w:spacing w:after="0"/>
        <w:ind w:firstLine="720"/>
        <w:rPr>
          <w:i/>
        </w:rPr>
      </w:pPr>
      <w:r>
        <w:rPr>
          <w:i/>
        </w:rPr>
        <w:t>PV1 – Patient Visit segment</w:t>
      </w:r>
    </w:p>
    <w:p w14:paraId="4FF34B9D" w14:textId="0C85AFB1" w:rsidR="003C069E" w:rsidRDefault="003C069E" w:rsidP="00164F02">
      <w:pPr>
        <w:spacing w:after="0"/>
        <w:ind w:firstLine="720"/>
        <w:rPr>
          <w:i/>
        </w:rPr>
      </w:pPr>
      <w:r>
        <w:rPr>
          <w:i/>
        </w:rPr>
        <w:t>NTE – Note segment</w:t>
      </w:r>
    </w:p>
    <w:p w14:paraId="7DBDE208" w14:textId="77777777" w:rsidR="00994767" w:rsidRDefault="00994767" w:rsidP="00164F02">
      <w:pPr>
        <w:spacing w:after="0"/>
        <w:ind w:firstLine="720"/>
        <w:rPr>
          <w:i/>
        </w:rPr>
      </w:pPr>
    </w:p>
    <w:p w14:paraId="7DBDE209" w14:textId="77777777" w:rsidR="00164F02" w:rsidRPr="00856E7C" w:rsidRDefault="00164F02" w:rsidP="00856E7C">
      <w:r>
        <w:tab/>
      </w:r>
    </w:p>
    <w:p w14:paraId="7DBDE20A" w14:textId="77777777" w:rsidR="00805EC2" w:rsidRPr="00172896" w:rsidRDefault="00805EC2" w:rsidP="00856E7C">
      <w:pPr>
        <w:pStyle w:val="Heading3"/>
        <w:rPr>
          <w:b w:val="0"/>
          <w:sz w:val="24"/>
          <w:szCs w:val="24"/>
        </w:rPr>
      </w:pPr>
      <w:bookmarkStart w:id="28" w:name="_Toc367260182"/>
      <w:bookmarkStart w:id="29" w:name="_Toc511725847"/>
      <w:r w:rsidRPr="00172896">
        <w:rPr>
          <w:b w:val="0"/>
          <w:sz w:val="24"/>
          <w:szCs w:val="24"/>
        </w:rPr>
        <w:t>4.1</w:t>
      </w:r>
      <w:r w:rsidR="00856E7C" w:rsidRPr="00172896">
        <w:rPr>
          <w:b w:val="0"/>
          <w:i/>
          <w:sz w:val="24"/>
          <w:szCs w:val="24"/>
        </w:rPr>
        <w:t>.</w:t>
      </w:r>
      <w:r w:rsidR="00856E7C" w:rsidRPr="00A26462">
        <w:rPr>
          <w:b w:val="0"/>
          <w:sz w:val="24"/>
          <w:szCs w:val="24"/>
        </w:rPr>
        <w:t>2</w:t>
      </w:r>
      <w:r w:rsidRPr="00A26462">
        <w:rPr>
          <w:b w:val="0"/>
          <w:sz w:val="24"/>
          <w:szCs w:val="24"/>
        </w:rPr>
        <w:t xml:space="preserve"> </w:t>
      </w:r>
      <w:r w:rsidRPr="00172896">
        <w:rPr>
          <w:b w:val="0"/>
          <w:sz w:val="24"/>
          <w:szCs w:val="24"/>
        </w:rPr>
        <w:t xml:space="preserve">    Messaging </w:t>
      </w:r>
      <w:bookmarkEnd w:id="28"/>
      <w:r w:rsidR="00856E7C" w:rsidRPr="00172896">
        <w:rPr>
          <w:b w:val="0"/>
          <w:sz w:val="24"/>
          <w:szCs w:val="24"/>
        </w:rPr>
        <w:t>Event Types</w:t>
      </w:r>
      <w:bookmarkEnd w:id="29"/>
    </w:p>
    <w:p w14:paraId="7DBDE20B" w14:textId="77777777" w:rsidR="00946C8D"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p w14:paraId="7DBDE20C" w14:textId="495EC39A" w:rsidR="009555E5" w:rsidRDefault="009555E5" w:rsidP="009555E5">
      <w:pPr>
        <w:rPr>
          <w:color w:val="1A0157"/>
          <w:sz w:val="24"/>
          <w:szCs w:val="24"/>
        </w:rPr>
      </w:pPr>
      <w:r>
        <w:rPr>
          <w:rFonts w:eastAsia="Arial" w:cs="Arial"/>
          <w:color w:val="1A0157"/>
          <w:sz w:val="24"/>
          <w:szCs w:val="24"/>
        </w:rPr>
        <w:t>Supported</w:t>
      </w:r>
      <w:r w:rsidR="003C069E">
        <w:rPr>
          <w:rFonts w:eastAsia="Arial" w:cs="Arial"/>
          <w:color w:val="1A0157"/>
          <w:sz w:val="24"/>
          <w:szCs w:val="24"/>
        </w:rPr>
        <w:t xml:space="preserve"> SIU</w:t>
      </w:r>
      <w:r>
        <w:rPr>
          <w:rFonts w:eastAsia="Arial" w:cs="Arial"/>
          <w:color w:val="1A0157"/>
          <w:sz w:val="24"/>
          <w:szCs w:val="24"/>
        </w:rPr>
        <w:t xml:space="preserve"> Events</w:t>
      </w:r>
    </w:p>
    <w:tbl>
      <w:tblPr>
        <w:tblStyle w:val="TableGrid"/>
        <w:tblpPr w:leftFromText="180" w:rightFromText="180" w:vertAnchor="text" w:tblpY="1"/>
        <w:tblOverlap w:val="never"/>
        <w:tblW w:w="0" w:type="auto"/>
        <w:tblLook w:val="04A0" w:firstRow="1" w:lastRow="0" w:firstColumn="1" w:lastColumn="0" w:noHBand="0" w:noVBand="1"/>
      </w:tblPr>
      <w:tblGrid>
        <w:gridCol w:w="1475"/>
        <w:gridCol w:w="4010"/>
      </w:tblGrid>
      <w:tr w:rsidR="00805EC2" w:rsidRPr="00FB14A7" w14:paraId="7DBDE20F" w14:textId="77777777" w:rsidTr="001C06C3">
        <w:tc>
          <w:tcPr>
            <w:tcW w:w="1475" w:type="dxa"/>
            <w:shd w:val="clear" w:color="auto" w:fill="00B0F0"/>
          </w:tcPr>
          <w:p w14:paraId="7DBDE20D" w14:textId="77777777" w:rsidR="00805EC2" w:rsidRPr="0073057F" w:rsidRDefault="00805EC2" w:rsidP="00AE6044">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4010" w:type="dxa"/>
            <w:shd w:val="clear" w:color="auto" w:fill="00B0F0"/>
          </w:tcPr>
          <w:p w14:paraId="7DBDE20E" w14:textId="77777777" w:rsidR="00805EC2" w:rsidRPr="0073057F" w:rsidRDefault="00805EC2" w:rsidP="00AE6044">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7DBDE212" w14:textId="77777777" w:rsidTr="001C06C3">
        <w:tc>
          <w:tcPr>
            <w:tcW w:w="1475" w:type="dxa"/>
          </w:tcPr>
          <w:p w14:paraId="7DBDE210" w14:textId="33AD179D" w:rsidR="00805EC2" w:rsidRPr="00FB14A7" w:rsidRDefault="00F56EED" w:rsidP="00AE6044">
            <w:pPr>
              <w:spacing w:after="200" w:line="276" w:lineRule="auto"/>
              <w:rPr>
                <w:rFonts w:asciiTheme="minorHAnsi" w:hAnsiTheme="minorHAnsi" w:cs="Arial"/>
              </w:rPr>
            </w:pPr>
            <w:r>
              <w:rPr>
                <w:rFonts w:eastAsia="Arial" w:cs="Arial"/>
                <w:color w:val="000000"/>
              </w:rPr>
              <w:t>S12</w:t>
            </w:r>
          </w:p>
        </w:tc>
        <w:tc>
          <w:tcPr>
            <w:tcW w:w="4010" w:type="dxa"/>
          </w:tcPr>
          <w:p w14:paraId="7DBDE211" w14:textId="7BC7A50C" w:rsidR="00805EC2" w:rsidRPr="00FB14A7" w:rsidRDefault="00F56EED" w:rsidP="00AE6044">
            <w:pPr>
              <w:spacing w:after="200" w:line="276" w:lineRule="auto"/>
              <w:rPr>
                <w:rFonts w:asciiTheme="minorHAnsi" w:hAnsiTheme="minorHAnsi" w:cs="Arial"/>
              </w:rPr>
            </w:pPr>
            <w:r w:rsidRPr="00F56EED">
              <w:rPr>
                <w:rFonts w:eastAsia="Arial" w:cs="Arial"/>
                <w:color w:val="000000"/>
              </w:rPr>
              <w:t>Notification of new appointment booking</w:t>
            </w:r>
          </w:p>
        </w:tc>
      </w:tr>
      <w:tr w:rsidR="00CB3178" w:rsidRPr="00FB14A7" w14:paraId="7DBDE215" w14:textId="77777777" w:rsidTr="001C06C3">
        <w:trPr>
          <w:trHeight w:val="431"/>
        </w:trPr>
        <w:tc>
          <w:tcPr>
            <w:tcW w:w="1475" w:type="dxa"/>
          </w:tcPr>
          <w:p w14:paraId="7DBDE213" w14:textId="71BE9EDD" w:rsidR="00CB3178" w:rsidRPr="00FB14A7" w:rsidRDefault="00F56EED" w:rsidP="00AE6044">
            <w:pPr>
              <w:rPr>
                <w:rFonts w:asciiTheme="minorHAnsi" w:hAnsiTheme="minorHAnsi" w:cs="Arial"/>
              </w:rPr>
            </w:pPr>
            <w:r>
              <w:rPr>
                <w:rFonts w:eastAsia="Arial" w:cs="Arial"/>
                <w:color w:val="000000"/>
              </w:rPr>
              <w:t>S13</w:t>
            </w:r>
          </w:p>
        </w:tc>
        <w:tc>
          <w:tcPr>
            <w:tcW w:w="4010" w:type="dxa"/>
          </w:tcPr>
          <w:p w14:paraId="7DBDE214" w14:textId="4D02AA19" w:rsidR="00CB3178" w:rsidRPr="00FB14A7" w:rsidRDefault="00F56EED" w:rsidP="00AE6044">
            <w:pPr>
              <w:rPr>
                <w:rFonts w:asciiTheme="minorHAnsi" w:hAnsiTheme="minorHAnsi" w:cs="Arial"/>
              </w:rPr>
            </w:pPr>
            <w:r w:rsidRPr="00F56EED">
              <w:rPr>
                <w:rFonts w:eastAsia="Arial" w:cs="Arial"/>
                <w:color w:val="000000"/>
              </w:rPr>
              <w:t>Notification of Appointment Rescheduling</w:t>
            </w:r>
          </w:p>
        </w:tc>
      </w:tr>
      <w:tr w:rsidR="00805EC2" w:rsidRPr="00FB14A7" w14:paraId="7DBDE218" w14:textId="77777777" w:rsidTr="001C06C3">
        <w:trPr>
          <w:trHeight w:val="431"/>
        </w:trPr>
        <w:tc>
          <w:tcPr>
            <w:tcW w:w="1475" w:type="dxa"/>
          </w:tcPr>
          <w:p w14:paraId="7DBDE216" w14:textId="7FF83927" w:rsidR="00805EC2" w:rsidRPr="00FB14A7" w:rsidRDefault="00F56EED" w:rsidP="00AE6044">
            <w:pPr>
              <w:rPr>
                <w:rFonts w:asciiTheme="minorHAnsi" w:hAnsiTheme="minorHAnsi" w:cs="Arial"/>
              </w:rPr>
            </w:pPr>
            <w:r>
              <w:rPr>
                <w:rFonts w:eastAsia="Arial" w:cs="Arial"/>
                <w:color w:val="000000"/>
              </w:rPr>
              <w:t>S14</w:t>
            </w:r>
          </w:p>
        </w:tc>
        <w:tc>
          <w:tcPr>
            <w:tcW w:w="4010" w:type="dxa"/>
          </w:tcPr>
          <w:p w14:paraId="7DBDE217" w14:textId="11EEF5CF" w:rsidR="00805EC2" w:rsidRPr="00FB14A7" w:rsidRDefault="00F56EED" w:rsidP="00AE6044">
            <w:pPr>
              <w:rPr>
                <w:rFonts w:asciiTheme="minorHAnsi" w:hAnsiTheme="minorHAnsi" w:cs="Arial"/>
              </w:rPr>
            </w:pPr>
            <w:r w:rsidRPr="00F56EED">
              <w:rPr>
                <w:rFonts w:eastAsia="Arial" w:cs="Arial"/>
                <w:color w:val="000000"/>
              </w:rPr>
              <w:t>Notification of Appointment Modification</w:t>
            </w:r>
          </w:p>
        </w:tc>
      </w:tr>
      <w:tr w:rsidR="009555E5" w:rsidRPr="00FB14A7" w14:paraId="7DBDE21B" w14:textId="77777777" w:rsidTr="001C06C3">
        <w:trPr>
          <w:trHeight w:val="431"/>
        </w:trPr>
        <w:tc>
          <w:tcPr>
            <w:tcW w:w="1475" w:type="dxa"/>
          </w:tcPr>
          <w:p w14:paraId="7DBDE219" w14:textId="616067E7" w:rsidR="009555E5" w:rsidRDefault="00F56EED" w:rsidP="00AE6044">
            <w:pPr>
              <w:rPr>
                <w:rFonts w:eastAsia="Arial" w:cs="Arial"/>
                <w:color w:val="000000"/>
              </w:rPr>
            </w:pPr>
            <w:r>
              <w:rPr>
                <w:color w:val="auto"/>
              </w:rPr>
              <w:t>S15</w:t>
            </w:r>
          </w:p>
        </w:tc>
        <w:tc>
          <w:tcPr>
            <w:tcW w:w="4010" w:type="dxa"/>
          </w:tcPr>
          <w:p w14:paraId="7DBDE21A" w14:textId="6102D160" w:rsidR="009555E5" w:rsidRDefault="00F56EED" w:rsidP="00AE6044">
            <w:pPr>
              <w:rPr>
                <w:rFonts w:eastAsia="Arial" w:cs="Arial"/>
                <w:color w:val="000000"/>
              </w:rPr>
            </w:pPr>
            <w:r w:rsidRPr="00F56EED">
              <w:rPr>
                <w:color w:val="auto"/>
              </w:rPr>
              <w:t>Notification of Appointment Cancellation</w:t>
            </w:r>
          </w:p>
        </w:tc>
      </w:tr>
    </w:tbl>
    <w:p w14:paraId="7DBDE237" w14:textId="77777777" w:rsidR="00AE6044" w:rsidRDefault="00AE6044" w:rsidP="00805EC2">
      <w:pPr>
        <w:rPr>
          <w:rFonts w:asciiTheme="minorHAnsi" w:hAnsiTheme="minorHAnsi" w:cs="Arial"/>
        </w:rPr>
      </w:pPr>
    </w:p>
    <w:p w14:paraId="7DBDE238" w14:textId="77777777" w:rsidR="00AE6044" w:rsidRPr="00AE6044" w:rsidRDefault="00AE6044" w:rsidP="00AE6044">
      <w:pPr>
        <w:rPr>
          <w:rFonts w:asciiTheme="minorHAnsi" w:hAnsiTheme="minorHAnsi" w:cs="Arial"/>
        </w:rPr>
      </w:pPr>
    </w:p>
    <w:p w14:paraId="7DBDE239" w14:textId="77777777" w:rsidR="00AE6044" w:rsidRPr="00AE6044" w:rsidRDefault="00AE6044" w:rsidP="00AE6044">
      <w:pPr>
        <w:rPr>
          <w:rFonts w:asciiTheme="minorHAnsi" w:hAnsiTheme="minorHAnsi" w:cs="Arial"/>
        </w:rPr>
      </w:pPr>
    </w:p>
    <w:p w14:paraId="7DBDE23A" w14:textId="77777777" w:rsidR="00AE6044" w:rsidRPr="00AE6044" w:rsidRDefault="00AE6044" w:rsidP="00AE6044">
      <w:pPr>
        <w:rPr>
          <w:rFonts w:asciiTheme="minorHAnsi" w:hAnsiTheme="minorHAnsi" w:cs="Arial"/>
        </w:rPr>
      </w:pPr>
    </w:p>
    <w:p w14:paraId="7DBDE23B" w14:textId="77777777" w:rsidR="00AE6044" w:rsidRPr="00AE6044" w:rsidRDefault="00AE6044" w:rsidP="00AE6044">
      <w:pPr>
        <w:rPr>
          <w:rFonts w:asciiTheme="minorHAnsi" w:hAnsiTheme="minorHAnsi" w:cs="Arial"/>
        </w:rPr>
      </w:pPr>
    </w:p>
    <w:p w14:paraId="7DBDE23C" w14:textId="77777777" w:rsidR="00AE6044" w:rsidRPr="00AE6044" w:rsidRDefault="00AE6044" w:rsidP="00AE6044">
      <w:pPr>
        <w:rPr>
          <w:rFonts w:asciiTheme="minorHAnsi" w:hAnsiTheme="minorHAnsi" w:cs="Arial"/>
        </w:rPr>
      </w:pPr>
    </w:p>
    <w:p w14:paraId="7DBDE23D" w14:textId="77777777" w:rsidR="00AE6044" w:rsidRPr="00AE6044" w:rsidRDefault="00AE6044" w:rsidP="00AE6044">
      <w:pPr>
        <w:rPr>
          <w:rFonts w:asciiTheme="minorHAnsi" w:hAnsiTheme="minorHAnsi" w:cs="Arial"/>
        </w:rPr>
      </w:pPr>
    </w:p>
    <w:p w14:paraId="7DBDE23E" w14:textId="77777777" w:rsidR="00AE6044" w:rsidRPr="00AE6044" w:rsidRDefault="00AE6044" w:rsidP="00AE6044">
      <w:pPr>
        <w:rPr>
          <w:rFonts w:asciiTheme="minorHAnsi" w:hAnsiTheme="minorHAnsi" w:cs="Arial"/>
        </w:rPr>
      </w:pPr>
    </w:p>
    <w:p w14:paraId="7DBDE23F" w14:textId="77777777" w:rsidR="00AE6044" w:rsidRDefault="00AE6044" w:rsidP="00AE6044">
      <w:pPr>
        <w:tabs>
          <w:tab w:val="left" w:pos="3259"/>
        </w:tabs>
        <w:rPr>
          <w:rFonts w:asciiTheme="minorHAnsi" w:hAnsiTheme="minorHAnsi" w:cs="Arial"/>
        </w:rPr>
      </w:pPr>
      <w:r>
        <w:rPr>
          <w:rFonts w:asciiTheme="minorHAnsi" w:hAnsiTheme="minorHAnsi" w:cs="Arial"/>
        </w:rPr>
        <w:tab/>
      </w:r>
    </w:p>
    <w:p w14:paraId="7DBDE240" w14:textId="324A6FE0" w:rsidR="003F6133" w:rsidRDefault="003F6133" w:rsidP="00805EC2">
      <w:pPr>
        <w:rPr>
          <w:rFonts w:asciiTheme="minorHAnsi" w:hAnsiTheme="minorHAnsi" w:cs="Arial"/>
        </w:rPr>
      </w:pPr>
    </w:p>
    <w:p w14:paraId="7DBDE242" w14:textId="77777777" w:rsidR="00D5373E" w:rsidRDefault="00D5373E" w:rsidP="00D5373E">
      <w:pPr>
        <w:pStyle w:val="Heading3"/>
        <w:rPr>
          <w:b w:val="0"/>
          <w:sz w:val="24"/>
          <w:szCs w:val="24"/>
        </w:rPr>
      </w:pPr>
      <w:bookmarkStart w:id="30" w:name="_Toc511725848"/>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0"/>
    </w:p>
    <w:sdt>
      <w:sdtPr>
        <w:rPr>
          <w:rFonts w:asciiTheme="minorHAnsi" w:hAnsiTheme="minorHAnsi"/>
          <w:sz w:val="22"/>
        </w:rPr>
        <w:id w:val="969093869"/>
        <w:placeholder>
          <w:docPart w:val="DDE2F8457613406797DD644E89110C12"/>
        </w:placeholder>
      </w:sdtPr>
      <w:sdtEndPr/>
      <w:sdtContent>
        <w:p w14:paraId="7DBDE243" w14:textId="77777777" w:rsidR="00D5373E" w:rsidRPr="00D5373E" w:rsidRDefault="00D5373E" w:rsidP="00D5373E">
          <w:r w:rsidRPr="003E31D0">
            <w:rPr>
              <w:rFonts w:asciiTheme="minorHAnsi" w:hAnsiTheme="minorHAnsi"/>
              <w:sz w:val="22"/>
            </w:rPr>
            <w:t xml:space="preserve">For each HL7 interface specified in Section 2 of this document, identify the </w:t>
          </w:r>
          <w:r>
            <w:rPr>
              <w:rFonts w:asciiTheme="minorHAnsi" w:hAnsiTheme="minorHAnsi"/>
              <w:sz w:val="22"/>
            </w:rPr>
            <w:t xml:space="preserve">Cloverleaf Configuration Files: </w:t>
          </w:r>
          <w:r w:rsidRPr="003E31D0">
            <w:rPr>
              <w:rFonts w:asciiTheme="minorHAnsi" w:hAnsiTheme="minorHAnsi"/>
              <w:sz w:val="22"/>
            </w:rPr>
            <w:t xml:space="preserve"> </w:t>
          </w:r>
          <w:r>
            <w:rPr>
              <w:rFonts w:asciiTheme="minorHAnsi" w:hAnsiTheme="minorHAnsi"/>
              <w:sz w:val="22"/>
            </w:rPr>
            <w:t xml:space="preserve">Variants, TCL Scripts, </w:t>
          </w:r>
          <w:proofErr w:type="spellStart"/>
          <w:r>
            <w:rPr>
              <w:rFonts w:asciiTheme="minorHAnsi" w:hAnsiTheme="minorHAnsi"/>
              <w:sz w:val="22"/>
            </w:rPr>
            <w:t>Xlates</w:t>
          </w:r>
          <w:proofErr w:type="spellEnd"/>
          <w:r>
            <w:rPr>
              <w:rFonts w:asciiTheme="minorHAnsi" w:hAnsiTheme="minorHAnsi"/>
              <w:sz w:val="22"/>
            </w:rPr>
            <w:t>, etc.</w:t>
          </w:r>
        </w:p>
      </w:sdtContent>
    </w:sdt>
    <w:p w14:paraId="7DBDE244" w14:textId="78B8848A" w:rsidR="003A6F3A" w:rsidRDefault="0090533B" w:rsidP="003F6133">
      <w:pPr>
        <w:pStyle w:val="NoSpacing"/>
      </w:pPr>
      <w:r>
        <w:t xml:space="preserve">HL7 Variants: </w:t>
      </w:r>
      <w:r w:rsidR="00C00579">
        <w:t xml:space="preserve">    2.6 Soarian</w:t>
      </w:r>
      <w:r w:rsidR="0023582E">
        <w:t xml:space="preserve"> and 2.3 </w:t>
      </w:r>
      <w:proofErr w:type="spellStart"/>
      <w:r w:rsidR="0023582E">
        <w:t>varian</w:t>
      </w:r>
      <w:proofErr w:type="spellEnd"/>
    </w:p>
    <w:p w14:paraId="7DBDE245" w14:textId="1A34CDBE" w:rsidR="003F6133" w:rsidRDefault="00C00579" w:rsidP="003F6133">
      <w:pPr>
        <w:pStyle w:val="NoSpacing"/>
      </w:pPr>
      <w:proofErr w:type="spellStart"/>
      <w:r>
        <w:t>Xlate</w:t>
      </w:r>
      <w:proofErr w:type="spellEnd"/>
      <w:r>
        <w:t xml:space="preserve">:                   </w:t>
      </w:r>
      <w:r w:rsidR="0023582E">
        <w:t>aria_soars_siu</w:t>
      </w:r>
      <w:r>
        <w:t>.xlt</w:t>
      </w:r>
    </w:p>
    <w:p w14:paraId="7DBDE246" w14:textId="7395D653" w:rsidR="00C00579" w:rsidRDefault="00C00579" w:rsidP="003F6133">
      <w:pPr>
        <w:pStyle w:val="NoSpacing"/>
      </w:pPr>
      <w:r>
        <w:t xml:space="preserve">TCL Script:          </w:t>
      </w:r>
      <w:r w:rsidR="0023582E">
        <w:t>No message filter used in this interface</w:t>
      </w:r>
    </w:p>
    <w:p w14:paraId="7DBDE247" w14:textId="77777777" w:rsidR="009B7A14" w:rsidRDefault="009B7A14" w:rsidP="003F6133">
      <w:pPr>
        <w:pStyle w:val="NoSpacing"/>
      </w:pPr>
    </w:p>
    <w:p w14:paraId="7DBDE248" w14:textId="77777777" w:rsidR="009B7A14" w:rsidRDefault="009B7A14" w:rsidP="003F6133">
      <w:pPr>
        <w:pStyle w:val="NoSpacing"/>
      </w:pPr>
    </w:p>
    <w:p w14:paraId="7DBDE249" w14:textId="77777777" w:rsidR="00611BC2" w:rsidRDefault="00611BC2" w:rsidP="003F6133">
      <w:pPr>
        <w:pStyle w:val="NoSpacing"/>
      </w:pPr>
    </w:p>
    <w:p w14:paraId="7DBDE24A" w14:textId="77777777" w:rsidR="00611BC2" w:rsidRDefault="00611BC2" w:rsidP="003F6133">
      <w:pPr>
        <w:pStyle w:val="NoSpacing"/>
      </w:pPr>
    </w:p>
    <w:p w14:paraId="7DBDE24B" w14:textId="77777777" w:rsidR="003A6F3A" w:rsidRPr="00D5373E" w:rsidRDefault="00D5373E" w:rsidP="00D5373E">
      <w:pPr>
        <w:pStyle w:val="Heading3"/>
        <w:rPr>
          <w:b w:val="0"/>
          <w:sz w:val="24"/>
          <w:szCs w:val="24"/>
        </w:rPr>
      </w:pPr>
      <w:bookmarkStart w:id="31" w:name="_Toc511725849"/>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1"/>
    </w:p>
    <w:sdt>
      <w:sdtPr>
        <w:rPr>
          <w:rFonts w:asciiTheme="minorHAnsi" w:hAnsiTheme="minorHAnsi"/>
          <w:sz w:val="22"/>
        </w:rPr>
        <w:id w:val="1742128504"/>
        <w:placeholder>
          <w:docPart w:val="DDE2F8457613406797DD644E89110C12"/>
        </w:placeholder>
      </w:sdtPr>
      <w:sdtEndPr/>
      <w:sdtContent>
        <w:p w14:paraId="7DBDE24C" w14:textId="7B4A19B4" w:rsidR="003F6133" w:rsidRDefault="007F534A" w:rsidP="00805EC2">
          <w:pPr>
            <w:rPr>
              <w:rFonts w:asciiTheme="minorHAnsi" w:hAnsiTheme="minorHAnsi"/>
              <w:sz w:val="22"/>
            </w:rPr>
          </w:pPr>
          <w:r>
            <w:rPr>
              <w:rFonts w:asciiTheme="minorHAnsi" w:hAnsiTheme="minorHAnsi"/>
              <w:sz w:val="22"/>
            </w:rPr>
            <w:t>Production = varian_26</w:t>
          </w:r>
          <w:r w:rsidR="009F1259">
            <w:rPr>
              <w:rFonts w:asciiTheme="minorHAnsi" w:hAnsiTheme="minorHAnsi"/>
              <w:sz w:val="22"/>
            </w:rPr>
            <w:t>_p</w:t>
          </w:r>
          <w:proofErr w:type="gramStart"/>
          <w:r>
            <w:rPr>
              <w:rFonts w:asciiTheme="minorHAnsi" w:hAnsiTheme="minorHAnsi"/>
              <w:sz w:val="22"/>
            </w:rPr>
            <w:t>,  soars</w:t>
          </w:r>
          <w:proofErr w:type="gramEnd"/>
          <w:r>
            <w:rPr>
              <w:rFonts w:asciiTheme="minorHAnsi" w:hAnsiTheme="minorHAnsi"/>
              <w:sz w:val="22"/>
            </w:rPr>
            <w:t>_siu_29_p</w:t>
          </w:r>
        </w:p>
        <w:p w14:paraId="7DBDE24D" w14:textId="78CC3B70" w:rsidR="003A6F3A" w:rsidRDefault="003F6133" w:rsidP="00805EC2">
          <w:pPr>
            <w:rPr>
              <w:rFonts w:asciiTheme="minorHAnsi" w:hAnsiTheme="minorHAnsi" w:cs="Arial"/>
            </w:rPr>
          </w:pPr>
          <w:r>
            <w:rPr>
              <w:rFonts w:asciiTheme="minorHAnsi" w:hAnsiTheme="minorHAnsi"/>
              <w:sz w:val="22"/>
            </w:rPr>
            <w:t xml:space="preserve">Test = </w:t>
          </w:r>
          <w:r w:rsidR="007F534A">
            <w:rPr>
              <w:rFonts w:asciiTheme="minorHAnsi" w:hAnsiTheme="minorHAnsi"/>
              <w:sz w:val="22"/>
            </w:rPr>
            <w:t>varian_26</w:t>
          </w:r>
          <w:proofErr w:type="gramStart"/>
          <w:r w:rsidR="007F534A">
            <w:rPr>
              <w:rFonts w:asciiTheme="minorHAnsi" w:hAnsiTheme="minorHAnsi"/>
              <w:sz w:val="22"/>
            </w:rPr>
            <w:t>,  soars</w:t>
          </w:r>
          <w:proofErr w:type="gramEnd"/>
          <w:r w:rsidR="007F534A">
            <w:rPr>
              <w:rFonts w:asciiTheme="minorHAnsi" w:hAnsiTheme="minorHAnsi"/>
              <w:sz w:val="22"/>
            </w:rPr>
            <w:t>_siu_29</w:t>
          </w:r>
        </w:p>
      </w:sdtContent>
    </w:sdt>
    <w:p w14:paraId="7DBDE24E" w14:textId="77777777" w:rsidR="003A6F3A" w:rsidRDefault="003A6F3A" w:rsidP="00805EC2">
      <w:pPr>
        <w:rPr>
          <w:rFonts w:asciiTheme="minorHAnsi" w:hAnsiTheme="minorHAnsi" w:cs="Arial"/>
        </w:rPr>
      </w:pPr>
    </w:p>
    <w:p w14:paraId="7DBDE24F" w14:textId="77777777" w:rsidR="00856E7C" w:rsidRPr="00B75A1B" w:rsidRDefault="00856E7C" w:rsidP="00856E7C">
      <w:pPr>
        <w:pStyle w:val="Heading2"/>
        <w:rPr>
          <w:i w:val="0"/>
          <w:color w:val="0070C0"/>
        </w:rPr>
      </w:pPr>
      <w:bookmarkStart w:id="32" w:name="_Toc370205141"/>
      <w:bookmarkStart w:id="33" w:name="_Toc511725850"/>
      <w:r w:rsidRPr="00B75A1B">
        <w:rPr>
          <w:i w:val="0"/>
          <w:color w:val="0070C0"/>
        </w:rPr>
        <w:t>4.2     Data Transformation Requirements</w:t>
      </w:r>
      <w:bookmarkEnd w:id="32"/>
      <w:bookmarkEnd w:id="33"/>
    </w:p>
    <w:p w14:paraId="7DBDE250" w14:textId="77777777" w:rsidR="00856E7C" w:rsidRPr="00856E7C" w:rsidRDefault="00856E7C" w:rsidP="00856E7C"/>
    <w:tbl>
      <w:tblPr>
        <w:tblW w:w="5073" w:type="pct"/>
        <w:tblInd w:w="-5" w:type="dxa"/>
        <w:tblLayout w:type="fixed"/>
        <w:tblLook w:val="04A0" w:firstRow="1" w:lastRow="0" w:firstColumn="1" w:lastColumn="0" w:noHBand="0" w:noVBand="1"/>
      </w:tblPr>
      <w:tblGrid>
        <w:gridCol w:w="3060"/>
        <w:gridCol w:w="1078"/>
        <w:gridCol w:w="1081"/>
        <w:gridCol w:w="991"/>
        <w:gridCol w:w="991"/>
        <w:gridCol w:w="3736"/>
      </w:tblGrid>
      <w:tr w:rsidR="00856E7C" w:rsidRPr="00FB14A7" w14:paraId="7DBDE257" w14:textId="77777777" w:rsidTr="0024016C">
        <w:trPr>
          <w:trHeight w:val="630"/>
          <w:tblHeader/>
        </w:trPr>
        <w:tc>
          <w:tcPr>
            <w:tcW w:w="1399" w:type="pct"/>
            <w:tcBorders>
              <w:top w:val="single" w:sz="12" w:space="0" w:color="auto"/>
              <w:left w:val="single" w:sz="4" w:space="0" w:color="auto"/>
              <w:bottom w:val="single" w:sz="12" w:space="0" w:color="auto"/>
              <w:right w:val="single" w:sz="12" w:space="0" w:color="auto"/>
            </w:tcBorders>
            <w:shd w:val="clear" w:color="auto" w:fill="00B0F0"/>
            <w:hideMark/>
          </w:tcPr>
          <w:p w14:paraId="7DBDE251"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493" w:type="pct"/>
            <w:tcBorders>
              <w:top w:val="single" w:sz="12" w:space="0" w:color="auto"/>
              <w:left w:val="nil"/>
              <w:bottom w:val="single" w:sz="12" w:space="0" w:color="auto"/>
              <w:right w:val="single" w:sz="12" w:space="0" w:color="auto"/>
            </w:tcBorders>
            <w:shd w:val="clear" w:color="auto" w:fill="00B0F0"/>
            <w:hideMark/>
          </w:tcPr>
          <w:p w14:paraId="7DBDE252" w14:textId="77777777" w:rsidR="00856E7C" w:rsidRPr="00FB14A7" w:rsidRDefault="00856E7C" w:rsidP="009A1D0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94" w:type="pct"/>
            <w:tcBorders>
              <w:top w:val="single" w:sz="12" w:space="0" w:color="auto"/>
              <w:left w:val="nil"/>
              <w:bottom w:val="single" w:sz="12" w:space="0" w:color="auto"/>
              <w:right w:val="single" w:sz="12" w:space="0" w:color="auto"/>
            </w:tcBorders>
            <w:shd w:val="clear" w:color="auto" w:fill="00B0F0"/>
            <w:hideMark/>
          </w:tcPr>
          <w:p w14:paraId="7DBDE253" w14:textId="77777777" w:rsidR="00856E7C" w:rsidRPr="00FB14A7" w:rsidRDefault="00E72F3B" w:rsidP="009A1D0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R/O</w:t>
            </w:r>
            <w:r w:rsidR="00C51E19">
              <w:rPr>
                <w:rFonts w:asciiTheme="minorHAnsi" w:eastAsia="Times New Roman" w:hAnsiTheme="minorHAnsi" w:cs="Times New Roman"/>
                <w:b/>
                <w:bCs/>
                <w:color w:val="000000"/>
                <w:sz w:val="22"/>
              </w:rPr>
              <w:t>/C</w:t>
            </w:r>
          </w:p>
        </w:tc>
        <w:tc>
          <w:tcPr>
            <w:tcW w:w="453" w:type="pct"/>
            <w:tcBorders>
              <w:top w:val="single" w:sz="12" w:space="0" w:color="auto"/>
              <w:left w:val="nil"/>
              <w:bottom w:val="single" w:sz="12" w:space="0" w:color="auto"/>
              <w:right w:val="single" w:sz="12" w:space="0" w:color="auto"/>
            </w:tcBorders>
            <w:shd w:val="clear" w:color="auto" w:fill="00B0F0"/>
            <w:hideMark/>
          </w:tcPr>
          <w:p w14:paraId="7DBDE254"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53" w:type="pct"/>
            <w:tcBorders>
              <w:top w:val="single" w:sz="12" w:space="0" w:color="auto"/>
              <w:left w:val="nil"/>
              <w:bottom w:val="single" w:sz="12" w:space="0" w:color="auto"/>
              <w:right w:val="single" w:sz="12" w:space="0" w:color="auto"/>
            </w:tcBorders>
            <w:shd w:val="clear" w:color="auto" w:fill="00B0F0"/>
            <w:hideMark/>
          </w:tcPr>
          <w:p w14:paraId="7DBDE255"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708" w:type="pct"/>
            <w:tcBorders>
              <w:top w:val="single" w:sz="12" w:space="0" w:color="auto"/>
              <w:left w:val="nil"/>
              <w:bottom w:val="single" w:sz="12" w:space="0" w:color="auto"/>
              <w:right w:val="single" w:sz="12" w:space="0" w:color="auto"/>
            </w:tcBorders>
            <w:shd w:val="clear" w:color="auto" w:fill="00B0F0"/>
            <w:hideMark/>
          </w:tcPr>
          <w:p w14:paraId="7DBDE256"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856E7C" w:rsidRPr="00FB14A7" w14:paraId="7DBDE25E" w14:textId="77777777" w:rsidTr="0024016C">
        <w:trPr>
          <w:trHeight w:val="582"/>
        </w:trPr>
        <w:tc>
          <w:tcPr>
            <w:tcW w:w="1399" w:type="pct"/>
            <w:tcBorders>
              <w:top w:val="nil"/>
              <w:left w:val="single" w:sz="4" w:space="0" w:color="auto"/>
              <w:bottom w:val="single" w:sz="4" w:space="0" w:color="auto"/>
              <w:right w:val="single" w:sz="4" w:space="0" w:color="auto"/>
            </w:tcBorders>
            <w:shd w:val="clear" w:color="auto" w:fill="auto"/>
            <w:vAlign w:val="center"/>
          </w:tcPr>
          <w:p w14:paraId="7DBDE258" w14:textId="77777777" w:rsidR="00856E7C" w:rsidRPr="005D24E3" w:rsidRDefault="00D32785" w:rsidP="00D32785">
            <w:pPr>
              <w:spacing w:after="0" w:line="240" w:lineRule="auto"/>
              <w:rPr>
                <w:rFonts w:asciiTheme="minorHAnsi" w:eastAsia="Times New Roman" w:hAnsiTheme="minorHAnsi" w:cs="Times New Roman"/>
                <w:b/>
                <w:color w:val="000000"/>
                <w:sz w:val="22"/>
              </w:rPr>
            </w:pPr>
            <w:r w:rsidRPr="005D24E3">
              <w:rPr>
                <w:rFonts w:asciiTheme="minorHAnsi" w:eastAsia="Times New Roman" w:hAnsiTheme="minorHAnsi" w:cs="Times New Roman"/>
                <w:b/>
                <w:color w:val="000000"/>
                <w:sz w:val="22"/>
              </w:rPr>
              <w:t>Message Header</w:t>
            </w:r>
            <w:r w:rsidR="00C51E19" w:rsidRPr="005D24E3">
              <w:rPr>
                <w:rFonts w:asciiTheme="minorHAnsi" w:eastAsia="Times New Roman" w:hAnsiTheme="minorHAnsi" w:cs="Times New Roman"/>
                <w:b/>
                <w:color w:val="000000"/>
                <w:sz w:val="22"/>
              </w:rPr>
              <w:t xml:space="preserve"> Segment</w:t>
            </w:r>
          </w:p>
        </w:tc>
        <w:tc>
          <w:tcPr>
            <w:tcW w:w="493" w:type="pct"/>
            <w:tcBorders>
              <w:top w:val="nil"/>
              <w:left w:val="nil"/>
              <w:bottom w:val="single" w:sz="4" w:space="0" w:color="auto"/>
              <w:right w:val="single" w:sz="4" w:space="0" w:color="auto"/>
            </w:tcBorders>
            <w:shd w:val="clear" w:color="auto" w:fill="auto"/>
            <w:vAlign w:val="center"/>
          </w:tcPr>
          <w:p w14:paraId="7DBDE259" w14:textId="77777777" w:rsidR="00856E7C" w:rsidRPr="00790727" w:rsidRDefault="00D32785" w:rsidP="00D32785">
            <w:pPr>
              <w:spacing w:after="0" w:line="240" w:lineRule="auto"/>
              <w:rPr>
                <w:rFonts w:asciiTheme="minorHAnsi" w:eastAsia="Times New Roman" w:hAnsiTheme="minorHAnsi" w:cs="Times New Roman"/>
                <w:b/>
                <w:color w:val="000000"/>
                <w:sz w:val="22"/>
              </w:rPr>
            </w:pPr>
            <w:r w:rsidRPr="00790727">
              <w:rPr>
                <w:rFonts w:asciiTheme="minorHAnsi" w:eastAsia="Times New Roman" w:hAnsiTheme="minorHAnsi" w:cs="Times New Roman"/>
                <w:b/>
                <w:color w:val="000000"/>
                <w:sz w:val="22"/>
              </w:rPr>
              <w:t>MSH</w:t>
            </w:r>
          </w:p>
        </w:tc>
        <w:tc>
          <w:tcPr>
            <w:tcW w:w="494" w:type="pct"/>
            <w:tcBorders>
              <w:top w:val="nil"/>
              <w:left w:val="nil"/>
              <w:bottom w:val="single" w:sz="4" w:space="0" w:color="auto"/>
              <w:right w:val="single" w:sz="4" w:space="0" w:color="auto"/>
            </w:tcBorders>
            <w:shd w:val="clear" w:color="auto" w:fill="auto"/>
            <w:vAlign w:val="center"/>
          </w:tcPr>
          <w:p w14:paraId="7DBDE25A" w14:textId="77777777" w:rsidR="00856E7C" w:rsidRPr="00790727" w:rsidRDefault="00E72F3B" w:rsidP="00D32785">
            <w:pPr>
              <w:spacing w:after="0" w:line="240" w:lineRule="auto"/>
              <w:jc w:val="center"/>
              <w:rPr>
                <w:rFonts w:asciiTheme="minorHAnsi" w:eastAsia="Times New Roman" w:hAnsiTheme="minorHAnsi" w:cs="Times New Roman"/>
                <w:b/>
                <w:color w:val="000000"/>
                <w:sz w:val="22"/>
              </w:rPr>
            </w:pPr>
            <w:r w:rsidRPr="00790727">
              <w:rPr>
                <w:rFonts w:asciiTheme="minorHAnsi" w:eastAsia="Times New Roman" w:hAnsiTheme="minorHAnsi" w:cs="Times New Roman"/>
                <w:b/>
                <w:color w:val="000000"/>
                <w:sz w:val="22"/>
              </w:rPr>
              <w:t>R</w:t>
            </w:r>
          </w:p>
        </w:tc>
        <w:tc>
          <w:tcPr>
            <w:tcW w:w="453" w:type="pct"/>
            <w:tcBorders>
              <w:top w:val="nil"/>
              <w:left w:val="nil"/>
              <w:bottom w:val="single" w:sz="4" w:space="0" w:color="auto"/>
              <w:right w:val="single" w:sz="4" w:space="0" w:color="auto"/>
            </w:tcBorders>
            <w:shd w:val="clear" w:color="auto" w:fill="auto"/>
            <w:vAlign w:val="center"/>
          </w:tcPr>
          <w:p w14:paraId="7DBDE25B" w14:textId="77777777" w:rsidR="00856E7C" w:rsidRPr="00FB14A7" w:rsidRDefault="00856E7C" w:rsidP="00D32785">
            <w:pPr>
              <w:spacing w:after="0" w:line="240" w:lineRule="auto"/>
              <w:rPr>
                <w:rFonts w:asciiTheme="minorHAnsi" w:eastAsia="Times New Roman" w:hAnsiTheme="minorHAnsi" w:cs="Times New Roman"/>
                <w:color w:val="000000"/>
                <w:sz w:val="22"/>
              </w:rPr>
            </w:pPr>
          </w:p>
        </w:tc>
        <w:tc>
          <w:tcPr>
            <w:tcW w:w="453" w:type="pct"/>
            <w:tcBorders>
              <w:top w:val="nil"/>
              <w:left w:val="nil"/>
              <w:bottom w:val="single" w:sz="4" w:space="0" w:color="auto"/>
              <w:right w:val="single" w:sz="4" w:space="0" w:color="auto"/>
            </w:tcBorders>
            <w:shd w:val="clear" w:color="auto" w:fill="auto"/>
            <w:vAlign w:val="center"/>
          </w:tcPr>
          <w:p w14:paraId="7DBDE25C" w14:textId="77777777" w:rsidR="00856E7C" w:rsidRPr="00FB14A7" w:rsidRDefault="00856E7C" w:rsidP="00D32785">
            <w:pPr>
              <w:spacing w:after="0" w:line="240" w:lineRule="auto"/>
              <w:rPr>
                <w:rFonts w:asciiTheme="minorHAnsi" w:eastAsia="Times New Roman" w:hAnsiTheme="minorHAnsi" w:cs="Times New Roman"/>
                <w:color w:val="000000"/>
                <w:sz w:val="22"/>
              </w:rPr>
            </w:pPr>
          </w:p>
        </w:tc>
        <w:tc>
          <w:tcPr>
            <w:tcW w:w="1708" w:type="pct"/>
            <w:tcBorders>
              <w:top w:val="nil"/>
              <w:left w:val="nil"/>
              <w:bottom w:val="single" w:sz="4" w:space="0" w:color="auto"/>
              <w:right w:val="single" w:sz="4" w:space="0" w:color="auto"/>
            </w:tcBorders>
            <w:shd w:val="clear" w:color="auto" w:fill="auto"/>
            <w:vAlign w:val="center"/>
          </w:tcPr>
          <w:p w14:paraId="7DBDE25D" w14:textId="77777777" w:rsidR="00856E7C" w:rsidRPr="00FB14A7" w:rsidRDefault="00C51E19" w:rsidP="00D32785">
            <w:pPr>
              <w:spacing w:after="0" w:line="240" w:lineRule="auto"/>
              <w:rPr>
                <w:rFonts w:asciiTheme="minorHAnsi" w:eastAsia="Times New Roman" w:hAnsiTheme="minorHAnsi" w:cs="Times New Roman"/>
                <w:color w:val="000000"/>
                <w:sz w:val="22"/>
              </w:rPr>
            </w:pPr>
            <w:proofErr w:type="spellStart"/>
            <w:r>
              <w:rPr>
                <w:rFonts w:asciiTheme="minorHAnsi" w:eastAsia="Times New Roman" w:hAnsiTheme="minorHAnsi" w:cs="Times New Roman"/>
                <w:color w:val="000000"/>
                <w:sz w:val="22"/>
              </w:rPr>
              <w:t>PathCopy</w:t>
            </w:r>
            <w:proofErr w:type="spellEnd"/>
          </w:p>
        </w:tc>
      </w:tr>
      <w:tr w:rsidR="004C3001" w:rsidRPr="00FB14A7" w14:paraId="27D751B6" w14:textId="77777777" w:rsidTr="002C183D">
        <w:trPr>
          <w:trHeight w:val="582"/>
        </w:trPr>
        <w:tc>
          <w:tcPr>
            <w:tcW w:w="1399" w:type="pct"/>
            <w:tcBorders>
              <w:top w:val="nil"/>
              <w:left w:val="single" w:sz="4" w:space="0" w:color="auto"/>
              <w:bottom w:val="single" w:sz="4" w:space="0" w:color="auto"/>
              <w:right w:val="single" w:sz="4" w:space="0" w:color="auto"/>
            </w:tcBorders>
            <w:shd w:val="clear" w:color="auto" w:fill="auto"/>
            <w:vAlign w:val="center"/>
          </w:tcPr>
          <w:p w14:paraId="6371B340" w14:textId="77777777" w:rsidR="004C3001" w:rsidRDefault="004C3001"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Sending Application</w:t>
            </w:r>
          </w:p>
        </w:tc>
        <w:tc>
          <w:tcPr>
            <w:tcW w:w="493" w:type="pct"/>
            <w:tcBorders>
              <w:top w:val="nil"/>
              <w:left w:val="nil"/>
              <w:bottom w:val="single" w:sz="4" w:space="0" w:color="auto"/>
              <w:right w:val="single" w:sz="4" w:space="0" w:color="auto"/>
            </w:tcBorders>
            <w:shd w:val="clear" w:color="auto" w:fill="auto"/>
            <w:vAlign w:val="center"/>
          </w:tcPr>
          <w:p w14:paraId="1BF68009" w14:textId="77777777" w:rsidR="004C3001" w:rsidRPr="00D32785" w:rsidRDefault="004C3001"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MSH.3</w:t>
            </w:r>
          </w:p>
        </w:tc>
        <w:tc>
          <w:tcPr>
            <w:tcW w:w="494" w:type="pct"/>
            <w:tcBorders>
              <w:top w:val="nil"/>
              <w:left w:val="nil"/>
              <w:bottom w:val="single" w:sz="4" w:space="0" w:color="auto"/>
              <w:right w:val="single" w:sz="4" w:space="0" w:color="auto"/>
            </w:tcBorders>
            <w:shd w:val="clear" w:color="auto" w:fill="auto"/>
            <w:vAlign w:val="center"/>
          </w:tcPr>
          <w:p w14:paraId="5A9A99C8" w14:textId="77777777" w:rsidR="004C3001" w:rsidRDefault="004C3001" w:rsidP="002C183D">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w:t>
            </w:r>
          </w:p>
        </w:tc>
        <w:tc>
          <w:tcPr>
            <w:tcW w:w="453" w:type="pct"/>
            <w:tcBorders>
              <w:top w:val="nil"/>
              <w:left w:val="nil"/>
              <w:bottom w:val="single" w:sz="4" w:space="0" w:color="auto"/>
              <w:right w:val="single" w:sz="4" w:space="0" w:color="auto"/>
            </w:tcBorders>
            <w:shd w:val="clear" w:color="auto" w:fill="auto"/>
            <w:vAlign w:val="center"/>
          </w:tcPr>
          <w:p w14:paraId="780A768E" w14:textId="77777777" w:rsidR="004C3001" w:rsidRPr="00FB14A7" w:rsidRDefault="004C3001" w:rsidP="002C183D">
            <w:pPr>
              <w:spacing w:after="0" w:line="240" w:lineRule="auto"/>
              <w:rPr>
                <w:rFonts w:asciiTheme="minorHAnsi" w:eastAsia="Times New Roman" w:hAnsiTheme="minorHAnsi" w:cs="Times New Roman"/>
                <w:color w:val="000000"/>
                <w:sz w:val="22"/>
              </w:rPr>
            </w:pPr>
          </w:p>
        </w:tc>
        <w:tc>
          <w:tcPr>
            <w:tcW w:w="453" w:type="pct"/>
            <w:tcBorders>
              <w:top w:val="nil"/>
              <w:left w:val="nil"/>
              <w:bottom w:val="single" w:sz="4" w:space="0" w:color="auto"/>
              <w:right w:val="single" w:sz="4" w:space="0" w:color="auto"/>
            </w:tcBorders>
            <w:shd w:val="clear" w:color="auto" w:fill="auto"/>
            <w:vAlign w:val="center"/>
          </w:tcPr>
          <w:p w14:paraId="44730AD0" w14:textId="77777777" w:rsidR="004C3001" w:rsidRPr="00FB14A7" w:rsidRDefault="004C3001" w:rsidP="002C183D">
            <w:pPr>
              <w:spacing w:after="0" w:line="240" w:lineRule="auto"/>
              <w:rPr>
                <w:rFonts w:asciiTheme="minorHAnsi" w:eastAsia="Times New Roman" w:hAnsiTheme="minorHAnsi" w:cs="Times New Roman"/>
                <w:color w:val="000000"/>
                <w:sz w:val="22"/>
              </w:rPr>
            </w:pPr>
          </w:p>
        </w:tc>
        <w:tc>
          <w:tcPr>
            <w:tcW w:w="1708" w:type="pct"/>
            <w:tcBorders>
              <w:top w:val="nil"/>
              <w:left w:val="nil"/>
              <w:bottom w:val="single" w:sz="4" w:space="0" w:color="auto"/>
              <w:right w:val="single" w:sz="4" w:space="0" w:color="auto"/>
            </w:tcBorders>
            <w:shd w:val="clear" w:color="auto" w:fill="auto"/>
            <w:vAlign w:val="center"/>
          </w:tcPr>
          <w:p w14:paraId="0C72B6B1" w14:textId="77777777" w:rsidR="004C3001" w:rsidRDefault="004C3001"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code “</w:t>
            </w:r>
            <w:r w:rsidRPr="00CA1A8F">
              <w:rPr>
                <w:rFonts w:asciiTheme="minorHAnsi" w:eastAsia="Times New Roman" w:hAnsiTheme="minorHAnsi" w:cs="Times New Roman"/>
                <w:color w:val="000000"/>
                <w:sz w:val="22"/>
              </w:rPr>
              <w:t>GENAPPT</w:t>
            </w:r>
            <w:r>
              <w:rPr>
                <w:rFonts w:asciiTheme="minorHAnsi" w:eastAsia="Times New Roman" w:hAnsiTheme="minorHAnsi" w:cs="Times New Roman"/>
                <w:color w:val="000000"/>
                <w:sz w:val="22"/>
              </w:rPr>
              <w:t>”</w:t>
            </w:r>
          </w:p>
        </w:tc>
      </w:tr>
      <w:tr w:rsidR="00C51E19" w:rsidRPr="00FB14A7" w14:paraId="7DBDE265" w14:textId="77777777" w:rsidTr="0024016C">
        <w:trPr>
          <w:trHeight w:val="582"/>
        </w:trPr>
        <w:tc>
          <w:tcPr>
            <w:tcW w:w="1399" w:type="pct"/>
            <w:tcBorders>
              <w:top w:val="nil"/>
              <w:left w:val="single" w:sz="4" w:space="0" w:color="auto"/>
              <w:bottom w:val="single" w:sz="4" w:space="0" w:color="auto"/>
              <w:right w:val="single" w:sz="4" w:space="0" w:color="auto"/>
            </w:tcBorders>
            <w:shd w:val="clear" w:color="auto" w:fill="auto"/>
            <w:vAlign w:val="center"/>
          </w:tcPr>
          <w:p w14:paraId="7DBDE25F" w14:textId="04710CF8" w:rsidR="00C51E19" w:rsidRDefault="004C3001"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Sending Facility</w:t>
            </w:r>
          </w:p>
        </w:tc>
        <w:tc>
          <w:tcPr>
            <w:tcW w:w="493" w:type="pct"/>
            <w:tcBorders>
              <w:top w:val="nil"/>
              <w:left w:val="nil"/>
              <w:bottom w:val="single" w:sz="4" w:space="0" w:color="auto"/>
              <w:right w:val="single" w:sz="4" w:space="0" w:color="auto"/>
            </w:tcBorders>
            <w:shd w:val="clear" w:color="auto" w:fill="auto"/>
            <w:vAlign w:val="center"/>
          </w:tcPr>
          <w:p w14:paraId="7DBDE260" w14:textId="015E1865" w:rsidR="00C51E19" w:rsidRPr="00D32785" w:rsidRDefault="004C3001"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MSH.4</w:t>
            </w:r>
          </w:p>
        </w:tc>
        <w:tc>
          <w:tcPr>
            <w:tcW w:w="494" w:type="pct"/>
            <w:tcBorders>
              <w:top w:val="nil"/>
              <w:left w:val="nil"/>
              <w:bottom w:val="single" w:sz="4" w:space="0" w:color="auto"/>
              <w:right w:val="single" w:sz="4" w:space="0" w:color="auto"/>
            </w:tcBorders>
            <w:shd w:val="clear" w:color="auto" w:fill="auto"/>
            <w:vAlign w:val="center"/>
          </w:tcPr>
          <w:p w14:paraId="7DBDE261" w14:textId="48C97D32" w:rsidR="00C51E19" w:rsidRDefault="004C3001" w:rsidP="00D3278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3" w:type="pct"/>
            <w:tcBorders>
              <w:top w:val="nil"/>
              <w:left w:val="nil"/>
              <w:bottom w:val="single" w:sz="4" w:space="0" w:color="auto"/>
              <w:right w:val="single" w:sz="4" w:space="0" w:color="auto"/>
            </w:tcBorders>
            <w:shd w:val="clear" w:color="auto" w:fill="auto"/>
            <w:vAlign w:val="center"/>
          </w:tcPr>
          <w:p w14:paraId="7DBDE262" w14:textId="77777777" w:rsidR="00C51E19" w:rsidRPr="00FB14A7" w:rsidRDefault="00C51E19" w:rsidP="00D32785">
            <w:pPr>
              <w:spacing w:after="0" w:line="240" w:lineRule="auto"/>
              <w:rPr>
                <w:rFonts w:asciiTheme="minorHAnsi" w:eastAsia="Times New Roman" w:hAnsiTheme="minorHAnsi" w:cs="Times New Roman"/>
                <w:color w:val="000000"/>
                <w:sz w:val="22"/>
              </w:rPr>
            </w:pPr>
          </w:p>
        </w:tc>
        <w:tc>
          <w:tcPr>
            <w:tcW w:w="453" w:type="pct"/>
            <w:tcBorders>
              <w:top w:val="nil"/>
              <w:left w:val="nil"/>
              <w:bottom w:val="single" w:sz="4" w:space="0" w:color="auto"/>
              <w:right w:val="single" w:sz="4" w:space="0" w:color="auto"/>
            </w:tcBorders>
            <w:shd w:val="clear" w:color="auto" w:fill="auto"/>
            <w:vAlign w:val="center"/>
          </w:tcPr>
          <w:p w14:paraId="7DBDE263" w14:textId="77777777" w:rsidR="00C51E19" w:rsidRPr="00FB14A7" w:rsidRDefault="00C51E19" w:rsidP="00D32785">
            <w:pPr>
              <w:spacing w:after="0" w:line="240" w:lineRule="auto"/>
              <w:rPr>
                <w:rFonts w:asciiTheme="minorHAnsi" w:eastAsia="Times New Roman" w:hAnsiTheme="minorHAnsi" w:cs="Times New Roman"/>
                <w:color w:val="000000"/>
                <w:sz w:val="22"/>
              </w:rPr>
            </w:pPr>
          </w:p>
        </w:tc>
        <w:tc>
          <w:tcPr>
            <w:tcW w:w="1708" w:type="pct"/>
            <w:tcBorders>
              <w:top w:val="nil"/>
              <w:left w:val="nil"/>
              <w:bottom w:val="single" w:sz="4" w:space="0" w:color="auto"/>
              <w:right w:val="single" w:sz="4" w:space="0" w:color="auto"/>
            </w:tcBorders>
            <w:shd w:val="clear" w:color="auto" w:fill="auto"/>
            <w:vAlign w:val="center"/>
          </w:tcPr>
          <w:p w14:paraId="7DBDE264" w14:textId="6378A72E" w:rsidR="00C51E19" w:rsidRDefault="004C3001"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Table lookup - </w:t>
            </w:r>
            <w:proofErr w:type="spellStart"/>
            <w:r w:rsidRPr="004C3001">
              <w:rPr>
                <w:rFonts w:asciiTheme="minorHAnsi" w:eastAsia="Times New Roman" w:hAnsiTheme="minorHAnsi" w:cs="Times New Roman"/>
                <w:b/>
                <w:color w:val="000000"/>
                <w:sz w:val="22"/>
              </w:rPr>
              <w:t>cer_soars_fac.tbl</w:t>
            </w:r>
            <w:proofErr w:type="spellEnd"/>
          </w:p>
        </w:tc>
      </w:tr>
      <w:tr w:rsidR="004C3001" w:rsidRPr="00FB14A7" w14:paraId="0E44A254" w14:textId="77777777" w:rsidTr="002C183D">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2AAA9C5E" w14:textId="77777777" w:rsidR="004C3001" w:rsidRPr="00FB14A7" w:rsidRDefault="004C3001"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Receiving Application</w:t>
            </w:r>
          </w:p>
        </w:tc>
        <w:tc>
          <w:tcPr>
            <w:tcW w:w="493" w:type="pct"/>
            <w:tcBorders>
              <w:top w:val="single" w:sz="4" w:space="0" w:color="auto"/>
              <w:left w:val="nil"/>
              <w:bottom w:val="single" w:sz="4" w:space="0" w:color="auto"/>
              <w:right w:val="single" w:sz="4" w:space="0" w:color="auto"/>
            </w:tcBorders>
            <w:shd w:val="clear" w:color="auto" w:fill="auto"/>
            <w:vAlign w:val="center"/>
          </w:tcPr>
          <w:p w14:paraId="6E3D88CE" w14:textId="10CE7F47" w:rsidR="004C3001" w:rsidRPr="00D32785" w:rsidRDefault="004C3001"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MSH.5.1</w:t>
            </w:r>
          </w:p>
        </w:tc>
        <w:tc>
          <w:tcPr>
            <w:tcW w:w="494" w:type="pct"/>
            <w:tcBorders>
              <w:top w:val="single" w:sz="4" w:space="0" w:color="auto"/>
              <w:left w:val="nil"/>
              <w:bottom w:val="single" w:sz="4" w:space="0" w:color="auto"/>
              <w:right w:val="single" w:sz="4" w:space="0" w:color="auto"/>
            </w:tcBorders>
            <w:shd w:val="clear" w:color="auto" w:fill="auto"/>
            <w:vAlign w:val="center"/>
          </w:tcPr>
          <w:p w14:paraId="49B62BB0" w14:textId="77777777" w:rsidR="004C3001" w:rsidRPr="00FB14A7" w:rsidRDefault="004C3001" w:rsidP="002C183D">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6CB6EBA8" w14:textId="77777777" w:rsidR="004C3001" w:rsidRPr="00FB14A7" w:rsidRDefault="004C3001" w:rsidP="002C183D">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407B7B60" w14:textId="77777777" w:rsidR="004C3001" w:rsidRPr="00FB14A7" w:rsidRDefault="004C3001" w:rsidP="002C183D">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5C38E8B7" w14:textId="77777777" w:rsidR="004C3001" w:rsidRDefault="004C3001"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Hardcode “SOARIAN”</w:t>
            </w:r>
          </w:p>
        </w:tc>
      </w:tr>
      <w:tr w:rsidR="00430457" w:rsidRPr="00FB14A7" w14:paraId="7DBDE26C"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66" w14:textId="77777777" w:rsidR="00430457" w:rsidRPr="00FB14A7" w:rsidRDefault="00430457"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Receiving Application</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67" w14:textId="2DBEF433" w:rsidR="00430457" w:rsidRPr="00D32785" w:rsidRDefault="00430457"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MSH.5</w:t>
            </w:r>
            <w:r w:rsidR="004C3001">
              <w:rPr>
                <w:rFonts w:asciiTheme="minorHAnsi" w:eastAsia="Times New Roman" w:hAnsiTheme="minorHAnsi" w:cs="Times New Roman"/>
                <w:color w:val="000000"/>
                <w:sz w:val="22"/>
              </w:rPr>
              <w:t>.2</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68" w14:textId="77777777" w:rsidR="00430457" w:rsidRPr="00FB14A7" w:rsidRDefault="00430457" w:rsidP="005A6EA2">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69" w14:textId="77777777" w:rsidR="00430457" w:rsidRPr="00FB14A7" w:rsidRDefault="00430457" w:rsidP="005A6EA2">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6A" w14:textId="77777777" w:rsidR="00430457" w:rsidRPr="00FB14A7" w:rsidRDefault="00430457" w:rsidP="005A6EA2">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6B" w14:textId="0FE897D2" w:rsidR="00430457" w:rsidRDefault="004C3001"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Hardcode “SCHEDULING</w:t>
            </w:r>
            <w:r w:rsidR="00430457">
              <w:rPr>
                <w:rFonts w:asciiTheme="minorHAnsi" w:eastAsia="Times New Roman" w:hAnsiTheme="minorHAnsi" w:cs="Times New Roman"/>
                <w:color w:val="000000"/>
                <w:sz w:val="22"/>
              </w:rPr>
              <w:t>”</w:t>
            </w:r>
          </w:p>
        </w:tc>
      </w:tr>
      <w:tr w:rsidR="00C51E19" w:rsidRPr="00FB14A7" w14:paraId="7DBDE273"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6D" w14:textId="77777777" w:rsidR="00C51E19" w:rsidRPr="00FB14A7" w:rsidRDefault="00430457"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Receiving Facility</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6E" w14:textId="77777777" w:rsidR="00C51E19" w:rsidRPr="00D32785" w:rsidRDefault="00430457"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MSH.6</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6F" w14:textId="77777777" w:rsidR="00C51E19" w:rsidRPr="00FB14A7" w:rsidRDefault="00E72F3B"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70"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71"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72" w14:textId="6353A866" w:rsidR="00C51E19" w:rsidRDefault="004C3001"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Table lookup of MSH.4 - </w:t>
            </w:r>
            <w:proofErr w:type="spellStart"/>
            <w:r w:rsidRPr="004C3001">
              <w:rPr>
                <w:rFonts w:asciiTheme="minorHAnsi" w:eastAsia="Times New Roman" w:hAnsiTheme="minorHAnsi" w:cs="Times New Roman"/>
                <w:b/>
                <w:color w:val="000000"/>
                <w:sz w:val="22"/>
              </w:rPr>
              <w:t>cer_soars_fac.tbl</w:t>
            </w:r>
            <w:proofErr w:type="spellEnd"/>
          </w:p>
        </w:tc>
      </w:tr>
      <w:tr w:rsidR="003D142B" w:rsidRPr="00FB14A7" w14:paraId="7DBDE27A"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74" w14:textId="00704250" w:rsidR="003D142B" w:rsidRPr="00FB14A7" w:rsidRDefault="0015246E"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Date/Time of Message</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75" w14:textId="252F0771" w:rsidR="003D142B" w:rsidRPr="00D32785" w:rsidRDefault="0015246E"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MSH.7</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76" w14:textId="77777777" w:rsidR="003D142B" w:rsidRPr="00FB14A7" w:rsidRDefault="003D142B" w:rsidP="005A6EA2">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77" w14:textId="77777777" w:rsidR="003D142B" w:rsidRPr="00FB14A7" w:rsidRDefault="003D142B" w:rsidP="005A6EA2">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78" w14:textId="77777777" w:rsidR="003D142B" w:rsidRPr="00FB14A7" w:rsidRDefault="003D142B" w:rsidP="005A6EA2">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79" w14:textId="4A5CAE38" w:rsidR="003D142B" w:rsidRPr="00FB14A7" w:rsidRDefault="0015246E"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and append “00” for seconds</w:t>
            </w:r>
          </w:p>
        </w:tc>
      </w:tr>
      <w:tr w:rsidR="00C51E19" w:rsidRPr="00FB14A7" w14:paraId="7DBDE281"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7B" w14:textId="03F2173F" w:rsidR="00C51E19" w:rsidRPr="00FB14A7" w:rsidRDefault="003B6279"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Message Type</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7C" w14:textId="4BF00272" w:rsidR="00C51E19" w:rsidRPr="00D32785" w:rsidRDefault="003B6279"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MSH.9</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7D" w14:textId="0FF9F30A" w:rsidR="00C51E19" w:rsidRPr="00FB14A7" w:rsidRDefault="003B6279"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7E"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7F"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80" w14:textId="126DB73F" w:rsidR="00C51E19" w:rsidRPr="007824BD" w:rsidRDefault="003B6279" w:rsidP="00C51E19">
            <w:pPr>
              <w:spacing w:after="0" w:line="240" w:lineRule="auto"/>
              <w:rPr>
                <w:rFonts w:asciiTheme="minorHAnsi" w:eastAsia="Times New Roman" w:hAnsiTheme="minorHAnsi" w:cs="Times New Roman"/>
                <w:b/>
                <w:color w:val="000000"/>
                <w:sz w:val="22"/>
              </w:rPr>
            </w:pPr>
            <w:r w:rsidRPr="007824BD">
              <w:rPr>
                <w:rFonts w:ascii="Calibri" w:eastAsia="Times New Roman" w:hAnsi="Calibri"/>
                <w:b/>
                <w:color w:val="auto"/>
                <w:sz w:val="22"/>
              </w:rPr>
              <w:t>Change Varian event codes S16 (Discontinuation), S17 (Deletion) and S26 (No show) to S15 (Cancellation)</w:t>
            </w:r>
          </w:p>
        </w:tc>
      </w:tr>
      <w:tr w:rsidR="00C51E19" w:rsidRPr="00FB14A7" w14:paraId="7DBDE288"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82" w14:textId="65C596FC" w:rsidR="00C51E19" w:rsidRPr="003D142B" w:rsidRDefault="00605BEA" w:rsidP="00C51E19">
            <w:pPr>
              <w:spacing w:after="0" w:line="240" w:lineRule="auto"/>
              <w:rPr>
                <w:rFonts w:asciiTheme="minorHAnsi" w:eastAsia="Times New Roman" w:hAnsiTheme="minorHAnsi" w:cs="Times New Roman"/>
                <w:b/>
                <w:color w:val="000000"/>
                <w:sz w:val="22"/>
              </w:rPr>
            </w:pPr>
            <w:r>
              <w:rPr>
                <w:rFonts w:asciiTheme="minorHAnsi" w:eastAsia="Times New Roman" w:hAnsiTheme="minorHAnsi" w:cs="Times New Roman"/>
                <w:b/>
                <w:color w:val="000000"/>
                <w:sz w:val="22"/>
              </w:rPr>
              <w:t>Scheduling</w:t>
            </w:r>
            <w:r w:rsidR="00C51E19" w:rsidRPr="003D142B">
              <w:rPr>
                <w:rFonts w:asciiTheme="minorHAnsi" w:eastAsia="Times New Roman" w:hAnsiTheme="minorHAnsi" w:cs="Times New Roman"/>
                <w:b/>
                <w:color w:val="000000"/>
                <w:sz w:val="22"/>
              </w:rPr>
              <w:t xml:space="preserve"> </w:t>
            </w:r>
            <w:r>
              <w:rPr>
                <w:rFonts w:asciiTheme="minorHAnsi" w:eastAsia="Times New Roman" w:hAnsiTheme="minorHAnsi" w:cs="Times New Roman"/>
                <w:b/>
                <w:color w:val="000000"/>
                <w:sz w:val="22"/>
              </w:rPr>
              <w:t xml:space="preserve">Activity Information </w:t>
            </w:r>
            <w:r w:rsidR="00C51E19" w:rsidRPr="003D142B">
              <w:rPr>
                <w:rFonts w:asciiTheme="minorHAnsi" w:eastAsia="Times New Roman" w:hAnsiTheme="minorHAnsi" w:cs="Times New Roman"/>
                <w:b/>
                <w:color w:val="000000"/>
                <w:sz w:val="22"/>
              </w:rPr>
              <w:t>Segment</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83" w14:textId="7DC5C0C6" w:rsidR="00C51E19" w:rsidRPr="00790727" w:rsidRDefault="00605BEA" w:rsidP="00C51E19">
            <w:pPr>
              <w:spacing w:after="0" w:line="240" w:lineRule="auto"/>
              <w:rPr>
                <w:rFonts w:asciiTheme="minorHAnsi" w:eastAsia="Times New Roman" w:hAnsiTheme="minorHAnsi" w:cs="Times New Roman"/>
                <w:b/>
                <w:color w:val="000000"/>
                <w:sz w:val="22"/>
              </w:rPr>
            </w:pPr>
            <w:r w:rsidRPr="00790727">
              <w:rPr>
                <w:rFonts w:asciiTheme="minorHAnsi" w:eastAsia="Times New Roman" w:hAnsiTheme="minorHAnsi" w:cs="Times New Roman"/>
                <w:b/>
                <w:color w:val="000000"/>
                <w:sz w:val="22"/>
              </w:rPr>
              <w:t>SCH</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84" w14:textId="77777777" w:rsidR="00C51E19" w:rsidRPr="00790727" w:rsidRDefault="001D318B" w:rsidP="00C51E19">
            <w:pPr>
              <w:spacing w:after="0" w:line="240" w:lineRule="auto"/>
              <w:jc w:val="center"/>
              <w:rPr>
                <w:rFonts w:asciiTheme="minorHAnsi" w:eastAsia="Times New Roman" w:hAnsiTheme="minorHAnsi" w:cs="Times New Roman"/>
                <w:b/>
                <w:color w:val="000000"/>
                <w:sz w:val="22"/>
              </w:rPr>
            </w:pPr>
            <w:r w:rsidRPr="00790727">
              <w:rPr>
                <w:rFonts w:asciiTheme="minorHAnsi" w:eastAsia="Times New Roman" w:hAnsiTheme="minorHAnsi" w:cs="Times New Roman"/>
                <w:b/>
                <w:color w:val="000000"/>
                <w:sz w:val="22"/>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85"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86"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87" w14:textId="77777777" w:rsidR="00C51E19" w:rsidRPr="00FB14A7" w:rsidRDefault="00C51E19" w:rsidP="00441DEB">
            <w:pPr>
              <w:spacing w:after="0" w:line="240" w:lineRule="auto"/>
              <w:rPr>
                <w:rFonts w:asciiTheme="minorHAnsi" w:eastAsia="Times New Roman" w:hAnsiTheme="minorHAnsi" w:cs="Times New Roman"/>
                <w:color w:val="000000"/>
                <w:sz w:val="22"/>
              </w:rPr>
            </w:pPr>
          </w:p>
        </w:tc>
      </w:tr>
      <w:tr w:rsidR="00804978" w:rsidRPr="00FB14A7" w14:paraId="74BD6056" w14:textId="77777777" w:rsidTr="002C183D">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23D29F0D" w14:textId="168D70E3" w:rsidR="00804978" w:rsidRPr="00FB14A7" w:rsidRDefault="00804978"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Placer appointment ID – entity ID</w:t>
            </w:r>
          </w:p>
        </w:tc>
        <w:tc>
          <w:tcPr>
            <w:tcW w:w="493" w:type="pct"/>
            <w:tcBorders>
              <w:top w:val="single" w:sz="4" w:space="0" w:color="auto"/>
              <w:left w:val="nil"/>
              <w:bottom w:val="single" w:sz="4" w:space="0" w:color="auto"/>
              <w:right w:val="single" w:sz="4" w:space="0" w:color="auto"/>
            </w:tcBorders>
            <w:shd w:val="clear" w:color="auto" w:fill="auto"/>
            <w:vAlign w:val="center"/>
          </w:tcPr>
          <w:p w14:paraId="622C8C57" w14:textId="781EC7C0" w:rsidR="00804978" w:rsidRPr="00D32785" w:rsidRDefault="00804978"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SCH.1.1 </w:t>
            </w:r>
          </w:p>
        </w:tc>
        <w:tc>
          <w:tcPr>
            <w:tcW w:w="494" w:type="pct"/>
            <w:tcBorders>
              <w:top w:val="single" w:sz="4" w:space="0" w:color="auto"/>
              <w:left w:val="nil"/>
              <w:bottom w:val="single" w:sz="4" w:space="0" w:color="auto"/>
              <w:right w:val="single" w:sz="4" w:space="0" w:color="auto"/>
            </w:tcBorders>
            <w:shd w:val="clear" w:color="auto" w:fill="auto"/>
            <w:vAlign w:val="center"/>
          </w:tcPr>
          <w:p w14:paraId="6210BE8B" w14:textId="77777777" w:rsidR="00804978" w:rsidRPr="00FB14A7" w:rsidRDefault="00804978" w:rsidP="002C183D">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453" w:type="pct"/>
            <w:tcBorders>
              <w:top w:val="single" w:sz="4" w:space="0" w:color="auto"/>
              <w:left w:val="nil"/>
              <w:bottom w:val="single" w:sz="4" w:space="0" w:color="auto"/>
              <w:right w:val="single" w:sz="4" w:space="0" w:color="auto"/>
            </w:tcBorders>
            <w:shd w:val="clear" w:color="auto" w:fill="auto"/>
            <w:vAlign w:val="center"/>
          </w:tcPr>
          <w:p w14:paraId="376ACBA3" w14:textId="77777777" w:rsidR="00804978" w:rsidRPr="00FB14A7" w:rsidRDefault="00804978" w:rsidP="002C183D">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171310B2" w14:textId="77777777" w:rsidR="00804978" w:rsidRPr="00FB14A7" w:rsidRDefault="00804978" w:rsidP="002C183D">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51744665" w14:textId="10993B4C" w:rsidR="00804978" w:rsidRPr="00FB14A7" w:rsidRDefault="00804978"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Copy </w:t>
            </w:r>
          </w:p>
        </w:tc>
      </w:tr>
      <w:tr w:rsidR="00D2527F" w:rsidRPr="00FB14A7" w14:paraId="7DBDE28F"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89" w14:textId="0C8DA245" w:rsidR="00D2527F" w:rsidRPr="00FB14A7" w:rsidRDefault="00605BEA"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lastRenderedPageBreak/>
              <w:t>Placer appointment ID</w:t>
            </w:r>
            <w:r w:rsidR="00804978">
              <w:rPr>
                <w:rFonts w:asciiTheme="minorHAnsi" w:eastAsia="Times New Roman" w:hAnsiTheme="minorHAnsi" w:cs="Times New Roman"/>
                <w:color w:val="000000"/>
                <w:sz w:val="22"/>
              </w:rPr>
              <w:t xml:space="preserve"> –namespace ID</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8A" w14:textId="7DB62793" w:rsidR="00D2527F" w:rsidRPr="00D32785" w:rsidRDefault="00605BEA"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SCH</w:t>
            </w:r>
            <w:r w:rsidR="00D2527F">
              <w:rPr>
                <w:rFonts w:asciiTheme="minorHAnsi" w:eastAsia="Times New Roman" w:hAnsiTheme="minorHAnsi" w:cs="Times New Roman"/>
                <w:color w:val="000000"/>
                <w:sz w:val="22"/>
              </w:rPr>
              <w:t>.1</w:t>
            </w:r>
            <w:r w:rsidR="00804978">
              <w:rPr>
                <w:rFonts w:asciiTheme="minorHAnsi" w:eastAsia="Times New Roman" w:hAnsiTheme="minorHAnsi" w:cs="Times New Roman"/>
                <w:color w:val="000000"/>
                <w:sz w:val="22"/>
              </w:rPr>
              <w:t>.2</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8B" w14:textId="77777777" w:rsidR="00D2527F" w:rsidRPr="00FB14A7" w:rsidRDefault="00D2527F" w:rsidP="005A6EA2">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8C" w14:textId="77777777" w:rsidR="00D2527F" w:rsidRPr="00FB14A7" w:rsidRDefault="00D2527F" w:rsidP="005A6EA2">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8D" w14:textId="77777777" w:rsidR="00D2527F" w:rsidRPr="00FB14A7" w:rsidRDefault="00D2527F" w:rsidP="005A6EA2">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8E" w14:textId="5DA4F851" w:rsidR="00D2527F" w:rsidRPr="00FB14A7" w:rsidRDefault="00804978"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Hardcode “</w:t>
            </w:r>
            <w:r w:rsidRPr="00804978">
              <w:rPr>
                <w:rFonts w:asciiTheme="minorHAnsi" w:eastAsia="Times New Roman" w:hAnsiTheme="minorHAnsi" w:cs="Times New Roman"/>
                <w:color w:val="000000"/>
                <w:sz w:val="22"/>
              </w:rPr>
              <w:t>HNAMSCHEVID</w:t>
            </w:r>
            <w:r>
              <w:rPr>
                <w:rFonts w:asciiTheme="minorHAnsi" w:eastAsia="Times New Roman" w:hAnsiTheme="minorHAnsi" w:cs="Times New Roman"/>
                <w:color w:val="000000"/>
                <w:sz w:val="22"/>
              </w:rPr>
              <w:t>”</w:t>
            </w:r>
          </w:p>
        </w:tc>
      </w:tr>
      <w:tr w:rsidR="00804978" w:rsidRPr="00FB14A7" w14:paraId="461F3E99" w14:textId="77777777" w:rsidTr="002C183D">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163576F6" w14:textId="04B3B8C0" w:rsidR="00804978" w:rsidRPr="00FB14A7" w:rsidRDefault="00804978"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Filler appointment ID</w:t>
            </w:r>
          </w:p>
        </w:tc>
        <w:tc>
          <w:tcPr>
            <w:tcW w:w="493" w:type="pct"/>
            <w:tcBorders>
              <w:top w:val="single" w:sz="4" w:space="0" w:color="auto"/>
              <w:left w:val="nil"/>
              <w:bottom w:val="single" w:sz="4" w:space="0" w:color="auto"/>
              <w:right w:val="single" w:sz="4" w:space="0" w:color="auto"/>
            </w:tcBorders>
            <w:shd w:val="clear" w:color="auto" w:fill="auto"/>
            <w:vAlign w:val="center"/>
          </w:tcPr>
          <w:p w14:paraId="1C216F25" w14:textId="51E5D5DC" w:rsidR="00804978" w:rsidRPr="00D32785" w:rsidRDefault="00804978"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SCH.2.1</w:t>
            </w:r>
          </w:p>
        </w:tc>
        <w:tc>
          <w:tcPr>
            <w:tcW w:w="494" w:type="pct"/>
            <w:tcBorders>
              <w:top w:val="single" w:sz="4" w:space="0" w:color="auto"/>
              <w:left w:val="nil"/>
              <w:bottom w:val="single" w:sz="4" w:space="0" w:color="auto"/>
              <w:right w:val="single" w:sz="4" w:space="0" w:color="auto"/>
            </w:tcBorders>
            <w:shd w:val="clear" w:color="auto" w:fill="auto"/>
            <w:vAlign w:val="center"/>
          </w:tcPr>
          <w:p w14:paraId="49B1A59F" w14:textId="77777777" w:rsidR="00804978" w:rsidRPr="00FB14A7" w:rsidRDefault="00804978" w:rsidP="002C183D">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453" w:type="pct"/>
            <w:tcBorders>
              <w:top w:val="single" w:sz="4" w:space="0" w:color="auto"/>
              <w:left w:val="nil"/>
              <w:bottom w:val="single" w:sz="4" w:space="0" w:color="auto"/>
              <w:right w:val="single" w:sz="4" w:space="0" w:color="auto"/>
            </w:tcBorders>
            <w:shd w:val="clear" w:color="auto" w:fill="auto"/>
            <w:vAlign w:val="center"/>
          </w:tcPr>
          <w:p w14:paraId="3F2BB408" w14:textId="77777777" w:rsidR="00804978" w:rsidRPr="00FB14A7" w:rsidRDefault="00804978" w:rsidP="002C183D">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0AA666A2" w14:textId="77777777" w:rsidR="00804978" w:rsidRPr="00FB14A7" w:rsidRDefault="00804978" w:rsidP="002C183D">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2CBC1285" w14:textId="77777777" w:rsidR="00804978" w:rsidRPr="00FB14A7" w:rsidRDefault="00804978"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804978" w:rsidRPr="00FB14A7" w14:paraId="423CCA7A" w14:textId="77777777" w:rsidTr="002C183D">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02F09B3F" w14:textId="54416D74" w:rsidR="00804978" w:rsidRPr="00FB14A7" w:rsidRDefault="00804978"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Filler appointment ID</w:t>
            </w:r>
          </w:p>
        </w:tc>
        <w:tc>
          <w:tcPr>
            <w:tcW w:w="493" w:type="pct"/>
            <w:tcBorders>
              <w:top w:val="single" w:sz="4" w:space="0" w:color="auto"/>
              <w:left w:val="nil"/>
              <w:bottom w:val="single" w:sz="4" w:space="0" w:color="auto"/>
              <w:right w:val="single" w:sz="4" w:space="0" w:color="auto"/>
            </w:tcBorders>
            <w:shd w:val="clear" w:color="auto" w:fill="auto"/>
            <w:vAlign w:val="center"/>
          </w:tcPr>
          <w:p w14:paraId="63807F46" w14:textId="60B4A232" w:rsidR="00804978" w:rsidRPr="00D32785" w:rsidRDefault="00804978"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SCH.2.2</w:t>
            </w:r>
          </w:p>
        </w:tc>
        <w:tc>
          <w:tcPr>
            <w:tcW w:w="494" w:type="pct"/>
            <w:tcBorders>
              <w:top w:val="single" w:sz="4" w:space="0" w:color="auto"/>
              <w:left w:val="nil"/>
              <w:bottom w:val="single" w:sz="4" w:space="0" w:color="auto"/>
              <w:right w:val="single" w:sz="4" w:space="0" w:color="auto"/>
            </w:tcBorders>
            <w:shd w:val="clear" w:color="auto" w:fill="auto"/>
            <w:vAlign w:val="center"/>
          </w:tcPr>
          <w:p w14:paraId="539F93E5" w14:textId="77777777" w:rsidR="00804978" w:rsidRPr="00FB14A7" w:rsidRDefault="00804978" w:rsidP="002C183D">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453" w:type="pct"/>
            <w:tcBorders>
              <w:top w:val="single" w:sz="4" w:space="0" w:color="auto"/>
              <w:left w:val="nil"/>
              <w:bottom w:val="single" w:sz="4" w:space="0" w:color="auto"/>
              <w:right w:val="single" w:sz="4" w:space="0" w:color="auto"/>
            </w:tcBorders>
            <w:shd w:val="clear" w:color="auto" w:fill="auto"/>
            <w:vAlign w:val="center"/>
          </w:tcPr>
          <w:p w14:paraId="2BF9A583" w14:textId="77777777" w:rsidR="00804978" w:rsidRPr="00FB14A7" w:rsidRDefault="00804978" w:rsidP="002C183D">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234F6CF5" w14:textId="77777777" w:rsidR="00804978" w:rsidRPr="00FB14A7" w:rsidRDefault="00804978" w:rsidP="002C183D">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3913A8BA" w14:textId="08D3D76A" w:rsidR="00804978" w:rsidRPr="00FB14A7" w:rsidRDefault="00804978"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Hardcode “</w:t>
            </w:r>
            <w:r w:rsidRPr="00804978">
              <w:rPr>
                <w:rFonts w:asciiTheme="minorHAnsi" w:eastAsia="Times New Roman" w:hAnsiTheme="minorHAnsi" w:cs="Times New Roman"/>
                <w:color w:val="000000"/>
                <w:sz w:val="22"/>
              </w:rPr>
              <w:t>HNAMSCHEVID</w:t>
            </w:r>
            <w:r>
              <w:rPr>
                <w:rFonts w:asciiTheme="minorHAnsi" w:eastAsia="Times New Roman" w:hAnsiTheme="minorHAnsi" w:cs="Times New Roman"/>
                <w:color w:val="000000"/>
                <w:sz w:val="22"/>
              </w:rPr>
              <w:t>”</w:t>
            </w:r>
          </w:p>
        </w:tc>
      </w:tr>
      <w:tr w:rsidR="00CD125A" w:rsidRPr="00FB14A7" w14:paraId="7DBDE296"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90" w14:textId="0419F16F" w:rsidR="00CD125A" w:rsidRPr="00FB14A7" w:rsidRDefault="004B3265"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Appointment Reason</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91" w14:textId="7A2399CE" w:rsidR="00CD125A" w:rsidRPr="00D32785" w:rsidRDefault="004B3265"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SCH.7</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92" w14:textId="245225E0" w:rsidR="00CD125A" w:rsidRPr="00FB14A7" w:rsidRDefault="004B3265" w:rsidP="005A6EA2">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93" w14:textId="77777777" w:rsidR="00CD125A" w:rsidRPr="00FB14A7" w:rsidRDefault="00CD125A" w:rsidP="005A6EA2">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94" w14:textId="77777777" w:rsidR="00CD125A" w:rsidRPr="00FB14A7" w:rsidRDefault="00CD125A" w:rsidP="005A6EA2">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95" w14:textId="115C1D26" w:rsidR="00CD125A" w:rsidRPr="00FB14A7" w:rsidRDefault="004B3265"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Hardcode “</w:t>
            </w:r>
            <w:r w:rsidRPr="004B3265">
              <w:rPr>
                <w:rFonts w:asciiTheme="minorHAnsi" w:eastAsia="Times New Roman" w:hAnsiTheme="minorHAnsi" w:cs="Times New Roman"/>
                <w:b/>
                <w:color w:val="000000"/>
                <w:sz w:val="22"/>
                <w:highlight w:val="yellow"/>
              </w:rPr>
              <w:t>XRT</w:t>
            </w:r>
            <w:r>
              <w:rPr>
                <w:rFonts w:asciiTheme="minorHAnsi" w:eastAsia="Times New Roman" w:hAnsiTheme="minorHAnsi" w:cs="Times New Roman"/>
                <w:color w:val="000000"/>
                <w:sz w:val="22"/>
              </w:rPr>
              <w:t>”</w:t>
            </w:r>
          </w:p>
        </w:tc>
      </w:tr>
      <w:tr w:rsidR="004B3265" w:rsidRPr="00FB14A7" w14:paraId="4179BCDA" w14:textId="77777777" w:rsidTr="002C183D">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68A25EF2" w14:textId="0F708908" w:rsidR="004B3265" w:rsidRPr="00FB14A7" w:rsidRDefault="004B3265"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Appointment Duration</w:t>
            </w:r>
          </w:p>
        </w:tc>
        <w:tc>
          <w:tcPr>
            <w:tcW w:w="493" w:type="pct"/>
            <w:tcBorders>
              <w:top w:val="single" w:sz="4" w:space="0" w:color="auto"/>
              <w:left w:val="nil"/>
              <w:bottom w:val="single" w:sz="4" w:space="0" w:color="auto"/>
              <w:right w:val="single" w:sz="4" w:space="0" w:color="auto"/>
            </w:tcBorders>
            <w:shd w:val="clear" w:color="auto" w:fill="auto"/>
            <w:vAlign w:val="center"/>
          </w:tcPr>
          <w:p w14:paraId="38215058" w14:textId="0DC085A8" w:rsidR="004B3265" w:rsidRPr="00D32785" w:rsidRDefault="004B3265"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SCH.9</w:t>
            </w:r>
          </w:p>
        </w:tc>
        <w:tc>
          <w:tcPr>
            <w:tcW w:w="494" w:type="pct"/>
            <w:tcBorders>
              <w:top w:val="single" w:sz="4" w:space="0" w:color="auto"/>
              <w:left w:val="nil"/>
              <w:bottom w:val="single" w:sz="4" w:space="0" w:color="auto"/>
              <w:right w:val="single" w:sz="4" w:space="0" w:color="auto"/>
            </w:tcBorders>
            <w:shd w:val="clear" w:color="auto" w:fill="auto"/>
            <w:vAlign w:val="center"/>
          </w:tcPr>
          <w:p w14:paraId="7113FF0E" w14:textId="77777777" w:rsidR="004B3265" w:rsidRPr="00FB14A7" w:rsidRDefault="004B3265" w:rsidP="002C183D">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453" w:type="pct"/>
            <w:tcBorders>
              <w:top w:val="single" w:sz="4" w:space="0" w:color="auto"/>
              <w:left w:val="nil"/>
              <w:bottom w:val="single" w:sz="4" w:space="0" w:color="auto"/>
              <w:right w:val="single" w:sz="4" w:space="0" w:color="auto"/>
            </w:tcBorders>
            <w:shd w:val="clear" w:color="auto" w:fill="auto"/>
            <w:vAlign w:val="center"/>
          </w:tcPr>
          <w:p w14:paraId="272CBA0B" w14:textId="77777777" w:rsidR="004B3265" w:rsidRPr="00FB14A7" w:rsidRDefault="004B3265" w:rsidP="002C183D">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9E9F882" w14:textId="77777777" w:rsidR="004B3265" w:rsidRPr="00FB14A7" w:rsidRDefault="004B3265" w:rsidP="002C183D">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1FEF7C21" w14:textId="344222EF" w:rsidR="004B3265" w:rsidRPr="00FB14A7" w:rsidRDefault="004B3265"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4B3265" w:rsidRPr="00FB14A7" w14:paraId="078230E0" w14:textId="77777777" w:rsidTr="002C183D">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0BC5619" w14:textId="786622A0" w:rsidR="004B3265" w:rsidRPr="00FB14A7" w:rsidRDefault="004B3265"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Appointment Duration units</w:t>
            </w:r>
          </w:p>
        </w:tc>
        <w:tc>
          <w:tcPr>
            <w:tcW w:w="493" w:type="pct"/>
            <w:tcBorders>
              <w:top w:val="single" w:sz="4" w:space="0" w:color="auto"/>
              <w:left w:val="nil"/>
              <w:bottom w:val="single" w:sz="4" w:space="0" w:color="auto"/>
              <w:right w:val="single" w:sz="4" w:space="0" w:color="auto"/>
            </w:tcBorders>
            <w:shd w:val="clear" w:color="auto" w:fill="auto"/>
            <w:vAlign w:val="center"/>
          </w:tcPr>
          <w:p w14:paraId="043FF559" w14:textId="01684AEC" w:rsidR="004B3265" w:rsidRPr="00D32785" w:rsidRDefault="004B3265"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SCH.10</w:t>
            </w:r>
          </w:p>
        </w:tc>
        <w:tc>
          <w:tcPr>
            <w:tcW w:w="494" w:type="pct"/>
            <w:tcBorders>
              <w:top w:val="single" w:sz="4" w:space="0" w:color="auto"/>
              <w:left w:val="nil"/>
              <w:bottom w:val="single" w:sz="4" w:space="0" w:color="auto"/>
              <w:right w:val="single" w:sz="4" w:space="0" w:color="auto"/>
            </w:tcBorders>
            <w:shd w:val="clear" w:color="auto" w:fill="auto"/>
            <w:vAlign w:val="center"/>
          </w:tcPr>
          <w:p w14:paraId="24B3F8FA" w14:textId="77777777" w:rsidR="004B3265" w:rsidRPr="00FB14A7" w:rsidRDefault="004B3265" w:rsidP="002C183D">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453" w:type="pct"/>
            <w:tcBorders>
              <w:top w:val="single" w:sz="4" w:space="0" w:color="auto"/>
              <w:left w:val="nil"/>
              <w:bottom w:val="single" w:sz="4" w:space="0" w:color="auto"/>
              <w:right w:val="single" w:sz="4" w:space="0" w:color="auto"/>
            </w:tcBorders>
            <w:shd w:val="clear" w:color="auto" w:fill="auto"/>
            <w:vAlign w:val="center"/>
          </w:tcPr>
          <w:p w14:paraId="276357A7" w14:textId="77777777" w:rsidR="004B3265" w:rsidRPr="00FB14A7" w:rsidRDefault="004B3265" w:rsidP="002C183D">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29266A6D" w14:textId="77777777" w:rsidR="004B3265" w:rsidRPr="00FB14A7" w:rsidRDefault="004B3265" w:rsidP="002C183D">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41CD9963" w14:textId="46E25C06" w:rsidR="004B3265" w:rsidRPr="00FB14A7" w:rsidRDefault="004B3265"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4B3265" w:rsidRPr="00FB14A7" w14:paraId="78DA4D1D" w14:textId="77777777" w:rsidTr="002C183D">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3716248E" w14:textId="0EF80AAA" w:rsidR="004B3265" w:rsidRPr="00FB14A7" w:rsidRDefault="00783EB4"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Appointment Timing</w:t>
            </w:r>
            <w:r w:rsidR="004B3265">
              <w:rPr>
                <w:rFonts w:asciiTheme="minorHAnsi" w:eastAsia="Times New Roman" w:hAnsiTheme="minorHAnsi" w:cs="Times New Roman"/>
                <w:color w:val="000000"/>
                <w:sz w:val="22"/>
              </w:rPr>
              <w:t xml:space="preserve"> Quantity</w:t>
            </w:r>
            <w:r>
              <w:rPr>
                <w:rFonts w:asciiTheme="minorHAnsi" w:eastAsia="Times New Roman" w:hAnsiTheme="minorHAnsi" w:cs="Times New Roman"/>
                <w:color w:val="000000"/>
                <w:sz w:val="22"/>
              </w:rPr>
              <w:t xml:space="preserve"> – start date/time</w:t>
            </w:r>
          </w:p>
        </w:tc>
        <w:tc>
          <w:tcPr>
            <w:tcW w:w="493" w:type="pct"/>
            <w:tcBorders>
              <w:top w:val="single" w:sz="4" w:space="0" w:color="auto"/>
              <w:left w:val="nil"/>
              <w:bottom w:val="single" w:sz="4" w:space="0" w:color="auto"/>
              <w:right w:val="single" w:sz="4" w:space="0" w:color="auto"/>
            </w:tcBorders>
            <w:shd w:val="clear" w:color="auto" w:fill="auto"/>
            <w:vAlign w:val="center"/>
          </w:tcPr>
          <w:p w14:paraId="67851EA5" w14:textId="26546AE1" w:rsidR="004B3265" w:rsidRPr="00D32785" w:rsidRDefault="004B3265"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SCH.11</w:t>
            </w:r>
            <w:r w:rsidR="00783EB4">
              <w:rPr>
                <w:rFonts w:asciiTheme="minorHAnsi" w:eastAsia="Times New Roman" w:hAnsiTheme="minorHAnsi" w:cs="Times New Roman"/>
                <w:color w:val="000000"/>
                <w:sz w:val="22"/>
              </w:rPr>
              <w:t>.4</w:t>
            </w:r>
          </w:p>
        </w:tc>
        <w:tc>
          <w:tcPr>
            <w:tcW w:w="494" w:type="pct"/>
            <w:tcBorders>
              <w:top w:val="single" w:sz="4" w:space="0" w:color="auto"/>
              <w:left w:val="nil"/>
              <w:bottom w:val="single" w:sz="4" w:space="0" w:color="auto"/>
              <w:right w:val="single" w:sz="4" w:space="0" w:color="auto"/>
            </w:tcBorders>
            <w:shd w:val="clear" w:color="auto" w:fill="auto"/>
            <w:vAlign w:val="center"/>
          </w:tcPr>
          <w:p w14:paraId="78F58F95" w14:textId="77777777" w:rsidR="004B3265" w:rsidRPr="00FB14A7" w:rsidRDefault="004B3265" w:rsidP="002C183D">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453" w:type="pct"/>
            <w:tcBorders>
              <w:top w:val="single" w:sz="4" w:space="0" w:color="auto"/>
              <w:left w:val="nil"/>
              <w:bottom w:val="single" w:sz="4" w:space="0" w:color="auto"/>
              <w:right w:val="single" w:sz="4" w:space="0" w:color="auto"/>
            </w:tcBorders>
            <w:shd w:val="clear" w:color="auto" w:fill="auto"/>
            <w:vAlign w:val="center"/>
          </w:tcPr>
          <w:p w14:paraId="7F9239B1" w14:textId="77777777" w:rsidR="004B3265" w:rsidRPr="00FB14A7" w:rsidRDefault="004B3265" w:rsidP="002C183D">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27BC312A" w14:textId="77777777" w:rsidR="004B3265" w:rsidRPr="00FB14A7" w:rsidRDefault="004B3265" w:rsidP="002C183D">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9B6E774" w14:textId="559E9280" w:rsidR="004B3265" w:rsidRPr="00FB14A7" w:rsidRDefault="004B3265" w:rsidP="004B326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 Remove seconds</w:t>
            </w:r>
          </w:p>
        </w:tc>
      </w:tr>
      <w:tr w:rsidR="000E24D3" w:rsidRPr="00FB14A7" w14:paraId="796AF73E" w14:textId="77777777" w:rsidTr="002C183D">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04B9D238" w14:textId="490B954F" w:rsidR="000E24D3" w:rsidRPr="00FB14A7" w:rsidRDefault="000E24D3"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Placer Contact Person – Id Number</w:t>
            </w:r>
          </w:p>
        </w:tc>
        <w:tc>
          <w:tcPr>
            <w:tcW w:w="493" w:type="pct"/>
            <w:tcBorders>
              <w:top w:val="single" w:sz="4" w:space="0" w:color="auto"/>
              <w:left w:val="nil"/>
              <w:bottom w:val="single" w:sz="4" w:space="0" w:color="auto"/>
              <w:right w:val="single" w:sz="4" w:space="0" w:color="auto"/>
            </w:tcBorders>
            <w:shd w:val="clear" w:color="auto" w:fill="auto"/>
            <w:vAlign w:val="center"/>
          </w:tcPr>
          <w:p w14:paraId="67C24F89" w14:textId="77777777" w:rsidR="000E24D3" w:rsidRPr="00D32785" w:rsidRDefault="000E24D3"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SCH.12.1</w:t>
            </w:r>
          </w:p>
        </w:tc>
        <w:tc>
          <w:tcPr>
            <w:tcW w:w="494" w:type="pct"/>
            <w:tcBorders>
              <w:top w:val="single" w:sz="4" w:space="0" w:color="auto"/>
              <w:left w:val="nil"/>
              <w:bottom w:val="single" w:sz="4" w:space="0" w:color="auto"/>
              <w:right w:val="single" w:sz="4" w:space="0" w:color="auto"/>
            </w:tcBorders>
            <w:shd w:val="clear" w:color="auto" w:fill="auto"/>
            <w:vAlign w:val="center"/>
          </w:tcPr>
          <w:p w14:paraId="24722685" w14:textId="77777777" w:rsidR="000E24D3" w:rsidRPr="00FB14A7" w:rsidRDefault="000E24D3" w:rsidP="002C183D">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4A3C776F" w14:textId="77777777" w:rsidR="000E24D3" w:rsidRPr="00FB14A7" w:rsidRDefault="000E24D3" w:rsidP="002C183D">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0CBEC33B" w14:textId="77777777" w:rsidR="000E24D3" w:rsidRPr="00FB14A7" w:rsidRDefault="000E24D3" w:rsidP="002C183D">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0D54631D" w14:textId="77777777" w:rsidR="000E24D3" w:rsidRPr="00FB14A7" w:rsidRDefault="000E24D3"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4B3265" w:rsidRPr="00FB14A7" w14:paraId="0790E93B" w14:textId="77777777" w:rsidTr="002C183D">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6DEAF051" w14:textId="2978862C" w:rsidR="004B3265" w:rsidRPr="00FB14A7" w:rsidRDefault="00783EB4"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Placer Contact Person</w:t>
            </w:r>
            <w:r w:rsidR="000E24D3">
              <w:rPr>
                <w:rFonts w:asciiTheme="minorHAnsi" w:eastAsia="Times New Roman" w:hAnsiTheme="minorHAnsi" w:cs="Times New Roman"/>
                <w:color w:val="000000"/>
                <w:sz w:val="22"/>
              </w:rPr>
              <w:t xml:space="preserve"> – Family Name</w:t>
            </w:r>
          </w:p>
        </w:tc>
        <w:tc>
          <w:tcPr>
            <w:tcW w:w="493" w:type="pct"/>
            <w:tcBorders>
              <w:top w:val="single" w:sz="4" w:space="0" w:color="auto"/>
              <w:left w:val="nil"/>
              <w:bottom w:val="single" w:sz="4" w:space="0" w:color="auto"/>
              <w:right w:val="single" w:sz="4" w:space="0" w:color="auto"/>
            </w:tcBorders>
            <w:shd w:val="clear" w:color="auto" w:fill="auto"/>
            <w:vAlign w:val="center"/>
          </w:tcPr>
          <w:p w14:paraId="6912397A" w14:textId="309659F7" w:rsidR="004B3265" w:rsidRPr="00D32785" w:rsidRDefault="004B3265"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SCH.12</w:t>
            </w:r>
            <w:r w:rsidR="000E24D3">
              <w:rPr>
                <w:rFonts w:asciiTheme="minorHAnsi" w:eastAsia="Times New Roman" w:hAnsiTheme="minorHAnsi" w:cs="Times New Roman"/>
                <w:color w:val="000000"/>
                <w:sz w:val="22"/>
              </w:rPr>
              <w:t>.2</w:t>
            </w:r>
          </w:p>
        </w:tc>
        <w:tc>
          <w:tcPr>
            <w:tcW w:w="494" w:type="pct"/>
            <w:tcBorders>
              <w:top w:val="single" w:sz="4" w:space="0" w:color="auto"/>
              <w:left w:val="nil"/>
              <w:bottom w:val="single" w:sz="4" w:space="0" w:color="auto"/>
              <w:right w:val="single" w:sz="4" w:space="0" w:color="auto"/>
            </w:tcBorders>
            <w:shd w:val="clear" w:color="auto" w:fill="auto"/>
            <w:vAlign w:val="center"/>
          </w:tcPr>
          <w:p w14:paraId="7B33E671" w14:textId="1EB37DE8" w:rsidR="004B3265" w:rsidRPr="00FB14A7" w:rsidRDefault="000E24D3" w:rsidP="002C183D">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111C7730" w14:textId="77777777" w:rsidR="004B3265" w:rsidRPr="00FB14A7" w:rsidRDefault="004B3265" w:rsidP="002C183D">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0C1522EA" w14:textId="77777777" w:rsidR="004B3265" w:rsidRPr="00FB14A7" w:rsidRDefault="004B3265" w:rsidP="002C183D">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21E92082" w14:textId="0008DDCD" w:rsidR="004B3265" w:rsidRPr="00FB14A7" w:rsidRDefault="004B3265"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0E24D3" w:rsidRPr="00FB14A7" w14:paraId="73DB55D3" w14:textId="77777777" w:rsidTr="002C183D">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60C31B57" w14:textId="1B92E65B" w:rsidR="000E24D3" w:rsidRPr="00FB14A7" w:rsidRDefault="000E24D3"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Placer Contact Person – Given Name</w:t>
            </w:r>
          </w:p>
        </w:tc>
        <w:tc>
          <w:tcPr>
            <w:tcW w:w="493" w:type="pct"/>
            <w:tcBorders>
              <w:top w:val="single" w:sz="4" w:space="0" w:color="auto"/>
              <w:left w:val="nil"/>
              <w:bottom w:val="single" w:sz="4" w:space="0" w:color="auto"/>
              <w:right w:val="single" w:sz="4" w:space="0" w:color="auto"/>
            </w:tcBorders>
            <w:shd w:val="clear" w:color="auto" w:fill="auto"/>
            <w:vAlign w:val="center"/>
          </w:tcPr>
          <w:p w14:paraId="37FCB957" w14:textId="72DFE5CF" w:rsidR="000E24D3" w:rsidRPr="00D32785" w:rsidRDefault="000E24D3"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SCH.12.3</w:t>
            </w:r>
          </w:p>
        </w:tc>
        <w:tc>
          <w:tcPr>
            <w:tcW w:w="494" w:type="pct"/>
            <w:tcBorders>
              <w:top w:val="single" w:sz="4" w:space="0" w:color="auto"/>
              <w:left w:val="nil"/>
              <w:bottom w:val="single" w:sz="4" w:space="0" w:color="auto"/>
              <w:right w:val="single" w:sz="4" w:space="0" w:color="auto"/>
            </w:tcBorders>
            <w:shd w:val="clear" w:color="auto" w:fill="auto"/>
            <w:vAlign w:val="center"/>
          </w:tcPr>
          <w:p w14:paraId="755F052F" w14:textId="77777777" w:rsidR="000E24D3" w:rsidRPr="00FB14A7" w:rsidRDefault="000E24D3" w:rsidP="002C183D">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5956E052" w14:textId="77777777" w:rsidR="000E24D3" w:rsidRPr="00FB14A7" w:rsidRDefault="000E24D3" w:rsidP="002C183D">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4E89A8E" w14:textId="77777777" w:rsidR="000E24D3" w:rsidRPr="00FB14A7" w:rsidRDefault="000E24D3" w:rsidP="002C183D">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1A7E2197" w14:textId="77777777" w:rsidR="000E24D3" w:rsidRPr="00FB14A7" w:rsidRDefault="000E24D3"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9C724D" w:rsidRPr="00FB14A7" w14:paraId="7EE5A476" w14:textId="77777777" w:rsidTr="002C183D">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24884163" w14:textId="51B43D94" w:rsidR="009C724D" w:rsidRPr="00FB14A7" w:rsidRDefault="009C724D" w:rsidP="009C724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Entered By Person</w:t>
            </w:r>
          </w:p>
        </w:tc>
        <w:tc>
          <w:tcPr>
            <w:tcW w:w="493" w:type="pct"/>
            <w:tcBorders>
              <w:top w:val="single" w:sz="4" w:space="0" w:color="auto"/>
              <w:left w:val="nil"/>
              <w:bottom w:val="single" w:sz="4" w:space="0" w:color="auto"/>
              <w:right w:val="single" w:sz="4" w:space="0" w:color="auto"/>
            </w:tcBorders>
            <w:shd w:val="clear" w:color="auto" w:fill="auto"/>
            <w:vAlign w:val="center"/>
          </w:tcPr>
          <w:p w14:paraId="1A4129AA" w14:textId="56EEA0B0" w:rsidR="009C724D" w:rsidRPr="00D32785" w:rsidRDefault="009C724D"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SCH.20</w:t>
            </w:r>
          </w:p>
        </w:tc>
        <w:tc>
          <w:tcPr>
            <w:tcW w:w="494" w:type="pct"/>
            <w:tcBorders>
              <w:top w:val="single" w:sz="4" w:space="0" w:color="auto"/>
              <w:left w:val="nil"/>
              <w:bottom w:val="single" w:sz="4" w:space="0" w:color="auto"/>
              <w:right w:val="single" w:sz="4" w:space="0" w:color="auto"/>
            </w:tcBorders>
            <w:shd w:val="clear" w:color="auto" w:fill="auto"/>
            <w:vAlign w:val="center"/>
          </w:tcPr>
          <w:p w14:paraId="50E82929" w14:textId="77777777" w:rsidR="009C724D" w:rsidRPr="00FB14A7" w:rsidRDefault="009C724D" w:rsidP="002C183D">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57FF1E4" w14:textId="77777777" w:rsidR="009C724D" w:rsidRPr="00FB14A7" w:rsidRDefault="009C724D" w:rsidP="002C183D">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486FBC87" w14:textId="77777777" w:rsidR="009C724D" w:rsidRPr="00FB14A7" w:rsidRDefault="009C724D" w:rsidP="002C183D">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01A054E6" w14:textId="77777777" w:rsidR="009C724D" w:rsidRPr="00FB14A7" w:rsidRDefault="009C724D"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C51E19" w:rsidRPr="00FB14A7" w14:paraId="7DBDE29D"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97" w14:textId="77777777" w:rsidR="00C51E19" w:rsidRPr="005D24E3" w:rsidRDefault="00C51E19" w:rsidP="00C51E19">
            <w:pPr>
              <w:spacing w:after="0" w:line="240" w:lineRule="auto"/>
              <w:rPr>
                <w:rFonts w:asciiTheme="minorHAnsi" w:eastAsia="Times New Roman" w:hAnsiTheme="minorHAnsi" w:cs="Times New Roman"/>
                <w:b/>
                <w:color w:val="000000"/>
                <w:sz w:val="22"/>
              </w:rPr>
            </w:pPr>
            <w:r w:rsidRPr="005D24E3">
              <w:rPr>
                <w:rFonts w:asciiTheme="minorHAnsi" w:eastAsia="Times New Roman" w:hAnsiTheme="minorHAnsi" w:cs="Times New Roman"/>
                <w:b/>
                <w:color w:val="000000"/>
                <w:sz w:val="22"/>
              </w:rPr>
              <w:t>Patient Identifier Segment</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98" w14:textId="77777777" w:rsidR="00C51E19" w:rsidRPr="00790727" w:rsidRDefault="00014CE3" w:rsidP="00C51E19">
            <w:pPr>
              <w:spacing w:after="0" w:line="240" w:lineRule="auto"/>
              <w:rPr>
                <w:rFonts w:asciiTheme="minorHAnsi" w:eastAsia="Times New Roman" w:hAnsiTheme="minorHAnsi" w:cs="Times New Roman"/>
                <w:b/>
                <w:color w:val="000000"/>
                <w:sz w:val="22"/>
              </w:rPr>
            </w:pPr>
            <w:r w:rsidRPr="00790727">
              <w:rPr>
                <w:rFonts w:asciiTheme="minorHAnsi" w:eastAsia="Times New Roman" w:hAnsiTheme="minorHAnsi" w:cs="Times New Roman"/>
                <w:b/>
                <w:color w:val="000000"/>
                <w:sz w:val="22"/>
              </w:rPr>
              <w:t>PID</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99" w14:textId="77777777" w:rsidR="00C51E19" w:rsidRPr="00790727" w:rsidRDefault="00567F7E" w:rsidP="00C51E19">
            <w:pPr>
              <w:spacing w:after="0" w:line="240" w:lineRule="auto"/>
              <w:jc w:val="center"/>
              <w:rPr>
                <w:rFonts w:asciiTheme="minorHAnsi" w:eastAsia="Times New Roman" w:hAnsiTheme="minorHAnsi" w:cs="Times New Roman"/>
                <w:b/>
                <w:color w:val="000000"/>
                <w:sz w:val="22"/>
              </w:rPr>
            </w:pPr>
            <w:r w:rsidRPr="00790727">
              <w:rPr>
                <w:rFonts w:asciiTheme="minorHAnsi" w:eastAsia="Times New Roman" w:hAnsiTheme="minorHAnsi" w:cs="Times New Roman"/>
                <w:b/>
                <w:color w:val="000000"/>
                <w:sz w:val="22"/>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9A"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9B"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9C" w14:textId="77777777" w:rsidR="00C51E19" w:rsidRPr="0008019D" w:rsidRDefault="00C51E19" w:rsidP="00567F7E">
            <w:pPr>
              <w:pStyle w:val="ListParagraph"/>
              <w:rPr>
                <w:rFonts w:asciiTheme="minorHAnsi" w:hAnsiTheme="minorHAnsi"/>
                <w:color w:val="000000"/>
                <w:sz w:val="22"/>
              </w:rPr>
            </w:pPr>
          </w:p>
        </w:tc>
      </w:tr>
      <w:tr w:rsidR="00223F18" w:rsidRPr="00FB14A7" w14:paraId="7DBDE2A4"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9E" w14:textId="77777777" w:rsidR="00223F18" w:rsidRPr="00FB14A7" w:rsidRDefault="00223F18"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Set ID - PID</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9F" w14:textId="77777777" w:rsidR="00223F18" w:rsidRPr="00D32785" w:rsidRDefault="00223F18"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PID.1</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A0" w14:textId="77777777" w:rsidR="00223F18" w:rsidRPr="00FB14A7" w:rsidRDefault="00223F18" w:rsidP="005A6EA2">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A1" w14:textId="77777777" w:rsidR="00223F18" w:rsidRPr="00FB14A7" w:rsidRDefault="00223F18" w:rsidP="005A6EA2">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A2" w14:textId="77777777" w:rsidR="00223F18" w:rsidRPr="00FB14A7" w:rsidRDefault="00223F18" w:rsidP="005A6EA2">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A3" w14:textId="77777777" w:rsidR="00223F18" w:rsidRPr="00FB14A7" w:rsidRDefault="00223F18"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223F18" w:rsidRPr="00FB14A7" w14:paraId="7DBDE2AB"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A5" w14:textId="4C227779" w:rsidR="00223F18" w:rsidRDefault="00946A2E"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ID – repetition 1</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A6" w14:textId="2084DA5C" w:rsidR="00223F18" w:rsidRDefault="00946A2E" w:rsidP="00946A2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PID.3  ~1</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A7" w14:textId="77777777" w:rsidR="00223F18" w:rsidRDefault="00223F18" w:rsidP="005A6EA2">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A8" w14:textId="77777777" w:rsidR="00223F18" w:rsidRPr="00FB14A7" w:rsidRDefault="00223F18" w:rsidP="005A6EA2">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A9" w14:textId="77777777" w:rsidR="00223F18" w:rsidRPr="00FB14A7" w:rsidRDefault="00223F18" w:rsidP="005A6EA2">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5C2EEDED" w14:textId="77777777" w:rsidR="00223F18" w:rsidRDefault="00946A2E"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the CPI from inbound PID.2 to subfield 1.</w:t>
            </w:r>
          </w:p>
          <w:p w14:paraId="74BF63C1" w14:textId="77777777" w:rsidR="00946A2E" w:rsidRDefault="00946A2E"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Hardcode “900000” to subfield 4.</w:t>
            </w:r>
          </w:p>
          <w:p w14:paraId="7DBDE2AA" w14:textId="767A7D51" w:rsidR="00946A2E" w:rsidRDefault="00946A2E" w:rsidP="005A6EA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Hardcode “PI” to subfield 5.</w:t>
            </w:r>
          </w:p>
        </w:tc>
      </w:tr>
      <w:tr w:rsidR="00C51E19" w:rsidRPr="00FB14A7" w14:paraId="7DBDE2B2"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AC" w14:textId="395784D1" w:rsidR="00C51E19" w:rsidRPr="00FB14A7" w:rsidRDefault="00946A2E"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ID  - repetition 2</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AD" w14:textId="74AAA2F2" w:rsidR="00C51E19" w:rsidRPr="00D32785" w:rsidRDefault="00C51E19" w:rsidP="00946A2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PID.3</w:t>
            </w:r>
            <w:r w:rsidR="00946A2E">
              <w:rPr>
                <w:rFonts w:asciiTheme="minorHAnsi" w:eastAsia="Times New Roman" w:hAnsiTheme="minorHAnsi" w:cs="Times New Roman"/>
                <w:color w:val="000000"/>
                <w:sz w:val="22"/>
              </w:rPr>
              <w:t xml:space="preserve">  ~2</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AE" w14:textId="77777777" w:rsidR="00C51E19" w:rsidRPr="00FB14A7" w:rsidRDefault="00567F7E"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AF"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B0"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1E39E616" w14:textId="78DD437A" w:rsidR="00946A2E" w:rsidRDefault="00946A2E" w:rsidP="00946A2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the MRN from inbound PID.3 to subfield 1.</w:t>
            </w:r>
          </w:p>
          <w:p w14:paraId="2E3CA0CD" w14:textId="77F2AD9C" w:rsidR="00946A2E" w:rsidRDefault="00946A2E" w:rsidP="00946A2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Hardcode “504” to subfield 4.</w:t>
            </w:r>
          </w:p>
          <w:p w14:paraId="7DBDE2B1" w14:textId="605FFA25" w:rsidR="00C51E19" w:rsidRPr="00FB14A7" w:rsidRDefault="00946A2E" w:rsidP="00946A2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Hardcode “MR” to subfield 5.</w:t>
            </w:r>
          </w:p>
        </w:tc>
      </w:tr>
      <w:tr w:rsidR="00A65CA4" w:rsidRPr="00FB14A7" w14:paraId="09868728" w14:textId="77777777" w:rsidTr="002C183D">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162E9C01" w14:textId="77777777" w:rsidR="00A65CA4" w:rsidRDefault="00A65CA4"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Name</w:t>
            </w:r>
          </w:p>
        </w:tc>
        <w:tc>
          <w:tcPr>
            <w:tcW w:w="493" w:type="pct"/>
            <w:tcBorders>
              <w:top w:val="single" w:sz="4" w:space="0" w:color="auto"/>
              <w:left w:val="nil"/>
              <w:bottom w:val="single" w:sz="4" w:space="0" w:color="auto"/>
              <w:right w:val="single" w:sz="4" w:space="0" w:color="auto"/>
            </w:tcBorders>
            <w:shd w:val="clear" w:color="auto" w:fill="auto"/>
            <w:vAlign w:val="center"/>
          </w:tcPr>
          <w:p w14:paraId="15237DC0" w14:textId="77777777" w:rsidR="00A65CA4" w:rsidRDefault="00A65CA4"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PID.5</w:t>
            </w:r>
          </w:p>
        </w:tc>
        <w:tc>
          <w:tcPr>
            <w:tcW w:w="494" w:type="pct"/>
            <w:tcBorders>
              <w:top w:val="single" w:sz="4" w:space="0" w:color="auto"/>
              <w:left w:val="nil"/>
              <w:bottom w:val="single" w:sz="4" w:space="0" w:color="auto"/>
              <w:right w:val="single" w:sz="4" w:space="0" w:color="auto"/>
            </w:tcBorders>
            <w:shd w:val="clear" w:color="auto" w:fill="auto"/>
            <w:vAlign w:val="center"/>
          </w:tcPr>
          <w:p w14:paraId="0D9BE8BF" w14:textId="77777777" w:rsidR="00A65CA4" w:rsidRDefault="00A65CA4" w:rsidP="002C183D">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313CB17E" w14:textId="77777777" w:rsidR="00A65CA4" w:rsidRPr="00FB14A7" w:rsidRDefault="00A65CA4" w:rsidP="002C183D">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0071FAE8" w14:textId="77777777" w:rsidR="00A65CA4" w:rsidRPr="00FB14A7" w:rsidRDefault="00A65CA4" w:rsidP="002C183D">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2FB33860" w14:textId="77777777" w:rsidR="00A65CA4" w:rsidRDefault="00A65CA4" w:rsidP="002C183D">
            <w:pPr>
              <w:spacing w:after="0" w:line="240" w:lineRule="auto"/>
              <w:rPr>
                <w:rFonts w:asciiTheme="minorHAnsi" w:eastAsia="Times New Roman" w:hAnsiTheme="minorHAnsi" w:cs="Times New Roman"/>
                <w:color w:val="000000"/>
                <w:sz w:val="22"/>
              </w:rPr>
            </w:pPr>
            <w:proofErr w:type="spellStart"/>
            <w:r>
              <w:rPr>
                <w:rFonts w:asciiTheme="minorHAnsi" w:eastAsia="Times New Roman" w:hAnsiTheme="minorHAnsi" w:cs="Times New Roman"/>
                <w:color w:val="000000"/>
                <w:sz w:val="22"/>
              </w:rPr>
              <w:t>PathCopy</w:t>
            </w:r>
            <w:proofErr w:type="spellEnd"/>
          </w:p>
        </w:tc>
      </w:tr>
      <w:tr w:rsidR="00A65CA4" w:rsidRPr="00FB14A7" w14:paraId="7DBDE2B9"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B3" w14:textId="0FE6F701" w:rsidR="00A65CA4" w:rsidRDefault="00A65CA4"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Name Type Code</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B4" w14:textId="68B65811" w:rsidR="00A65CA4" w:rsidRDefault="00A65CA4"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PID.5.7</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B5" w14:textId="28AAB384" w:rsidR="00A65CA4" w:rsidRDefault="00A65CA4" w:rsidP="00A65CA4">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B6" w14:textId="77777777" w:rsidR="00A65CA4" w:rsidRPr="00FB14A7" w:rsidRDefault="00A65CA4" w:rsidP="00A65CA4">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B7" w14:textId="77777777" w:rsidR="00A65CA4" w:rsidRPr="00FB14A7" w:rsidRDefault="00A65CA4" w:rsidP="00A65CA4">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B8" w14:textId="388EAAA5" w:rsidR="00A65CA4" w:rsidRDefault="00A65CA4"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Hardcode “Current”</w:t>
            </w:r>
          </w:p>
        </w:tc>
      </w:tr>
      <w:tr w:rsidR="00A65CA4" w:rsidRPr="00FB14A7" w14:paraId="7DBDE2C0"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BA" w14:textId="5344E65E" w:rsidR="00A65CA4" w:rsidRDefault="00BD07A4"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Date/Time of Birth</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BB" w14:textId="77777777" w:rsidR="00A65CA4" w:rsidRDefault="00A65CA4"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PID.7</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BC" w14:textId="77777777" w:rsidR="00A65CA4" w:rsidRDefault="00A65CA4" w:rsidP="00A65CA4">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BD" w14:textId="77777777" w:rsidR="00A65CA4" w:rsidRPr="00FB14A7" w:rsidRDefault="00A65CA4" w:rsidP="00A65CA4">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BE" w14:textId="77777777" w:rsidR="00A65CA4" w:rsidRPr="00FB14A7" w:rsidRDefault="00A65CA4" w:rsidP="00A65CA4">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BF" w14:textId="77777777" w:rsidR="00A65CA4" w:rsidRDefault="00A65CA4"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A65CA4" w:rsidRPr="00FB14A7" w14:paraId="7DBDE2C7"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C1" w14:textId="77777777" w:rsidR="00A65CA4" w:rsidRDefault="00A65CA4"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Gender</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C2" w14:textId="77777777" w:rsidR="00A65CA4" w:rsidRDefault="00A65CA4"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PID.8</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C3" w14:textId="77777777" w:rsidR="00A65CA4" w:rsidRDefault="00A65CA4" w:rsidP="00A65CA4">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C4" w14:textId="77777777" w:rsidR="00A65CA4" w:rsidRPr="00FB14A7" w:rsidRDefault="00A65CA4" w:rsidP="00A65CA4">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C5" w14:textId="77777777" w:rsidR="00A65CA4" w:rsidRPr="00FB14A7" w:rsidRDefault="00A65CA4" w:rsidP="00A65CA4">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C6" w14:textId="77777777" w:rsidR="00A65CA4" w:rsidRDefault="00A65CA4"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A65CA4" w:rsidRPr="00FB14A7" w14:paraId="7DBDE2CE"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C8" w14:textId="77777777" w:rsidR="00A65CA4" w:rsidRDefault="00A65CA4"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Race</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C9" w14:textId="77777777" w:rsidR="00A65CA4" w:rsidRDefault="00A65CA4"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PID.10</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CA" w14:textId="77777777" w:rsidR="00A65CA4" w:rsidRDefault="00A65CA4" w:rsidP="00A65CA4">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CB" w14:textId="77777777" w:rsidR="00A65CA4" w:rsidRPr="00FB14A7" w:rsidRDefault="00A65CA4" w:rsidP="00A65CA4">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CC" w14:textId="77777777" w:rsidR="00A65CA4" w:rsidRPr="00FB14A7" w:rsidRDefault="00A65CA4" w:rsidP="00A65CA4">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CD" w14:textId="77777777" w:rsidR="00A65CA4" w:rsidRDefault="00A65CA4"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A65CA4" w:rsidRPr="00FB14A7" w14:paraId="7DBDE2D5"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CF" w14:textId="77777777" w:rsidR="00A65CA4" w:rsidRDefault="00A65CA4"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Address</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D0" w14:textId="77777777" w:rsidR="00A65CA4" w:rsidRDefault="00A65CA4"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PID.11</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D1" w14:textId="77777777" w:rsidR="00A65CA4" w:rsidRDefault="00A65CA4" w:rsidP="00A65CA4">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D2" w14:textId="77777777" w:rsidR="00A65CA4" w:rsidRPr="00FB14A7" w:rsidRDefault="00A65CA4" w:rsidP="00A65CA4">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D3" w14:textId="77777777" w:rsidR="00A65CA4" w:rsidRPr="00FB14A7" w:rsidRDefault="00A65CA4" w:rsidP="00A65CA4">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D4" w14:textId="77777777" w:rsidR="00A65CA4" w:rsidRDefault="00A65CA4"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A65CA4" w:rsidRPr="00FB14A7" w14:paraId="7DBDE2DC"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D6" w14:textId="77777777" w:rsidR="00A65CA4" w:rsidRDefault="00A65CA4"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lastRenderedPageBreak/>
              <w:t>Marital Status</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D7" w14:textId="77777777" w:rsidR="00A65CA4" w:rsidRDefault="00A65CA4"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PID.16</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D8" w14:textId="77777777" w:rsidR="00A65CA4" w:rsidRDefault="00A65CA4" w:rsidP="00A65CA4">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D9" w14:textId="77777777" w:rsidR="00A65CA4" w:rsidRPr="00FB14A7" w:rsidRDefault="00A65CA4" w:rsidP="00A65CA4">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DA" w14:textId="77777777" w:rsidR="00A65CA4" w:rsidRPr="00FB14A7" w:rsidRDefault="00A65CA4" w:rsidP="00A65CA4">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DB" w14:textId="77777777" w:rsidR="00A65CA4" w:rsidRDefault="00A65CA4"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A65CA4" w:rsidRPr="00FB14A7" w14:paraId="7DBDE2E3"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2DD" w14:textId="77777777" w:rsidR="00A65CA4" w:rsidRPr="00FB14A7" w:rsidRDefault="00A65CA4"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Account Number</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2DE" w14:textId="77777777" w:rsidR="00A65CA4" w:rsidRPr="00D32785" w:rsidRDefault="00A65CA4"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PID.18</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2DF" w14:textId="6410161C" w:rsidR="00A65CA4" w:rsidRPr="00FB14A7" w:rsidRDefault="004757B7" w:rsidP="00A65CA4">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2E0" w14:textId="77777777" w:rsidR="00A65CA4" w:rsidRPr="00FB14A7" w:rsidRDefault="00A65CA4" w:rsidP="00A65CA4">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2E1" w14:textId="77777777" w:rsidR="00A65CA4" w:rsidRPr="00FB14A7" w:rsidRDefault="00A65CA4" w:rsidP="00A65CA4">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2E2" w14:textId="3BFE4FE4" w:rsidR="00A65CA4" w:rsidRPr="00FB14A7" w:rsidRDefault="004757B7"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(however generally not available from Aria)</w:t>
            </w:r>
          </w:p>
        </w:tc>
      </w:tr>
      <w:tr w:rsidR="00A65CA4" w:rsidRPr="00FB14A7" w14:paraId="7DBDE323"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31D" w14:textId="77777777" w:rsidR="00A65CA4" w:rsidRPr="00FE0BD0" w:rsidRDefault="00A65CA4" w:rsidP="00A65CA4">
            <w:pPr>
              <w:spacing w:after="0" w:line="240" w:lineRule="auto"/>
              <w:rPr>
                <w:rFonts w:asciiTheme="minorHAnsi" w:eastAsia="Times New Roman" w:hAnsiTheme="minorHAnsi" w:cs="Times New Roman"/>
                <w:b/>
                <w:color w:val="000000"/>
                <w:sz w:val="22"/>
              </w:rPr>
            </w:pPr>
            <w:r>
              <w:rPr>
                <w:rFonts w:asciiTheme="minorHAnsi" w:eastAsia="Times New Roman" w:hAnsiTheme="minorHAnsi" w:cs="Times New Roman"/>
                <w:b/>
                <w:color w:val="000000"/>
                <w:sz w:val="22"/>
              </w:rPr>
              <w:t>Patient Visit</w:t>
            </w:r>
            <w:r w:rsidRPr="00FE0BD0">
              <w:rPr>
                <w:rFonts w:asciiTheme="minorHAnsi" w:eastAsia="Times New Roman" w:hAnsiTheme="minorHAnsi" w:cs="Times New Roman"/>
                <w:b/>
                <w:color w:val="000000"/>
                <w:sz w:val="22"/>
              </w:rPr>
              <w:t xml:space="preserve"> Segment</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31E" w14:textId="77777777" w:rsidR="00A65CA4" w:rsidRPr="004906AA" w:rsidRDefault="00A65CA4" w:rsidP="00A65CA4">
            <w:pPr>
              <w:spacing w:after="0" w:line="240" w:lineRule="auto"/>
              <w:rPr>
                <w:rFonts w:asciiTheme="minorHAnsi" w:eastAsia="Times New Roman" w:hAnsiTheme="minorHAnsi" w:cs="Times New Roman"/>
                <w:b/>
                <w:color w:val="000000"/>
                <w:sz w:val="22"/>
              </w:rPr>
            </w:pPr>
            <w:r w:rsidRPr="004906AA">
              <w:rPr>
                <w:rFonts w:asciiTheme="minorHAnsi" w:eastAsia="Times New Roman" w:hAnsiTheme="minorHAnsi" w:cs="Times New Roman"/>
                <w:b/>
                <w:color w:val="000000"/>
                <w:sz w:val="22"/>
              </w:rPr>
              <w:t>PV1</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31F" w14:textId="77777777" w:rsidR="00A65CA4" w:rsidRPr="004906AA" w:rsidRDefault="00A65CA4" w:rsidP="00A65CA4">
            <w:pPr>
              <w:spacing w:after="0" w:line="240" w:lineRule="auto"/>
              <w:rPr>
                <w:rFonts w:asciiTheme="minorHAnsi" w:eastAsia="Times New Roman" w:hAnsiTheme="minorHAnsi" w:cs="Times New Roman"/>
                <w:b/>
                <w:color w:val="000000"/>
                <w:sz w:val="22"/>
              </w:rPr>
            </w:pPr>
            <w:r w:rsidRPr="004906AA">
              <w:rPr>
                <w:rFonts w:asciiTheme="minorHAnsi" w:eastAsia="Times New Roman" w:hAnsiTheme="minorHAnsi" w:cs="Times New Roman"/>
                <w:b/>
                <w:color w:val="000000"/>
                <w:sz w:val="22"/>
              </w:rPr>
              <w:t xml:space="preserve">       R</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320" w14:textId="77777777" w:rsidR="00A65CA4" w:rsidRPr="00FB14A7" w:rsidRDefault="00A65CA4" w:rsidP="00A65CA4">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321" w14:textId="77777777" w:rsidR="00A65CA4" w:rsidRPr="00FB14A7" w:rsidRDefault="00A65CA4" w:rsidP="00A65CA4">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322" w14:textId="77777777" w:rsidR="00A65CA4" w:rsidRPr="00FB14A7" w:rsidRDefault="00A65CA4" w:rsidP="00A65CA4">
            <w:pPr>
              <w:spacing w:after="0" w:line="240" w:lineRule="auto"/>
              <w:rPr>
                <w:rFonts w:asciiTheme="minorHAnsi" w:eastAsia="Times New Roman" w:hAnsiTheme="minorHAnsi" w:cs="Times New Roman"/>
                <w:color w:val="000000"/>
                <w:sz w:val="22"/>
              </w:rPr>
            </w:pPr>
          </w:p>
        </w:tc>
      </w:tr>
      <w:tr w:rsidR="00A65CA4" w:rsidRPr="00FB14A7" w14:paraId="7DBDE32A"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324" w14:textId="77777777" w:rsidR="00A65CA4" w:rsidRPr="00FB14A7" w:rsidRDefault="00A65CA4"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Class</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325" w14:textId="77777777" w:rsidR="00A65CA4" w:rsidRPr="00D32785" w:rsidRDefault="00A65CA4"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PV1.2</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326" w14:textId="77777777" w:rsidR="00A65CA4" w:rsidRPr="00FB14A7" w:rsidRDefault="00A65CA4" w:rsidP="00A65CA4">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327" w14:textId="77777777" w:rsidR="00A65CA4" w:rsidRPr="00FB14A7" w:rsidRDefault="00A65CA4" w:rsidP="00A65CA4">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328" w14:textId="77777777" w:rsidR="00A65CA4" w:rsidRPr="00FB14A7" w:rsidRDefault="00A65CA4" w:rsidP="00A65CA4">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329" w14:textId="77777777" w:rsidR="00A65CA4" w:rsidRPr="00FB14A7" w:rsidRDefault="00A65CA4"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7824BD" w:rsidRPr="00FB14A7" w14:paraId="25840B2D" w14:textId="77777777" w:rsidTr="002C183D">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0596FABC" w14:textId="0CC8A808" w:rsidR="007824BD" w:rsidRPr="00FE0BD0" w:rsidRDefault="007824BD" w:rsidP="002C183D">
            <w:pPr>
              <w:spacing w:after="0" w:line="240" w:lineRule="auto"/>
              <w:rPr>
                <w:rFonts w:asciiTheme="minorHAnsi" w:eastAsia="Times New Roman" w:hAnsiTheme="minorHAnsi" w:cs="Times New Roman"/>
                <w:b/>
                <w:color w:val="000000"/>
                <w:sz w:val="22"/>
              </w:rPr>
            </w:pPr>
            <w:r>
              <w:rPr>
                <w:rFonts w:asciiTheme="minorHAnsi" w:eastAsia="Times New Roman" w:hAnsiTheme="minorHAnsi" w:cs="Times New Roman"/>
                <w:b/>
                <w:color w:val="000000"/>
                <w:sz w:val="22"/>
              </w:rPr>
              <w:t xml:space="preserve">Appointment Information </w:t>
            </w:r>
            <w:r w:rsidRPr="00FE0BD0">
              <w:rPr>
                <w:rFonts w:asciiTheme="minorHAnsi" w:eastAsia="Times New Roman" w:hAnsiTheme="minorHAnsi" w:cs="Times New Roman"/>
                <w:b/>
                <w:color w:val="000000"/>
                <w:sz w:val="22"/>
              </w:rPr>
              <w:t xml:space="preserve"> Segment</w:t>
            </w:r>
          </w:p>
        </w:tc>
        <w:tc>
          <w:tcPr>
            <w:tcW w:w="493" w:type="pct"/>
            <w:tcBorders>
              <w:top w:val="single" w:sz="4" w:space="0" w:color="auto"/>
              <w:left w:val="nil"/>
              <w:bottom w:val="single" w:sz="4" w:space="0" w:color="auto"/>
              <w:right w:val="single" w:sz="4" w:space="0" w:color="auto"/>
            </w:tcBorders>
            <w:shd w:val="clear" w:color="auto" w:fill="auto"/>
            <w:vAlign w:val="center"/>
          </w:tcPr>
          <w:p w14:paraId="0C1DBAB1" w14:textId="150D0972" w:rsidR="007824BD" w:rsidRPr="00790727" w:rsidRDefault="007824BD" w:rsidP="002C183D">
            <w:pPr>
              <w:spacing w:after="0" w:line="240" w:lineRule="auto"/>
              <w:rPr>
                <w:rFonts w:asciiTheme="minorHAnsi" w:eastAsia="Times New Roman" w:hAnsiTheme="minorHAnsi" w:cs="Times New Roman"/>
                <w:b/>
                <w:color w:val="000000"/>
                <w:sz w:val="22"/>
              </w:rPr>
            </w:pPr>
            <w:r w:rsidRPr="00790727">
              <w:rPr>
                <w:rFonts w:asciiTheme="minorHAnsi" w:eastAsia="Times New Roman" w:hAnsiTheme="minorHAnsi" w:cs="Times New Roman"/>
                <w:b/>
                <w:color w:val="000000"/>
                <w:sz w:val="22"/>
              </w:rPr>
              <w:t>AIS</w:t>
            </w:r>
          </w:p>
        </w:tc>
        <w:tc>
          <w:tcPr>
            <w:tcW w:w="494" w:type="pct"/>
            <w:tcBorders>
              <w:top w:val="single" w:sz="4" w:space="0" w:color="auto"/>
              <w:left w:val="nil"/>
              <w:bottom w:val="single" w:sz="4" w:space="0" w:color="auto"/>
              <w:right w:val="single" w:sz="4" w:space="0" w:color="auto"/>
            </w:tcBorders>
            <w:shd w:val="clear" w:color="auto" w:fill="auto"/>
            <w:vAlign w:val="center"/>
          </w:tcPr>
          <w:p w14:paraId="6B8FDB36" w14:textId="44CEEE90" w:rsidR="007824BD" w:rsidRPr="00790727" w:rsidRDefault="007824BD" w:rsidP="002C183D">
            <w:pPr>
              <w:spacing w:after="0" w:line="240" w:lineRule="auto"/>
              <w:rPr>
                <w:rFonts w:asciiTheme="minorHAnsi" w:eastAsia="Times New Roman" w:hAnsiTheme="minorHAnsi" w:cs="Times New Roman"/>
                <w:b/>
                <w:color w:val="000000"/>
                <w:sz w:val="22"/>
              </w:rPr>
            </w:pPr>
            <w:r w:rsidRPr="00790727">
              <w:rPr>
                <w:rFonts w:asciiTheme="minorHAnsi" w:eastAsia="Times New Roman" w:hAnsiTheme="minorHAnsi" w:cs="Times New Roman"/>
                <w:b/>
                <w:color w:val="000000"/>
                <w:sz w:val="22"/>
              </w:rPr>
              <w:t xml:space="preserve">       C</w:t>
            </w:r>
          </w:p>
        </w:tc>
        <w:tc>
          <w:tcPr>
            <w:tcW w:w="453" w:type="pct"/>
            <w:tcBorders>
              <w:top w:val="single" w:sz="4" w:space="0" w:color="auto"/>
              <w:left w:val="nil"/>
              <w:bottom w:val="single" w:sz="4" w:space="0" w:color="auto"/>
              <w:right w:val="single" w:sz="4" w:space="0" w:color="auto"/>
            </w:tcBorders>
            <w:shd w:val="clear" w:color="auto" w:fill="auto"/>
            <w:vAlign w:val="center"/>
          </w:tcPr>
          <w:p w14:paraId="08D98854" w14:textId="77777777" w:rsidR="007824BD" w:rsidRPr="00FB14A7" w:rsidRDefault="007824BD" w:rsidP="002C183D">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1C4FAC99" w14:textId="77777777" w:rsidR="007824BD" w:rsidRPr="00FB14A7" w:rsidRDefault="007824BD" w:rsidP="002C183D">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3C3AE181" w14:textId="77777777" w:rsidR="007824BD" w:rsidRDefault="007824BD" w:rsidP="002C183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Not required for Cancel Appointment messages (S15, S16, S17)</w:t>
            </w:r>
          </w:p>
          <w:p w14:paraId="379D3842" w14:textId="38D1E376" w:rsidR="00790727" w:rsidRPr="00790727" w:rsidRDefault="00790727" w:rsidP="002C183D">
            <w:pPr>
              <w:spacing w:after="0" w:line="240" w:lineRule="auto"/>
              <w:rPr>
                <w:rFonts w:asciiTheme="minorHAnsi" w:eastAsia="Times New Roman" w:hAnsiTheme="minorHAnsi" w:cs="Times New Roman"/>
                <w:b/>
                <w:color w:val="000000"/>
                <w:sz w:val="22"/>
              </w:rPr>
            </w:pPr>
            <w:r w:rsidRPr="00790727">
              <w:rPr>
                <w:rFonts w:asciiTheme="minorHAnsi" w:eastAsia="Times New Roman" w:hAnsiTheme="minorHAnsi" w:cs="Times New Roman"/>
                <w:b/>
                <w:color w:val="000000"/>
                <w:sz w:val="22"/>
              </w:rPr>
              <w:t>ITERATE</w:t>
            </w:r>
          </w:p>
        </w:tc>
      </w:tr>
      <w:tr w:rsidR="00A65CA4" w:rsidRPr="00FB14A7" w14:paraId="7DBDE331"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32B" w14:textId="63A935F1" w:rsidR="00A65CA4" w:rsidRPr="00FB14A7" w:rsidRDefault="00790727"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Set ID</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32C" w14:textId="7E9AFB10" w:rsidR="00A65CA4" w:rsidRPr="00D32785" w:rsidRDefault="00790727"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AIS.1</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32D" w14:textId="17A87678" w:rsidR="00A65CA4" w:rsidRPr="00790727" w:rsidRDefault="00790727" w:rsidP="00790727">
            <w:pPr>
              <w:spacing w:after="0" w:line="240" w:lineRule="auto"/>
              <w:rPr>
                <w:rFonts w:asciiTheme="minorHAnsi" w:eastAsia="Times New Roman" w:hAnsiTheme="minorHAnsi" w:cs="Times New Roman"/>
                <w:color w:val="000000"/>
                <w:sz w:val="22"/>
              </w:rPr>
            </w:pPr>
            <w:r w:rsidRPr="00790727">
              <w:rPr>
                <w:rFonts w:asciiTheme="minorHAnsi" w:eastAsia="Times New Roman" w:hAnsiTheme="minorHAnsi" w:cs="Times New Roman"/>
                <w:b/>
                <w:color w:val="auto"/>
                <w:sz w:val="22"/>
              </w:rPr>
              <w:t xml:space="preserve">       </w:t>
            </w:r>
            <w:r w:rsidRPr="00790727">
              <w:rPr>
                <w:rFonts w:asciiTheme="minorHAnsi" w:eastAsia="Times New Roman" w:hAnsiTheme="minorHAnsi" w:cs="Times New Roman"/>
                <w:color w:val="auto"/>
                <w:sz w:val="22"/>
              </w:rPr>
              <w:t>O</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32E" w14:textId="77777777" w:rsidR="00A65CA4" w:rsidRPr="00FB14A7" w:rsidRDefault="00A65CA4" w:rsidP="00A65CA4">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32F" w14:textId="77777777" w:rsidR="00A65CA4" w:rsidRPr="00FB14A7" w:rsidRDefault="00A65CA4" w:rsidP="00A65CA4">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330" w14:textId="63D6944E" w:rsidR="00A65CA4" w:rsidRPr="00FB14A7" w:rsidRDefault="00790727"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A65CA4" w:rsidRPr="00FB14A7" w14:paraId="7DBDE338"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332" w14:textId="2B17925A" w:rsidR="00A65CA4" w:rsidRPr="00FB14A7" w:rsidRDefault="00790727"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Universal service Number</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333" w14:textId="1F5D623B" w:rsidR="00A65CA4" w:rsidRPr="00D32785" w:rsidRDefault="00790727"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AIS.3</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334" w14:textId="733F6E92" w:rsidR="00A65CA4" w:rsidRPr="00FB14A7" w:rsidRDefault="00790727" w:rsidP="00A65CA4">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335" w14:textId="77777777" w:rsidR="00A65CA4" w:rsidRPr="00FB14A7" w:rsidRDefault="00A65CA4" w:rsidP="00A65CA4">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336" w14:textId="77777777" w:rsidR="00A65CA4" w:rsidRPr="00FB14A7" w:rsidRDefault="00A65CA4" w:rsidP="00A65CA4">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337" w14:textId="3ED1D69A" w:rsidR="00A65CA4" w:rsidRPr="00FE0BD0" w:rsidRDefault="00790727" w:rsidP="00A65CA4">
            <w:pPr>
              <w:contextualSpacing/>
              <w:rPr>
                <w:rFonts w:asciiTheme="minorHAnsi" w:hAnsiTheme="minorHAnsi"/>
                <w:color w:val="000000"/>
                <w:sz w:val="22"/>
              </w:rPr>
            </w:pPr>
            <w:r>
              <w:rPr>
                <w:rFonts w:asciiTheme="minorHAnsi" w:eastAsia="Times New Roman" w:hAnsiTheme="minorHAnsi" w:cs="Times New Roman"/>
                <w:color w:val="000000"/>
                <w:sz w:val="22"/>
              </w:rPr>
              <w:t>Hardcode “</w:t>
            </w:r>
            <w:r w:rsidRPr="002C183D">
              <w:rPr>
                <w:rFonts w:asciiTheme="minorHAnsi" w:eastAsia="Times New Roman" w:hAnsiTheme="minorHAnsi" w:cs="Times New Roman"/>
                <w:b/>
                <w:color w:val="000000"/>
                <w:sz w:val="22"/>
                <w:highlight w:val="yellow"/>
              </w:rPr>
              <w:t>RADONC</w:t>
            </w:r>
            <w:r>
              <w:rPr>
                <w:rFonts w:asciiTheme="minorHAnsi" w:eastAsia="Times New Roman" w:hAnsiTheme="minorHAnsi" w:cs="Times New Roman"/>
                <w:color w:val="000000"/>
                <w:sz w:val="22"/>
              </w:rPr>
              <w:t>”</w:t>
            </w:r>
          </w:p>
        </w:tc>
      </w:tr>
      <w:tr w:rsidR="00A65CA4" w:rsidRPr="00FB14A7" w14:paraId="7DBDE33F"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339" w14:textId="519F4FAB" w:rsidR="00A65CA4" w:rsidRPr="00FB14A7" w:rsidRDefault="00790727"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Start Date/Time</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33A" w14:textId="084274D1" w:rsidR="00A65CA4" w:rsidRPr="00D32785" w:rsidRDefault="00790727"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AIS.4</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33B" w14:textId="3CE3E3D4" w:rsidR="00A65CA4" w:rsidRPr="00FB14A7" w:rsidRDefault="00790727" w:rsidP="00A65CA4">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33C" w14:textId="77777777" w:rsidR="00A65CA4" w:rsidRPr="00FB14A7" w:rsidRDefault="00A65CA4" w:rsidP="00A65CA4">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33D" w14:textId="77777777" w:rsidR="00A65CA4" w:rsidRPr="00FB14A7" w:rsidRDefault="00A65CA4" w:rsidP="00A65CA4">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33E" w14:textId="4252EDDB" w:rsidR="00A65CA4" w:rsidRPr="00FE0BD0" w:rsidRDefault="00A65CA4"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r w:rsidR="00790727">
              <w:rPr>
                <w:rFonts w:asciiTheme="minorHAnsi" w:eastAsia="Times New Roman" w:hAnsiTheme="minorHAnsi" w:cs="Times New Roman"/>
                <w:color w:val="000000"/>
                <w:sz w:val="22"/>
              </w:rPr>
              <w:t xml:space="preserve"> – Remove seconds</w:t>
            </w:r>
          </w:p>
        </w:tc>
      </w:tr>
      <w:tr w:rsidR="00A65CA4" w:rsidRPr="00FB14A7" w14:paraId="7DBDE346"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340" w14:textId="365B105F" w:rsidR="00A65CA4" w:rsidRPr="00FB14A7" w:rsidRDefault="00790727"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Duration</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341" w14:textId="74738329" w:rsidR="00A65CA4" w:rsidRPr="00D32785" w:rsidRDefault="00790727"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AIS.7</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342" w14:textId="18E28761" w:rsidR="00A65CA4" w:rsidRPr="00FB14A7" w:rsidRDefault="00790727" w:rsidP="00A65CA4">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343" w14:textId="77777777" w:rsidR="00A65CA4" w:rsidRPr="00FB14A7" w:rsidRDefault="00A65CA4" w:rsidP="00A65CA4">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344" w14:textId="77777777" w:rsidR="00A65CA4" w:rsidRPr="00FB14A7" w:rsidRDefault="00A65CA4" w:rsidP="00A65CA4">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345" w14:textId="77777777" w:rsidR="00A65CA4" w:rsidRPr="00FB14A7" w:rsidRDefault="00A65CA4"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A65CA4" w:rsidRPr="00FB14A7" w14:paraId="7DBDE34D"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347" w14:textId="0F3185FA" w:rsidR="00A65CA4" w:rsidRDefault="00790727"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Units</w:t>
            </w:r>
            <w:r w:rsidR="00A65CA4">
              <w:rPr>
                <w:rFonts w:asciiTheme="minorHAnsi" w:eastAsia="Times New Roman" w:hAnsiTheme="minorHAnsi" w:cs="Times New Roman"/>
                <w:color w:val="000000"/>
                <w:sz w:val="22"/>
              </w:rPr>
              <w:t xml:space="preserve"> </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348" w14:textId="12D8116E" w:rsidR="00A65CA4" w:rsidRDefault="00790727"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AIS.8</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349" w14:textId="6C59AC6C" w:rsidR="00A65CA4" w:rsidRDefault="007631CE" w:rsidP="00A65CA4">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34A" w14:textId="77777777" w:rsidR="00A65CA4" w:rsidRPr="00FB14A7" w:rsidRDefault="00A65CA4" w:rsidP="00A65CA4">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34B" w14:textId="77777777" w:rsidR="00A65CA4" w:rsidRPr="00FB14A7" w:rsidRDefault="00A65CA4" w:rsidP="00A65CA4">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DBDE34C" w14:textId="77777777" w:rsidR="00A65CA4" w:rsidRDefault="00A65CA4"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4906AA" w:rsidRPr="00FB14A7" w14:paraId="0983455A" w14:textId="77777777" w:rsidTr="002C183D">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1DEEDF95" w14:textId="7EED61CD" w:rsidR="004906AA" w:rsidRPr="00FE0BD0" w:rsidRDefault="004906AA" w:rsidP="002C183D">
            <w:pPr>
              <w:spacing w:after="0" w:line="240" w:lineRule="auto"/>
              <w:rPr>
                <w:rFonts w:asciiTheme="minorHAnsi" w:eastAsia="Times New Roman" w:hAnsiTheme="minorHAnsi" w:cs="Times New Roman"/>
                <w:b/>
                <w:color w:val="000000"/>
                <w:sz w:val="22"/>
              </w:rPr>
            </w:pPr>
            <w:r>
              <w:rPr>
                <w:rFonts w:asciiTheme="minorHAnsi" w:eastAsia="Times New Roman" w:hAnsiTheme="minorHAnsi" w:cs="Times New Roman"/>
                <w:b/>
                <w:color w:val="000000"/>
                <w:sz w:val="22"/>
              </w:rPr>
              <w:t>Appointment Information – Location Resource</w:t>
            </w:r>
            <w:r w:rsidRPr="00FE0BD0">
              <w:rPr>
                <w:rFonts w:asciiTheme="minorHAnsi" w:eastAsia="Times New Roman" w:hAnsiTheme="minorHAnsi" w:cs="Times New Roman"/>
                <w:b/>
                <w:color w:val="000000"/>
                <w:sz w:val="22"/>
              </w:rPr>
              <w:t xml:space="preserve"> Segment</w:t>
            </w:r>
          </w:p>
        </w:tc>
        <w:tc>
          <w:tcPr>
            <w:tcW w:w="493" w:type="pct"/>
            <w:tcBorders>
              <w:top w:val="single" w:sz="4" w:space="0" w:color="auto"/>
              <w:left w:val="nil"/>
              <w:bottom w:val="single" w:sz="4" w:space="0" w:color="auto"/>
              <w:right w:val="single" w:sz="4" w:space="0" w:color="auto"/>
            </w:tcBorders>
            <w:shd w:val="clear" w:color="auto" w:fill="auto"/>
            <w:vAlign w:val="center"/>
          </w:tcPr>
          <w:p w14:paraId="700414FB" w14:textId="36521624" w:rsidR="004906AA" w:rsidRPr="004906AA" w:rsidRDefault="004906AA" w:rsidP="002C183D">
            <w:pPr>
              <w:spacing w:after="0" w:line="240" w:lineRule="auto"/>
              <w:rPr>
                <w:rFonts w:asciiTheme="minorHAnsi" w:eastAsia="Times New Roman" w:hAnsiTheme="minorHAnsi" w:cs="Times New Roman"/>
                <w:b/>
                <w:color w:val="000000"/>
                <w:sz w:val="22"/>
              </w:rPr>
            </w:pPr>
            <w:r>
              <w:rPr>
                <w:rFonts w:asciiTheme="minorHAnsi" w:eastAsia="Times New Roman" w:hAnsiTheme="minorHAnsi" w:cs="Times New Roman"/>
                <w:b/>
                <w:color w:val="000000"/>
                <w:sz w:val="22"/>
              </w:rPr>
              <w:t>AIL</w:t>
            </w:r>
          </w:p>
        </w:tc>
        <w:tc>
          <w:tcPr>
            <w:tcW w:w="494" w:type="pct"/>
            <w:tcBorders>
              <w:top w:val="single" w:sz="4" w:space="0" w:color="auto"/>
              <w:left w:val="nil"/>
              <w:bottom w:val="single" w:sz="4" w:space="0" w:color="auto"/>
              <w:right w:val="single" w:sz="4" w:space="0" w:color="auto"/>
            </w:tcBorders>
            <w:shd w:val="clear" w:color="auto" w:fill="auto"/>
            <w:vAlign w:val="center"/>
          </w:tcPr>
          <w:p w14:paraId="67A5CC11" w14:textId="77777777" w:rsidR="004906AA" w:rsidRPr="004906AA" w:rsidRDefault="004906AA" w:rsidP="002C183D">
            <w:pPr>
              <w:spacing w:after="0" w:line="240" w:lineRule="auto"/>
              <w:rPr>
                <w:rFonts w:asciiTheme="minorHAnsi" w:eastAsia="Times New Roman" w:hAnsiTheme="minorHAnsi" w:cs="Times New Roman"/>
                <w:b/>
                <w:color w:val="000000"/>
                <w:sz w:val="22"/>
              </w:rPr>
            </w:pPr>
            <w:r w:rsidRPr="004906AA">
              <w:rPr>
                <w:rFonts w:asciiTheme="minorHAnsi" w:eastAsia="Times New Roman" w:hAnsiTheme="minorHAnsi" w:cs="Times New Roman"/>
                <w:b/>
                <w:color w:val="000000"/>
                <w:sz w:val="22"/>
              </w:rPr>
              <w:t xml:space="preserve">       R</w:t>
            </w:r>
          </w:p>
        </w:tc>
        <w:tc>
          <w:tcPr>
            <w:tcW w:w="453" w:type="pct"/>
            <w:tcBorders>
              <w:top w:val="single" w:sz="4" w:space="0" w:color="auto"/>
              <w:left w:val="nil"/>
              <w:bottom w:val="single" w:sz="4" w:space="0" w:color="auto"/>
              <w:right w:val="single" w:sz="4" w:space="0" w:color="auto"/>
            </w:tcBorders>
            <w:shd w:val="clear" w:color="auto" w:fill="auto"/>
            <w:vAlign w:val="center"/>
          </w:tcPr>
          <w:p w14:paraId="5E92998A" w14:textId="77777777" w:rsidR="004906AA" w:rsidRPr="00FB14A7" w:rsidRDefault="004906AA" w:rsidP="002C183D">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39193C84" w14:textId="77777777" w:rsidR="004906AA" w:rsidRPr="00FB14A7" w:rsidRDefault="004906AA" w:rsidP="002C183D">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183377AF" w14:textId="77777777" w:rsidR="004906AA" w:rsidRPr="00FB14A7" w:rsidRDefault="004906AA" w:rsidP="002C183D">
            <w:pPr>
              <w:spacing w:after="0" w:line="240" w:lineRule="auto"/>
              <w:rPr>
                <w:rFonts w:asciiTheme="minorHAnsi" w:eastAsia="Times New Roman" w:hAnsiTheme="minorHAnsi" w:cs="Times New Roman"/>
                <w:color w:val="000000"/>
                <w:sz w:val="22"/>
              </w:rPr>
            </w:pPr>
          </w:p>
        </w:tc>
      </w:tr>
      <w:tr w:rsidR="00A65CA4" w:rsidRPr="00FB14A7" w14:paraId="7DBDE354"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34E" w14:textId="7A99C3A8" w:rsidR="00A65CA4" w:rsidRDefault="00173B9B"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Location Resource ID</w:t>
            </w:r>
            <w:r w:rsidR="00A65CA4">
              <w:rPr>
                <w:rFonts w:asciiTheme="minorHAnsi" w:eastAsia="Times New Roman" w:hAnsiTheme="minorHAnsi" w:cs="Times New Roman"/>
                <w:color w:val="000000"/>
                <w:sz w:val="22"/>
              </w:rPr>
              <w:t xml:space="preserve"> </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34F" w14:textId="2070E9E8" w:rsidR="00A65CA4" w:rsidRDefault="00B67EB7"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AIL.3</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350" w14:textId="5E03410B" w:rsidR="00A65CA4" w:rsidRDefault="00173B9B" w:rsidP="00A65CA4">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351" w14:textId="77777777" w:rsidR="00A65CA4" w:rsidRPr="00FB14A7" w:rsidRDefault="00A65CA4" w:rsidP="00A65CA4">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352" w14:textId="77777777" w:rsidR="00A65CA4" w:rsidRPr="00FB14A7" w:rsidRDefault="00A65CA4" w:rsidP="00A65CA4">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218956D1" w14:textId="77777777" w:rsidR="00A65CA4" w:rsidRDefault="00173B9B" w:rsidP="00A65CA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Table lookup on inbound MSH.4</w:t>
            </w:r>
          </w:p>
          <w:p w14:paraId="7DBDE353" w14:textId="13BE2DFD" w:rsidR="00173B9B" w:rsidRPr="00173B9B" w:rsidRDefault="00173B9B" w:rsidP="00A65CA4">
            <w:pPr>
              <w:spacing w:after="0" w:line="240" w:lineRule="auto"/>
              <w:rPr>
                <w:rFonts w:asciiTheme="minorHAnsi" w:eastAsia="Times New Roman" w:hAnsiTheme="minorHAnsi" w:cs="Times New Roman"/>
                <w:b/>
                <w:color w:val="000000"/>
                <w:sz w:val="22"/>
              </w:rPr>
            </w:pPr>
            <w:proofErr w:type="spellStart"/>
            <w:r w:rsidRPr="00173B9B">
              <w:rPr>
                <w:rFonts w:asciiTheme="minorHAnsi" w:eastAsia="Times New Roman" w:hAnsiTheme="minorHAnsi" w:cs="Times New Roman"/>
                <w:b/>
                <w:color w:val="000000"/>
                <w:sz w:val="22"/>
              </w:rPr>
              <w:t>aria_soars_siu_locations.tbl</w:t>
            </w:r>
            <w:proofErr w:type="spellEnd"/>
          </w:p>
        </w:tc>
      </w:tr>
      <w:tr w:rsidR="00B67EB7" w:rsidRPr="00FB14A7" w14:paraId="1AB4BE3C" w14:textId="77777777" w:rsidTr="00AD310A">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0720FD" w14:textId="7BB6D1AE" w:rsidR="00B67EB7" w:rsidRPr="00FE0BD0" w:rsidRDefault="00B67EB7" w:rsidP="00AD310A">
            <w:pPr>
              <w:spacing w:after="0" w:line="240" w:lineRule="auto"/>
              <w:rPr>
                <w:rFonts w:asciiTheme="minorHAnsi" w:eastAsia="Times New Roman" w:hAnsiTheme="minorHAnsi" w:cs="Times New Roman"/>
                <w:b/>
                <w:color w:val="000000"/>
                <w:sz w:val="22"/>
              </w:rPr>
            </w:pPr>
            <w:r>
              <w:rPr>
                <w:rFonts w:asciiTheme="minorHAnsi" w:eastAsia="Times New Roman" w:hAnsiTheme="minorHAnsi" w:cs="Times New Roman"/>
                <w:b/>
                <w:color w:val="000000"/>
                <w:sz w:val="22"/>
              </w:rPr>
              <w:t>Appointment Information – Personnel Resource</w:t>
            </w:r>
            <w:r w:rsidRPr="00FE0BD0">
              <w:rPr>
                <w:rFonts w:asciiTheme="minorHAnsi" w:eastAsia="Times New Roman" w:hAnsiTheme="minorHAnsi" w:cs="Times New Roman"/>
                <w:b/>
                <w:color w:val="000000"/>
                <w:sz w:val="22"/>
              </w:rPr>
              <w:t xml:space="preserve"> Segment</w:t>
            </w:r>
          </w:p>
        </w:tc>
        <w:tc>
          <w:tcPr>
            <w:tcW w:w="493" w:type="pct"/>
            <w:tcBorders>
              <w:top w:val="single" w:sz="4" w:space="0" w:color="auto"/>
              <w:left w:val="nil"/>
              <w:bottom w:val="single" w:sz="4" w:space="0" w:color="auto"/>
              <w:right w:val="single" w:sz="4" w:space="0" w:color="auto"/>
            </w:tcBorders>
            <w:shd w:val="clear" w:color="auto" w:fill="auto"/>
            <w:vAlign w:val="center"/>
          </w:tcPr>
          <w:p w14:paraId="15897F67" w14:textId="15EB8BAD" w:rsidR="00B67EB7" w:rsidRPr="004906AA" w:rsidRDefault="00B67EB7" w:rsidP="00AD310A">
            <w:pPr>
              <w:spacing w:after="0" w:line="240" w:lineRule="auto"/>
              <w:rPr>
                <w:rFonts w:asciiTheme="minorHAnsi" w:eastAsia="Times New Roman" w:hAnsiTheme="minorHAnsi" w:cs="Times New Roman"/>
                <w:b/>
                <w:color w:val="000000"/>
                <w:sz w:val="22"/>
              </w:rPr>
            </w:pPr>
            <w:r>
              <w:rPr>
                <w:rFonts w:asciiTheme="minorHAnsi" w:eastAsia="Times New Roman" w:hAnsiTheme="minorHAnsi" w:cs="Times New Roman"/>
                <w:b/>
                <w:color w:val="000000"/>
                <w:sz w:val="22"/>
              </w:rPr>
              <w:t>AIP</w:t>
            </w:r>
          </w:p>
        </w:tc>
        <w:tc>
          <w:tcPr>
            <w:tcW w:w="494" w:type="pct"/>
            <w:tcBorders>
              <w:top w:val="single" w:sz="4" w:space="0" w:color="auto"/>
              <w:left w:val="nil"/>
              <w:bottom w:val="single" w:sz="4" w:space="0" w:color="auto"/>
              <w:right w:val="single" w:sz="4" w:space="0" w:color="auto"/>
            </w:tcBorders>
            <w:shd w:val="clear" w:color="auto" w:fill="auto"/>
            <w:vAlign w:val="center"/>
          </w:tcPr>
          <w:p w14:paraId="56E93EB3" w14:textId="77777777" w:rsidR="00B67EB7" w:rsidRPr="004906AA" w:rsidRDefault="00B67EB7" w:rsidP="00AD310A">
            <w:pPr>
              <w:spacing w:after="0" w:line="240" w:lineRule="auto"/>
              <w:rPr>
                <w:rFonts w:asciiTheme="minorHAnsi" w:eastAsia="Times New Roman" w:hAnsiTheme="minorHAnsi" w:cs="Times New Roman"/>
                <w:b/>
                <w:color w:val="000000"/>
                <w:sz w:val="22"/>
              </w:rPr>
            </w:pPr>
            <w:r w:rsidRPr="004906AA">
              <w:rPr>
                <w:rFonts w:asciiTheme="minorHAnsi" w:eastAsia="Times New Roman" w:hAnsiTheme="minorHAnsi" w:cs="Times New Roman"/>
                <w:b/>
                <w:color w:val="000000"/>
                <w:sz w:val="22"/>
              </w:rPr>
              <w:t xml:space="preserve">       R</w:t>
            </w:r>
          </w:p>
        </w:tc>
        <w:tc>
          <w:tcPr>
            <w:tcW w:w="453" w:type="pct"/>
            <w:tcBorders>
              <w:top w:val="single" w:sz="4" w:space="0" w:color="auto"/>
              <w:left w:val="nil"/>
              <w:bottom w:val="single" w:sz="4" w:space="0" w:color="auto"/>
              <w:right w:val="single" w:sz="4" w:space="0" w:color="auto"/>
            </w:tcBorders>
            <w:shd w:val="clear" w:color="auto" w:fill="auto"/>
            <w:vAlign w:val="center"/>
          </w:tcPr>
          <w:p w14:paraId="4D174047" w14:textId="77777777" w:rsidR="00B67EB7" w:rsidRPr="00FB14A7" w:rsidRDefault="00B67EB7" w:rsidP="00AD310A">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1009C92D" w14:textId="77777777" w:rsidR="00B67EB7" w:rsidRPr="00FB14A7" w:rsidRDefault="00B67EB7" w:rsidP="00AD310A">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62776D9B" w14:textId="77777777" w:rsidR="00B67EB7" w:rsidRPr="00FB14A7" w:rsidRDefault="00B67EB7" w:rsidP="00AD310A">
            <w:pPr>
              <w:spacing w:after="0" w:line="240" w:lineRule="auto"/>
              <w:rPr>
                <w:rFonts w:asciiTheme="minorHAnsi" w:eastAsia="Times New Roman" w:hAnsiTheme="minorHAnsi" w:cs="Times New Roman"/>
                <w:color w:val="000000"/>
                <w:sz w:val="22"/>
              </w:rPr>
            </w:pPr>
          </w:p>
        </w:tc>
      </w:tr>
      <w:tr w:rsidR="00B67EB7" w:rsidRPr="00FB14A7" w14:paraId="7DBDE35B" w14:textId="77777777" w:rsidTr="0024016C">
        <w:trPr>
          <w:trHeight w:val="530"/>
        </w:trPr>
        <w:tc>
          <w:tcPr>
            <w:tcW w:w="1399" w:type="pct"/>
            <w:tcBorders>
              <w:top w:val="single" w:sz="4" w:space="0" w:color="auto"/>
              <w:left w:val="single" w:sz="4" w:space="0" w:color="auto"/>
              <w:bottom w:val="single" w:sz="4" w:space="0" w:color="auto"/>
              <w:right w:val="single" w:sz="4" w:space="0" w:color="auto"/>
            </w:tcBorders>
            <w:shd w:val="clear" w:color="auto" w:fill="auto"/>
            <w:vAlign w:val="center"/>
          </w:tcPr>
          <w:p w14:paraId="7DBDE355" w14:textId="507E3E96" w:rsidR="00B67EB7" w:rsidRPr="00FB14A7" w:rsidRDefault="00B67EB7" w:rsidP="00B67EB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Personnel Resource ID</w:t>
            </w:r>
          </w:p>
        </w:tc>
        <w:tc>
          <w:tcPr>
            <w:tcW w:w="493" w:type="pct"/>
            <w:tcBorders>
              <w:top w:val="single" w:sz="4" w:space="0" w:color="auto"/>
              <w:left w:val="nil"/>
              <w:bottom w:val="single" w:sz="4" w:space="0" w:color="auto"/>
              <w:right w:val="single" w:sz="4" w:space="0" w:color="auto"/>
            </w:tcBorders>
            <w:shd w:val="clear" w:color="auto" w:fill="auto"/>
            <w:vAlign w:val="center"/>
          </w:tcPr>
          <w:p w14:paraId="7DBDE356" w14:textId="52CDC4EF" w:rsidR="00B67EB7" w:rsidRPr="00D32785" w:rsidRDefault="00B67EB7" w:rsidP="00B67EB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AIP.3</w:t>
            </w:r>
          </w:p>
        </w:tc>
        <w:tc>
          <w:tcPr>
            <w:tcW w:w="494" w:type="pct"/>
            <w:tcBorders>
              <w:top w:val="single" w:sz="4" w:space="0" w:color="auto"/>
              <w:left w:val="nil"/>
              <w:bottom w:val="single" w:sz="4" w:space="0" w:color="auto"/>
              <w:right w:val="single" w:sz="4" w:space="0" w:color="auto"/>
            </w:tcBorders>
            <w:shd w:val="clear" w:color="auto" w:fill="auto"/>
            <w:vAlign w:val="center"/>
          </w:tcPr>
          <w:p w14:paraId="7DBDE357" w14:textId="5983C509" w:rsidR="00B67EB7" w:rsidRPr="00FB14A7" w:rsidRDefault="00B67EB7" w:rsidP="00B67EB7">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453" w:type="pct"/>
            <w:tcBorders>
              <w:top w:val="single" w:sz="4" w:space="0" w:color="auto"/>
              <w:left w:val="nil"/>
              <w:bottom w:val="single" w:sz="4" w:space="0" w:color="auto"/>
              <w:right w:val="single" w:sz="4" w:space="0" w:color="auto"/>
            </w:tcBorders>
            <w:shd w:val="clear" w:color="auto" w:fill="auto"/>
            <w:vAlign w:val="center"/>
          </w:tcPr>
          <w:p w14:paraId="7DBDE358" w14:textId="77777777" w:rsidR="00B67EB7" w:rsidRPr="00FB14A7" w:rsidRDefault="00B67EB7" w:rsidP="00B67EB7">
            <w:pPr>
              <w:spacing w:after="0" w:line="240" w:lineRule="auto"/>
              <w:rPr>
                <w:rFonts w:asciiTheme="minorHAnsi" w:eastAsia="Times New Roman" w:hAnsiTheme="minorHAnsi" w:cs="Times New Roman"/>
                <w:color w:val="000000"/>
                <w:sz w:val="22"/>
              </w:rPr>
            </w:pPr>
          </w:p>
        </w:tc>
        <w:tc>
          <w:tcPr>
            <w:tcW w:w="453" w:type="pct"/>
            <w:tcBorders>
              <w:top w:val="single" w:sz="4" w:space="0" w:color="auto"/>
              <w:left w:val="nil"/>
              <w:bottom w:val="single" w:sz="4" w:space="0" w:color="auto"/>
              <w:right w:val="single" w:sz="4" w:space="0" w:color="auto"/>
            </w:tcBorders>
            <w:shd w:val="clear" w:color="auto" w:fill="auto"/>
            <w:vAlign w:val="center"/>
          </w:tcPr>
          <w:p w14:paraId="7DBDE359" w14:textId="77777777" w:rsidR="00B67EB7" w:rsidRPr="00FB14A7" w:rsidRDefault="00B67EB7" w:rsidP="00B67EB7">
            <w:pPr>
              <w:spacing w:after="0" w:line="240" w:lineRule="auto"/>
              <w:rPr>
                <w:rFonts w:asciiTheme="minorHAnsi" w:eastAsia="Times New Roman" w:hAnsiTheme="minorHAnsi" w:cs="Times New Roman"/>
                <w:color w:val="000000"/>
                <w:sz w:val="22"/>
              </w:rPr>
            </w:pPr>
          </w:p>
        </w:tc>
        <w:tc>
          <w:tcPr>
            <w:tcW w:w="1708" w:type="pct"/>
            <w:tcBorders>
              <w:top w:val="single" w:sz="4" w:space="0" w:color="auto"/>
              <w:left w:val="nil"/>
              <w:bottom w:val="single" w:sz="4" w:space="0" w:color="auto"/>
              <w:right w:val="single" w:sz="4" w:space="0" w:color="auto"/>
            </w:tcBorders>
            <w:shd w:val="clear" w:color="auto" w:fill="auto"/>
            <w:vAlign w:val="center"/>
          </w:tcPr>
          <w:p w14:paraId="78D9BD62" w14:textId="77777777" w:rsidR="00B67EB7" w:rsidRDefault="00B67EB7" w:rsidP="00B67EB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Table lookup on inbound MSH.4</w:t>
            </w:r>
          </w:p>
          <w:p w14:paraId="7DBDE35A" w14:textId="7DEFE4B2" w:rsidR="00B67EB7" w:rsidRPr="00FB14A7" w:rsidRDefault="00B67EB7" w:rsidP="00B67EB7">
            <w:pPr>
              <w:spacing w:after="0" w:line="240" w:lineRule="auto"/>
              <w:rPr>
                <w:rFonts w:asciiTheme="minorHAnsi" w:eastAsia="Times New Roman" w:hAnsiTheme="minorHAnsi" w:cs="Times New Roman"/>
                <w:color w:val="000000"/>
                <w:sz w:val="22"/>
              </w:rPr>
            </w:pPr>
            <w:proofErr w:type="spellStart"/>
            <w:r w:rsidRPr="00B67EB7">
              <w:rPr>
                <w:rFonts w:asciiTheme="minorHAnsi" w:eastAsia="Times New Roman" w:hAnsiTheme="minorHAnsi" w:cs="Times New Roman"/>
                <w:b/>
                <w:color w:val="000000"/>
                <w:sz w:val="22"/>
              </w:rPr>
              <w:t>aria_soars_siu_resources.tbl</w:t>
            </w:r>
            <w:proofErr w:type="spellEnd"/>
          </w:p>
        </w:tc>
      </w:tr>
    </w:tbl>
    <w:p w14:paraId="7DBDE394" w14:textId="77777777" w:rsidR="008F225E" w:rsidRDefault="008F225E" w:rsidP="00F01E3D"/>
    <w:p w14:paraId="42CE15BA" w14:textId="77777777" w:rsidR="00B67EB7" w:rsidRDefault="00B67EB7" w:rsidP="005E05C9">
      <w:pPr>
        <w:pStyle w:val="Heading2"/>
        <w:rPr>
          <w:i w:val="0"/>
          <w:color w:val="0070C0"/>
        </w:rPr>
      </w:pPr>
    </w:p>
    <w:p w14:paraId="55F5B75E" w14:textId="335AC0E7" w:rsidR="001C06C3" w:rsidRDefault="001C06C3">
      <w:pPr>
        <w:rPr>
          <w:rFonts w:eastAsiaTheme="majorEastAsia" w:cstheme="majorBidi"/>
          <w:bCs/>
          <w:color w:val="0070C0"/>
          <w:sz w:val="28"/>
          <w:szCs w:val="26"/>
        </w:rPr>
      </w:pPr>
      <w:r>
        <w:rPr>
          <w:i/>
          <w:color w:val="0070C0"/>
        </w:rPr>
        <w:br w:type="page"/>
      </w:r>
    </w:p>
    <w:p w14:paraId="7DBDE395" w14:textId="30EED888" w:rsidR="005E05C9" w:rsidRDefault="005E05C9" w:rsidP="005E05C9">
      <w:pPr>
        <w:pStyle w:val="Heading2"/>
        <w:rPr>
          <w:i w:val="0"/>
          <w:color w:val="0070C0"/>
        </w:rPr>
      </w:pPr>
      <w:bookmarkStart w:id="34" w:name="_Toc511725851"/>
      <w:r w:rsidRPr="00B75A1B">
        <w:rPr>
          <w:i w:val="0"/>
          <w:color w:val="0070C0"/>
        </w:rPr>
        <w:t>4</w:t>
      </w:r>
      <w:r>
        <w:rPr>
          <w:i w:val="0"/>
          <w:color w:val="0070C0"/>
        </w:rPr>
        <w:t>.3</w:t>
      </w:r>
      <w:r w:rsidRPr="00B75A1B">
        <w:rPr>
          <w:i w:val="0"/>
          <w:color w:val="0070C0"/>
        </w:rPr>
        <w:t xml:space="preserve">     </w:t>
      </w:r>
      <w:r>
        <w:rPr>
          <w:i w:val="0"/>
          <w:color w:val="0070C0"/>
        </w:rPr>
        <w:t>Sample Message</w:t>
      </w:r>
      <w:r w:rsidR="00880480">
        <w:rPr>
          <w:i w:val="0"/>
          <w:color w:val="0070C0"/>
        </w:rPr>
        <w:t>s</w:t>
      </w:r>
      <w:bookmarkEnd w:id="34"/>
    </w:p>
    <w:p w14:paraId="05B3085D" w14:textId="56ABD0DE" w:rsidR="00880480" w:rsidRDefault="00880480" w:rsidP="00880480"/>
    <w:p w14:paraId="7685476C" w14:textId="6BDC4703" w:rsidR="00880480" w:rsidRPr="00FA462A" w:rsidRDefault="00880480" w:rsidP="00880480">
      <w:pPr>
        <w:rPr>
          <w:color w:val="auto"/>
        </w:rPr>
      </w:pPr>
      <w:r w:rsidRPr="00B900FF">
        <w:rPr>
          <w:color w:val="auto"/>
          <w:highlight w:val="yellow"/>
        </w:rPr>
        <w:t xml:space="preserve">Inbound to Cloverleaf from </w:t>
      </w:r>
      <w:r>
        <w:rPr>
          <w:color w:val="auto"/>
          <w:highlight w:val="yellow"/>
        </w:rPr>
        <w:t>Varian</w:t>
      </w:r>
      <w:r w:rsidRPr="00CD5859">
        <w:rPr>
          <w:color w:val="auto"/>
          <w:highlight w:val="yellow"/>
        </w:rPr>
        <w:t>:</w:t>
      </w:r>
      <w:r>
        <w:rPr>
          <w:color w:val="auto"/>
          <w:highlight w:val="yellow"/>
        </w:rPr>
        <w:t xml:space="preserve"> (Reschedule Out</w:t>
      </w:r>
      <w:r w:rsidRPr="00CD5859">
        <w:rPr>
          <w:color w:val="auto"/>
          <w:highlight w:val="yellow"/>
        </w:rPr>
        <w:t>patient)</w:t>
      </w:r>
    </w:p>
    <w:p w14:paraId="1E8EAC2F" w14:textId="77777777" w:rsidR="00880480" w:rsidRPr="001C06C3" w:rsidRDefault="00880480" w:rsidP="00880480">
      <w:pPr>
        <w:rPr>
          <w:color w:val="000000" w:themeColor="text1"/>
        </w:rPr>
      </w:pPr>
      <w:r w:rsidRPr="001C06C3">
        <w:rPr>
          <w:color w:val="000000" w:themeColor="text1"/>
        </w:rPr>
        <w:lastRenderedPageBreak/>
        <w:t>MSH|^~\&amp;|VARIAN|SJH|SORIAN||201704171701||</w:t>
      </w:r>
      <w:r w:rsidRPr="001C06C3">
        <w:rPr>
          <w:b/>
          <w:color w:val="000000" w:themeColor="text1"/>
        </w:rPr>
        <w:t>SIU^S14</w:t>
      </w:r>
      <w:r w:rsidRPr="001C06C3">
        <w:rPr>
          <w:color w:val="000000" w:themeColor="text1"/>
        </w:rPr>
        <w:t>|000004627|P|2.5.1|||AL|NE||ASCII|||</w:t>
      </w:r>
    </w:p>
    <w:p w14:paraId="62704F3A" w14:textId="77777777" w:rsidR="00880480" w:rsidRPr="001C06C3" w:rsidRDefault="00880480" w:rsidP="00880480">
      <w:pPr>
        <w:rPr>
          <w:color w:val="000000" w:themeColor="text1"/>
        </w:rPr>
      </w:pPr>
      <w:r w:rsidRPr="001C06C3">
        <w:rPr>
          <w:color w:val="000000" w:themeColor="text1"/>
        </w:rPr>
        <w:t>SCH|2017041717001040085|2017041717001040085||||SC^Scheduled|||15|M|^^^20170419160000^20170419161500||||||||||||||||</w:t>
      </w:r>
    </w:p>
    <w:p w14:paraId="099C6134" w14:textId="77777777" w:rsidR="00880480" w:rsidRPr="001C06C3" w:rsidRDefault="00880480" w:rsidP="00880480">
      <w:pPr>
        <w:rPr>
          <w:color w:val="000000" w:themeColor="text1"/>
        </w:rPr>
      </w:pPr>
      <w:r w:rsidRPr="001C06C3">
        <w:rPr>
          <w:color w:val="000000" w:themeColor="text1"/>
        </w:rPr>
        <w:t>PID|1|810015530|7000016334^^^2||Smith^test||||||^^^^^^^^^|||||||||||||||||||N|||||||||</w:t>
      </w:r>
    </w:p>
    <w:p w14:paraId="4F49C867" w14:textId="77777777" w:rsidR="00880480" w:rsidRPr="001C06C3" w:rsidRDefault="00880480" w:rsidP="00880480">
      <w:pPr>
        <w:rPr>
          <w:color w:val="000000" w:themeColor="text1"/>
        </w:rPr>
      </w:pPr>
      <w:r w:rsidRPr="001C06C3">
        <w:rPr>
          <w:color w:val="000000" w:themeColor="text1"/>
        </w:rPr>
        <w:t>PV1||O|^^^SJH Radiation Therapy|||||||||||||||100||||||||||||||||||||||||||||||||||</w:t>
      </w:r>
    </w:p>
    <w:p w14:paraId="5C9A0051" w14:textId="77777777" w:rsidR="00880480" w:rsidRPr="001C06C3" w:rsidRDefault="00880480" w:rsidP="00880480">
      <w:pPr>
        <w:rPr>
          <w:color w:val="000000" w:themeColor="text1"/>
        </w:rPr>
      </w:pPr>
      <w:r w:rsidRPr="001C06C3">
        <w:rPr>
          <w:color w:val="000000" w:themeColor="text1"/>
        </w:rPr>
        <w:t>RGS|1||</w:t>
      </w:r>
    </w:p>
    <w:p w14:paraId="1B0B08A8" w14:textId="77777777" w:rsidR="00880480" w:rsidRPr="001C06C3" w:rsidRDefault="00880480" w:rsidP="00880480">
      <w:pPr>
        <w:rPr>
          <w:color w:val="000000" w:themeColor="text1"/>
        </w:rPr>
      </w:pPr>
      <w:r w:rsidRPr="001C06C3">
        <w:rPr>
          <w:color w:val="000000" w:themeColor="text1"/>
        </w:rPr>
        <w:t>AIL|1||CL23EX^^^^^^^^CL23EX|||20170419160000|||15|M||</w:t>
      </w:r>
    </w:p>
    <w:p w14:paraId="2D03165A" w14:textId="1A16640C" w:rsidR="00880480" w:rsidRPr="001C06C3" w:rsidRDefault="00880480" w:rsidP="00880480">
      <w:pPr>
        <w:rPr>
          <w:color w:val="000000" w:themeColor="text1"/>
        </w:rPr>
      </w:pPr>
      <w:r w:rsidRPr="001C06C3">
        <w:rPr>
          <w:color w:val="000000" w:themeColor="text1"/>
        </w:rPr>
        <w:t>AIS|1||^Daily Treatment|20170419160000|||15|M||||</w:t>
      </w:r>
    </w:p>
    <w:p w14:paraId="6808DD0D" w14:textId="77777777" w:rsidR="00880480" w:rsidRDefault="00880480" w:rsidP="00880480"/>
    <w:p w14:paraId="28D2C195" w14:textId="1FBEC958" w:rsidR="00880480" w:rsidRDefault="00880480" w:rsidP="00880480">
      <w:pPr>
        <w:rPr>
          <w:color w:val="auto"/>
        </w:rPr>
      </w:pPr>
      <w:r w:rsidRPr="00CD5859">
        <w:rPr>
          <w:color w:val="auto"/>
          <w:highlight w:val="yellow"/>
        </w:rPr>
        <w:t>Outb</w:t>
      </w:r>
      <w:r>
        <w:rPr>
          <w:color w:val="auto"/>
          <w:highlight w:val="yellow"/>
        </w:rPr>
        <w:t>ound from Cloverleaf to Soarian</w:t>
      </w:r>
      <w:r w:rsidRPr="00CD5859">
        <w:rPr>
          <w:color w:val="auto"/>
          <w:highlight w:val="yellow"/>
        </w:rPr>
        <w:t>:</w:t>
      </w:r>
      <w:r>
        <w:rPr>
          <w:color w:val="auto"/>
          <w:highlight w:val="yellow"/>
        </w:rPr>
        <w:t xml:space="preserve"> (Reschedule Out</w:t>
      </w:r>
      <w:r w:rsidRPr="00CD5859">
        <w:rPr>
          <w:color w:val="auto"/>
          <w:highlight w:val="yellow"/>
        </w:rPr>
        <w:t>patient)</w:t>
      </w:r>
    </w:p>
    <w:p w14:paraId="68E9AECA" w14:textId="77777777" w:rsidR="00880480" w:rsidRPr="001C06C3" w:rsidRDefault="00880480" w:rsidP="00880480">
      <w:pPr>
        <w:rPr>
          <w:color w:val="000000" w:themeColor="text1"/>
        </w:rPr>
      </w:pPr>
      <w:r w:rsidRPr="001C06C3">
        <w:rPr>
          <w:color w:val="000000" w:themeColor="text1"/>
        </w:rPr>
        <w:t>MSH|^~\&amp;|GENAPPT|Z0A5|SOARIAN^SCHEDULING|Z0A5|20170417170100||</w:t>
      </w:r>
      <w:r w:rsidRPr="001C06C3">
        <w:rPr>
          <w:b/>
          <w:color w:val="000000" w:themeColor="text1"/>
        </w:rPr>
        <w:t>SIU^S14</w:t>
      </w:r>
      <w:r w:rsidRPr="001C06C3">
        <w:rPr>
          <w:color w:val="000000" w:themeColor="text1"/>
        </w:rPr>
        <w:t>|000004627|P|2.5.1|||AL|NE||ASCII</w:t>
      </w:r>
    </w:p>
    <w:p w14:paraId="67E3603C" w14:textId="77777777" w:rsidR="00880480" w:rsidRPr="001C06C3" w:rsidRDefault="00880480" w:rsidP="00880480">
      <w:pPr>
        <w:rPr>
          <w:color w:val="000000" w:themeColor="text1"/>
        </w:rPr>
      </w:pPr>
      <w:r w:rsidRPr="001C06C3">
        <w:rPr>
          <w:color w:val="000000" w:themeColor="text1"/>
        </w:rPr>
        <w:t>SCH|2017041717001040085^HNAMSCHEVID|2017041717001040085^HNAMSCHEVID|||||</w:t>
      </w:r>
      <w:r w:rsidRPr="00E06B89">
        <w:rPr>
          <w:b/>
          <w:color w:val="FF0000"/>
        </w:rPr>
        <w:t>XRT</w:t>
      </w:r>
      <w:r w:rsidRPr="001C06C3">
        <w:rPr>
          <w:color w:val="000000" w:themeColor="text1"/>
        </w:rPr>
        <w:t>||15|M|^^^201704191600</w:t>
      </w:r>
    </w:p>
    <w:p w14:paraId="18EFCA5F" w14:textId="77777777" w:rsidR="00880480" w:rsidRPr="001C06C3" w:rsidRDefault="00880480" w:rsidP="00880480">
      <w:pPr>
        <w:rPr>
          <w:color w:val="000000" w:themeColor="text1"/>
        </w:rPr>
      </w:pPr>
      <w:r w:rsidRPr="001C06C3">
        <w:rPr>
          <w:color w:val="000000" w:themeColor="text1"/>
        </w:rPr>
        <w:t>PID|1||810015530^^^900000^PI~7000016334^^^504^MR||Smith^test^^^^^Current</w:t>
      </w:r>
    </w:p>
    <w:p w14:paraId="4233598E" w14:textId="77777777" w:rsidR="00880480" w:rsidRPr="001C06C3" w:rsidRDefault="00880480" w:rsidP="00880480">
      <w:pPr>
        <w:rPr>
          <w:color w:val="000000" w:themeColor="text1"/>
        </w:rPr>
      </w:pPr>
      <w:r w:rsidRPr="001C06C3">
        <w:rPr>
          <w:color w:val="000000" w:themeColor="text1"/>
        </w:rPr>
        <w:t>PV1||O</w:t>
      </w:r>
    </w:p>
    <w:p w14:paraId="46FF7B85" w14:textId="77777777" w:rsidR="00880480" w:rsidRPr="001C06C3" w:rsidRDefault="00880480" w:rsidP="00880480">
      <w:pPr>
        <w:rPr>
          <w:color w:val="000000" w:themeColor="text1"/>
        </w:rPr>
      </w:pPr>
      <w:r w:rsidRPr="001C06C3">
        <w:rPr>
          <w:b/>
          <w:color w:val="000000" w:themeColor="text1"/>
        </w:rPr>
        <w:t>AIS</w:t>
      </w:r>
      <w:r w:rsidRPr="001C06C3">
        <w:rPr>
          <w:color w:val="000000" w:themeColor="text1"/>
        </w:rPr>
        <w:t>|1||</w:t>
      </w:r>
      <w:r w:rsidRPr="00880480">
        <w:rPr>
          <w:b/>
          <w:color w:val="FF0000"/>
        </w:rPr>
        <w:t>RADONC</w:t>
      </w:r>
      <w:r w:rsidRPr="001C06C3">
        <w:rPr>
          <w:color w:val="000000" w:themeColor="text1"/>
        </w:rPr>
        <w:t>|201704191600|||15|M</w:t>
      </w:r>
    </w:p>
    <w:p w14:paraId="52327C79" w14:textId="77777777" w:rsidR="00880480" w:rsidRDefault="00880480" w:rsidP="00880480">
      <w:r w:rsidRPr="001C06C3">
        <w:rPr>
          <w:color w:val="000000" w:themeColor="text1"/>
        </w:rPr>
        <w:t>AIL|||</w:t>
      </w:r>
      <w:r w:rsidRPr="00A20255">
        <w:rPr>
          <w:b/>
          <w:color w:val="FF0000"/>
        </w:rPr>
        <w:t>SJH</w:t>
      </w:r>
    </w:p>
    <w:p w14:paraId="35168A08" w14:textId="75DE2205" w:rsidR="00880480" w:rsidRPr="00880480" w:rsidRDefault="00880480" w:rsidP="00880480">
      <w:r w:rsidRPr="001C06C3">
        <w:rPr>
          <w:color w:val="000000" w:themeColor="text1"/>
        </w:rPr>
        <w:t>AIP|||</w:t>
      </w:r>
      <w:r w:rsidRPr="00A20255">
        <w:rPr>
          <w:b/>
          <w:color w:val="FF0000"/>
        </w:rPr>
        <w:t>JHEXAMRM1</w:t>
      </w:r>
    </w:p>
    <w:p w14:paraId="7DBDE396" w14:textId="4AFFA19F" w:rsidR="005E05C9" w:rsidRDefault="005E05C9" w:rsidP="00F01E3D"/>
    <w:p w14:paraId="4BE833E4" w14:textId="7E6A25BB" w:rsidR="00B67EB7" w:rsidRDefault="00B67EB7" w:rsidP="00F01E3D"/>
    <w:p w14:paraId="493675C9" w14:textId="5FBF4BE6" w:rsidR="001C06C3" w:rsidRDefault="001C06C3">
      <w:r>
        <w:lastRenderedPageBreak/>
        <w:br w:type="page"/>
      </w:r>
    </w:p>
    <w:p w14:paraId="7DBDE397" w14:textId="74122930" w:rsidR="00FA462A" w:rsidRPr="00FA462A" w:rsidRDefault="00FA462A" w:rsidP="00F01E3D">
      <w:pPr>
        <w:rPr>
          <w:color w:val="auto"/>
        </w:rPr>
      </w:pPr>
      <w:r w:rsidRPr="00B900FF">
        <w:rPr>
          <w:color w:val="auto"/>
          <w:highlight w:val="yellow"/>
        </w:rPr>
        <w:t xml:space="preserve">Inbound to Cloverleaf from </w:t>
      </w:r>
      <w:r w:rsidR="00A73058">
        <w:rPr>
          <w:color w:val="auto"/>
          <w:highlight w:val="yellow"/>
        </w:rPr>
        <w:t>Varian</w:t>
      </w:r>
      <w:r w:rsidRPr="00CD5859">
        <w:rPr>
          <w:color w:val="auto"/>
          <w:highlight w:val="yellow"/>
        </w:rPr>
        <w:t>:</w:t>
      </w:r>
      <w:r w:rsidR="00880480">
        <w:rPr>
          <w:color w:val="auto"/>
          <w:highlight w:val="yellow"/>
        </w:rPr>
        <w:t xml:space="preserve"> (Delete Appointment</w:t>
      </w:r>
      <w:r w:rsidR="00CD5859" w:rsidRPr="00CD5859">
        <w:rPr>
          <w:color w:val="auto"/>
          <w:highlight w:val="yellow"/>
        </w:rPr>
        <w:t>)</w:t>
      </w:r>
    </w:p>
    <w:p w14:paraId="0CAC21B0" w14:textId="77777777" w:rsidR="00A73058" w:rsidRPr="001C06C3" w:rsidRDefault="00A73058" w:rsidP="00A73058">
      <w:pPr>
        <w:pStyle w:val="NoSpacing"/>
        <w:rPr>
          <w:color w:val="000000" w:themeColor="text1"/>
          <w:sz w:val="20"/>
        </w:rPr>
      </w:pPr>
      <w:r w:rsidRPr="001C06C3">
        <w:rPr>
          <w:color w:val="000000" w:themeColor="text1"/>
          <w:sz w:val="20"/>
        </w:rPr>
        <w:t>MSH|^~\&amp;|VARIAN|MPH|SOARIAN||201712081518||</w:t>
      </w:r>
      <w:r w:rsidRPr="001C06C3">
        <w:rPr>
          <w:color w:val="000000" w:themeColor="text1"/>
          <w:sz w:val="20"/>
          <w:highlight w:val="yellow"/>
        </w:rPr>
        <w:t>SIU^S17</w:t>
      </w:r>
      <w:r w:rsidRPr="001C06C3">
        <w:rPr>
          <w:color w:val="000000" w:themeColor="text1"/>
          <w:sz w:val="20"/>
        </w:rPr>
        <w:t>|000005091|P|2.5.1|||AL|NE||ASCII|||</w:t>
      </w:r>
    </w:p>
    <w:p w14:paraId="42951DE7" w14:textId="77777777" w:rsidR="00A73058" w:rsidRPr="001C06C3" w:rsidRDefault="00A73058" w:rsidP="00A73058">
      <w:pPr>
        <w:pStyle w:val="NoSpacing"/>
        <w:rPr>
          <w:color w:val="000000" w:themeColor="text1"/>
          <w:sz w:val="20"/>
        </w:rPr>
      </w:pPr>
      <w:r w:rsidRPr="001C06C3">
        <w:rPr>
          <w:color w:val="000000" w:themeColor="text1"/>
          <w:sz w:val="20"/>
        </w:rPr>
        <w:t>SCH|2017120815171040087|2017120815171040087||||CA^Deleted|||||||||||||||||||||</w:t>
      </w:r>
    </w:p>
    <w:p w14:paraId="6DA8ECE6" w14:textId="77777777" w:rsidR="00A73058" w:rsidRPr="001C06C3" w:rsidRDefault="00A73058" w:rsidP="00A73058">
      <w:pPr>
        <w:pStyle w:val="NoSpacing"/>
        <w:rPr>
          <w:color w:val="000000" w:themeColor="text1"/>
          <w:sz w:val="20"/>
        </w:rPr>
      </w:pPr>
      <w:r w:rsidRPr="001C06C3">
        <w:rPr>
          <w:color w:val="000000" w:themeColor="text1"/>
          <w:sz w:val="20"/>
        </w:rPr>
        <w:t xml:space="preserve">PID|1|810015539|7000016337^^^2||OCTOBER^TESTARIA||19800101|F||3|^^^^^United </w:t>
      </w:r>
      <w:proofErr w:type="spellStart"/>
      <w:r w:rsidRPr="001C06C3">
        <w:rPr>
          <w:color w:val="000000" w:themeColor="text1"/>
          <w:sz w:val="20"/>
        </w:rPr>
        <w:t>States^HM</w:t>
      </w:r>
      <w:proofErr w:type="spellEnd"/>
      <w:r w:rsidRPr="001C06C3">
        <w:rPr>
          <w:color w:val="000000" w:themeColor="text1"/>
          <w:sz w:val="20"/>
        </w:rPr>
        <w:t>^^^|||||Separated||||||||||||||N|||||||||</w:t>
      </w:r>
    </w:p>
    <w:p w14:paraId="0495266C" w14:textId="77777777" w:rsidR="00A73058" w:rsidRPr="001C06C3" w:rsidRDefault="00A73058" w:rsidP="00A73058">
      <w:pPr>
        <w:pStyle w:val="NoSpacing"/>
        <w:rPr>
          <w:color w:val="000000" w:themeColor="text1"/>
          <w:sz w:val="20"/>
        </w:rPr>
      </w:pPr>
      <w:r w:rsidRPr="001C06C3">
        <w:rPr>
          <w:color w:val="000000" w:themeColor="text1"/>
          <w:sz w:val="20"/>
        </w:rPr>
        <w:t>PV1||O|""^""^""^""^^^^^""|||||||||||||||100|""|""||||||||||||||||||||||||20171002^D|""|||||||""</w:t>
      </w:r>
    </w:p>
    <w:p w14:paraId="7DBDE3A9" w14:textId="68EFC23E" w:rsidR="00FA462A" w:rsidRPr="001C06C3" w:rsidRDefault="00A73058" w:rsidP="00A73058">
      <w:pPr>
        <w:pStyle w:val="NoSpacing"/>
        <w:rPr>
          <w:color w:val="000000" w:themeColor="text1"/>
          <w:sz w:val="20"/>
        </w:rPr>
      </w:pPr>
      <w:r w:rsidRPr="001C06C3">
        <w:rPr>
          <w:color w:val="000000" w:themeColor="text1"/>
          <w:sz w:val="20"/>
        </w:rPr>
        <w:t>RGS|1||</w:t>
      </w:r>
    </w:p>
    <w:p w14:paraId="7DBDE3AA" w14:textId="77777777" w:rsidR="00912129" w:rsidRDefault="00912129" w:rsidP="00912129">
      <w:pPr>
        <w:pStyle w:val="NoSpacing"/>
      </w:pPr>
    </w:p>
    <w:p w14:paraId="7DBDE3AB" w14:textId="77777777" w:rsidR="00912129" w:rsidRDefault="00912129" w:rsidP="00912129">
      <w:pPr>
        <w:pStyle w:val="NoSpacing"/>
      </w:pPr>
    </w:p>
    <w:p w14:paraId="7DBDE3AC" w14:textId="626B0A64" w:rsidR="00FA462A" w:rsidRDefault="00FA462A" w:rsidP="00F01E3D">
      <w:pPr>
        <w:rPr>
          <w:color w:val="auto"/>
        </w:rPr>
      </w:pPr>
      <w:r w:rsidRPr="00CD5859">
        <w:rPr>
          <w:color w:val="auto"/>
          <w:highlight w:val="yellow"/>
        </w:rPr>
        <w:t>Out</w:t>
      </w:r>
      <w:r w:rsidR="00B900FF" w:rsidRPr="00CD5859">
        <w:rPr>
          <w:color w:val="auto"/>
          <w:highlight w:val="yellow"/>
        </w:rPr>
        <w:t>b</w:t>
      </w:r>
      <w:r w:rsidR="00A73058">
        <w:rPr>
          <w:color w:val="auto"/>
          <w:highlight w:val="yellow"/>
        </w:rPr>
        <w:t>ound from Cloverleaf to Soarian</w:t>
      </w:r>
      <w:r w:rsidRPr="00CD5859">
        <w:rPr>
          <w:color w:val="auto"/>
          <w:highlight w:val="yellow"/>
        </w:rPr>
        <w:t>:</w:t>
      </w:r>
      <w:r w:rsidR="00880480">
        <w:rPr>
          <w:color w:val="auto"/>
          <w:highlight w:val="yellow"/>
        </w:rPr>
        <w:t xml:space="preserve"> (Delete Appointment changed to Cancel Appointment</w:t>
      </w:r>
      <w:r w:rsidR="00CD5859" w:rsidRPr="00CD5859">
        <w:rPr>
          <w:color w:val="auto"/>
          <w:highlight w:val="yellow"/>
        </w:rPr>
        <w:t>)</w:t>
      </w:r>
    </w:p>
    <w:p w14:paraId="4DCC0727" w14:textId="77777777" w:rsidR="00A73058" w:rsidRPr="00A73058" w:rsidRDefault="00A73058" w:rsidP="00A73058">
      <w:pPr>
        <w:rPr>
          <w:rFonts w:asciiTheme="minorHAnsi" w:eastAsiaTheme="minorEastAsia" w:hAnsiTheme="minorHAnsi"/>
          <w:color w:val="auto"/>
        </w:rPr>
      </w:pPr>
      <w:r w:rsidRPr="00A73058">
        <w:rPr>
          <w:rFonts w:asciiTheme="minorHAnsi" w:eastAsiaTheme="minorEastAsia" w:hAnsiTheme="minorHAnsi"/>
          <w:color w:val="auto"/>
        </w:rPr>
        <w:t>MSH|^~\&amp;|GENAPPT|80A0|SOARIAN^SCHEDULING|80A0|20171208151800||</w:t>
      </w:r>
      <w:r w:rsidRPr="00880480">
        <w:rPr>
          <w:rFonts w:asciiTheme="minorHAnsi" w:eastAsiaTheme="minorEastAsia" w:hAnsiTheme="minorHAnsi"/>
          <w:b/>
          <w:color w:val="FF0000"/>
        </w:rPr>
        <w:t>SIU^S15</w:t>
      </w:r>
      <w:r w:rsidRPr="00A73058">
        <w:rPr>
          <w:rFonts w:asciiTheme="minorHAnsi" w:eastAsiaTheme="minorEastAsia" w:hAnsiTheme="minorHAnsi"/>
          <w:color w:val="auto"/>
        </w:rPr>
        <w:t>|000005091|P|2.5.1|||AL|NE||ASCII</w:t>
      </w:r>
    </w:p>
    <w:p w14:paraId="273B49AC" w14:textId="77777777" w:rsidR="00A73058" w:rsidRPr="00E06B89" w:rsidRDefault="00A73058" w:rsidP="00A73058">
      <w:pPr>
        <w:rPr>
          <w:rFonts w:asciiTheme="minorHAnsi" w:eastAsiaTheme="minorEastAsia" w:hAnsiTheme="minorHAnsi"/>
          <w:b/>
          <w:color w:val="FF0000"/>
        </w:rPr>
      </w:pPr>
      <w:r w:rsidRPr="00A73058">
        <w:rPr>
          <w:rFonts w:asciiTheme="minorHAnsi" w:eastAsiaTheme="minorEastAsia" w:hAnsiTheme="minorHAnsi"/>
          <w:color w:val="auto"/>
        </w:rPr>
        <w:t>SCH|2017120815171040087^HNAMSCHEVID|2017120815171040087^HNAMSCHEVID|||||</w:t>
      </w:r>
      <w:r w:rsidRPr="00E06B89">
        <w:rPr>
          <w:rFonts w:asciiTheme="minorHAnsi" w:eastAsiaTheme="minorEastAsia" w:hAnsiTheme="minorHAnsi"/>
          <w:b/>
          <w:color w:val="FF0000"/>
        </w:rPr>
        <w:t>XRT</w:t>
      </w:r>
    </w:p>
    <w:p w14:paraId="2886118B" w14:textId="77777777" w:rsidR="00A73058" w:rsidRPr="00A73058" w:rsidRDefault="00A73058" w:rsidP="00A73058">
      <w:pPr>
        <w:rPr>
          <w:rFonts w:asciiTheme="minorHAnsi" w:eastAsiaTheme="minorEastAsia" w:hAnsiTheme="minorHAnsi"/>
          <w:color w:val="auto"/>
        </w:rPr>
      </w:pPr>
      <w:r w:rsidRPr="00A73058">
        <w:rPr>
          <w:rFonts w:asciiTheme="minorHAnsi" w:eastAsiaTheme="minorEastAsia" w:hAnsiTheme="minorHAnsi"/>
          <w:color w:val="auto"/>
        </w:rPr>
        <w:t xml:space="preserve">PID|1||810015539^^^900000^PI~7000016337^^^504^MR||OCTOBER^TESTARIA^^^^^Current||19800101|F||3|^^^^^United </w:t>
      </w:r>
      <w:proofErr w:type="spellStart"/>
      <w:r w:rsidRPr="00A73058">
        <w:rPr>
          <w:rFonts w:asciiTheme="minorHAnsi" w:eastAsiaTheme="minorEastAsia" w:hAnsiTheme="minorHAnsi"/>
          <w:color w:val="auto"/>
        </w:rPr>
        <w:t>States^HM</w:t>
      </w:r>
      <w:proofErr w:type="spellEnd"/>
    </w:p>
    <w:p w14:paraId="3A5BD4F8" w14:textId="77777777" w:rsidR="00A73058" w:rsidRPr="00A73058" w:rsidRDefault="00A73058" w:rsidP="00A73058">
      <w:pPr>
        <w:rPr>
          <w:rFonts w:asciiTheme="minorHAnsi" w:eastAsiaTheme="minorEastAsia" w:hAnsiTheme="minorHAnsi"/>
          <w:color w:val="auto"/>
        </w:rPr>
      </w:pPr>
      <w:r w:rsidRPr="00A73058">
        <w:rPr>
          <w:rFonts w:asciiTheme="minorHAnsi" w:eastAsiaTheme="minorEastAsia" w:hAnsiTheme="minorHAnsi"/>
          <w:color w:val="auto"/>
        </w:rPr>
        <w:t>PV1||O</w:t>
      </w:r>
    </w:p>
    <w:p w14:paraId="7005EEE7" w14:textId="77777777" w:rsidR="00A73058" w:rsidRPr="00A73058" w:rsidRDefault="00A73058" w:rsidP="00A73058">
      <w:pPr>
        <w:rPr>
          <w:rFonts w:asciiTheme="minorHAnsi" w:eastAsiaTheme="minorEastAsia" w:hAnsiTheme="minorHAnsi"/>
          <w:color w:val="auto"/>
        </w:rPr>
      </w:pPr>
      <w:r w:rsidRPr="00A73058">
        <w:rPr>
          <w:rFonts w:asciiTheme="minorHAnsi" w:eastAsiaTheme="minorEastAsia" w:hAnsiTheme="minorHAnsi"/>
          <w:color w:val="auto"/>
        </w:rPr>
        <w:t>AIL|||</w:t>
      </w:r>
      <w:r w:rsidRPr="00A20255">
        <w:rPr>
          <w:rFonts w:asciiTheme="minorHAnsi" w:eastAsiaTheme="minorEastAsia" w:hAnsiTheme="minorHAnsi"/>
          <w:b/>
          <w:color w:val="FF0000"/>
        </w:rPr>
        <w:t>LYKES</w:t>
      </w:r>
    </w:p>
    <w:p w14:paraId="70FBF8FD" w14:textId="2EAB18B1" w:rsidR="00CD5859" w:rsidRDefault="00A73058" w:rsidP="00A73058">
      <w:pPr>
        <w:rPr>
          <w:sz w:val="18"/>
        </w:rPr>
      </w:pPr>
      <w:r w:rsidRPr="00A73058">
        <w:rPr>
          <w:rFonts w:asciiTheme="minorHAnsi" w:eastAsiaTheme="minorEastAsia" w:hAnsiTheme="minorHAnsi"/>
          <w:color w:val="auto"/>
        </w:rPr>
        <w:t>AIP|||</w:t>
      </w:r>
      <w:r w:rsidRPr="00A20255">
        <w:rPr>
          <w:rFonts w:asciiTheme="minorHAnsi" w:eastAsiaTheme="minorEastAsia" w:hAnsiTheme="minorHAnsi"/>
          <w:b/>
          <w:color w:val="FF0000"/>
        </w:rPr>
        <w:t>MPEXAMRM1</w:t>
      </w:r>
    </w:p>
    <w:p w14:paraId="669F2648" w14:textId="7EB7DB11" w:rsidR="00CD5859" w:rsidRDefault="00CD5859" w:rsidP="00912129">
      <w:pPr>
        <w:rPr>
          <w:sz w:val="18"/>
        </w:rPr>
      </w:pPr>
    </w:p>
    <w:p w14:paraId="67DA8D8F" w14:textId="77777777" w:rsidR="00CD5859" w:rsidRDefault="00CD5859" w:rsidP="00CD5859"/>
    <w:p w14:paraId="7DBDE3B4" w14:textId="5AEFAF6D" w:rsidR="005E05C9" w:rsidRPr="00912129" w:rsidRDefault="00A73058" w:rsidP="00F01E3D">
      <w:pPr>
        <w:rPr>
          <w:b/>
          <w:sz w:val="24"/>
          <w:szCs w:val="24"/>
        </w:rPr>
      </w:pPr>
      <w:r>
        <w:rPr>
          <w:b/>
          <w:sz w:val="24"/>
          <w:szCs w:val="24"/>
          <w:highlight w:val="yellow"/>
        </w:rPr>
        <w:t>Go Live Date for Aria SIU</w:t>
      </w:r>
      <w:r w:rsidR="00912129" w:rsidRPr="00822E01">
        <w:rPr>
          <w:b/>
          <w:sz w:val="24"/>
          <w:szCs w:val="24"/>
          <w:highlight w:val="yellow"/>
        </w:rPr>
        <w:t xml:space="preserve"> int</w:t>
      </w:r>
      <w:r w:rsidR="00BE4748">
        <w:rPr>
          <w:b/>
          <w:sz w:val="24"/>
          <w:szCs w:val="24"/>
          <w:highlight w:val="yellow"/>
        </w:rPr>
        <w:t>erface: April 18, 2018</w:t>
      </w:r>
    </w:p>
    <w:p w14:paraId="7DBDE3B5" w14:textId="77777777" w:rsidR="005E05C9" w:rsidRDefault="005E05C9" w:rsidP="00B900FF"/>
    <w:p w14:paraId="7DBDE3B6" w14:textId="77777777" w:rsidR="005E05C9" w:rsidRDefault="005E05C9" w:rsidP="00F01E3D"/>
    <w:p w14:paraId="7DBDE3B7" w14:textId="77777777" w:rsidR="00856E7C" w:rsidRPr="00D574A8" w:rsidRDefault="00856E7C" w:rsidP="00856E7C">
      <w:pPr>
        <w:pStyle w:val="Heading1"/>
        <w:rPr>
          <w:rFonts w:asciiTheme="minorHAnsi" w:hAnsiTheme="minorHAnsi" w:cs="Arial"/>
          <w:color w:val="0070C0"/>
          <w:sz w:val="28"/>
        </w:rPr>
      </w:pPr>
      <w:bookmarkStart w:id="35" w:name="_Toc511725852"/>
      <w:bookmarkEnd w:id="19"/>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35"/>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7DBDE3BF"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DDE2F8457613406797DD644E89110C12"/>
              </w:placeholder>
            </w:sdtPr>
            <w:sdtEndPr/>
            <w:sdtContent>
              <w:p w14:paraId="7DBDE3B8"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7DBDE3B9"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7DBDE3BA"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7DBDE3BB"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DBDE3BC"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DBDE3BD"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7DBDE3BE" w14:textId="77777777" w:rsidR="0018506A" w:rsidRPr="00446162" w:rsidRDefault="0018506A" w:rsidP="00D97B4D">
            <w:pPr>
              <w:rPr>
                <w:rFonts w:ascii="Calibri" w:eastAsia="Times New Roman" w:hAnsi="Calibri"/>
                <w:b/>
                <w:bCs/>
                <w:color w:val="000000"/>
                <w:sz w:val="22"/>
              </w:rPr>
            </w:pPr>
          </w:p>
        </w:tc>
      </w:tr>
      <w:tr w:rsidR="0018506A" w:rsidRPr="00446162" w14:paraId="7DBDE3C7" w14:textId="77777777" w:rsidTr="009A1D0B">
        <w:trPr>
          <w:trHeight w:val="465"/>
        </w:trPr>
        <w:tc>
          <w:tcPr>
            <w:tcW w:w="1365" w:type="dxa"/>
            <w:tcBorders>
              <w:top w:val="nil"/>
              <w:left w:val="nil"/>
              <w:bottom w:val="nil"/>
              <w:right w:val="nil"/>
            </w:tcBorders>
            <w:shd w:val="clear" w:color="000000" w:fill="F2F2F2"/>
            <w:noWrap/>
            <w:vAlign w:val="bottom"/>
            <w:hideMark/>
          </w:tcPr>
          <w:p w14:paraId="7DBDE3C0"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7DBDE3C1"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7DBDE3C2"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7DBDE3C3"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7DBDE3C4"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DBDE3C5"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7DBDE3C6" w14:textId="77777777" w:rsidR="0018506A" w:rsidRDefault="0018506A" w:rsidP="00D97B4D">
            <w:pPr>
              <w:rPr>
                <w:rFonts w:ascii="Calibri" w:eastAsia="Times New Roman" w:hAnsi="Calibri"/>
                <w:b/>
                <w:bCs/>
                <w:color w:val="000000"/>
                <w:sz w:val="22"/>
              </w:rPr>
            </w:pPr>
          </w:p>
        </w:tc>
      </w:tr>
      <w:tr w:rsidR="0018506A" w14:paraId="7DBDE3CF" w14:textId="77777777" w:rsidTr="009A1D0B">
        <w:trPr>
          <w:trHeight w:val="495"/>
        </w:trPr>
        <w:tc>
          <w:tcPr>
            <w:tcW w:w="1365" w:type="dxa"/>
            <w:tcBorders>
              <w:top w:val="nil"/>
              <w:left w:val="nil"/>
              <w:bottom w:val="nil"/>
              <w:right w:val="nil"/>
            </w:tcBorders>
            <w:shd w:val="clear" w:color="000000" w:fill="F2F2F2"/>
            <w:noWrap/>
            <w:hideMark/>
          </w:tcPr>
          <w:p w14:paraId="7DBDE3C8" w14:textId="3D4374BB" w:rsidR="0018506A" w:rsidRDefault="00F65219" w:rsidP="00D97B4D">
            <w:pPr>
              <w:rPr>
                <w:rFonts w:ascii="Calibri" w:eastAsia="Times New Roman" w:hAnsi="Calibri"/>
                <w:color w:val="000000"/>
                <w:sz w:val="22"/>
              </w:rPr>
            </w:pPr>
            <w:r>
              <w:rPr>
                <w:rFonts w:ascii="Calibri" w:eastAsia="Times New Roman" w:hAnsi="Calibri"/>
                <w:color w:val="000000"/>
                <w:sz w:val="22"/>
              </w:rPr>
              <w:t>RC.2018</w:t>
            </w:r>
            <w:r w:rsidR="0018506A" w:rsidRPr="00446162">
              <w:rPr>
                <w:rFonts w:ascii="Calibri" w:eastAsia="Times New Roman" w:hAnsi="Calibri"/>
                <w:color w:val="000000"/>
                <w:sz w:val="22"/>
              </w:rPr>
              <w:t>.</w:t>
            </w:r>
            <w:r w:rsidR="0018506A">
              <w:rPr>
                <w:rFonts w:ascii="Calibri" w:eastAsia="Times New Roman" w:hAnsi="Calibri"/>
                <w:color w:val="000000"/>
                <w:sz w:val="22"/>
              </w:rPr>
              <w:t>1</w:t>
            </w:r>
            <w:r w:rsidR="0018506A" w:rsidRPr="00446162">
              <w:rPr>
                <w:rFonts w:ascii="Calibri" w:eastAsia="Times New Roman" w:hAnsi="Calibri"/>
                <w:color w:val="000000"/>
                <w:sz w:val="22"/>
              </w:rPr>
              <w:t>.</w:t>
            </w:r>
            <w:r w:rsidR="0018506A">
              <w:rPr>
                <w:rFonts w:ascii="Calibri" w:eastAsia="Times New Roman" w:hAnsi="Calibri"/>
                <w:color w:val="000000"/>
                <w:sz w:val="22"/>
              </w:rPr>
              <w:t>0</w:t>
            </w:r>
          </w:p>
        </w:tc>
        <w:tc>
          <w:tcPr>
            <w:tcW w:w="1798" w:type="dxa"/>
            <w:tcBorders>
              <w:top w:val="nil"/>
              <w:left w:val="nil"/>
              <w:bottom w:val="nil"/>
              <w:right w:val="nil"/>
            </w:tcBorders>
          </w:tcPr>
          <w:p w14:paraId="7DBDE3C9" w14:textId="1079E2EE" w:rsidR="0018506A" w:rsidRDefault="00E06B89" w:rsidP="00D97B4D">
            <w:pPr>
              <w:rPr>
                <w:rFonts w:ascii="Calibri" w:eastAsia="Times New Roman" w:hAnsi="Calibri"/>
                <w:color w:val="auto"/>
                <w:sz w:val="22"/>
              </w:rPr>
            </w:pPr>
            <w:r>
              <w:rPr>
                <w:rFonts w:ascii="Calibri" w:eastAsia="Times New Roman" w:hAnsi="Calibri"/>
                <w:color w:val="auto"/>
                <w:sz w:val="22"/>
              </w:rPr>
              <w:t>AIL.3 and AIP.3 (locations and resources ) tables getting out of sync with Soarian</w:t>
            </w:r>
          </w:p>
        </w:tc>
        <w:tc>
          <w:tcPr>
            <w:tcW w:w="4322" w:type="dxa"/>
            <w:gridSpan w:val="2"/>
            <w:tcBorders>
              <w:top w:val="nil"/>
              <w:left w:val="nil"/>
              <w:bottom w:val="nil"/>
              <w:right w:val="nil"/>
            </w:tcBorders>
            <w:shd w:val="clear" w:color="auto" w:fill="auto"/>
          </w:tcPr>
          <w:p w14:paraId="7DBDE3CA" w14:textId="150F3328" w:rsidR="0018506A" w:rsidRDefault="00E06B89" w:rsidP="00D97B4D">
            <w:pPr>
              <w:rPr>
                <w:rFonts w:ascii="Calibri" w:eastAsia="Times New Roman" w:hAnsi="Calibri"/>
                <w:color w:val="auto"/>
                <w:sz w:val="22"/>
              </w:rPr>
            </w:pPr>
            <w:r>
              <w:rPr>
                <w:rFonts w:ascii="Calibri" w:eastAsia="Times New Roman" w:hAnsi="Calibri"/>
                <w:color w:val="auto"/>
                <w:sz w:val="22"/>
              </w:rPr>
              <w:t>Integration Team must be notified when values are added/deleted/modified in Soarian so that the Cloverleaf tables can be updated.</w:t>
            </w:r>
          </w:p>
        </w:tc>
        <w:tc>
          <w:tcPr>
            <w:tcW w:w="2772" w:type="dxa"/>
            <w:gridSpan w:val="2"/>
            <w:tcBorders>
              <w:top w:val="nil"/>
              <w:left w:val="nil"/>
              <w:bottom w:val="nil"/>
              <w:right w:val="nil"/>
            </w:tcBorders>
          </w:tcPr>
          <w:p w14:paraId="7DBDE3CB" w14:textId="7B96CA4A" w:rsidR="0018506A" w:rsidRDefault="00E06B89" w:rsidP="00D97B4D">
            <w:pPr>
              <w:rPr>
                <w:rFonts w:ascii="Calibri" w:eastAsia="Times New Roman" w:hAnsi="Calibri"/>
                <w:color w:val="auto"/>
                <w:sz w:val="22"/>
              </w:rPr>
            </w:pPr>
            <w:r>
              <w:rPr>
                <w:rFonts w:ascii="Calibri" w:eastAsia="Times New Roman" w:hAnsi="Calibri"/>
                <w:color w:val="auto"/>
                <w:sz w:val="22"/>
              </w:rPr>
              <w:t>Reminder will be given to Application Analysts.</w:t>
            </w:r>
          </w:p>
        </w:tc>
        <w:tc>
          <w:tcPr>
            <w:tcW w:w="236" w:type="dxa"/>
            <w:tcBorders>
              <w:top w:val="nil"/>
              <w:left w:val="nil"/>
              <w:bottom w:val="nil"/>
              <w:right w:val="nil"/>
            </w:tcBorders>
          </w:tcPr>
          <w:p w14:paraId="7DBDE3CC"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7DBDE3CD"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7DBDE3CE" w14:textId="77777777" w:rsidR="0018506A" w:rsidRDefault="0018506A" w:rsidP="00D97B4D">
            <w:pPr>
              <w:rPr>
                <w:rFonts w:ascii="Calibri" w:eastAsia="Times New Roman" w:hAnsi="Calibri"/>
                <w:color w:val="auto"/>
                <w:sz w:val="22"/>
              </w:rPr>
            </w:pPr>
          </w:p>
        </w:tc>
      </w:tr>
    </w:tbl>
    <w:p w14:paraId="7DBDE3D0" w14:textId="77777777" w:rsidR="0018506A" w:rsidRDefault="0018506A" w:rsidP="00D97B4D"/>
    <w:p w14:paraId="7DBDE3D1" w14:textId="77777777" w:rsidR="0018506A" w:rsidRDefault="0018506A" w:rsidP="00D97B4D"/>
    <w:p w14:paraId="7DBDE3D2" w14:textId="77777777" w:rsidR="00265972" w:rsidRPr="00D574A8" w:rsidRDefault="0018506A" w:rsidP="00265972">
      <w:pPr>
        <w:pStyle w:val="Heading1"/>
        <w:rPr>
          <w:rFonts w:asciiTheme="minorHAnsi" w:hAnsiTheme="minorHAnsi" w:cs="Arial"/>
          <w:color w:val="0070C0"/>
          <w:sz w:val="28"/>
        </w:rPr>
      </w:pPr>
      <w:bookmarkStart w:id="36" w:name="_Toc511725853"/>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36"/>
    </w:p>
    <w:sdt>
      <w:sdtPr>
        <w:rPr>
          <w:rFonts w:asciiTheme="minorHAnsi" w:hAnsiTheme="minorHAnsi" w:cs="Arial"/>
          <w:i w:val="0"/>
        </w:rPr>
        <w:id w:val="-499354807"/>
        <w:placeholder>
          <w:docPart w:val="DDE2F8457613406797DD644E89110C12"/>
        </w:placeholder>
      </w:sdtPr>
      <w:sdtEndPr/>
      <w:sdtContent>
        <w:p w14:paraId="7DBDE3D3"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7DBDE3D4"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7DBDE3DC"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DDE2F8457613406797DD644E89110C12"/>
              </w:placeholder>
            </w:sdtPr>
            <w:sdtEndPr/>
            <w:sdtContent>
              <w:p w14:paraId="7DBDE3D5"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7DBDE3D6"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7DBDE3D7"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7DBDE3D8"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DBDE3D9"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DBDE3DA"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7DBDE3DB" w14:textId="77777777" w:rsidR="00350DBA" w:rsidRPr="00446162" w:rsidRDefault="00350DBA" w:rsidP="009A1D0B">
            <w:pPr>
              <w:rPr>
                <w:rFonts w:ascii="Calibri" w:eastAsia="Times New Roman" w:hAnsi="Calibri"/>
                <w:b/>
                <w:bCs/>
                <w:color w:val="000000"/>
                <w:sz w:val="22"/>
              </w:rPr>
            </w:pPr>
          </w:p>
        </w:tc>
      </w:tr>
      <w:tr w:rsidR="00350DBA" w:rsidRPr="00446162" w14:paraId="7DBDE3E4" w14:textId="77777777" w:rsidTr="009A1D0B">
        <w:trPr>
          <w:trHeight w:val="465"/>
        </w:trPr>
        <w:tc>
          <w:tcPr>
            <w:tcW w:w="1365" w:type="dxa"/>
            <w:tcBorders>
              <w:top w:val="nil"/>
              <w:left w:val="nil"/>
              <w:bottom w:val="nil"/>
              <w:right w:val="nil"/>
            </w:tcBorders>
            <w:shd w:val="clear" w:color="000000" w:fill="F2F2F2"/>
            <w:noWrap/>
            <w:vAlign w:val="bottom"/>
            <w:hideMark/>
          </w:tcPr>
          <w:p w14:paraId="7DBDE3DD"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7DBDE3DE"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7DBDE3DF"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7DBDE3E0"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7DBDE3E1"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DBDE3E2"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7DBDE3E3" w14:textId="77777777" w:rsidR="00350DBA" w:rsidRDefault="00350DBA" w:rsidP="009A1D0B">
            <w:pPr>
              <w:rPr>
                <w:rFonts w:ascii="Calibri" w:eastAsia="Times New Roman" w:hAnsi="Calibri"/>
                <w:b/>
                <w:bCs/>
                <w:color w:val="000000"/>
                <w:sz w:val="22"/>
              </w:rPr>
            </w:pPr>
          </w:p>
        </w:tc>
      </w:tr>
      <w:tr w:rsidR="00350DBA" w14:paraId="7DBDE3EC" w14:textId="77777777" w:rsidTr="009A1D0B">
        <w:trPr>
          <w:trHeight w:val="495"/>
        </w:trPr>
        <w:tc>
          <w:tcPr>
            <w:tcW w:w="1365" w:type="dxa"/>
            <w:tcBorders>
              <w:top w:val="nil"/>
              <w:left w:val="nil"/>
              <w:bottom w:val="nil"/>
              <w:right w:val="nil"/>
            </w:tcBorders>
            <w:shd w:val="clear" w:color="000000" w:fill="F2F2F2"/>
            <w:noWrap/>
            <w:hideMark/>
          </w:tcPr>
          <w:p w14:paraId="7DBDE3E5" w14:textId="77777777" w:rsidR="00350DBA" w:rsidRDefault="00350DBA" w:rsidP="009A1D0B">
            <w:pPr>
              <w:rPr>
                <w:rFonts w:ascii="Calibri" w:eastAsia="Times New Roman" w:hAnsi="Calibri"/>
                <w:color w:val="000000"/>
                <w:sz w:val="22"/>
              </w:rPr>
            </w:pPr>
          </w:p>
        </w:tc>
        <w:tc>
          <w:tcPr>
            <w:tcW w:w="1798" w:type="dxa"/>
            <w:tcBorders>
              <w:top w:val="nil"/>
              <w:left w:val="nil"/>
              <w:bottom w:val="nil"/>
              <w:right w:val="nil"/>
            </w:tcBorders>
          </w:tcPr>
          <w:p w14:paraId="7DBDE3E6" w14:textId="77777777" w:rsidR="00350DBA" w:rsidRDefault="00350DBA"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7DBDE3E7"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7DBDE3E8"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7DBDE3E9"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7DBDE3EA"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7DBDE3EB" w14:textId="77777777" w:rsidR="00350DBA" w:rsidRDefault="00350DBA" w:rsidP="009A1D0B">
            <w:pPr>
              <w:rPr>
                <w:rFonts w:ascii="Calibri" w:eastAsia="Times New Roman" w:hAnsi="Calibri"/>
                <w:color w:val="auto"/>
                <w:sz w:val="22"/>
              </w:rPr>
            </w:pPr>
          </w:p>
        </w:tc>
      </w:tr>
    </w:tbl>
    <w:p w14:paraId="7DBDE3ED" w14:textId="77777777" w:rsidR="00350DBA" w:rsidRDefault="00350DBA" w:rsidP="00350DBA"/>
    <w:p w14:paraId="7DBDE3EE" w14:textId="77777777" w:rsidR="00350DBA" w:rsidRDefault="00350DBA" w:rsidP="004F2D6E">
      <w:pPr>
        <w:pStyle w:val="template"/>
        <w:rPr>
          <w:rFonts w:asciiTheme="minorHAnsi" w:hAnsiTheme="minorHAnsi" w:cs="Arial"/>
          <w:i w:val="0"/>
        </w:rPr>
      </w:pPr>
    </w:p>
    <w:p w14:paraId="7DBDE3EF" w14:textId="77777777" w:rsidR="007E10AE" w:rsidRDefault="007E10AE" w:rsidP="004F2D6E">
      <w:pPr>
        <w:pStyle w:val="template"/>
        <w:rPr>
          <w:rFonts w:asciiTheme="minorHAnsi" w:hAnsiTheme="minorHAnsi" w:cs="Arial"/>
          <w:i w:val="0"/>
        </w:rPr>
      </w:pPr>
    </w:p>
    <w:p w14:paraId="7DBDE3F0" w14:textId="77777777" w:rsidR="007E10AE" w:rsidRDefault="007E10AE" w:rsidP="004F2D6E">
      <w:pPr>
        <w:pStyle w:val="template"/>
        <w:rPr>
          <w:rFonts w:asciiTheme="minorHAnsi" w:hAnsiTheme="minorHAnsi" w:cs="Arial"/>
          <w:i w:val="0"/>
        </w:rPr>
      </w:pPr>
    </w:p>
    <w:p w14:paraId="7DBDE3F1" w14:textId="77777777" w:rsidR="007E10AE" w:rsidRDefault="007E10AE" w:rsidP="004F2D6E">
      <w:pPr>
        <w:pStyle w:val="template"/>
        <w:rPr>
          <w:rFonts w:asciiTheme="minorHAnsi" w:hAnsiTheme="minorHAnsi" w:cs="Arial"/>
          <w:i w:val="0"/>
        </w:rPr>
      </w:pPr>
    </w:p>
    <w:p w14:paraId="7DBDE3F2" w14:textId="77777777" w:rsidR="007E10AE" w:rsidRPr="007E10AE" w:rsidRDefault="007E10AE" w:rsidP="004F2D6E">
      <w:pPr>
        <w:pStyle w:val="template"/>
        <w:rPr>
          <w:rFonts w:asciiTheme="minorHAnsi" w:hAnsiTheme="minorHAnsi" w:cs="Arial"/>
          <w:i w:val="0"/>
        </w:rPr>
      </w:pPr>
    </w:p>
    <w:p w14:paraId="7DBDE3F3" w14:textId="77777777" w:rsidR="00EC7417" w:rsidRPr="004E7A3E" w:rsidRDefault="00EC7417" w:rsidP="007F5354">
      <w:pPr>
        <w:rPr>
          <w:rFonts w:asciiTheme="minorHAnsi" w:hAnsiTheme="minorHAnsi" w:cs="Arial"/>
          <w:color w:val="auto"/>
        </w:rPr>
      </w:pPr>
    </w:p>
    <w:p w14:paraId="7DBDE3F4" w14:textId="77777777" w:rsidR="00872877" w:rsidRDefault="00872877" w:rsidP="007177BF">
      <w:pPr>
        <w:rPr>
          <w:rFonts w:asciiTheme="minorHAnsi" w:hAnsiTheme="minorHAnsi" w:cs="Arial"/>
        </w:rPr>
      </w:pPr>
    </w:p>
    <w:p w14:paraId="7DBDE3F5"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7DBDE3F6" w14:textId="77777777" w:rsidR="00872877" w:rsidRDefault="00872877" w:rsidP="007177BF">
      <w:pPr>
        <w:rPr>
          <w:rFonts w:asciiTheme="minorHAnsi" w:hAnsiTheme="minorHAnsi" w:cs="Arial"/>
        </w:rPr>
      </w:pPr>
    </w:p>
    <w:p w14:paraId="7DBDE3F7" w14:textId="77777777" w:rsidR="00E97B31" w:rsidRPr="004E7A3E" w:rsidRDefault="00E97B31" w:rsidP="007177BF">
      <w:pPr>
        <w:rPr>
          <w:rFonts w:asciiTheme="minorHAnsi" w:hAnsiTheme="minorHAnsi" w:cs="Arial"/>
        </w:rPr>
      </w:pPr>
    </w:p>
    <w:sectPr w:rsidR="00E97B31" w:rsidRPr="004E7A3E" w:rsidSect="0028564E">
      <w:headerReference w:type="default" r:id="rId17"/>
      <w:footerReference w:type="default" r:id="rId18"/>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65CBC4" w14:textId="77777777" w:rsidR="002A3161" w:rsidRDefault="002A3161" w:rsidP="007C4E0F">
      <w:pPr>
        <w:spacing w:after="0" w:line="240" w:lineRule="auto"/>
      </w:pPr>
      <w:r>
        <w:separator/>
      </w:r>
    </w:p>
  </w:endnote>
  <w:endnote w:type="continuationSeparator" w:id="0">
    <w:p w14:paraId="2389FC79" w14:textId="77777777" w:rsidR="002A3161" w:rsidRDefault="002A3161"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DE401" w14:textId="77777777" w:rsidR="002C183D" w:rsidRDefault="002C183D">
    <w:pPr>
      <w:pStyle w:val="Footer"/>
    </w:pPr>
  </w:p>
  <w:p w14:paraId="7DBDE402" w14:textId="77777777" w:rsidR="002C183D" w:rsidRDefault="002C183D">
    <w:pPr>
      <w:pStyle w:val="Footer"/>
    </w:pPr>
    <w:r>
      <w:rPr>
        <w:noProof/>
      </w:rPr>
      <mc:AlternateContent>
        <mc:Choice Requires="wps">
          <w:drawing>
            <wp:anchor distT="0" distB="0" distL="114300" distR="114300" simplePos="0" relativeHeight="251663360" behindDoc="0" locked="0" layoutInCell="1" allowOverlap="1" wp14:anchorId="7DBDE409" wp14:editId="7DBDE40A">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DE411" w14:textId="38C798F8" w:rsidR="002C183D" w:rsidRPr="00E32F93" w:rsidRDefault="002C183D"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1C06C3">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BDE409"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7DBDE411" w14:textId="38C798F8" w:rsidR="002C183D" w:rsidRPr="00E32F93" w:rsidRDefault="002C183D"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1C06C3">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DBDE40B" wp14:editId="7DBDE40C">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DE412" w14:textId="77777777" w:rsidR="002C183D" w:rsidRPr="00E32F93" w:rsidRDefault="002C183D">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BDE40B"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7DBDE412" w14:textId="77777777" w:rsidR="002C183D" w:rsidRPr="00E32F93" w:rsidRDefault="002C183D">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7DBDE40D" wp14:editId="7DBDE40E">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B539E7"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49DFE5" w14:textId="77777777" w:rsidR="002A3161" w:rsidRDefault="002A3161" w:rsidP="007C4E0F">
      <w:pPr>
        <w:spacing w:after="0" w:line="240" w:lineRule="auto"/>
      </w:pPr>
      <w:r>
        <w:separator/>
      </w:r>
    </w:p>
  </w:footnote>
  <w:footnote w:type="continuationSeparator" w:id="0">
    <w:p w14:paraId="048FDBA2" w14:textId="77777777" w:rsidR="002A3161" w:rsidRDefault="002A3161"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DE3FE" w14:textId="77777777" w:rsidR="002C183D" w:rsidRDefault="002C183D"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7DBDE403" wp14:editId="7DBDE404">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DE40F" w14:textId="77777777" w:rsidR="002C183D" w:rsidRPr="00AB08CB" w:rsidRDefault="002C183D"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BDE403"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7DBDE40F" w14:textId="77777777" w:rsidR="002C183D" w:rsidRPr="00AB08CB" w:rsidRDefault="002C183D"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DBDE405" wp14:editId="7DBDE406">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DE410" w14:textId="77777777" w:rsidR="002C183D" w:rsidRPr="001A2714" w:rsidRDefault="002C183D" w:rsidP="00562FDF">
                          <w:pPr>
                            <w:rPr>
                              <w:rFonts w:cs="Arial"/>
                            </w:rPr>
                          </w:pPr>
                          <w:r>
                            <w:rPr>
                              <w:rFonts w:cs="Arial"/>
                              <w:color w:val="FFFFFF" w:themeColor="background1"/>
                              <w:szCs w:val="20"/>
                            </w:rPr>
                            <w:t xml:space="preserve">Enterprise Architecture and Integration Services </w:t>
                          </w:r>
                          <w:proofErr w:type="spellStart"/>
                          <w:r>
                            <w:rPr>
                              <w:rFonts w:cs="Arial"/>
                              <w:color w:val="FFFFFF" w:themeColor="background1"/>
                              <w:szCs w:val="20"/>
                            </w:rPr>
                            <w:t>ssSServServicesldepartment</w:t>
                          </w:r>
                          <w:proofErr w:type="spellEnd"/>
                          <w:r>
                            <w:rPr>
                              <w:rFonts w:cs="Arial"/>
                              <w:color w:val="FFFFFF" w:themeColor="background1"/>
                              <w:szCs w:val="20"/>
                            </w:rPr>
                            <w:t xml:space="preserve">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BDE405"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7DBDE410" w14:textId="77777777" w:rsidR="002C183D" w:rsidRPr="001A2714" w:rsidRDefault="002C183D" w:rsidP="00562FDF">
                    <w:pPr>
                      <w:rPr>
                        <w:rFonts w:cs="Arial"/>
                      </w:rPr>
                    </w:pPr>
                    <w:r>
                      <w:rPr>
                        <w:rFonts w:cs="Arial"/>
                        <w:color w:val="FFFFFF" w:themeColor="background1"/>
                        <w:szCs w:val="20"/>
                      </w:rPr>
                      <w:t xml:space="preserve">Enterprise Architecture and Integration Services </w:t>
                    </w:r>
                    <w:proofErr w:type="spellStart"/>
                    <w:r>
                      <w:rPr>
                        <w:rFonts w:cs="Arial"/>
                        <w:color w:val="FFFFFF" w:themeColor="background1"/>
                        <w:szCs w:val="20"/>
                      </w:rPr>
                      <w:t>ssSServServicesldepartment</w:t>
                    </w:r>
                    <w:proofErr w:type="spellEnd"/>
                    <w:r>
                      <w:rPr>
                        <w:rFonts w:cs="Arial"/>
                        <w:color w:val="FFFFFF" w:themeColor="background1"/>
                        <w:szCs w:val="20"/>
                      </w:rPr>
                      <w:t xml:space="preserve"> name&gt;</w:t>
                    </w:r>
                  </w:p>
                </w:txbxContent>
              </v:textbox>
            </v:shape>
          </w:pict>
        </mc:Fallback>
      </mc:AlternateContent>
    </w:r>
    <w:r>
      <w:t xml:space="preserve">                                                                                                                                                              </w:t>
    </w:r>
    <w:r>
      <w:rPr>
        <w:noProof/>
      </w:rPr>
      <w:drawing>
        <wp:inline distT="0" distB="0" distL="0" distR="0" wp14:anchorId="7DBDE407" wp14:editId="7DBDE408">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7DBDE3FF" w14:textId="77777777" w:rsidR="002C183D" w:rsidRDefault="002C183D" w:rsidP="00D91BE0">
    <w:pPr>
      <w:pStyle w:val="Header"/>
      <w:ind w:left="-360" w:right="-360"/>
    </w:pPr>
    <w:r>
      <w:t xml:space="preserve">     </w:t>
    </w:r>
  </w:p>
  <w:p w14:paraId="7DBDE400" w14:textId="77777777" w:rsidR="002C183D" w:rsidRDefault="002C18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AC4986"/>
    <w:multiLevelType w:val="hybridMultilevel"/>
    <w:tmpl w:val="9F02B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8"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0" w15:restartNumberingAfterBreak="0">
    <w:nsid w:val="258763B7"/>
    <w:multiLevelType w:val="hybridMultilevel"/>
    <w:tmpl w:val="A2260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1B7071"/>
    <w:multiLevelType w:val="hybridMultilevel"/>
    <w:tmpl w:val="DDEE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A3D05"/>
    <w:multiLevelType w:val="hybridMultilevel"/>
    <w:tmpl w:val="831064B0"/>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2"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6"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0"/>
  </w:num>
  <w:num w:numId="4">
    <w:abstractNumId w:val="12"/>
  </w:num>
  <w:num w:numId="5">
    <w:abstractNumId w:val="9"/>
  </w:num>
  <w:num w:numId="6">
    <w:abstractNumId w:val="4"/>
  </w:num>
  <w:num w:numId="7">
    <w:abstractNumId w:val="3"/>
  </w:num>
  <w:num w:numId="8">
    <w:abstractNumId w:val="20"/>
  </w:num>
  <w:num w:numId="9">
    <w:abstractNumId w:val="16"/>
  </w:num>
  <w:num w:numId="10">
    <w:abstractNumId w:val="25"/>
  </w:num>
  <w:num w:numId="11">
    <w:abstractNumId w:val="1"/>
  </w:num>
  <w:num w:numId="12">
    <w:abstractNumId w:val="26"/>
  </w:num>
  <w:num w:numId="13">
    <w:abstractNumId w:val="17"/>
  </w:num>
  <w:num w:numId="14">
    <w:abstractNumId w:val="22"/>
  </w:num>
  <w:num w:numId="15">
    <w:abstractNumId w:val="7"/>
  </w:num>
  <w:num w:numId="16">
    <w:abstractNumId w:val="14"/>
  </w:num>
  <w:num w:numId="17">
    <w:abstractNumId w:val="5"/>
  </w:num>
  <w:num w:numId="18">
    <w:abstractNumId w:val="6"/>
  </w:num>
  <w:num w:numId="19">
    <w:abstractNumId w:val="24"/>
  </w:num>
  <w:num w:numId="20">
    <w:abstractNumId w:val="8"/>
  </w:num>
  <w:num w:numId="21">
    <w:abstractNumId w:val="18"/>
  </w:num>
  <w:num w:numId="22">
    <w:abstractNumId w:val="23"/>
  </w:num>
  <w:num w:numId="23">
    <w:abstractNumId w:val="15"/>
  </w:num>
  <w:num w:numId="24">
    <w:abstractNumId w:val="10"/>
  </w:num>
  <w:num w:numId="25">
    <w:abstractNumId w:val="21"/>
  </w:num>
  <w:num w:numId="26">
    <w:abstractNumId w:val="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ABC"/>
    <w:rsid w:val="00002397"/>
    <w:rsid w:val="0000331A"/>
    <w:rsid w:val="00004282"/>
    <w:rsid w:val="00004732"/>
    <w:rsid w:val="000079D2"/>
    <w:rsid w:val="0001066D"/>
    <w:rsid w:val="000109E5"/>
    <w:rsid w:val="00014CE3"/>
    <w:rsid w:val="00014DBF"/>
    <w:rsid w:val="000163F4"/>
    <w:rsid w:val="00016507"/>
    <w:rsid w:val="000217D8"/>
    <w:rsid w:val="00023CF1"/>
    <w:rsid w:val="00023D40"/>
    <w:rsid w:val="00025139"/>
    <w:rsid w:val="00025FD5"/>
    <w:rsid w:val="0002772E"/>
    <w:rsid w:val="000300E5"/>
    <w:rsid w:val="00031614"/>
    <w:rsid w:val="000320E3"/>
    <w:rsid w:val="0003224A"/>
    <w:rsid w:val="00033310"/>
    <w:rsid w:val="000333AD"/>
    <w:rsid w:val="00033648"/>
    <w:rsid w:val="00034BCB"/>
    <w:rsid w:val="0004272D"/>
    <w:rsid w:val="00044A55"/>
    <w:rsid w:val="00047257"/>
    <w:rsid w:val="00050DB2"/>
    <w:rsid w:val="000525CC"/>
    <w:rsid w:val="0005344D"/>
    <w:rsid w:val="00053699"/>
    <w:rsid w:val="00053CCA"/>
    <w:rsid w:val="00056472"/>
    <w:rsid w:val="00063BF2"/>
    <w:rsid w:val="0006629A"/>
    <w:rsid w:val="00067A18"/>
    <w:rsid w:val="00070F74"/>
    <w:rsid w:val="000720B7"/>
    <w:rsid w:val="00073CB8"/>
    <w:rsid w:val="00076052"/>
    <w:rsid w:val="00076921"/>
    <w:rsid w:val="0007772F"/>
    <w:rsid w:val="0008019D"/>
    <w:rsid w:val="000806B0"/>
    <w:rsid w:val="00080CDC"/>
    <w:rsid w:val="000823FC"/>
    <w:rsid w:val="0008262B"/>
    <w:rsid w:val="00082763"/>
    <w:rsid w:val="00082C02"/>
    <w:rsid w:val="00084AD9"/>
    <w:rsid w:val="00086303"/>
    <w:rsid w:val="0009051E"/>
    <w:rsid w:val="00090C63"/>
    <w:rsid w:val="000934D6"/>
    <w:rsid w:val="00093690"/>
    <w:rsid w:val="00094990"/>
    <w:rsid w:val="00095A9A"/>
    <w:rsid w:val="00096AA4"/>
    <w:rsid w:val="00097CDE"/>
    <w:rsid w:val="000A217D"/>
    <w:rsid w:val="000A3DD3"/>
    <w:rsid w:val="000A5B72"/>
    <w:rsid w:val="000A7794"/>
    <w:rsid w:val="000B02B7"/>
    <w:rsid w:val="000B09B9"/>
    <w:rsid w:val="000B1915"/>
    <w:rsid w:val="000B29B8"/>
    <w:rsid w:val="000B3B29"/>
    <w:rsid w:val="000B3B43"/>
    <w:rsid w:val="000B4466"/>
    <w:rsid w:val="000B6F60"/>
    <w:rsid w:val="000C15D8"/>
    <w:rsid w:val="000C2217"/>
    <w:rsid w:val="000C414F"/>
    <w:rsid w:val="000D0C24"/>
    <w:rsid w:val="000D1164"/>
    <w:rsid w:val="000D1D0E"/>
    <w:rsid w:val="000D2466"/>
    <w:rsid w:val="000D3BE4"/>
    <w:rsid w:val="000D4829"/>
    <w:rsid w:val="000D61C3"/>
    <w:rsid w:val="000D6CA2"/>
    <w:rsid w:val="000D76BD"/>
    <w:rsid w:val="000E0124"/>
    <w:rsid w:val="000E111C"/>
    <w:rsid w:val="000E24D3"/>
    <w:rsid w:val="000E307A"/>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5EF1"/>
    <w:rsid w:val="0011688A"/>
    <w:rsid w:val="00116C57"/>
    <w:rsid w:val="001216B8"/>
    <w:rsid w:val="001234AB"/>
    <w:rsid w:val="00133CE3"/>
    <w:rsid w:val="00141003"/>
    <w:rsid w:val="00141153"/>
    <w:rsid w:val="001415BC"/>
    <w:rsid w:val="001424E5"/>
    <w:rsid w:val="001434B4"/>
    <w:rsid w:val="00143819"/>
    <w:rsid w:val="00144E6B"/>
    <w:rsid w:val="001501A3"/>
    <w:rsid w:val="0015246E"/>
    <w:rsid w:val="001540F4"/>
    <w:rsid w:val="00155F9E"/>
    <w:rsid w:val="001571B3"/>
    <w:rsid w:val="0016348F"/>
    <w:rsid w:val="00163665"/>
    <w:rsid w:val="00164676"/>
    <w:rsid w:val="00164F02"/>
    <w:rsid w:val="00167EF6"/>
    <w:rsid w:val="0017009C"/>
    <w:rsid w:val="001710E3"/>
    <w:rsid w:val="0017165A"/>
    <w:rsid w:val="00172896"/>
    <w:rsid w:val="00172E31"/>
    <w:rsid w:val="00173B9B"/>
    <w:rsid w:val="00174CB9"/>
    <w:rsid w:val="00174F05"/>
    <w:rsid w:val="00176928"/>
    <w:rsid w:val="00177EA5"/>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B50EA"/>
    <w:rsid w:val="001C06C3"/>
    <w:rsid w:val="001C20E7"/>
    <w:rsid w:val="001C2B9F"/>
    <w:rsid w:val="001C5E94"/>
    <w:rsid w:val="001C739F"/>
    <w:rsid w:val="001D114A"/>
    <w:rsid w:val="001D318B"/>
    <w:rsid w:val="001D3313"/>
    <w:rsid w:val="001D6401"/>
    <w:rsid w:val="001E14D8"/>
    <w:rsid w:val="001E222A"/>
    <w:rsid w:val="001E25F6"/>
    <w:rsid w:val="001E2FAE"/>
    <w:rsid w:val="001E6F9B"/>
    <w:rsid w:val="001F13E2"/>
    <w:rsid w:val="001F4D5F"/>
    <w:rsid w:val="001F565E"/>
    <w:rsid w:val="001F5CD4"/>
    <w:rsid w:val="001F6495"/>
    <w:rsid w:val="001F6B68"/>
    <w:rsid w:val="001F710C"/>
    <w:rsid w:val="00201143"/>
    <w:rsid w:val="00202724"/>
    <w:rsid w:val="00202DFF"/>
    <w:rsid w:val="002066FA"/>
    <w:rsid w:val="0020749B"/>
    <w:rsid w:val="00210F9E"/>
    <w:rsid w:val="0021111F"/>
    <w:rsid w:val="00211A59"/>
    <w:rsid w:val="00211CBC"/>
    <w:rsid w:val="00211D09"/>
    <w:rsid w:val="0021277A"/>
    <w:rsid w:val="00213A50"/>
    <w:rsid w:val="00216F1D"/>
    <w:rsid w:val="002205E1"/>
    <w:rsid w:val="00220B9D"/>
    <w:rsid w:val="0022283F"/>
    <w:rsid w:val="002228F9"/>
    <w:rsid w:val="002230C6"/>
    <w:rsid w:val="00223247"/>
    <w:rsid w:val="00223F18"/>
    <w:rsid w:val="002250F7"/>
    <w:rsid w:val="00225FE3"/>
    <w:rsid w:val="00234C8A"/>
    <w:rsid w:val="00234F8F"/>
    <w:rsid w:val="0023582E"/>
    <w:rsid w:val="00235E8B"/>
    <w:rsid w:val="00235F9D"/>
    <w:rsid w:val="002369A3"/>
    <w:rsid w:val="00237415"/>
    <w:rsid w:val="0024016C"/>
    <w:rsid w:val="0024266B"/>
    <w:rsid w:val="00243E10"/>
    <w:rsid w:val="00246CDF"/>
    <w:rsid w:val="00246E21"/>
    <w:rsid w:val="00247ADA"/>
    <w:rsid w:val="00250777"/>
    <w:rsid w:val="002512C4"/>
    <w:rsid w:val="00251535"/>
    <w:rsid w:val="00252F78"/>
    <w:rsid w:val="00254BC8"/>
    <w:rsid w:val="002568EC"/>
    <w:rsid w:val="00260C2B"/>
    <w:rsid w:val="00260FDB"/>
    <w:rsid w:val="0026207D"/>
    <w:rsid w:val="002627DE"/>
    <w:rsid w:val="002654C8"/>
    <w:rsid w:val="00265972"/>
    <w:rsid w:val="00266581"/>
    <w:rsid w:val="00273663"/>
    <w:rsid w:val="002759B6"/>
    <w:rsid w:val="00277ABA"/>
    <w:rsid w:val="00277F2D"/>
    <w:rsid w:val="00280AC4"/>
    <w:rsid w:val="00281357"/>
    <w:rsid w:val="00281837"/>
    <w:rsid w:val="0028261F"/>
    <w:rsid w:val="00285363"/>
    <w:rsid w:val="0028564E"/>
    <w:rsid w:val="00287063"/>
    <w:rsid w:val="002917DD"/>
    <w:rsid w:val="00292C13"/>
    <w:rsid w:val="0029747C"/>
    <w:rsid w:val="002A001F"/>
    <w:rsid w:val="002A224D"/>
    <w:rsid w:val="002A27E8"/>
    <w:rsid w:val="002A3161"/>
    <w:rsid w:val="002A7FBE"/>
    <w:rsid w:val="002B0DBC"/>
    <w:rsid w:val="002B29D7"/>
    <w:rsid w:val="002B2D11"/>
    <w:rsid w:val="002B3635"/>
    <w:rsid w:val="002B7E27"/>
    <w:rsid w:val="002C183D"/>
    <w:rsid w:val="002C1D1D"/>
    <w:rsid w:val="002C3D91"/>
    <w:rsid w:val="002C3ED0"/>
    <w:rsid w:val="002C531D"/>
    <w:rsid w:val="002C6A0C"/>
    <w:rsid w:val="002D1746"/>
    <w:rsid w:val="002D3505"/>
    <w:rsid w:val="002D7DC4"/>
    <w:rsid w:val="002E54A7"/>
    <w:rsid w:val="002F015C"/>
    <w:rsid w:val="002F0263"/>
    <w:rsid w:val="002F08B9"/>
    <w:rsid w:val="002F41BF"/>
    <w:rsid w:val="002F440D"/>
    <w:rsid w:val="002F5B5E"/>
    <w:rsid w:val="00302065"/>
    <w:rsid w:val="00310822"/>
    <w:rsid w:val="00310A87"/>
    <w:rsid w:val="00311796"/>
    <w:rsid w:val="00315EDE"/>
    <w:rsid w:val="00320263"/>
    <w:rsid w:val="00322054"/>
    <w:rsid w:val="00322306"/>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60E86"/>
    <w:rsid w:val="00363830"/>
    <w:rsid w:val="00364325"/>
    <w:rsid w:val="003707EC"/>
    <w:rsid w:val="003712A1"/>
    <w:rsid w:val="0037171D"/>
    <w:rsid w:val="0037390F"/>
    <w:rsid w:val="00373F08"/>
    <w:rsid w:val="00373F34"/>
    <w:rsid w:val="00375CD6"/>
    <w:rsid w:val="00375D69"/>
    <w:rsid w:val="00377238"/>
    <w:rsid w:val="00377589"/>
    <w:rsid w:val="003809E0"/>
    <w:rsid w:val="00380FDF"/>
    <w:rsid w:val="00382272"/>
    <w:rsid w:val="00382280"/>
    <w:rsid w:val="003825B1"/>
    <w:rsid w:val="00382CB6"/>
    <w:rsid w:val="0038323A"/>
    <w:rsid w:val="00383D69"/>
    <w:rsid w:val="00383F49"/>
    <w:rsid w:val="00384DC5"/>
    <w:rsid w:val="003872B0"/>
    <w:rsid w:val="0039004E"/>
    <w:rsid w:val="00390AD5"/>
    <w:rsid w:val="00396DD2"/>
    <w:rsid w:val="003A2419"/>
    <w:rsid w:val="003A26E2"/>
    <w:rsid w:val="003A3480"/>
    <w:rsid w:val="003A5B3E"/>
    <w:rsid w:val="003A6F3A"/>
    <w:rsid w:val="003B22A5"/>
    <w:rsid w:val="003B3C6E"/>
    <w:rsid w:val="003B4142"/>
    <w:rsid w:val="003B6279"/>
    <w:rsid w:val="003C069E"/>
    <w:rsid w:val="003C2D09"/>
    <w:rsid w:val="003C4B24"/>
    <w:rsid w:val="003C6802"/>
    <w:rsid w:val="003C6F99"/>
    <w:rsid w:val="003D01E1"/>
    <w:rsid w:val="003D0F2D"/>
    <w:rsid w:val="003D142B"/>
    <w:rsid w:val="003D176E"/>
    <w:rsid w:val="003D1BE5"/>
    <w:rsid w:val="003D2DA4"/>
    <w:rsid w:val="003D2DB4"/>
    <w:rsid w:val="003D3405"/>
    <w:rsid w:val="003D3C9F"/>
    <w:rsid w:val="003E31D0"/>
    <w:rsid w:val="003E6FF5"/>
    <w:rsid w:val="003F0654"/>
    <w:rsid w:val="003F11C1"/>
    <w:rsid w:val="003F29BD"/>
    <w:rsid w:val="003F48F6"/>
    <w:rsid w:val="003F6133"/>
    <w:rsid w:val="003F6A0A"/>
    <w:rsid w:val="004011DE"/>
    <w:rsid w:val="004016C8"/>
    <w:rsid w:val="004028DE"/>
    <w:rsid w:val="00403746"/>
    <w:rsid w:val="00405C6B"/>
    <w:rsid w:val="0041108F"/>
    <w:rsid w:val="00414065"/>
    <w:rsid w:val="00414496"/>
    <w:rsid w:val="00414B56"/>
    <w:rsid w:val="00422180"/>
    <w:rsid w:val="004225D2"/>
    <w:rsid w:val="00422E5D"/>
    <w:rsid w:val="00423EEC"/>
    <w:rsid w:val="00424663"/>
    <w:rsid w:val="00427727"/>
    <w:rsid w:val="00430457"/>
    <w:rsid w:val="004308CF"/>
    <w:rsid w:val="0043313F"/>
    <w:rsid w:val="0043339D"/>
    <w:rsid w:val="0043471B"/>
    <w:rsid w:val="00434EAA"/>
    <w:rsid w:val="00436FC6"/>
    <w:rsid w:val="004416A4"/>
    <w:rsid w:val="00441DEB"/>
    <w:rsid w:val="00442E78"/>
    <w:rsid w:val="00443741"/>
    <w:rsid w:val="004451F8"/>
    <w:rsid w:val="00445D20"/>
    <w:rsid w:val="00445EF8"/>
    <w:rsid w:val="00446057"/>
    <w:rsid w:val="004463AA"/>
    <w:rsid w:val="0044683B"/>
    <w:rsid w:val="004469D0"/>
    <w:rsid w:val="00446C71"/>
    <w:rsid w:val="004502DA"/>
    <w:rsid w:val="004516DF"/>
    <w:rsid w:val="00453AC3"/>
    <w:rsid w:val="0045485F"/>
    <w:rsid w:val="0045678F"/>
    <w:rsid w:val="004619D9"/>
    <w:rsid w:val="00462163"/>
    <w:rsid w:val="00462C1E"/>
    <w:rsid w:val="0046305B"/>
    <w:rsid w:val="004638EC"/>
    <w:rsid w:val="00463E66"/>
    <w:rsid w:val="004649BD"/>
    <w:rsid w:val="00465014"/>
    <w:rsid w:val="00465058"/>
    <w:rsid w:val="00465596"/>
    <w:rsid w:val="00470611"/>
    <w:rsid w:val="00471141"/>
    <w:rsid w:val="004757B7"/>
    <w:rsid w:val="00477A43"/>
    <w:rsid w:val="00481D42"/>
    <w:rsid w:val="004844EB"/>
    <w:rsid w:val="00486E48"/>
    <w:rsid w:val="004906AA"/>
    <w:rsid w:val="00495541"/>
    <w:rsid w:val="004A0208"/>
    <w:rsid w:val="004A0A18"/>
    <w:rsid w:val="004A100F"/>
    <w:rsid w:val="004A216B"/>
    <w:rsid w:val="004A39BA"/>
    <w:rsid w:val="004A568B"/>
    <w:rsid w:val="004A634B"/>
    <w:rsid w:val="004A6BD9"/>
    <w:rsid w:val="004B3265"/>
    <w:rsid w:val="004C0821"/>
    <w:rsid w:val="004C1D93"/>
    <w:rsid w:val="004C2D2C"/>
    <w:rsid w:val="004C3001"/>
    <w:rsid w:val="004C4E2A"/>
    <w:rsid w:val="004D01FE"/>
    <w:rsid w:val="004D1EFE"/>
    <w:rsid w:val="004D1F30"/>
    <w:rsid w:val="004D3553"/>
    <w:rsid w:val="004D64DA"/>
    <w:rsid w:val="004E085F"/>
    <w:rsid w:val="004E279D"/>
    <w:rsid w:val="004E321F"/>
    <w:rsid w:val="004E3FE5"/>
    <w:rsid w:val="004E431A"/>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16603"/>
    <w:rsid w:val="0051788F"/>
    <w:rsid w:val="005212A4"/>
    <w:rsid w:val="005238DD"/>
    <w:rsid w:val="005250BC"/>
    <w:rsid w:val="00525675"/>
    <w:rsid w:val="005276D2"/>
    <w:rsid w:val="0052783D"/>
    <w:rsid w:val="00531647"/>
    <w:rsid w:val="00532846"/>
    <w:rsid w:val="00534A9F"/>
    <w:rsid w:val="0053639A"/>
    <w:rsid w:val="005402E3"/>
    <w:rsid w:val="005420A7"/>
    <w:rsid w:val="00544C80"/>
    <w:rsid w:val="00545BEA"/>
    <w:rsid w:val="00546400"/>
    <w:rsid w:val="00547B29"/>
    <w:rsid w:val="00550067"/>
    <w:rsid w:val="00552F50"/>
    <w:rsid w:val="005553AC"/>
    <w:rsid w:val="005557E8"/>
    <w:rsid w:val="0055606E"/>
    <w:rsid w:val="0056099A"/>
    <w:rsid w:val="00561A0D"/>
    <w:rsid w:val="00562514"/>
    <w:rsid w:val="00562FDF"/>
    <w:rsid w:val="00563FA0"/>
    <w:rsid w:val="00566B54"/>
    <w:rsid w:val="005675A4"/>
    <w:rsid w:val="00567A76"/>
    <w:rsid w:val="00567F42"/>
    <w:rsid w:val="00567F7E"/>
    <w:rsid w:val="00570BB2"/>
    <w:rsid w:val="0057105B"/>
    <w:rsid w:val="00571BE1"/>
    <w:rsid w:val="0057344C"/>
    <w:rsid w:val="00574D3A"/>
    <w:rsid w:val="0057605F"/>
    <w:rsid w:val="005763C9"/>
    <w:rsid w:val="005776FB"/>
    <w:rsid w:val="00580656"/>
    <w:rsid w:val="0058221C"/>
    <w:rsid w:val="005832A2"/>
    <w:rsid w:val="005920C8"/>
    <w:rsid w:val="005946D4"/>
    <w:rsid w:val="005A056C"/>
    <w:rsid w:val="005A209A"/>
    <w:rsid w:val="005A2974"/>
    <w:rsid w:val="005A3B36"/>
    <w:rsid w:val="005A3F3B"/>
    <w:rsid w:val="005A4B8C"/>
    <w:rsid w:val="005A5973"/>
    <w:rsid w:val="005A66B5"/>
    <w:rsid w:val="005A6EA2"/>
    <w:rsid w:val="005A77CC"/>
    <w:rsid w:val="005B0192"/>
    <w:rsid w:val="005B2D84"/>
    <w:rsid w:val="005B2F33"/>
    <w:rsid w:val="005B3AC8"/>
    <w:rsid w:val="005B66CB"/>
    <w:rsid w:val="005B69F5"/>
    <w:rsid w:val="005C24CA"/>
    <w:rsid w:val="005C410A"/>
    <w:rsid w:val="005C5530"/>
    <w:rsid w:val="005C5773"/>
    <w:rsid w:val="005D022C"/>
    <w:rsid w:val="005D081A"/>
    <w:rsid w:val="005D1746"/>
    <w:rsid w:val="005D24E3"/>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05BEA"/>
    <w:rsid w:val="00611BC2"/>
    <w:rsid w:val="00612CD9"/>
    <w:rsid w:val="006134B3"/>
    <w:rsid w:val="0061491D"/>
    <w:rsid w:val="00620F49"/>
    <w:rsid w:val="006217AA"/>
    <w:rsid w:val="006217B0"/>
    <w:rsid w:val="00622A93"/>
    <w:rsid w:val="00623266"/>
    <w:rsid w:val="006235A4"/>
    <w:rsid w:val="00623B37"/>
    <w:rsid w:val="00627678"/>
    <w:rsid w:val="00627A1F"/>
    <w:rsid w:val="0063151B"/>
    <w:rsid w:val="006332F2"/>
    <w:rsid w:val="00633A73"/>
    <w:rsid w:val="00633D6B"/>
    <w:rsid w:val="006344E5"/>
    <w:rsid w:val="006347A2"/>
    <w:rsid w:val="006363DB"/>
    <w:rsid w:val="00644414"/>
    <w:rsid w:val="00645406"/>
    <w:rsid w:val="00647415"/>
    <w:rsid w:val="00650B40"/>
    <w:rsid w:val="00651D13"/>
    <w:rsid w:val="00651F29"/>
    <w:rsid w:val="006532E5"/>
    <w:rsid w:val="00653533"/>
    <w:rsid w:val="0065581B"/>
    <w:rsid w:val="00657823"/>
    <w:rsid w:val="006612B1"/>
    <w:rsid w:val="006612F8"/>
    <w:rsid w:val="00662504"/>
    <w:rsid w:val="006649D3"/>
    <w:rsid w:val="006672B7"/>
    <w:rsid w:val="00671D96"/>
    <w:rsid w:val="006723C5"/>
    <w:rsid w:val="00672CA8"/>
    <w:rsid w:val="00677668"/>
    <w:rsid w:val="00682A2B"/>
    <w:rsid w:val="00684801"/>
    <w:rsid w:val="00684CCB"/>
    <w:rsid w:val="006906AA"/>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49CE"/>
    <w:rsid w:val="006C6CB0"/>
    <w:rsid w:val="006D0949"/>
    <w:rsid w:val="006D123B"/>
    <w:rsid w:val="006D1246"/>
    <w:rsid w:val="006D1272"/>
    <w:rsid w:val="006D252C"/>
    <w:rsid w:val="006D2F64"/>
    <w:rsid w:val="006D37FF"/>
    <w:rsid w:val="006D3C47"/>
    <w:rsid w:val="006D3DC7"/>
    <w:rsid w:val="006D45AF"/>
    <w:rsid w:val="006D4C4D"/>
    <w:rsid w:val="006D50CE"/>
    <w:rsid w:val="006D5FFE"/>
    <w:rsid w:val="006D68BD"/>
    <w:rsid w:val="006D6E3D"/>
    <w:rsid w:val="006E3D4B"/>
    <w:rsid w:val="006E42E5"/>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61F1"/>
    <w:rsid w:val="007070E4"/>
    <w:rsid w:val="0070772B"/>
    <w:rsid w:val="007130D7"/>
    <w:rsid w:val="00713EFD"/>
    <w:rsid w:val="0071451A"/>
    <w:rsid w:val="00714632"/>
    <w:rsid w:val="007177BF"/>
    <w:rsid w:val="00717F61"/>
    <w:rsid w:val="00721F32"/>
    <w:rsid w:val="00723BA4"/>
    <w:rsid w:val="00724301"/>
    <w:rsid w:val="007250F7"/>
    <w:rsid w:val="00725678"/>
    <w:rsid w:val="00725E0D"/>
    <w:rsid w:val="00726D2A"/>
    <w:rsid w:val="0072743E"/>
    <w:rsid w:val="00727598"/>
    <w:rsid w:val="00727F75"/>
    <w:rsid w:val="00731051"/>
    <w:rsid w:val="007319B4"/>
    <w:rsid w:val="00732FF5"/>
    <w:rsid w:val="00733C02"/>
    <w:rsid w:val="0073708E"/>
    <w:rsid w:val="00737AAD"/>
    <w:rsid w:val="0074198D"/>
    <w:rsid w:val="00742A38"/>
    <w:rsid w:val="00743ACA"/>
    <w:rsid w:val="00745338"/>
    <w:rsid w:val="0074543B"/>
    <w:rsid w:val="00750A89"/>
    <w:rsid w:val="00751E18"/>
    <w:rsid w:val="00751ED4"/>
    <w:rsid w:val="0075590E"/>
    <w:rsid w:val="00762464"/>
    <w:rsid w:val="00762667"/>
    <w:rsid w:val="007631CE"/>
    <w:rsid w:val="00763575"/>
    <w:rsid w:val="0076575E"/>
    <w:rsid w:val="00766C97"/>
    <w:rsid w:val="007674EF"/>
    <w:rsid w:val="00770E49"/>
    <w:rsid w:val="00772CC1"/>
    <w:rsid w:val="00772DD2"/>
    <w:rsid w:val="00776392"/>
    <w:rsid w:val="00781611"/>
    <w:rsid w:val="00781CE9"/>
    <w:rsid w:val="007824BD"/>
    <w:rsid w:val="00783EB4"/>
    <w:rsid w:val="00786AC0"/>
    <w:rsid w:val="00787AEC"/>
    <w:rsid w:val="007905D4"/>
    <w:rsid w:val="00790727"/>
    <w:rsid w:val="00792CFA"/>
    <w:rsid w:val="007A1665"/>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E5E2A"/>
    <w:rsid w:val="007F08C2"/>
    <w:rsid w:val="007F2A25"/>
    <w:rsid w:val="007F534A"/>
    <w:rsid w:val="007F5354"/>
    <w:rsid w:val="007F584F"/>
    <w:rsid w:val="007F5E37"/>
    <w:rsid w:val="007F7A20"/>
    <w:rsid w:val="00800F44"/>
    <w:rsid w:val="00801B03"/>
    <w:rsid w:val="0080211C"/>
    <w:rsid w:val="0080338C"/>
    <w:rsid w:val="00804978"/>
    <w:rsid w:val="00805768"/>
    <w:rsid w:val="00805EC2"/>
    <w:rsid w:val="00805ED9"/>
    <w:rsid w:val="00807242"/>
    <w:rsid w:val="00807323"/>
    <w:rsid w:val="00810FD4"/>
    <w:rsid w:val="008116E0"/>
    <w:rsid w:val="00811E16"/>
    <w:rsid w:val="00812371"/>
    <w:rsid w:val="00817F22"/>
    <w:rsid w:val="00821E16"/>
    <w:rsid w:val="00822E01"/>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29C2"/>
    <w:rsid w:val="008535A5"/>
    <w:rsid w:val="0085436E"/>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6BB4"/>
    <w:rsid w:val="0087734C"/>
    <w:rsid w:val="00880480"/>
    <w:rsid w:val="008804BA"/>
    <w:rsid w:val="008835C4"/>
    <w:rsid w:val="008850B5"/>
    <w:rsid w:val="00886254"/>
    <w:rsid w:val="00886FC7"/>
    <w:rsid w:val="00892620"/>
    <w:rsid w:val="00894344"/>
    <w:rsid w:val="00894772"/>
    <w:rsid w:val="00897C9E"/>
    <w:rsid w:val="008A4D4B"/>
    <w:rsid w:val="008A614B"/>
    <w:rsid w:val="008A6CC7"/>
    <w:rsid w:val="008A775E"/>
    <w:rsid w:val="008B24B2"/>
    <w:rsid w:val="008B2DE9"/>
    <w:rsid w:val="008B2F14"/>
    <w:rsid w:val="008B35F0"/>
    <w:rsid w:val="008B3F23"/>
    <w:rsid w:val="008B7E5A"/>
    <w:rsid w:val="008C0720"/>
    <w:rsid w:val="008C075A"/>
    <w:rsid w:val="008C1266"/>
    <w:rsid w:val="008C1859"/>
    <w:rsid w:val="008C31F6"/>
    <w:rsid w:val="008C5BB7"/>
    <w:rsid w:val="008C6E47"/>
    <w:rsid w:val="008C7435"/>
    <w:rsid w:val="008D069A"/>
    <w:rsid w:val="008D151A"/>
    <w:rsid w:val="008D1794"/>
    <w:rsid w:val="008D47E7"/>
    <w:rsid w:val="008D5E82"/>
    <w:rsid w:val="008D5EBE"/>
    <w:rsid w:val="008D6427"/>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33B"/>
    <w:rsid w:val="009056B2"/>
    <w:rsid w:val="00905DCD"/>
    <w:rsid w:val="00910BD7"/>
    <w:rsid w:val="00912129"/>
    <w:rsid w:val="00912561"/>
    <w:rsid w:val="009126B2"/>
    <w:rsid w:val="0091379C"/>
    <w:rsid w:val="009141BD"/>
    <w:rsid w:val="00916481"/>
    <w:rsid w:val="0091750B"/>
    <w:rsid w:val="009209E4"/>
    <w:rsid w:val="009216B7"/>
    <w:rsid w:val="00922613"/>
    <w:rsid w:val="00924D2B"/>
    <w:rsid w:val="0092615E"/>
    <w:rsid w:val="00926B5C"/>
    <w:rsid w:val="009276DF"/>
    <w:rsid w:val="00931796"/>
    <w:rsid w:val="00933A60"/>
    <w:rsid w:val="00935DC3"/>
    <w:rsid w:val="00936485"/>
    <w:rsid w:val="00936F72"/>
    <w:rsid w:val="00937888"/>
    <w:rsid w:val="00940912"/>
    <w:rsid w:val="00945102"/>
    <w:rsid w:val="00946A2E"/>
    <w:rsid w:val="00946AF4"/>
    <w:rsid w:val="00946C8D"/>
    <w:rsid w:val="0094739F"/>
    <w:rsid w:val="0095154A"/>
    <w:rsid w:val="0095201C"/>
    <w:rsid w:val="0095506D"/>
    <w:rsid w:val="009555E5"/>
    <w:rsid w:val="009563ED"/>
    <w:rsid w:val="00957200"/>
    <w:rsid w:val="0095769D"/>
    <w:rsid w:val="00962E5A"/>
    <w:rsid w:val="00962F3B"/>
    <w:rsid w:val="00963BF5"/>
    <w:rsid w:val="009666B9"/>
    <w:rsid w:val="009666CA"/>
    <w:rsid w:val="00966C7D"/>
    <w:rsid w:val="00970226"/>
    <w:rsid w:val="00970624"/>
    <w:rsid w:val="009709A3"/>
    <w:rsid w:val="00973DDF"/>
    <w:rsid w:val="0097579C"/>
    <w:rsid w:val="00976312"/>
    <w:rsid w:val="00976403"/>
    <w:rsid w:val="00976923"/>
    <w:rsid w:val="00976F62"/>
    <w:rsid w:val="00982A41"/>
    <w:rsid w:val="00982ACA"/>
    <w:rsid w:val="00982DD5"/>
    <w:rsid w:val="00984246"/>
    <w:rsid w:val="00985B6E"/>
    <w:rsid w:val="00986DB9"/>
    <w:rsid w:val="009916C7"/>
    <w:rsid w:val="0099333D"/>
    <w:rsid w:val="009933A2"/>
    <w:rsid w:val="00993EB4"/>
    <w:rsid w:val="00994767"/>
    <w:rsid w:val="0099574C"/>
    <w:rsid w:val="009959A0"/>
    <w:rsid w:val="00996567"/>
    <w:rsid w:val="00996723"/>
    <w:rsid w:val="009A1D0B"/>
    <w:rsid w:val="009A372A"/>
    <w:rsid w:val="009A4B2C"/>
    <w:rsid w:val="009A50C7"/>
    <w:rsid w:val="009A5F4D"/>
    <w:rsid w:val="009A6723"/>
    <w:rsid w:val="009A7C99"/>
    <w:rsid w:val="009B27E6"/>
    <w:rsid w:val="009B40C6"/>
    <w:rsid w:val="009B5570"/>
    <w:rsid w:val="009B7A14"/>
    <w:rsid w:val="009C0EF3"/>
    <w:rsid w:val="009C45FE"/>
    <w:rsid w:val="009C561A"/>
    <w:rsid w:val="009C58EF"/>
    <w:rsid w:val="009C59AF"/>
    <w:rsid w:val="009C5F08"/>
    <w:rsid w:val="009C6109"/>
    <w:rsid w:val="009C6E2E"/>
    <w:rsid w:val="009C7086"/>
    <w:rsid w:val="009C724D"/>
    <w:rsid w:val="009C736A"/>
    <w:rsid w:val="009D329F"/>
    <w:rsid w:val="009D3CD2"/>
    <w:rsid w:val="009D4B80"/>
    <w:rsid w:val="009D59C0"/>
    <w:rsid w:val="009E1F09"/>
    <w:rsid w:val="009E712B"/>
    <w:rsid w:val="009E7CD5"/>
    <w:rsid w:val="009F1259"/>
    <w:rsid w:val="009F24D9"/>
    <w:rsid w:val="009F3C0A"/>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17200"/>
    <w:rsid w:val="00A20255"/>
    <w:rsid w:val="00A218FB"/>
    <w:rsid w:val="00A2288E"/>
    <w:rsid w:val="00A23098"/>
    <w:rsid w:val="00A2477B"/>
    <w:rsid w:val="00A26462"/>
    <w:rsid w:val="00A3063D"/>
    <w:rsid w:val="00A32C06"/>
    <w:rsid w:val="00A33AB9"/>
    <w:rsid w:val="00A33D5C"/>
    <w:rsid w:val="00A34333"/>
    <w:rsid w:val="00A360DE"/>
    <w:rsid w:val="00A3689C"/>
    <w:rsid w:val="00A36AEC"/>
    <w:rsid w:val="00A4326A"/>
    <w:rsid w:val="00A56357"/>
    <w:rsid w:val="00A57978"/>
    <w:rsid w:val="00A57E6A"/>
    <w:rsid w:val="00A60377"/>
    <w:rsid w:val="00A60909"/>
    <w:rsid w:val="00A61FF0"/>
    <w:rsid w:val="00A63008"/>
    <w:rsid w:val="00A643B4"/>
    <w:rsid w:val="00A65A2E"/>
    <w:rsid w:val="00A65CA4"/>
    <w:rsid w:val="00A707F5"/>
    <w:rsid w:val="00A73058"/>
    <w:rsid w:val="00A73C0A"/>
    <w:rsid w:val="00A75E35"/>
    <w:rsid w:val="00A775E2"/>
    <w:rsid w:val="00A77D09"/>
    <w:rsid w:val="00A80829"/>
    <w:rsid w:val="00A80F28"/>
    <w:rsid w:val="00A810F4"/>
    <w:rsid w:val="00A83091"/>
    <w:rsid w:val="00A831FA"/>
    <w:rsid w:val="00A8428E"/>
    <w:rsid w:val="00A84A8A"/>
    <w:rsid w:val="00A927CA"/>
    <w:rsid w:val="00A94BED"/>
    <w:rsid w:val="00A94F0D"/>
    <w:rsid w:val="00A969CF"/>
    <w:rsid w:val="00A96A17"/>
    <w:rsid w:val="00A96D9B"/>
    <w:rsid w:val="00A9786E"/>
    <w:rsid w:val="00AA1575"/>
    <w:rsid w:val="00AA278E"/>
    <w:rsid w:val="00AA3A9F"/>
    <w:rsid w:val="00AA3C39"/>
    <w:rsid w:val="00AA5021"/>
    <w:rsid w:val="00AA66F4"/>
    <w:rsid w:val="00AA7392"/>
    <w:rsid w:val="00AB08CB"/>
    <w:rsid w:val="00AB465E"/>
    <w:rsid w:val="00AB6052"/>
    <w:rsid w:val="00AB62FE"/>
    <w:rsid w:val="00AB666F"/>
    <w:rsid w:val="00AB6D98"/>
    <w:rsid w:val="00AB71B7"/>
    <w:rsid w:val="00AC11D7"/>
    <w:rsid w:val="00AC261E"/>
    <w:rsid w:val="00AC3860"/>
    <w:rsid w:val="00AC4B05"/>
    <w:rsid w:val="00AC4DF4"/>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5FFF"/>
    <w:rsid w:val="00AE6044"/>
    <w:rsid w:val="00AE6F8C"/>
    <w:rsid w:val="00AF0693"/>
    <w:rsid w:val="00AF109A"/>
    <w:rsid w:val="00AF60C8"/>
    <w:rsid w:val="00AF6F98"/>
    <w:rsid w:val="00AF7048"/>
    <w:rsid w:val="00B00177"/>
    <w:rsid w:val="00B00F4B"/>
    <w:rsid w:val="00B02B98"/>
    <w:rsid w:val="00B030BE"/>
    <w:rsid w:val="00B062F6"/>
    <w:rsid w:val="00B10841"/>
    <w:rsid w:val="00B1132F"/>
    <w:rsid w:val="00B1430B"/>
    <w:rsid w:val="00B15DFA"/>
    <w:rsid w:val="00B15DFE"/>
    <w:rsid w:val="00B2379D"/>
    <w:rsid w:val="00B2565E"/>
    <w:rsid w:val="00B26046"/>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1BB4"/>
    <w:rsid w:val="00B62BFC"/>
    <w:rsid w:val="00B62E5E"/>
    <w:rsid w:val="00B66C2C"/>
    <w:rsid w:val="00B67EB7"/>
    <w:rsid w:val="00B70A40"/>
    <w:rsid w:val="00B70CA7"/>
    <w:rsid w:val="00B7428D"/>
    <w:rsid w:val="00B74FC2"/>
    <w:rsid w:val="00B75A1B"/>
    <w:rsid w:val="00B76283"/>
    <w:rsid w:val="00B768AB"/>
    <w:rsid w:val="00B77B74"/>
    <w:rsid w:val="00B81CD8"/>
    <w:rsid w:val="00B82AAD"/>
    <w:rsid w:val="00B85976"/>
    <w:rsid w:val="00B86CDD"/>
    <w:rsid w:val="00B900FF"/>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D5"/>
    <w:rsid w:val="00BD07A4"/>
    <w:rsid w:val="00BD1090"/>
    <w:rsid w:val="00BD4460"/>
    <w:rsid w:val="00BD4A69"/>
    <w:rsid w:val="00BD502A"/>
    <w:rsid w:val="00BD5F2E"/>
    <w:rsid w:val="00BD6161"/>
    <w:rsid w:val="00BE0CA0"/>
    <w:rsid w:val="00BE1D14"/>
    <w:rsid w:val="00BE4013"/>
    <w:rsid w:val="00BE4748"/>
    <w:rsid w:val="00BE5378"/>
    <w:rsid w:val="00BF14AE"/>
    <w:rsid w:val="00BF2443"/>
    <w:rsid w:val="00BF2DE9"/>
    <w:rsid w:val="00BF3291"/>
    <w:rsid w:val="00BF4AAC"/>
    <w:rsid w:val="00C00579"/>
    <w:rsid w:val="00C049FE"/>
    <w:rsid w:val="00C05A42"/>
    <w:rsid w:val="00C106F6"/>
    <w:rsid w:val="00C10FC2"/>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F52"/>
    <w:rsid w:val="00C37598"/>
    <w:rsid w:val="00C414BA"/>
    <w:rsid w:val="00C42B1A"/>
    <w:rsid w:val="00C4353E"/>
    <w:rsid w:val="00C46005"/>
    <w:rsid w:val="00C4736C"/>
    <w:rsid w:val="00C50F09"/>
    <w:rsid w:val="00C51632"/>
    <w:rsid w:val="00C51989"/>
    <w:rsid w:val="00C51E19"/>
    <w:rsid w:val="00C53B6B"/>
    <w:rsid w:val="00C53FB0"/>
    <w:rsid w:val="00C54BE6"/>
    <w:rsid w:val="00C5614B"/>
    <w:rsid w:val="00C56A69"/>
    <w:rsid w:val="00C603A1"/>
    <w:rsid w:val="00C60FB7"/>
    <w:rsid w:val="00C6104C"/>
    <w:rsid w:val="00C61466"/>
    <w:rsid w:val="00C61488"/>
    <w:rsid w:val="00C61DD8"/>
    <w:rsid w:val="00C638A1"/>
    <w:rsid w:val="00C66DF0"/>
    <w:rsid w:val="00C67B58"/>
    <w:rsid w:val="00C70112"/>
    <w:rsid w:val="00C73A85"/>
    <w:rsid w:val="00C73C81"/>
    <w:rsid w:val="00C73D17"/>
    <w:rsid w:val="00C76B1E"/>
    <w:rsid w:val="00C77B91"/>
    <w:rsid w:val="00C812A9"/>
    <w:rsid w:val="00C82387"/>
    <w:rsid w:val="00C840F4"/>
    <w:rsid w:val="00C841C8"/>
    <w:rsid w:val="00C853C4"/>
    <w:rsid w:val="00C863ED"/>
    <w:rsid w:val="00C8713A"/>
    <w:rsid w:val="00C87282"/>
    <w:rsid w:val="00C91DD3"/>
    <w:rsid w:val="00C938DE"/>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C18"/>
    <w:rsid w:val="00CC6DF3"/>
    <w:rsid w:val="00CC796B"/>
    <w:rsid w:val="00CD0605"/>
    <w:rsid w:val="00CD125A"/>
    <w:rsid w:val="00CD2641"/>
    <w:rsid w:val="00CD31E1"/>
    <w:rsid w:val="00CD5859"/>
    <w:rsid w:val="00CD784B"/>
    <w:rsid w:val="00CE03AC"/>
    <w:rsid w:val="00CE0A93"/>
    <w:rsid w:val="00CE0FC6"/>
    <w:rsid w:val="00CE12B8"/>
    <w:rsid w:val="00CE49C2"/>
    <w:rsid w:val="00CE503C"/>
    <w:rsid w:val="00CE5A50"/>
    <w:rsid w:val="00CE64BB"/>
    <w:rsid w:val="00CE6835"/>
    <w:rsid w:val="00CE79FB"/>
    <w:rsid w:val="00CF06F4"/>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27F"/>
    <w:rsid w:val="00D25472"/>
    <w:rsid w:val="00D25AE3"/>
    <w:rsid w:val="00D278D4"/>
    <w:rsid w:val="00D305E3"/>
    <w:rsid w:val="00D317DC"/>
    <w:rsid w:val="00D31F52"/>
    <w:rsid w:val="00D32785"/>
    <w:rsid w:val="00D356C9"/>
    <w:rsid w:val="00D40DD9"/>
    <w:rsid w:val="00D43A64"/>
    <w:rsid w:val="00D4562B"/>
    <w:rsid w:val="00D45E25"/>
    <w:rsid w:val="00D45EA0"/>
    <w:rsid w:val="00D468E6"/>
    <w:rsid w:val="00D5373E"/>
    <w:rsid w:val="00D53879"/>
    <w:rsid w:val="00D574A8"/>
    <w:rsid w:val="00D60F18"/>
    <w:rsid w:val="00D61385"/>
    <w:rsid w:val="00D61DF3"/>
    <w:rsid w:val="00D65D04"/>
    <w:rsid w:val="00D66AA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6AB"/>
    <w:rsid w:val="00D91BE0"/>
    <w:rsid w:val="00D91D46"/>
    <w:rsid w:val="00D94234"/>
    <w:rsid w:val="00D94EFD"/>
    <w:rsid w:val="00D97B4D"/>
    <w:rsid w:val="00DA08AA"/>
    <w:rsid w:val="00DA2463"/>
    <w:rsid w:val="00DA3810"/>
    <w:rsid w:val="00DB3676"/>
    <w:rsid w:val="00DB3BF1"/>
    <w:rsid w:val="00DB504E"/>
    <w:rsid w:val="00DB6D60"/>
    <w:rsid w:val="00DB7070"/>
    <w:rsid w:val="00DB709A"/>
    <w:rsid w:val="00DB7687"/>
    <w:rsid w:val="00DB7DBA"/>
    <w:rsid w:val="00DC1222"/>
    <w:rsid w:val="00DC1E5D"/>
    <w:rsid w:val="00DC4E24"/>
    <w:rsid w:val="00DC5534"/>
    <w:rsid w:val="00DC5C00"/>
    <w:rsid w:val="00DD1430"/>
    <w:rsid w:val="00DD24EA"/>
    <w:rsid w:val="00DD2A9F"/>
    <w:rsid w:val="00DD3A71"/>
    <w:rsid w:val="00DD4022"/>
    <w:rsid w:val="00DD40E3"/>
    <w:rsid w:val="00DD51E6"/>
    <w:rsid w:val="00DD6082"/>
    <w:rsid w:val="00DE0057"/>
    <w:rsid w:val="00DE1117"/>
    <w:rsid w:val="00DE242C"/>
    <w:rsid w:val="00DE2B24"/>
    <w:rsid w:val="00DE2F62"/>
    <w:rsid w:val="00DE37D6"/>
    <w:rsid w:val="00DE4088"/>
    <w:rsid w:val="00DE545D"/>
    <w:rsid w:val="00DE727D"/>
    <w:rsid w:val="00DF00D2"/>
    <w:rsid w:val="00DF0C4D"/>
    <w:rsid w:val="00DF41FD"/>
    <w:rsid w:val="00DF46DE"/>
    <w:rsid w:val="00DF57B9"/>
    <w:rsid w:val="00E018E2"/>
    <w:rsid w:val="00E02071"/>
    <w:rsid w:val="00E02711"/>
    <w:rsid w:val="00E0363D"/>
    <w:rsid w:val="00E043B3"/>
    <w:rsid w:val="00E0518D"/>
    <w:rsid w:val="00E06862"/>
    <w:rsid w:val="00E06B89"/>
    <w:rsid w:val="00E10F43"/>
    <w:rsid w:val="00E146CB"/>
    <w:rsid w:val="00E160F7"/>
    <w:rsid w:val="00E20064"/>
    <w:rsid w:val="00E22BB6"/>
    <w:rsid w:val="00E26CDD"/>
    <w:rsid w:val="00E27AB9"/>
    <w:rsid w:val="00E318F6"/>
    <w:rsid w:val="00E32F93"/>
    <w:rsid w:val="00E33D5E"/>
    <w:rsid w:val="00E340A1"/>
    <w:rsid w:val="00E34F87"/>
    <w:rsid w:val="00E352BB"/>
    <w:rsid w:val="00E36242"/>
    <w:rsid w:val="00E36DF5"/>
    <w:rsid w:val="00E37567"/>
    <w:rsid w:val="00E37D35"/>
    <w:rsid w:val="00E40F36"/>
    <w:rsid w:val="00E41A75"/>
    <w:rsid w:val="00E421CF"/>
    <w:rsid w:val="00E42A71"/>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2F3B"/>
    <w:rsid w:val="00E74DF3"/>
    <w:rsid w:val="00E75A5C"/>
    <w:rsid w:val="00E77EBC"/>
    <w:rsid w:val="00E77FEC"/>
    <w:rsid w:val="00E80ED4"/>
    <w:rsid w:val="00E8155A"/>
    <w:rsid w:val="00E81FA0"/>
    <w:rsid w:val="00E83770"/>
    <w:rsid w:val="00E854A3"/>
    <w:rsid w:val="00E8706D"/>
    <w:rsid w:val="00E8761C"/>
    <w:rsid w:val="00E87B1A"/>
    <w:rsid w:val="00E91B84"/>
    <w:rsid w:val="00E92174"/>
    <w:rsid w:val="00E92FFD"/>
    <w:rsid w:val="00E93CB3"/>
    <w:rsid w:val="00E94ADB"/>
    <w:rsid w:val="00E955B8"/>
    <w:rsid w:val="00E97B31"/>
    <w:rsid w:val="00EB2CF9"/>
    <w:rsid w:val="00EB3A0D"/>
    <w:rsid w:val="00EB44C6"/>
    <w:rsid w:val="00EC3EBC"/>
    <w:rsid w:val="00EC5C38"/>
    <w:rsid w:val="00EC7417"/>
    <w:rsid w:val="00EC7D4B"/>
    <w:rsid w:val="00EC7EB8"/>
    <w:rsid w:val="00ED25AA"/>
    <w:rsid w:val="00ED3CA0"/>
    <w:rsid w:val="00ED4399"/>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7B8"/>
    <w:rsid w:val="00F01E3D"/>
    <w:rsid w:val="00F023E3"/>
    <w:rsid w:val="00F02564"/>
    <w:rsid w:val="00F02E35"/>
    <w:rsid w:val="00F03186"/>
    <w:rsid w:val="00F03627"/>
    <w:rsid w:val="00F038D1"/>
    <w:rsid w:val="00F06557"/>
    <w:rsid w:val="00F066B1"/>
    <w:rsid w:val="00F10BFA"/>
    <w:rsid w:val="00F11573"/>
    <w:rsid w:val="00F12569"/>
    <w:rsid w:val="00F13460"/>
    <w:rsid w:val="00F14417"/>
    <w:rsid w:val="00F1501C"/>
    <w:rsid w:val="00F21276"/>
    <w:rsid w:val="00F21C07"/>
    <w:rsid w:val="00F22642"/>
    <w:rsid w:val="00F23C95"/>
    <w:rsid w:val="00F24CB4"/>
    <w:rsid w:val="00F27590"/>
    <w:rsid w:val="00F307B4"/>
    <w:rsid w:val="00F31518"/>
    <w:rsid w:val="00F32DA4"/>
    <w:rsid w:val="00F4040C"/>
    <w:rsid w:val="00F45612"/>
    <w:rsid w:val="00F47F03"/>
    <w:rsid w:val="00F5098C"/>
    <w:rsid w:val="00F513C3"/>
    <w:rsid w:val="00F5255D"/>
    <w:rsid w:val="00F5425F"/>
    <w:rsid w:val="00F55321"/>
    <w:rsid w:val="00F55CFF"/>
    <w:rsid w:val="00F56EED"/>
    <w:rsid w:val="00F5718D"/>
    <w:rsid w:val="00F57743"/>
    <w:rsid w:val="00F57B24"/>
    <w:rsid w:val="00F60679"/>
    <w:rsid w:val="00F60CB5"/>
    <w:rsid w:val="00F60FAB"/>
    <w:rsid w:val="00F62BEA"/>
    <w:rsid w:val="00F64709"/>
    <w:rsid w:val="00F65219"/>
    <w:rsid w:val="00F71609"/>
    <w:rsid w:val="00F73565"/>
    <w:rsid w:val="00F758A6"/>
    <w:rsid w:val="00F76296"/>
    <w:rsid w:val="00F806D3"/>
    <w:rsid w:val="00F824FE"/>
    <w:rsid w:val="00F8424E"/>
    <w:rsid w:val="00F90D62"/>
    <w:rsid w:val="00F9121B"/>
    <w:rsid w:val="00F94190"/>
    <w:rsid w:val="00F9463C"/>
    <w:rsid w:val="00F96602"/>
    <w:rsid w:val="00FA139C"/>
    <w:rsid w:val="00FA3A58"/>
    <w:rsid w:val="00FA462A"/>
    <w:rsid w:val="00FA4823"/>
    <w:rsid w:val="00FA5E31"/>
    <w:rsid w:val="00FA6220"/>
    <w:rsid w:val="00FA66E3"/>
    <w:rsid w:val="00FA72C5"/>
    <w:rsid w:val="00FA76F8"/>
    <w:rsid w:val="00FA7DB6"/>
    <w:rsid w:val="00FB1492"/>
    <w:rsid w:val="00FB2ABC"/>
    <w:rsid w:val="00FB51F4"/>
    <w:rsid w:val="00FB63ED"/>
    <w:rsid w:val="00FB78AD"/>
    <w:rsid w:val="00FC0BB8"/>
    <w:rsid w:val="00FC3094"/>
    <w:rsid w:val="00FC68C2"/>
    <w:rsid w:val="00FD01CB"/>
    <w:rsid w:val="00FD15D8"/>
    <w:rsid w:val="00FD2840"/>
    <w:rsid w:val="00FD2AD0"/>
    <w:rsid w:val="00FD41BE"/>
    <w:rsid w:val="00FD528A"/>
    <w:rsid w:val="00FD650B"/>
    <w:rsid w:val="00FE0BD0"/>
    <w:rsid w:val="00FE2C3F"/>
    <w:rsid w:val="00FE2DB0"/>
    <w:rsid w:val="00FE478F"/>
    <w:rsid w:val="00FE68A8"/>
    <w:rsid w:val="00FE7865"/>
    <w:rsid w:val="00FF05AE"/>
    <w:rsid w:val="00FF05C1"/>
    <w:rsid w:val="00FF3391"/>
    <w:rsid w:val="00FF34F0"/>
    <w:rsid w:val="00FF4508"/>
    <w:rsid w:val="00FF535C"/>
    <w:rsid w:val="00FF602B"/>
    <w:rsid w:val="00FF65B0"/>
    <w:rsid w:val="00FF7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BDE123"/>
  <w15:docId w15:val="{52B0D648-1894-4599-B487-8E0DA9001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Colors" Target="diagrams/colors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QuickStyle" Target="diagrams/quickStyl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New%20Interfaces\Marbella\DFT_Parex_Soarian%20Reqs.dotx"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8FB811-F4A3-49F9-B6E8-E50ABDB39EBB}" type="doc">
      <dgm:prSet loTypeId="urn:microsoft.com/office/officeart/2005/8/layout/chevron1" loCatId="process" qsTypeId="urn:microsoft.com/office/officeart/2005/8/quickstyle/simple1" qsCatId="simple" csTypeId="urn:microsoft.com/office/officeart/2005/8/colors/colorful4" csCatId="colorful" phldr="1"/>
      <dgm:spPr/>
    </dgm:pt>
    <dgm:pt modelId="{60BA7FBF-9301-4974-934E-96FE8A6FC213}">
      <dgm:prSet phldrT="[Text]"/>
      <dgm:spPr/>
      <dgm:t>
        <a:bodyPr/>
        <a:lstStyle/>
        <a:p>
          <a:endParaRPr lang="en-US"/>
        </a:p>
        <a:p>
          <a:r>
            <a:rPr lang="en-US"/>
            <a:t>siu_var_in</a:t>
          </a:r>
        </a:p>
        <a:p>
          <a:endParaRPr lang="en-US"/>
        </a:p>
      </dgm:t>
    </dgm:pt>
    <dgm:pt modelId="{E19ECDE2-23F4-48DF-883B-448494CDF249}" type="parTrans" cxnId="{371ADC58-8A94-4CD5-B01E-E9951D3A4E4A}">
      <dgm:prSet/>
      <dgm:spPr/>
      <dgm:t>
        <a:bodyPr/>
        <a:lstStyle/>
        <a:p>
          <a:endParaRPr lang="en-US"/>
        </a:p>
      </dgm:t>
    </dgm:pt>
    <dgm:pt modelId="{413BBE56-19A9-4C9A-B470-DA4D8B385E1C}" type="sibTrans" cxnId="{371ADC58-8A94-4CD5-B01E-E9951D3A4E4A}">
      <dgm:prSet/>
      <dgm:spPr/>
      <dgm:t>
        <a:bodyPr/>
        <a:lstStyle/>
        <a:p>
          <a:endParaRPr lang="en-US"/>
        </a:p>
      </dgm:t>
    </dgm:pt>
    <dgm:pt modelId="{A7EED5B7-AB65-47B4-B41B-F1DB13C6F7B8}">
      <dgm:prSet phldrT="[Text]"/>
      <dgm:spPr/>
      <dgm:t>
        <a:bodyPr/>
        <a:lstStyle/>
        <a:p>
          <a:r>
            <a:rPr lang="en-US"/>
            <a:t>siu_soars_out</a:t>
          </a:r>
        </a:p>
      </dgm:t>
    </dgm:pt>
    <dgm:pt modelId="{22E33150-A177-4D33-966B-C7C577D07D0D}" type="parTrans" cxnId="{95500303-5435-4592-B19B-357A73596FF9}">
      <dgm:prSet/>
      <dgm:spPr/>
      <dgm:t>
        <a:bodyPr/>
        <a:lstStyle/>
        <a:p>
          <a:endParaRPr lang="en-US"/>
        </a:p>
      </dgm:t>
    </dgm:pt>
    <dgm:pt modelId="{FF5FF4E2-352E-437B-85CF-BF5CA38D09A9}" type="sibTrans" cxnId="{95500303-5435-4592-B19B-357A73596FF9}">
      <dgm:prSet/>
      <dgm:spPr/>
      <dgm:t>
        <a:bodyPr/>
        <a:lstStyle/>
        <a:p>
          <a:endParaRPr lang="en-US"/>
        </a:p>
      </dgm:t>
    </dgm:pt>
    <dgm:pt modelId="{EC142EA6-85F5-4806-8D8B-4ED73CC7BD8F}" type="pres">
      <dgm:prSet presAssocID="{088FB811-F4A3-49F9-B6E8-E50ABDB39EBB}" presName="Name0" presStyleCnt="0">
        <dgm:presLayoutVars>
          <dgm:dir/>
          <dgm:animLvl val="lvl"/>
          <dgm:resizeHandles val="exact"/>
        </dgm:presLayoutVars>
      </dgm:prSet>
      <dgm:spPr/>
    </dgm:pt>
    <dgm:pt modelId="{3DF593E4-8425-4E08-A164-7D5B1AC2DBF0}" type="pres">
      <dgm:prSet presAssocID="{60BA7FBF-9301-4974-934E-96FE8A6FC213}" presName="parTxOnly" presStyleLbl="node1" presStyleIdx="0" presStyleCnt="2">
        <dgm:presLayoutVars>
          <dgm:chMax val="0"/>
          <dgm:chPref val="0"/>
          <dgm:bulletEnabled val="1"/>
        </dgm:presLayoutVars>
      </dgm:prSet>
      <dgm:spPr/>
      <dgm:t>
        <a:bodyPr/>
        <a:lstStyle/>
        <a:p>
          <a:endParaRPr lang="en-US"/>
        </a:p>
      </dgm:t>
    </dgm:pt>
    <dgm:pt modelId="{7487A5C4-B2F0-4B59-88D8-FBB64C089F12}" type="pres">
      <dgm:prSet presAssocID="{413BBE56-19A9-4C9A-B470-DA4D8B385E1C}" presName="parTxOnlySpace" presStyleCnt="0"/>
      <dgm:spPr/>
    </dgm:pt>
    <dgm:pt modelId="{9DB9681D-0A48-4607-A7AB-3B5D54612A10}" type="pres">
      <dgm:prSet presAssocID="{A7EED5B7-AB65-47B4-B41B-F1DB13C6F7B8}" presName="parTxOnly" presStyleLbl="node1" presStyleIdx="1" presStyleCnt="2">
        <dgm:presLayoutVars>
          <dgm:chMax val="0"/>
          <dgm:chPref val="0"/>
          <dgm:bulletEnabled val="1"/>
        </dgm:presLayoutVars>
      </dgm:prSet>
      <dgm:spPr/>
      <dgm:t>
        <a:bodyPr/>
        <a:lstStyle/>
        <a:p>
          <a:endParaRPr lang="en-US"/>
        </a:p>
      </dgm:t>
    </dgm:pt>
  </dgm:ptLst>
  <dgm:cxnLst>
    <dgm:cxn modelId="{ED2CD1DA-3112-45F7-B411-F862F3CC444F}" type="presOf" srcId="{60BA7FBF-9301-4974-934E-96FE8A6FC213}" destId="{3DF593E4-8425-4E08-A164-7D5B1AC2DBF0}" srcOrd="0" destOrd="0" presId="urn:microsoft.com/office/officeart/2005/8/layout/chevron1"/>
    <dgm:cxn modelId="{88F2D56F-6906-4215-81F8-195036027F7C}" type="presOf" srcId="{088FB811-F4A3-49F9-B6E8-E50ABDB39EBB}" destId="{EC142EA6-85F5-4806-8D8B-4ED73CC7BD8F}" srcOrd="0" destOrd="0" presId="urn:microsoft.com/office/officeart/2005/8/layout/chevron1"/>
    <dgm:cxn modelId="{95500303-5435-4592-B19B-357A73596FF9}" srcId="{088FB811-F4A3-49F9-B6E8-E50ABDB39EBB}" destId="{A7EED5B7-AB65-47B4-B41B-F1DB13C6F7B8}" srcOrd="1" destOrd="0" parTransId="{22E33150-A177-4D33-966B-C7C577D07D0D}" sibTransId="{FF5FF4E2-352E-437B-85CF-BF5CA38D09A9}"/>
    <dgm:cxn modelId="{371ADC58-8A94-4CD5-B01E-E9951D3A4E4A}" srcId="{088FB811-F4A3-49F9-B6E8-E50ABDB39EBB}" destId="{60BA7FBF-9301-4974-934E-96FE8A6FC213}" srcOrd="0" destOrd="0" parTransId="{E19ECDE2-23F4-48DF-883B-448494CDF249}" sibTransId="{413BBE56-19A9-4C9A-B470-DA4D8B385E1C}"/>
    <dgm:cxn modelId="{A2660D9B-5A75-49FE-81E8-4F6AC8A22211}" type="presOf" srcId="{A7EED5B7-AB65-47B4-B41B-F1DB13C6F7B8}" destId="{9DB9681D-0A48-4607-A7AB-3B5D54612A10}" srcOrd="0" destOrd="0" presId="urn:microsoft.com/office/officeart/2005/8/layout/chevron1"/>
    <dgm:cxn modelId="{CA11494E-8128-44BC-933A-3FF06DF89CCB}" type="presParOf" srcId="{EC142EA6-85F5-4806-8D8B-4ED73CC7BD8F}" destId="{3DF593E4-8425-4E08-A164-7D5B1AC2DBF0}" srcOrd="0" destOrd="0" presId="urn:microsoft.com/office/officeart/2005/8/layout/chevron1"/>
    <dgm:cxn modelId="{07E0710D-0F3B-445F-AB5C-3AA37D387A3D}" type="presParOf" srcId="{EC142EA6-85F5-4806-8D8B-4ED73CC7BD8F}" destId="{7487A5C4-B2F0-4B59-88D8-FBB64C089F12}" srcOrd="1" destOrd="0" presId="urn:microsoft.com/office/officeart/2005/8/layout/chevron1"/>
    <dgm:cxn modelId="{917F1EC5-331F-40C9-849C-E1C6C4F86CF3}" type="presParOf" srcId="{EC142EA6-85F5-4806-8D8B-4ED73CC7BD8F}" destId="{9DB9681D-0A48-4607-A7AB-3B5D54612A10}" srcOrd="2" destOrd="0" presId="urn:microsoft.com/office/officeart/2005/8/layout/chevro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F593E4-8425-4E08-A164-7D5B1AC2DBF0}">
      <dsp:nvSpPr>
        <dsp:cNvPr id="0" name=""/>
        <dsp:cNvSpPr/>
      </dsp:nvSpPr>
      <dsp:spPr>
        <a:xfrm>
          <a:off x="4822" y="1023699"/>
          <a:ext cx="2882503" cy="1153001"/>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26670" rIns="26670" bIns="26670" numCol="1" spcCol="1270" anchor="ctr" anchorCtr="0">
          <a:noAutofit/>
        </a:bodyPr>
        <a:lstStyle/>
        <a:p>
          <a:pPr lvl="0" algn="ctr" defTabSz="889000">
            <a:lnSpc>
              <a:spcPct val="90000"/>
            </a:lnSpc>
            <a:spcBef>
              <a:spcPct val="0"/>
            </a:spcBef>
            <a:spcAft>
              <a:spcPct val="35000"/>
            </a:spcAft>
          </a:pPr>
          <a:endParaRPr lang="en-US" sz="2000" kern="1200"/>
        </a:p>
        <a:p>
          <a:pPr lvl="0" algn="ctr" defTabSz="889000">
            <a:lnSpc>
              <a:spcPct val="90000"/>
            </a:lnSpc>
            <a:spcBef>
              <a:spcPct val="0"/>
            </a:spcBef>
            <a:spcAft>
              <a:spcPct val="35000"/>
            </a:spcAft>
          </a:pPr>
          <a:r>
            <a:rPr lang="en-US" sz="2000" kern="1200"/>
            <a:t>siu_var_in</a:t>
          </a:r>
        </a:p>
        <a:p>
          <a:pPr lvl="0" algn="ctr" defTabSz="889000">
            <a:lnSpc>
              <a:spcPct val="90000"/>
            </a:lnSpc>
            <a:spcBef>
              <a:spcPct val="0"/>
            </a:spcBef>
            <a:spcAft>
              <a:spcPct val="35000"/>
            </a:spcAft>
          </a:pPr>
          <a:endParaRPr lang="en-US" sz="2000" kern="1200"/>
        </a:p>
      </dsp:txBody>
      <dsp:txXfrm>
        <a:off x="581323" y="1023699"/>
        <a:ext cx="1729502" cy="1153001"/>
      </dsp:txXfrm>
    </dsp:sp>
    <dsp:sp modelId="{9DB9681D-0A48-4607-A7AB-3B5D54612A10}">
      <dsp:nvSpPr>
        <dsp:cNvPr id="0" name=""/>
        <dsp:cNvSpPr/>
      </dsp:nvSpPr>
      <dsp:spPr>
        <a:xfrm>
          <a:off x="2599074" y="1023699"/>
          <a:ext cx="2882503" cy="1153001"/>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26670" rIns="26670" bIns="26670" numCol="1" spcCol="1270" anchor="ctr" anchorCtr="0">
          <a:noAutofit/>
        </a:bodyPr>
        <a:lstStyle/>
        <a:p>
          <a:pPr lvl="0" algn="ctr" defTabSz="889000">
            <a:lnSpc>
              <a:spcPct val="90000"/>
            </a:lnSpc>
            <a:spcBef>
              <a:spcPct val="0"/>
            </a:spcBef>
            <a:spcAft>
              <a:spcPct val="35000"/>
            </a:spcAft>
          </a:pPr>
          <a:r>
            <a:rPr lang="en-US" sz="2000" kern="1200"/>
            <a:t>siu_soars_out</a:t>
          </a:r>
        </a:p>
      </dsp:txBody>
      <dsp:txXfrm>
        <a:off x="3175575" y="1023699"/>
        <a:ext cx="1729502" cy="11530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DE2F8457613406797DD644E89110C12"/>
        <w:category>
          <w:name w:val="General"/>
          <w:gallery w:val="placeholder"/>
        </w:category>
        <w:types>
          <w:type w:val="bbPlcHdr"/>
        </w:types>
        <w:behaviors>
          <w:behavior w:val="content"/>
        </w:behaviors>
        <w:guid w:val="{170D210C-ACB2-4626-8E1C-B81F26FEEC0B}"/>
      </w:docPartPr>
      <w:docPartBody>
        <w:p w:rsidR="004620A3" w:rsidRDefault="0078156A">
          <w:pPr>
            <w:pStyle w:val="DDE2F8457613406797DD644E89110C12"/>
          </w:pPr>
          <w:r w:rsidRPr="001F26C5">
            <w:rPr>
              <w:rStyle w:val="PlaceholderText"/>
            </w:rPr>
            <w:t>Click here to enter text.</w:t>
          </w:r>
        </w:p>
      </w:docPartBody>
    </w:docPart>
    <w:docPart>
      <w:docPartPr>
        <w:name w:val="DD58F127C55B4A31A98C46D90AA14018"/>
        <w:category>
          <w:name w:val="General"/>
          <w:gallery w:val="placeholder"/>
        </w:category>
        <w:types>
          <w:type w:val="bbPlcHdr"/>
        </w:types>
        <w:behaviors>
          <w:behavior w:val="content"/>
        </w:behaviors>
        <w:guid w:val="{E6F8E403-6E84-4B42-8F97-39B8E0C828CA}"/>
      </w:docPartPr>
      <w:docPartBody>
        <w:p w:rsidR="004620A3" w:rsidRDefault="0078156A">
          <w:pPr>
            <w:pStyle w:val="DD58F127C55B4A31A98C46D90AA14018"/>
          </w:pPr>
          <w:r w:rsidRPr="001F26C5">
            <w:rPr>
              <w:rStyle w:val="PlaceholderText"/>
            </w:rPr>
            <w:t>Click here to enter a date.</w:t>
          </w:r>
        </w:p>
      </w:docPartBody>
    </w:docPart>
    <w:docPart>
      <w:docPartPr>
        <w:name w:val="1865820271CE40A1B9DBAE244443CEBA"/>
        <w:category>
          <w:name w:val="General"/>
          <w:gallery w:val="placeholder"/>
        </w:category>
        <w:types>
          <w:type w:val="bbPlcHdr"/>
        </w:types>
        <w:behaviors>
          <w:behavior w:val="content"/>
        </w:behaviors>
        <w:guid w:val="{B0BD1A9B-9854-45EE-850C-C7A6BB9C0923}"/>
      </w:docPartPr>
      <w:docPartBody>
        <w:p w:rsidR="004620A3" w:rsidRDefault="0078156A">
          <w:pPr>
            <w:pStyle w:val="1865820271CE40A1B9DBAE244443CEBA"/>
          </w:pPr>
          <w:r w:rsidRPr="001F26C5">
            <w:rPr>
              <w:rStyle w:val="PlaceholderText"/>
            </w:rPr>
            <w:t>Click here to enter text.</w:t>
          </w:r>
        </w:p>
      </w:docPartBody>
    </w:docPart>
    <w:docPart>
      <w:docPartPr>
        <w:name w:val="412CA8BA31F74D02AF7463A44A1125BE"/>
        <w:category>
          <w:name w:val="General"/>
          <w:gallery w:val="placeholder"/>
        </w:category>
        <w:types>
          <w:type w:val="bbPlcHdr"/>
        </w:types>
        <w:behaviors>
          <w:behavior w:val="content"/>
        </w:behaviors>
        <w:guid w:val="{50C774AD-EA4D-4AC6-8933-7D7A130126D5}"/>
      </w:docPartPr>
      <w:docPartBody>
        <w:p w:rsidR="004620A3" w:rsidRDefault="0078156A">
          <w:pPr>
            <w:pStyle w:val="412CA8BA31F74D02AF7463A44A1125BE"/>
          </w:pPr>
          <w:r w:rsidRPr="001F26C5">
            <w:rPr>
              <w:rStyle w:val="PlaceholderText"/>
            </w:rPr>
            <w:t>Click here to enter text.</w:t>
          </w:r>
        </w:p>
      </w:docPartBody>
    </w:docPart>
    <w:docPart>
      <w:docPartPr>
        <w:name w:val="1DD29AA7AC7D455D85063E0C56771545"/>
        <w:category>
          <w:name w:val="General"/>
          <w:gallery w:val="placeholder"/>
        </w:category>
        <w:types>
          <w:type w:val="bbPlcHdr"/>
        </w:types>
        <w:behaviors>
          <w:behavior w:val="content"/>
        </w:behaviors>
        <w:guid w:val="{C24BDE1E-FBFB-4517-9658-9CB363D160B1}"/>
      </w:docPartPr>
      <w:docPartBody>
        <w:p w:rsidR="004620A3" w:rsidRDefault="0078156A">
          <w:pPr>
            <w:pStyle w:val="1DD29AA7AC7D455D85063E0C56771545"/>
          </w:pPr>
          <w:r w:rsidRPr="001F26C5">
            <w:rPr>
              <w:rStyle w:val="PlaceholderText"/>
            </w:rPr>
            <w:t>Click here to enter text.</w:t>
          </w:r>
        </w:p>
      </w:docPartBody>
    </w:docPart>
    <w:docPart>
      <w:docPartPr>
        <w:name w:val="C1D87CD24ADD49D687B2B30A9E83A355"/>
        <w:category>
          <w:name w:val="General"/>
          <w:gallery w:val="placeholder"/>
        </w:category>
        <w:types>
          <w:type w:val="bbPlcHdr"/>
        </w:types>
        <w:behaviors>
          <w:behavior w:val="content"/>
        </w:behaviors>
        <w:guid w:val="{160FBDD8-49A3-42EF-A67D-4E6B3538B5B1}"/>
      </w:docPartPr>
      <w:docPartBody>
        <w:p w:rsidR="004620A3" w:rsidRDefault="0078156A">
          <w:pPr>
            <w:pStyle w:val="C1D87CD24ADD49D687B2B30A9E83A355"/>
          </w:pPr>
          <w:r w:rsidRPr="001F26C5">
            <w:rPr>
              <w:rStyle w:val="PlaceholderText"/>
            </w:rPr>
            <w:t>Click here to enter text.</w:t>
          </w:r>
        </w:p>
      </w:docPartBody>
    </w:docPart>
    <w:docPart>
      <w:docPartPr>
        <w:name w:val="8ED2105B0A534E11818A0E84A98DFA4D"/>
        <w:category>
          <w:name w:val="General"/>
          <w:gallery w:val="placeholder"/>
        </w:category>
        <w:types>
          <w:type w:val="bbPlcHdr"/>
        </w:types>
        <w:behaviors>
          <w:behavior w:val="content"/>
        </w:behaviors>
        <w:guid w:val="{2F251B85-866B-41B8-AFE7-8108284AA4F1}"/>
      </w:docPartPr>
      <w:docPartBody>
        <w:p w:rsidR="004620A3" w:rsidRDefault="0078156A">
          <w:pPr>
            <w:pStyle w:val="8ED2105B0A534E11818A0E84A98DFA4D"/>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56A"/>
    <w:rsid w:val="003E3BAD"/>
    <w:rsid w:val="004620A3"/>
    <w:rsid w:val="00564268"/>
    <w:rsid w:val="005C7B3E"/>
    <w:rsid w:val="0078156A"/>
    <w:rsid w:val="009E7ED3"/>
    <w:rsid w:val="00AD16BB"/>
    <w:rsid w:val="00E25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DE2F8457613406797DD644E89110C12">
    <w:name w:val="DDE2F8457613406797DD644E89110C12"/>
  </w:style>
  <w:style w:type="paragraph" w:customStyle="1" w:styleId="DD58F127C55B4A31A98C46D90AA14018">
    <w:name w:val="DD58F127C55B4A31A98C46D90AA14018"/>
  </w:style>
  <w:style w:type="paragraph" w:customStyle="1" w:styleId="1865820271CE40A1B9DBAE244443CEBA">
    <w:name w:val="1865820271CE40A1B9DBAE244443CEBA"/>
  </w:style>
  <w:style w:type="paragraph" w:customStyle="1" w:styleId="412CA8BA31F74D02AF7463A44A1125BE">
    <w:name w:val="412CA8BA31F74D02AF7463A44A1125BE"/>
  </w:style>
  <w:style w:type="paragraph" w:customStyle="1" w:styleId="1DD29AA7AC7D455D85063E0C56771545">
    <w:name w:val="1DD29AA7AC7D455D85063E0C56771545"/>
  </w:style>
  <w:style w:type="paragraph" w:customStyle="1" w:styleId="C1D87CD24ADD49D687B2B30A9E83A355">
    <w:name w:val="C1D87CD24ADD49D687B2B30A9E83A355"/>
  </w:style>
  <w:style w:type="paragraph" w:customStyle="1" w:styleId="8ED2105B0A534E11818A0E84A98DFA4D">
    <w:name w:val="8ED2105B0A534E11818A0E84A98DFA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4f0e96f7-950e-4c66-a6fd-88fdbdfc5ce3" ContentTypeId="0x010100E9AEE9A8CE3B4010BF1ABA7824E75A08" PreviousValue="fals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53690-0F07-4FDD-8DDD-9B694287E8A7}"/>
</file>

<file path=customXml/itemProps2.xml><?xml version="1.0" encoding="utf-8"?>
<ds:datastoreItem xmlns:ds="http://schemas.openxmlformats.org/officeDocument/2006/customXml" ds:itemID="{1689B52E-BC5B-4B11-9149-8C1058F78C59}">
  <ds:schemaRefs>
    <ds:schemaRef ds:uri="Microsoft.SharePoint.Taxonomy.ContentTypeSync"/>
  </ds:schemaRefs>
</ds:datastoreItem>
</file>

<file path=customXml/itemProps3.xml><?xml version="1.0" encoding="utf-8"?>
<ds:datastoreItem xmlns:ds="http://schemas.openxmlformats.org/officeDocument/2006/customXml" ds:itemID="{0D490982-7262-42FA-A742-FBAEDA49A9F9}">
  <ds:schemaRefs>
    <ds:schemaRef ds:uri="http://schemas.microsoft.com/office/infopath/2007/PartnerControls"/>
    <ds:schemaRef ds:uri="http://schemas.microsoft.com/office/2006/documentManagement/type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5.xml><?xml version="1.0" encoding="utf-8"?>
<ds:datastoreItem xmlns:ds="http://schemas.openxmlformats.org/officeDocument/2006/customXml" ds:itemID="{EBAAB46D-EA36-4521-9CD3-40DB2F53D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DFT_Parex_Soarian Reqs.dotx</Template>
  <TotalTime>1</TotalTime>
  <Pages>14</Pages>
  <Words>2211</Words>
  <Characters>12605</Characters>
  <Application>Microsoft Office Word</Application>
  <DocSecurity>4</DocSecurity>
  <Lines>105</Lines>
  <Paragraphs>29</Paragraphs>
  <ScaleCrop>false</ScaleCrop>
  <HeadingPairs>
    <vt:vector size="2" baseType="variant">
      <vt:variant>
        <vt:lpstr>Title</vt:lpstr>
      </vt:variant>
      <vt:variant>
        <vt:i4>1</vt:i4>
      </vt:variant>
    </vt:vector>
  </HeadingPairs>
  <TitlesOfParts>
    <vt:vector size="1" baseType="lpstr">
      <vt:lpstr>ADT_Soarian_Bridge Reqs</vt:lpstr>
    </vt:vector>
  </TitlesOfParts>
  <Company>HCA</Company>
  <LinksUpToDate>false</LinksUpToDate>
  <CharactersWithSpaces>14787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SIU_Aria_Soarian_Reqs</dc:title>
  <dc:subject>IDBB</dc:subject>
  <dc:creator>Lazarre, Levy</dc:creator>
  <cp:lastModifiedBy>Whitley, Lois S.</cp:lastModifiedBy>
  <cp:revision>2</cp:revision>
  <cp:lastPrinted>2013-10-28T16:55:00Z</cp:lastPrinted>
  <dcterms:created xsi:type="dcterms:W3CDTF">2018-04-17T14:56:00Z</dcterms:created>
  <dcterms:modified xsi:type="dcterms:W3CDTF">2018-04-17T14:56:00Z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