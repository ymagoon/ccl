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C070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9135C0DF192E4DD2A3C85820BABDE003"/>
        </w:placeholder>
      </w:sdtPr>
      <w:sdtEndPr/>
      <w:sdtContent>
        <w:p w14:paraId="3D6C0703" w14:textId="77777777" w:rsidR="00F5255D" w:rsidRPr="0071451A" w:rsidRDefault="002127B6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Cancel Encounters</w:t>
          </w:r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135C0DF192E4DD2A3C85820BABDE003"/>
        </w:placeholder>
      </w:sdtPr>
      <w:sdtEndPr/>
      <w:sdtContent>
        <w:p w14:paraId="3D6C0704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</w:t>
          </w:r>
        </w:p>
      </w:sdtContent>
    </w:sdt>
    <w:p w14:paraId="3D6C0705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135C0DF192E4DD2A3C85820BABDE003"/>
          </w:placeholder>
        </w:sdtPr>
        <w:sdtEndPr/>
        <w:sdtContent>
          <w:r w:rsidR="00026B2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3D6C0706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13037CE3387E46BCA898B62BF20BC53E"/>
          </w:placeholder>
          <w:date w:fullDate="2015-10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127B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10/23/2015</w:t>
          </w:r>
        </w:sdtContent>
      </w:sdt>
    </w:p>
    <w:p w14:paraId="3D6C0707" w14:textId="77777777" w:rsidR="00982A41" w:rsidRDefault="00982A41">
      <w:r>
        <w:br w:type="page"/>
      </w:r>
    </w:p>
    <w:p w14:paraId="24013B9D" w14:textId="77777777" w:rsidR="0039024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47194" w:history="1">
        <w:r w:rsidR="0039024C" w:rsidRPr="00027A17">
          <w:rPr>
            <w:rStyle w:val="Hyperlink"/>
          </w:rPr>
          <w:t>Document Control</w:t>
        </w:r>
        <w:r w:rsidR="0039024C">
          <w:rPr>
            <w:webHidden/>
          </w:rPr>
          <w:tab/>
        </w:r>
        <w:r w:rsidR="0039024C">
          <w:rPr>
            <w:webHidden/>
          </w:rPr>
          <w:fldChar w:fldCharType="begin"/>
        </w:r>
        <w:r w:rsidR="0039024C">
          <w:rPr>
            <w:webHidden/>
          </w:rPr>
          <w:instrText xml:space="preserve"> PAGEREF _Toc500147194 \h </w:instrText>
        </w:r>
        <w:r w:rsidR="0039024C">
          <w:rPr>
            <w:webHidden/>
          </w:rPr>
        </w:r>
        <w:r w:rsidR="0039024C">
          <w:rPr>
            <w:webHidden/>
          </w:rPr>
          <w:fldChar w:fldCharType="separate"/>
        </w:r>
        <w:r w:rsidR="0039024C">
          <w:rPr>
            <w:webHidden/>
          </w:rPr>
          <w:t>3</w:t>
        </w:r>
        <w:r w:rsidR="0039024C">
          <w:rPr>
            <w:webHidden/>
          </w:rPr>
          <w:fldChar w:fldCharType="end"/>
        </w:r>
      </w:hyperlink>
    </w:p>
    <w:p w14:paraId="5E58C502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195" w:history="1">
        <w:r w:rsidRPr="00027A17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AC8CD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196" w:history="1">
        <w:r w:rsidRPr="00027A17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462999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197" w:history="1">
        <w:r w:rsidRPr="00027A17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6DD94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198" w:history="1">
        <w:r w:rsidRPr="00027A17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5F2826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199" w:history="1">
        <w:r w:rsidRPr="00027A17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3E1D2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00" w:history="1">
        <w:r w:rsidRPr="00027A17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AE89D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01" w:history="1">
        <w:r w:rsidRPr="00027A17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AB922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02" w:history="1">
        <w:r w:rsidRPr="00027A17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2D2EFB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03" w:history="1">
        <w:r w:rsidRPr="00027A17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704706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04" w:history="1">
        <w:r w:rsidRPr="00027A17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6183FA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05" w:history="1">
        <w:r w:rsidRPr="00027A17">
          <w:rPr>
            <w:rStyle w:val="Hyperlink"/>
            <w:i/>
          </w:rPr>
          <w:t>2.</w:t>
        </w:r>
        <w:r w:rsidRPr="00027A17">
          <w:rPr>
            <w:rStyle w:val="Hyperlink"/>
          </w:rPr>
          <w:t xml:space="preserve">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10DCA6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06" w:history="1">
        <w:r w:rsidRPr="00027A17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9ED8314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07" w:history="1">
        <w:r w:rsidRPr="00027A17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A67A4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08" w:history="1">
        <w:r w:rsidRPr="00027A17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F6BC18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09" w:history="1">
        <w:r w:rsidRPr="00027A17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9AC36D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10" w:history="1">
        <w:r w:rsidRPr="00027A17">
          <w:rPr>
            <w:rStyle w:val="Hyperlink"/>
          </w:rPr>
          <w:t>3.3.1    Inbound to the BayCare Cloverleaf from /sites/ftp_data_in/SoarfSchdEncs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481D37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11" w:history="1">
        <w:r w:rsidRPr="00027A17">
          <w:rPr>
            <w:rStyle w:val="Hyperlink"/>
          </w:rPr>
          <w:t>3.3.2    Outbound to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B95A11F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12" w:history="1">
        <w:r w:rsidRPr="00027A17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52E972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13" w:history="1">
        <w:r w:rsidRPr="00027A17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D28351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14" w:history="1">
        <w:r w:rsidRPr="00027A17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04B084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15" w:history="1">
        <w:r w:rsidRPr="00027A17">
          <w:rPr>
            <w:rStyle w:val="Hyperlink"/>
          </w:rPr>
          <w:t>4.1</w:t>
        </w:r>
        <w:r w:rsidRPr="00027A17">
          <w:rPr>
            <w:rStyle w:val="Hyperlink"/>
            <w:i/>
          </w:rPr>
          <w:t>.</w:t>
        </w:r>
        <w:r w:rsidRPr="00027A17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F4759F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16" w:history="1">
        <w:r w:rsidRPr="00027A17">
          <w:rPr>
            <w:rStyle w:val="Hyperlink"/>
          </w:rPr>
          <w:t>4.1</w:t>
        </w:r>
        <w:r w:rsidRPr="00027A17">
          <w:rPr>
            <w:rStyle w:val="Hyperlink"/>
            <w:i/>
          </w:rPr>
          <w:t>.</w:t>
        </w:r>
        <w:r w:rsidRPr="00027A17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511B0B" w14:textId="77777777" w:rsidR="0039024C" w:rsidRDefault="0039024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7217" w:history="1">
        <w:r w:rsidRPr="00027A17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875D5F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18" w:history="1">
        <w:r w:rsidRPr="00027A17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15E053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19" w:history="1">
        <w:r w:rsidRPr="00027A17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4BAFAF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20" w:history="1">
        <w:r w:rsidRPr="00027A17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59FBD1E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21" w:history="1">
        <w:r w:rsidRPr="00027A17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26FAFE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22" w:history="1">
        <w:r w:rsidRPr="00027A17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7CCF8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23" w:history="1">
        <w:r w:rsidRPr="00027A17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FF391C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24" w:history="1">
        <w:r w:rsidRPr="00027A17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3EBA1E" w14:textId="77777777" w:rsidR="0039024C" w:rsidRDefault="0039024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7225" w:history="1">
        <w:r w:rsidRPr="00027A17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76EDA9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26" w:history="1">
        <w:r w:rsidRPr="00027A17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888414B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27" w:history="1">
        <w:r w:rsidRPr="00027A17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E3D8601" w14:textId="77777777" w:rsidR="0039024C" w:rsidRDefault="003902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7228" w:history="1">
        <w:r w:rsidRPr="00027A17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_Toc500147228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D6C072F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D6C0730" w14:textId="77777777" w:rsidR="00320263" w:rsidRPr="006332F2" w:rsidRDefault="00CF2307" w:rsidP="006332F2">
      <w:pPr>
        <w:pStyle w:val="Heading1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50014719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D6C0731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4719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D6C0735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32" w14:textId="77777777" w:rsidR="00004732" w:rsidRPr="00FB14A7" w:rsidRDefault="00004732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33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34" w14:textId="77777777" w:rsidR="00004732" w:rsidRPr="00FB14A7" w:rsidRDefault="00004732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D6C0739" w14:textId="77777777" w:rsidTr="00427FAD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6" w14:textId="77777777" w:rsidR="00004732" w:rsidRPr="00FB14A7" w:rsidRDefault="007C5D3D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Soarian</w:t>
            </w:r>
            <w:r w:rsidR="0089187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team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7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8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3D" w14:textId="77777777" w:rsidTr="00427FA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A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B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C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41" w14:textId="77777777" w:rsidTr="00427FA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E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3F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0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45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2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3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4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49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6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7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8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4D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A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B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C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51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E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4F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50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D6C0755" w14:textId="77777777" w:rsidTr="00427FA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52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53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54" w14:textId="77777777" w:rsidR="00004732" w:rsidRPr="00FB14A7" w:rsidRDefault="00004732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D6C075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D6C075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4719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D6C075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D6C075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4719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D6C075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D6C075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5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5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5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75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D6C076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76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96CCFB4B846A4193B7CCAF8DC1398E80"/>
            </w:placeholder>
            <w:date w:fullDate="2015-10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D6C0761" w14:textId="77777777" w:rsidR="00320263" w:rsidRPr="004E7A3E" w:rsidRDefault="007C5D3D" w:rsidP="007C5D3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10/23/2015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135C0DF192E4DD2A3C85820BABDE003"/>
              </w:placeholder>
            </w:sdtPr>
            <w:sdtEndPr/>
            <w:sdtContent>
              <w:p w14:paraId="3D6C0762" w14:textId="77777777" w:rsidR="00320263" w:rsidRPr="004E7A3E" w:rsidRDefault="00891879" w:rsidP="0089187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763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D6C076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5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6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8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3D6C076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A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76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3D6C077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76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770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77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77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D6C077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D6C077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4719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D6C077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471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135C0DF192E4DD2A3C85820BABDE003"/>
        </w:placeholder>
      </w:sdtPr>
      <w:sdtEndPr/>
      <w:sdtContent>
        <w:p w14:paraId="3D6C0777" w14:textId="77777777" w:rsidR="00C53B6B" w:rsidRDefault="005824F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Cancel scheduled patient encounters in Soarian where the patient did not present</w:t>
          </w:r>
          <w:r w:rsidR="00962F0A">
            <w:rPr>
              <w:rFonts w:asciiTheme="minorHAnsi" w:hAnsiTheme="minorHAnsi" w:cs="Arial"/>
              <w:i w:val="0"/>
            </w:rPr>
            <w:t>.</w:t>
          </w:r>
        </w:p>
      </w:sdtContent>
    </w:sdt>
    <w:p w14:paraId="3D6C0778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D6C077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472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135C0DF192E4DD2A3C85820BABDE003"/>
        </w:placeholder>
      </w:sdtPr>
      <w:sdtEndPr/>
      <w:sdtContent>
        <w:p w14:paraId="3D6C077A" w14:textId="77777777" w:rsidR="008D0B8E" w:rsidRDefault="008D0B8E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A</w:t>
          </w:r>
          <w:r w:rsidR="000C08B3">
            <w:rPr>
              <w:rFonts w:asciiTheme="minorHAnsi" w:hAnsiTheme="minorHAnsi" w:cs="Arial"/>
              <w:i w:val="0"/>
            </w:rPr>
            <w:t xml:space="preserve"> pipe delimited </w:t>
          </w:r>
          <w:r>
            <w:rPr>
              <w:rFonts w:asciiTheme="minorHAnsi" w:hAnsiTheme="minorHAnsi" w:cs="Arial"/>
              <w:i w:val="0"/>
            </w:rPr>
            <w:t>extract file is created from Soarian for scheduled encounters</w:t>
          </w:r>
          <w:r w:rsidR="00F960DB">
            <w:rPr>
              <w:rFonts w:asciiTheme="minorHAnsi" w:hAnsiTheme="minorHAnsi" w:cs="Arial"/>
              <w:i w:val="0"/>
            </w:rPr>
            <w:t xml:space="preserve"> in a pre-reg status for 30 days </w:t>
          </w:r>
          <w:r w:rsidR="00BC7471">
            <w:rPr>
              <w:rFonts w:asciiTheme="minorHAnsi" w:hAnsiTheme="minorHAnsi" w:cs="Arial"/>
              <w:i w:val="0"/>
            </w:rPr>
            <w:t>past the scheduling date.</w:t>
          </w:r>
        </w:p>
        <w:p w14:paraId="3D6C077B" w14:textId="77777777" w:rsidR="000C08B3" w:rsidRDefault="000C08B3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file contains person name, the Soarian </w:t>
          </w:r>
          <w:r w:rsidR="006F582F">
            <w:rPr>
              <w:rFonts w:asciiTheme="minorHAnsi" w:hAnsiTheme="minorHAnsi" w:cs="Arial"/>
              <w:i w:val="0"/>
            </w:rPr>
            <w:t xml:space="preserve">person </w:t>
          </w:r>
          <w:r>
            <w:rPr>
              <w:rFonts w:asciiTheme="minorHAnsi" w:hAnsiTheme="minorHAnsi" w:cs="Arial"/>
              <w:i w:val="0"/>
            </w:rPr>
            <w:t>identifiers, the facility and the encounter start date.  This file is created during Soarian day end processing and is sent to Cloverleaf around 1:00am to 3:00am daily.</w:t>
          </w:r>
        </w:p>
        <w:p w14:paraId="3D6C077C" w14:textId="77777777" w:rsidR="009666CA" w:rsidRPr="004E7A3E" w:rsidRDefault="00962F0A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file is picked up </w:t>
          </w:r>
          <w:r w:rsidR="00D42131">
            <w:rPr>
              <w:rFonts w:asciiTheme="minorHAnsi" w:hAnsiTheme="minorHAnsi" w:cs="Arial"/>
              <w:i w:val="0"/>
            </w:rPr>
            <w:t xml:space="preserve">at 6:00am </w:t>
          </w:r>
          <w:r>
            <w:rPr>
              <w:rFonts w:asciiTheme="minorHAnsi" w:hAnsiTheme="minorHAnsi" w:cs="Arial"/>
              <w:i w:val="0"/>
            </w:rPr>
            <w:t xml:space="preserve">and processed by Cloverleaf daily. </w:t>
          </w:r>
          <w:r w:rsidR="00D42131">
            <w:rPr>
              <w:rFonts w:asciiTheme="minorHAnsi" w:hAnsiTheme="minorHAnsi" w:cs="Arial"/>
              <w:i w:val="0"/>
            </w:rPr>
            <w:t xml:space="preserve"> Cloverleaf creates and sends A3</w:t>
          </w:r>
          <w:r>
            <w:rPr>
              <w:rFonts w:asciiTheme="minorHAnsi" w:hAnsiTheme="minorHAnsi" w:cs="Arial"/>
              <w:i w:val="0"/>
            </w:rPr>
            <w:t xml:space="preserve">8 </w:t>
          </w:r>
          <w:r w:rsidR="00D42131">
            <w:rPr>
              <w:rFonts w:asciiTheme="minorHAnsi" w:hAnsiTheme="minorHAnsi" w:cs="Arial"/>
              <w:i w:val="0"/>
            </w:rPr>
            <w:t xml:space="preserve">cancel pre-admit messages </w:t>
          </w:r>
          <w:r>
            <w:rPr>
              <w:rFonts w:asciiTheme="minorHAnsi" w:hAnsiTheme="minorHAnsi" w:cs="Arial"/>
              <w:i w:val="0"/>
            </w:rPr>
            <w:t xml:space="preserve">to Soarian. </w:t>
          </w:r>
        </w:p>
      </w:sdtContent>
    </w:sdt>
    <w:p w14:paraId="3D6C077D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D6C077E" w14:textId="48CC7395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472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39024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D6C077F" w14:textId="4799B7D0" w:rsidR="00C66DF0" w:rsidRDefault="00CF2307" w:rsidP="002654C8">
      <w:pPr>
        <w:pStyle w:val="Heading3"/>
        <w:ind w:firstLine="720"/>
        <w:rPr>
          <w:rFonts w:asciiTheme="minorHAnsi" w:hAnsiTheme="minorHAnsi" w:cs="Arial"/>
          <w:b w:val="0"/>
          <w:color w:val="0070C0"/>
          <w:sz w:val="22"/>
        </w:rPr>
      </w:pPr>
      <w:bookmarkStart w:id="11" w:name="_Toc50014720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39024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3D6C0780" w14:textId="77777777" w:rsidR="00962F0A" w:rsidRPr="00962F0A" w:rsidRDefault="00962F0A" w:rsidP="00962F0A">
      <w:r>
        <w:t xml:space="preserve">             </w:t>
      </w:r>
    </w:p>
    <w:p w14:paraId="3D6C0781" w14:textId="0D37534B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4720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39024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p w14:paraId="3D6C0782" w14:textId="044E899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472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39024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3D6C0783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3D6C0784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D6C0785" w14:textId="417DD2E3" w:rsidR="00DF00D2" w:rsidRPr="0039024C" w:rsidRDefault="0039024C" w:rsidP="0039024C">
      <w:pPr>
        <w:pStyle w:val="Heading1"/>
        <w:rPr>
          <w:rFonts w:asciiTheme="minorHAnsi" w:hAnsiTheme="minorHAnsi"/>
          <w:i/>
          <w:sz w:val="28"/>
        </w:rPr>
      </w:pPr>
      <w:bookmarkStart w:id="15" w:name="_Toc500147205"/>
      <w:r w:rsidRPr="0039024C">
        <w:rPr>
          <w:rFonts w:asciiTheme="minorHAnsi" w:hAnsiTheme="minorHAnsi"/>
          <w:i/>
          <w:sz w:val="28"/>
        </w:rPr>
        <w:lastRenderedPageBreak/>
        <w:t>2.</w:t>
      </w:r>
      <w:r w:rsidR="00F03186" w:rsidRPr="0039024C">
        <w:rPr>
          <w:rFonts w:asciiTheme="minorHAnsi" w:hAnsiTheme="minorHAnsi"/>
          <w:sz w:val="28"/>
        </w:rPr>
        <w:t xml:space="preserve">   </w:t>
      </w:r>
      <w:r w:rsidR="00DF00D2" w:rsidRPr="0039024C">
        <w:rPr>
          <w:rFonts w:asciiTheme="minorHAnsi" w:hAnsiTheme="minorHAnsi"/>
          <w:sz w:val="28"/>
        </w:rPr>
        <w:t>Diagram</w:t>
      </w:r>
      <w:bookmarkEnd w:id="15"/>
    </w:p>
    <w:p w14:paraId="3D6C0786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eastAsiaTheme="minorEastAsia" w:hAnsiTheme="minorHAnsi" w:cs="Arial"/>
          <w:color w:val="auto"/>
          <w:sz w:val="22"/>
        </w:rPr>
        <w:id w:val="-1851322890"/>
        <w:placeholder>
          <w:docPart w:val="9135C0DF192E4DD2A3C85820BABDE003"/>
        </w:placeholder>
      </w:sdtPr>
      <w:sdtEndPr/>
      <w:sdtContent>
        <w:p w14:paraId="3D6C0787" w14:textId="77777777" w:rsidR="006047ED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3D6C0788" w14:textId="77777777" w:rsidR="00824AF7" w:rsidRDefault="00A546AC" w:rsidP="00824AF7">
          <w:pPr>
            <w:pStyle w:val="NoSpacing"/>
          </w:pPr>
          <w:r>
            <w:t>Soarian</w:t>
          </w:r>
          <w:r w:rsidR="006047ED">
            <w:t xml:space="preserve">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D6C0789" w14:textId="77777777" w:rsidR="00824AF7" w:rsidRDefault="006047ED" w:rsidP="00824AF7">
          <w:pPr>
            <w:pStyle w:val="NoSpacing"/>
          </w:pPr>
          <w:r>
            <w:t>Extract</w:t>
          </w:r>
          <w:r w:rsidR="00A546AC">
            <w:t xml:space="preserve"> </w:t>
          </w:r>
          <w:r w:rsidR="004D046C">
            <w:t>data</w:t>
          </w:r>
          <w:r>
            <w:t xml:space="preserve"> </w:t>
          </w:r>
          <w:r w:rsidRPr="006047ED">
            <w:sym w:font="Wingdings" w:char="F0E0"/>
          </w:r>
          <w:r>
            <w:t xml:space="preserve"> </w:t>
          </w:r>
        </w:p>
        <w:p w14:paraId="3D6C078A" w14:textId="77777777" w:rsidR="00824AF7" w:rsidRDefault="00A546AC" w:rsidP="00824AF7">
          <w:pPr>
            <w:pStyle w:val="NoSpacing"/>
          </w:pPr>
          <w:r>
            <w:t>SchdEncs</w:t>
          </w:r>
          <w:r w:rsidRPr="00394978">
            <w:rPr>
              <w:i/>
            </w:rPr>
            <w:t>dttm</w:t>
          </w:r>
          <w:r w:rsidR="004D046C">
            <w:t>.txt</w:t>
          </w:r>
          <w:r w:rsidR="006047ED">
            <w:t xml:space="preserve"> file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D6C078B" w14:textId="77777777" w:rsidR="00824AF7" w:rsidRDefault="006047ED" w:rsidP="00824AF7">
          <w:pPr>
            <w:pStyle w:val="NoSpacing"/>
          </w:pPr>
          <w:r>
            <w:t>/sites/ftp_data_in/</w:t>
          </w:r>
          <w:r w:rsidR="00C623B7">
            <w:t>SoarfSchdEncs</w:t>
          </w:r>
          <w:r>
            <w:t xml:space="preserve"> </w:t>
          </w:r>
          <w:r w:rsidRPr="006047ED">
            <w:sym w:font="Wingdings" w:char="F0E0"/>
          </w:r>
          <w:r>
            <w:t xml:space="preserve"> </w:t>
          </w:r>
        </w:p>
        <w:p w14:paraId="3D6C078C" w14:textId="77777777" w:rsidR="00824AF7" w:rsidRDefault="006047ED" w:rsidP="00824AF7">
          <w:pPr>
            <w:pStyle w:val="NoSpacing"/>
          </w:pPr>
          <w:r>
            <w:t xml:space="preserve">Cloverleaf </w:t>
          </w:r>
          <w:r w:rsidRPr="006047ED">
            <w:sym w:font="Wingdings" w:char="F0E0"/>
          </w:r>
          <w:r>
            <w:t xml:space="preserve"> </w:t>
          </w:r>
        </w:p>
        <w:p w14:paraId="3D6C078D" w14:textId="77777777" w:rsidR="00824AF7" w:rsidRDefault="004D046C" w:rsidP="00824AF7">
          <w:pPr>
            <w:pStyle w:val="NoSpacing"/>
          </w:pPr>
          <w:r w:rsidRPr="004D046C">
            <w:t xml:space="preserve">soarf_encA38_in </w:t>
          </w:r>
          <w:r w:rsidR="006047ED">
            <w:t xml:space="preserve">(fileset-local)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D6C078E" w14:textId="77777777" w:rsidR="00824AF7" w:rsidRDefault="004D046C" w:rsidP="00824AF7">
          <w:pPr>
            <w:pStyle w:val="NoSpacing"/>
          </w:pPr>
          <w:r w:rsidRPr="004D046C">
            <w:t>soarf_soarf_cncldenctr_A38.xlt</w:t>
          </w:r>
          <w:r>
            <w:t xml:space="preserve"> </w:t>
          </w:r>
          <w:r w:rsidR="006047ED" w:rsidRPr="006047ED">
            <w:sym w:font="Wingdings" w:char="F0E0"/>
          </w:r>
          <w:r w:rsidR="006047ED">
            <w:t xml:space="preserve"> </w:t>
          </w:r>
        </w:p>
        <w:p w14:paraId="3D6C078F" w14:textId="77777777" w:rsidR="00824AF7" w:rsidRDefault="006047ED" w:rsidP="00824AF7">
          <w:pPr>
            <w:pStyle w:val="NoSpacing"/>
          </w:pPr>
          <w:r>
            <w:t>A</w:t>
          </w:r>
          <w:r w:rsidR="004D046C">
            <w:t>38</w:t>
          </w:r>
          <w:r>
            <w:t xml:space="preserve"> message </w:t>
          </w:r>
          <w:r w:rsidRPr="006047ED">
            <w:sym w:font="Wingdings" w:char="F0E0"/>
          </w:r>
          <w:r>
            <w:t xml:space="preserve"> </w:t>
          </w:r>
        </w:p>
        <w:p w14:paraId="3D6C0790" w14:textId="77777777" w:rsidR="00251535" w:rsidRPr="0010541D" w:rsidRDefault="004D046C" w:rsidP="0010541D">
          <w:pPr>
            <w:pStyle w:val="NoSpacing"/>
          </w:pPr>
          <w:r w:rsidRPr="004D046C">
            <w:t>soarf_encA38_out</w:t>
          </w:r>
        </w:p>
      </w:sdtContent>
    </w:sdt>
    <w:p w14:paraId="3D6C0791" w14:textId="77777777" w:rsidR="005212A4" w:rsidRDefault="0039024C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24AF7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3D6C08F8" wp14:editId="3D6C08F9">
                <wp:extent cx="228600" cy="2286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3D6C0792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4720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D6C0793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472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D6C0794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135C0DF192E4DD2A3C85820BABDE003"/>
        </w:placeholder>
      </w:sdtPr>
      <w:sdtEndPr/>
      <w:sdtContent>
        <w:p w14:paraId="3D6C0795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D6C0799" w14:textId="77777777" w:rsidTr="00427FA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96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797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98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D6C079D" w14:textId="77777777" w:rsidTr="00427FA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9A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D6C079B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9C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D6C07A3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79E" w14:textId="77777777" w:rsidR="00894772" w:rsidRDefault="00894772" w:rsidP="002431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243130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3D6C079F" w14:textId="77777777" w:rsidR="00243130" w:rsidRDefault="00243130" w:rsidP="0024313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B1F25BC58E19470893D3F16AF7D7095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6C07A0" w14:textId="77777777" w:rsidR="009C5536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Create </w:t>
                </w:r>
                <w:r w:rsidR="00394978">
                  <w:rPr>
                    <w:rFonts w:asciiTheme="minorHAnsi" w:hAnsiTheme="minorHAnsi" w:cs="Arial"/>
                    <w:color w:val="auto"/>
                    <w:sz w:val="22"/>
                  </w:rPr>
                  <w:t>SchdEncs</w:t>
                </w:r>
                <w:r w:rsidR="00394978" w:rsidRPr="00394978">
                  <w:rPr>
                    <w:rFonts w:asciiTheme="minorHAnsi" w:hAnsiTheme="minorHAnsi" w:cs="Arial"/>
                    <w:i/>
                    <w:color w:val="auto"/>
                    <w:sz w:val="22"/>
                  </w:rPr>
                  <w:t>dttm</w:t>
                </w:r>
                <w:r w:rsidR="00394978">
                  <w:rPr>
                    <w:rFonts w:asciiTheme="minorHAnsi" w:hAnsiTheme="minorHAnsi" w:cs="Arial"/>
                    <w:color w:val="auto"/>
                    <w:sz w:val="22"/>
                  </w:rPr>
                  <w:t xml:space="preserve">.txt pipe delimited </w:t>
                </w:r>
                <w:r w:rsidR="003C5A9D">
                  <w:rPr>
                    <w:rFonts w:ascii="Calibri" w:eastAsia="Times New Roman" w:hAnsi="Calibri"/>
                    <w:color w:val="auto"/>
                    <w:sz w:val="22"/>
                  </w:rPr>
                  <w:t>VRL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file</w:t>
                </w:r>
              </w:p>
              <w:p w14:paraId="3D6C07A1" w14:textId="77777777" w:rsidR="00894772" w:rsidRDefault="00894772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5EB7197F9BC04C9F964DD85EB7318F4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D6C07A2" w14:textId="77777777" w:rsidR="00894772" w:rsidRDefault="00394978" w:rsidP="0039497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Soarian</w:t>
                </w:r>
                <w:r w:rsidR="00243130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script extracts data from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Soarian</w:t>
                </w:r>
              </w:p>
            </w:tc>
          </w:sdtContent>
        </w:sdt>
      </w:tr>
      <w:tr w:rsidR="00243130" w14:paraId="3D6C07A9" w14:textId="77777777" w:rsidTr="00EC375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7A4" w14:textId="77777777" w:rsidR="00243130" w:rsidRDefault="00243130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  <w:p w14:paraId="3D6C07A5" w14:textId="77777777" w:rsidR="00243130" w:rsidRDefault="00243130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686568401"/>
            <w:placeholder>
              <w:docPart w:val="3CBB4E0432E54F37800086AAD5B3CCA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6C07A6" w14:textId="77777777" w:rsidR="009C5536" w:rsidRDefault="00BD0AEA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put file for Cloverleaf access</w:t>
                </w:r>
              </w:p>
              <w:p w14:paraId="3D6C07A7" w14:textId="77777777" w:rsidR="00243130" w:rsidRDefault="00243130" w:rsidP="0024313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518436165"/>
            <w:placeholder>
              <w:docPart w:val="E2EE0AADA0AC48029B780A49D213A0D9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D6C07A8" w14:textId="77777777" w:rsidR="00243130" w:rsidRDefault="00BD0AEA" w:rsidP="0039497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file </w:t>
                </w:r>
                <w:r w:rsidR="000D3252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put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to /sites/ftp_data_in/</w:t>
                </w:r>
                <w:r w:rsidR="00394978">
                  <w:rPr>
                    <w:rFonts w:asciiTheme="minorHAnsi" w:hAnsiTheme="minorHAnsi" w:cs="Arial"/>
                    <w:color w:val="auto"/>
                    <w:sz w:val="22"/>
                  </w:rPr>
                  <w:t>SoarfSchdEncs</w:t>
                </w:r>
              </w:p>
            </w:tc>
          </w:sdtContent>
        </w:sdt>
      </w:tr>
      <w:tr w:rsidR="00BD0AEA" w14:paraId="3D6C07AF" w14:textId="77777777" w:rsidTr="00BD0AE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D6C07AA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D252B1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  <w:p w14:paraId="3D6C07AB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60578236"/>
            <w:placeholder>
              <w:docPart w:val="FF1ABEB6CD3C4E0CBD2DA505FFDE132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6C07AC" w14:textId="77777777" w:rsidR="00BD0AEA" w:rsidRDefault="00BD0AE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Cloverleaf retrieve file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226416507"/>
            <w:placeholder>
              <w:docPart w:val="0A306517F0724FA9811BED7389694C04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D6C07AD" w14:textId="77777777" w:rsidR="009C5536" w:rsidRDefault="00E7421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4D046C">
                  <w:rPr>
                    <w:rFonts w:asciiTheme="minorHAnsi" w:hAnsiTheme="minorHAnsi" w:cs="Arial"/>
                    <w:color w:val="auto"/>
                    <w:sz w:val="22"/>
                  </w:rPr>
                  <w:t xml:space="preserve">soarf_encA38_in </w:t>
                </w:r>
                <w:r w:rsidR="00BD0AE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fileset-local connection on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misc4</w:t>
                </w:r>
                <w:r w:rsidR="00BD0AEA">
                  <w:rPr>
                    <w:rFonts w:ascii="Calibri" w:eastAsia="Times New Roman" w:hAnsi="Calibri"/>
                    <w:color w:val="auto"/>
                    <w:sz w:val="22"/>
                  </w:rPr>
                  <w:t>_prod reads the file</w:t>
                </w:r>
              </w:p>
              <w:p w14:paraId="3D6C07AE" w14:textId="77777777" w:rsidR="00BD0AEA" w:rsidRDefault="00BD0AEA" w:rsidP="00EC375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BD0AEA" w14:paraId="3D6C07B5" w14:textId="77777777" w:rsidTr="00243130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7B0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D252B1"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  <w:p w14:paraId="3D6C07B1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090039773"/>
            <w:placeholder>
              <w:docPart w:val="D06D01324EEE455E9E8BB3EB89BE745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6C07B2" w14:textId="77777777" w:rsidR="009C5536" w:rsidRDefault="009C5536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Create </w:t>
                </w:r>
                <w:r w:rsidR="000F6A99">
                  <w:rPr>
                    <w:rFonts w:ascii="Calibri" w:eastAsia="Times New Roman" w:hAnsi="Calibri"/>
                    <w:color w:val="auto"/>
                    <w:sz w:val="22"/>
                  </w:rPr>
                  <w:t>cancel pre-admit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messages for Soarian</w:t>
                </w:r>
              </w:p>
              <w:p w14:paraId="3D6C07B3" w14:textId="77777777" w:rsidR="00BD0AEA" w:rsidRDefault="00BD0AEA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63920925"/>
            <w:placeholder>
              <w:docPart w:val="E8C936F0F87B4FCFAAE5F5832E74E846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D6C07B4" w14:textId="77777777" w:rsidR="00BD0AEA" w:rsidRDefault="00052A5D" w:rsidP="000F6A9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Cloverleaf </w:t>
                </w:r>
                <w:r w:rsidR="001468FF">
                  <w:rPr>
                    <w:rFonts w:ascii="Calibri" w:eastAsia="Times New Roman" w:hAnsi="Calibri"/>
                    <w:color w:val="auto"/>
                    <w:sz w:val="22"/>
                  </w:rPr>
                  <w:t>i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nterface </w:t>
                </w:r>
                <w:r w:rsidR="000F6A99" w:rsidRPr="004D046C">
                  <w:rPr>
                    <w:rFonts w:asciiTheme="minorHAnsi" w:hAnsiTheme="minorHAnsi" w:cs="Arial"/>
                    <w:color w:val="auto"/>
                    <w:sz w:val="22"/>
                  </w:rPr>
                  <w:t>soarf_soarf_cncldenctr_A38.xlt</w:t>
                </w:r>
                <w:r w:rsidR="000F6A99">
                  <w:rPr>
                    <w:rFonts w:asciiTheme="minorHAnsi" w:hAnsiTheme="minorHAnsi" w:cs="Arial"/>
                    <w:color w:val="auto"/>
                    <w:sz w:val="22"/>
                  </w:rPr>
                  <w:t xml:space="preserve"> 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>formats</w:t>
                </w:r>
                <w:r w:rsidR="001468F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VRL records into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HL7 A</w:t>
                </w:r>
                <w:r w:rsidR="000F6A99">
                  <w:rPr>
                    <w:rFonts w:ascii="Calibri" w:eastAsia="Times New Roman" w:hAnsi="Calibri"/>
                    <w:color w:val="auto"/>
                    <w:sz w:val="22"/>
                  </w:rPr>
                  <w:t>3</w:t>
                </w:r>
                <w:r w:rsidR="009C5536">
                  <w:rPr>
                    <w:rFonts w:ascii="Calibri" w:eastAsia="Times New Roman" w:hAnsi="Calibri"/>
                    <w:color w:val="auto"/>
                    <w:sz w:val="22"/>
                  </w:rPr>
                  <w:t>8 messages</w:t>
                </w:r>
              </w:p>
            </w:tc>
          </w:sdtContent>
        </w:sdt>
      </w:tr>
      <w:tr w:rsidR="00BD0AEA" w14:paraId="3D6C07BA" w14:textId="77777777" w:rsidTr="00BD0AEA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7B6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D252B1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  <w:p w14:paraId="3D6C07B7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294785376"/>
            <w:placeholder>
              <w:docPart w:val="C4C5718038634E4CAADF646412EABB3D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6C07B8" w14:textId="77777777" w:rsidR="00BD0AEA" w:rsidRDefault="009C5536" w:rsidP="009C553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Send messages to Soarian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1696808683"/>
            <w:placeholder>
              <w:docPart w:val="935E9E0D7E7241B19E2F140D38C6ABBF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D6C07B9" w14:textId="77777777" w:rsidR="00BD0AEA" w:rsidRDefault="009C5536" w:rsidP="000F6A9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Send messages on Soarian </w:t>
                </w:r>
                <w:r w:rsidR="000F6A99" w:rsidRPr="004D046C">
                  <w:rPr>
                    <w:rFonts w:asciiTheme="minorHAnsi" w:hAnsiTheme="minorHAnsi" w:cs="Arial"/>
                    <w:color w:val="auto"/>
                    <w:sz w:val="22"/>
                  </w:rPr>
                  <w:t>soarf_encA38_out</w:t>
                </w:r>
                <w:r w:rsidR="000F6A9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connection (port </w:t>
                </w:r>
                <w:r w:rsidR="00F27644">
                  <w:rPr>
                    <w:rFonts w:ascii="Calibri" w:eastAsia="Times New Roman" w:hAnsi="Calibri"/>
                    <w:color w:val="auto"/>
                    <w:sz w:val="22"/>
                  </w:rPr>
                  <w:t>1028</w:t>
                </w:r>
                <w:r w:rsidR="000F6A99">
                  <w:rPr>
                    <w:rFonts w:ascii="Calibri" w:eastAsia="Times New Roman" w:hAnsi="Calibri"/>
                    <w:color w:val="auto"/>
                    <w:sz w:val="22"/>
                  </w:rPr>
                  <w:t>8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)</w:t>
                </w:r>
              </w:p>
            </w:tc>
          </w:sdtContent>
        </w:sdt>
      </w:tr>
      <w:tr w:rsidR="00BD0AEA" w14:paraId="3D6C07BE" w14:textId="77777777" w:rsidTr="00052A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D6C07BB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6C07BC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C07BD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BD0AEA" w14:paraId="3D6C07C2" w14:textId="77777777" w:rsidTr="00052A5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D6C07BF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6C07C0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C07C1" w14:textId="77777777" w:rsidR="00BD0AEA" w:rsidRDefault="00BD0AEA" w:rsidP="00EC375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D6C07C3" w14:textId="77777777" w:rsidR="00243130" w:rsidRDefault="00243130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D6C07C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D6C07C5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472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135C0DF192E4DD2A3C85820BABDE003"/>
        </w:placeholder>
      </w:sdtPr>
      <w:sdtEndPr/>
      <w:sdtContent>
        <w:p w14:paraId="3D6C07C6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D6C07CA" w14:textId="77777777" w:rsidTr="00427FA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C7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7C8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C9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D6C07CE" w14:textId="77777777" w:rsidTr="00427FA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CB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D6C07CC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7CD" w14:textId="77777777" w:rsidR="00894772" w:rsidRPr="00446162" w:rsidRDefault="00894772" w:rsidP="00427FA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D6C07D2" w14:textId="77777777" w:rsidTr="00427FA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7CF" w14:textId="77777777" w:rsidR="00894772" w:rsidRDefault="00532846" w:rsidP="00427FA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E88D65C828FC44B984116931E53BEB96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D6C07D0" w14:textId="77777777" w:rsidR="00894772" w:rsidRDefault="002F015C" w:rsidP="00427F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75785DA215F64BF186913F369DDA9308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D6C07D1" w14:textId="77777777" w:rsidR="00894772" w:rsidRDefault="002F015C" w:rsidP="00427FA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D6C07D3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D6C07D4" w14:textId="77777777" w:rsidR="00805EC2" w:rsidRDefault="00805EC2" w:rsidP="00805EC2"/>
    <w:p w14:paraId="3D6C07D5" w14:textId="77777777" w:rsidR="00856E7C" w:rsidRDefault="00856E7C" w:rsidP="00805EC2"/>
    <w:p w14:paraId="3D6C07D6" w14:textId="77777777" w:rsidR="009F64CD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4720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D6C07D7" w14:textId="77777777" w:rsidR="00BA6737" w:rsidRPr="00BA6737" w:rsidRDefault="00BA6737" w:rsidP="00BA6737"/>
    <w:p w14:paraId="3D6C07D8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47210"/>
      <w:r w:rsidRPr="00FD01CB">
        <w:rPr>
          <w:b w:val="0"/>
          <w:color w:val="0070C0"/>
          <w:sz w:val="24"/>
          <w:szCs w:val="24"/>
        </w:rPr>
        <w:t>3.3.1    Inbound to the BayCare Cloverleaf</w:t>
      </w:r>
      <w:r w:rsidR="0033654B">
        <w:rPr>
          <w:b w:val="0"/>
          <w:color w:val="0070C0"/>
          <w:sz w:val="24"/>
          <w:szCs w:val="24"/>
        </w:rPr>
        <w:t xml:space="preserve"> from /sites/ftp_data_in/</w:t>
      </w:r>
      <w:r w:rsidR="009E2AF7">
        <w:rPr>
          <w:b w:val="0"/>
          <w:color w:val="0070C0"/>
          <w:sz w:val="24"/>
          <w:szCs w:val="24"/>
        </w:rPr>
        <w:t>SoarfSchdEncs</w:t>
      </w:r>
      <w:bookmarkEnd w:id="22"/>
    </w:p>
    <w:sdt>
      <w:sdtPr>
        <w:id w:val="-1767608992"/>
      </w:sdtPr>
      <w:sdtEndPr/>
      <w:sdtContent>
        <w:p w14:paraId="3D6C07D9" w14:textId="77777777" w:rsidR="009F64CD" w:rsidRDefault="0033654B" w:rsidP="000D61C3">
          <w:pPr>
            <w:pStyle w:val="ListParagraph"/>
            <w:numPr>
              <w:ilvl w:val="0"/>
              <w:numId w:val="24"/>
            </w:numPr>
          </w:pPr>
          <w:r>
            <w:t>fileset-local flat file read</w:t>
          </w:r>
        </w:p>
      </w:sdtContent>
    </w:sdt>
    <w:p w14:paraId="3D6C07DA" w14:textId="77777777" w:rsidR="009F64CD" w:rsidRDefault="009F64CD" w:rsidP="00805EC2"/>
    <w:p w14:paraId="3D6C07DB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147211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</w:t>
      </w:r>
      <w:r w:rsidR="0033654B">
        <w:rPr>
          <w:b w:val="0"/>
          <w:sz w:val="24"/>
          <w:szCs w:val="24"/>
        </w:rPr>
        <w:t>Soarian</w:t>
      </w:r>
      <w:bookmarkEnd w:id="23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1069161819"/>
      </w:sdtPr>
      <w:sdtEndPr/>
      <w:sdtContent>
        <w:sdt>
          <w:sdtPr>
            <w:id w:val="-1721513768"/>
          </w:sdtPr>
          <w:sdtEndPr/>
          <w:sdtContent>
            <w:p w14:paraId="3D6C07DC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>TCP IP MLLP Encapsulated</w:t>
              </w:r>
            </w:p>
            <w:p w14:paraId="3D6C07DD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>Port: 1028</w:t>
              </w:r>
              <w:r w:rsidR="00964F26">
                <w:t>8</w:t>
              </w:r>
            </w:p>
            <w:p w14:paraId="3D6C07DE" w14:textId="77777777" w:rsidR="0033654B" w:rsidRDefault="0033654B" w:rsidP="0033654B">
              <w:pPr>
                <w:pStyle w:val="ListParagraph"/>
                <w:numPr>
                  <w:ilvl w:val="0"/>
                  <w:numId w:val="25"/>
                </w:numPr>
              </w:pPr>
              <w:r>
                <w:t xml:space="preserve">IP Address:  </w:t>
              </w:r>
              <w:r w:rsidRPr="0033654B">
                <w:t xml:space="preserve">64.46.229.11 </w:t>
              </w:r>
              <w:r>
                <w:t xml:space="preserve">Production </w:t>
              </w:r>
              <w:r w:rsidRPr="0033654B">
                <w:t xml:space="preserve">64.46.231.206 </w:t>
              </w:r>
              <w:r>
                <w:t>Test</w:t>
              </w:r>
            </w:p>
          </w:sdtContent>
        </w:sdt>
        <w:p w14:paraId="3D6C07DF" w14:textId="77777777" w:rsidR="009F64CD" w:rsidRDefault="0039024C" w:rsidP="0033654B"/>
      </w:sdtContent>
    </w:sdt>
    <w:p w14:paraId="3D6C07E0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147212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3D6C07E1" w14:textId="77777777" w:rsidR="003045F9" w:rsidRPr="003045F9" w:rsidRDefault="00856E7C" w:rsidP="003045F9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14721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</w:t>
      </w:r>
      <w:r w:rsidR="003045F9">
        <w:rPr>
          <w:rFonts w:asciiTheme="minorHAnsi" w:hAnsiTheme="minorHAnsi" w:cs="Arial"/>
          <w:i w:val="0"/>
          <w:color w:val="0070C0"/>
          <w:sz w:val="24"/>
          <w:szCs w:val="24"/>
        </w:rPr>
        <w:t>t</w:t>
      </w:r>
      <w:bookmarkEnd w:id="26"/>
    </w:p>
    <w:p w14:paraId="3D6C07E2" w14:textId="77777777" w:rsidR="00856E7C" w:rsidRDefault="003045F9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Inbound:   VRL</w:t>
      </w:r>
    </w:p>
    <w:p w14:paraId="3D6C07E3" w14:textId="77777777" w:rsidR="003045F9" w:rsidRDefault="003045F9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Outbound:   HL7</w:t>
      </w:r>
    </w:p>
    <w:p w14:paraId="3D6C07E4" w14:textId="77777777" w:rsidR="00BA6737" w:rsidRDefault="00BA6737" w:rsidP="00856E7C">
      <w:pPr>
        <w:rPr>
          <w:rFonts w:asciiTheme="minorHAnsi" w:hAnsiTheme="minorHAnsi" w:cs="Arial"/>
          <w:color w:val="auto"/>
          <w:sz w:val="22"/>
        </w:rPr>
      </w:pPr>
    </w:p>
    <w:p w14:paraId="3D6C07E5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0147214"/>
      <w:r w:rsidRPr="00172896">
        <w:rPr>
          <w:b w:val="0"/>
          <w:sz w:val="24"/>
          <w:szCs w:val="24"/>
        </w:rPr>
        <w:t>4.1.1     Segments</w:t>
      </w:r>
      <w:bookmarkEnd w:id="27"/>
    </w:p>
    <w:p w14:paraId="3D6C07E6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D6C07E7" w14:textId="77777777" w:rsidR="00326B93" w:rsidRDefault="00326B93" w:rsidP="006847CE">
      <w:pPr>
        <w:pStyle w:val="NoSpacing"/>
      </w:pPr>
      <w:r>
        <w:t>VRL:</w:t>
      </w:r>
    </w:p>
    <w:p w14:paraId="3D6C07E8" w14:textId="77777777" w:rsidR="00326B93" w:rsidRDefault="00326B93" w:rsidP="00BE1D14">
      <w:pPr>
        <w:pStyle w:val="NoSpacing"/>
        <w:ind w:firstLine="720"/>
      </w:pPr>
    </w:p>
    <w:p w14:paraId="3D6C07E9" w14:textId="77777777" w:rsidR="00326B93" w:rsidRDefault="00326B93" w:rsidP="006847CE">
      <w:pPr>
        <w:pStyle w:val="NoSpacing"/>
      </w:pPr>
      <w:r>
        <w:t>CPI</w:t>
      </w:r>
    </w:p>
    <w:p w14:paraId="3D6C07EA" w14:textId="77777777" w:rsidR="00326B93" w:rsidRDefault="00326B93" w:rsidP="006847CE">
      <w:pPr>
        <w:pStyle w:val="NoSpacing"/>
      </w:pPr>
      <w:r>
        <w:t>last_name</w:t>
      </w:r>
    </w:p>
    <w:p w14:paraId="3D6C07EB" w14:textId="77777777" w:rsidR="00326B93" w:rsidRDefault="00326B93" w:rsidP="006847CE">
      <w:pPr>
        <w:pStyle w:val="NoSpacing"/>
      </w:pPr>
      <w:r>
        <w:t>first_name</w:t>
      </w:r>
    </w:p>
    <w:p w14:paraId="3D6C07EC" w14:textId="77777777" w:rsidR="00A5783E" w:rsidRDefault="00A5783E" w:rsidP="006847CE">
      <w:pPr>
        <w:pStyle w:val="NoSpacing"/>
      </w:pPr>
      <w:r>
        <w:t>middle_name</w:t>
      </w:r>
    </w:p>
    <w:p w14:paraId="3D6C07ED" w14:textId="77777777" w:rsidR="00A5783E" w:rsidRDefault="00A5783E" w:rsidP="006847CE">
      <w:pPr>
        <w:pStyle w:val="NoSpacing"/>
      </w:pPr>
      <w:r>
        <w:t>encounter_number</w:t>
      </w:r>
    </w:p>
    <w:p w14:paraId="3D6C07EE" w14:textId="77777777" w:rsidR="00A5783E" w:rsidRDefault="00A5783E" w:rsidP="006847CE">
      <w:pPr>
        <w:pStyle w:val="NoSpacing"/>
      </w:pPr>
      <w:r>
        <w:t>encounter_start_dttm</w:t>
      </w:r>
    </w:p>
    <w:p w14:paraId="3D6C07EF" w14:textId="77777777" w:rsidR="00A5783E" w:rsidRDefault="00A5783E" w:rsidP="006847CE">
      <w:pPr>
        <w:pStyle w:val="NoSpacing"/>
      </w:pPr>
      <w:r>
        <w:t>entity_ID</w:t>
      </w:r>
    </w:p>
    <w:p w14:paraId="3D6C07F0" w14:textId="77777777" w:rsidR="00A5783E" w:rsidRDefault="00A5783E" w:rsidP="006847CE">
      <w:pPr>
        <w:pStyle w:val="NoSpacing"/>
      </w:pPr>
      <w:r>
        <w:t>encounter_location _ID</w:t>
      </w:r>
    </w:p>
    <w:p w14:paraId="3D6C07F1" w14:textId="77777777" w:rsidR="00A5783E" w:rsidRDefault="00A5783E" w:rsidP="006847CE">
      <w:pPr>
        <w:pStyle w:val="NoSpacing"/>
      </w:pPr>
      <w:r>
        <w:t>encounter_location</w:t>
      </w:r>
    </w:p>
    <w:p w14:paraId="3D6C07F2" w14:textId="77777777" w:rsidR="00326B93" w:rsidRDefault="00326B93" w:rsidP="00BE1D14">
      <w:pPr>
        <w:pStyle w:val="NoSpacing"/>
        <w:ind w:firstLine="720"/>
      </w:pPr>
    </w:p>
    <w:p w14:paraId="3D6C07F3" w14:textId="77777777" w:rsidR="00326B93" w:rsidRDefault="00BA6737" w:rsidP="006847CE">
      <w:pPr>
        <w:pStyle w:val="NoSpacing"/>
      </w:pPr>
      <w:r>
        <w:t>H</w:t>
      </w:r>
      <w:r w:rsidR="00326B93">
        <w:t>L7:</w:t>
      </w:r>
    </w:p>
    <w:p w14:paraId="3D6C07F4" w14:textId="77777777" w:rsidR="00326B93" w:rsidRDefault="00326B93" w:rsidP="00BE1D14">
      <w:pPr>
        <w:pStyle w:val="NoSpacing"/>
        <w:ind w:firstLine="720"/>
      </w:pPr>
    </w:p>
    <w:tbl>
      <w:tblPr>
        <w:tblW w:w="2500" w:type="dxa"/>
        <w:tblInd w:w="-27" w:type="dxa"/>
        <w:tblLook w:val="04A0" w:firstRow="1" w:lastRow="0" w:firstColumn="1" w:lastColumn="0" w:noHBand="0" w:noVBand="1"/>
      </w:tblPr>
      <w:tblGrid>
        <w:gridCol w:w="2500"/>
      </w:tblGrid>
      <w:tr w:rsidR="006847CE" w:rsidRPr="00420FCB" w14:paraId="3D6C07F6" w14:textId="77777777" w:rsidTr="000614F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07F5" w14:textId="77777777" w:rsidR="006847CE" w:rsidRPr="00420FCB" w:rsidRDefault="006847CE" w:rsidP="00684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MSH</w:t>
            </w:r>
          </w:p>
        </w:tc>
      </w:tr>
      <w:tr w:rsidR="006847CE" w:rsidRPr="00420FCB" w14:paraId="3D6C07F8" w14:textId="77777777" w:rsidTr="000614F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07F7" w14:textId="77777777" w:rsidR="006847CE" w:rsidRPr="00420FCB" w:rsidRDefault="006847CE" w:rsidP="00684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EVN</w:t>
            </w:r>
          </w:p>
        </w:tc>
      </w:tr>
      <w:tr w:rsidR="006847CE" w:rsidRPr="00420FCB" w14:paraId="3D6C07FA" w14:textId="77777777" w:rsidTr="000614FA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07F9" w14:textId="77777777" w:rsidR="006847CE" w:rsidRPr="00420FCB" w:rsidRDefault="006847CE" w:rsidP="00684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PID</w:t>
            </w:r>
          </w:p>
        </w:tc>
      </w:tr>
      <w:tr w:rsidR="006847CE" w:rsidRPr="00420FCB" w14:paraId="3D6C07FC" w14:textId="77777777" w:rsidTr="00BA6737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C07FB" w14:textId="77777777" w:rsidR="006847CE" w:rsidRPr="00420FCB" w:rsidRDefault="00824AF7" w:rsidP="006847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</w:t>
            </w:r>
            <w:r w:rsidR="00BA6737">
              <w:rPr>
                <w:rFonts w:ascii="Calibri" w:eastAsia="Times New Roman" w:hAnsi="Calibri" w:cs="Calibri"/>
                <w:color w:val="000000"/>
                <w:sz w:val="22"/>
              </w:rPr>
              <w:t>PV1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]</w:t>
            </w:r>
          </w:p>
        </w:tc>
      </w:tr>
    </w:tbl>
    <w:p w14:paraId="3D6C07FD" w14:textId="77777777" w:rsidR="00805EC2" w:rsidRPr="00172896" w:rsidRDefault="00B064ED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00147215"/>
      <w:r>
        <w:rPr>
          <w:b w:val="0"/>
          <w:sz w:val="24"/>
          <w:szCs w:val="24"/>
        </w:rPr>
        <w:lastRenderedPageBreak/>
        <w:t>4</w:t>
      </w:r>
      <w:r w:rsidR="00805EC2" w:rsidRPr="00172896">
        <w:rPr>
          <w:b w:val="0"/>
          <w:sz w:val="24"/>
          <w:szCs w:val="24"/>
        </w:rPr>
        <w:t>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9024C">
        <w:rPr>
          <w:b w:val="0"/>
          <w:sz w:val="24"/>
          <w:szCs w:val="24"/>
        </w:rPr>
        <w:t>2</w:t>
      </w:r>
      <w:r w:rsidR="00805EC2" w:rsidRPr="0039024C">
        <w:rPr>
          <w:b w:val="0"/>
          <w:sz w:val="24"/>
          <w:szCs w:val="24"/>
        </w:rPr>
        <w:t xml:space="preserve"> </w:t>
      </w:r>
      <w:r w:rsidR="00805EC2"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3D6C07FE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3D6C0801" w14:textId="77777777" w:rsidTr="00B94970">
        <w:tc>
          <w:tcPr>
            <w:tcW w:w="1475" w:type="dxa"/>
            <w:shd w:val="clear" w:color="auto" w:fill="00B0F0"/>
          </w:tcPr>
          <w:p w14:paraId="3D6C07FF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3D6C0800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3D6C0804" w14:textId="77777777" w:rsidTr="00B94970">
        <w:tc>
          <w:tcPr>
            <w:tcW w:w="1475" w:type="dxa"/>
          </w:tcPr>
          <w:p w14:paraId="3D6C0802" w14:textId="77777777" w:rsidR="00805EC2" w:rsidRPr="00FB14A7" w:rsidRDefault="00B064ED" w:rsidP="006847C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</w:t>
            </w:r>
            <w:r w:rsidR="006847CE">
              <w:rPr>
                <w:rFonts w:asciiTheme="minorHAnsi" w:hAnsiTheme="minorHAnsi" w:cs="Arial"/>
              </w:rPr>
              <w:t>38</w:t>
            </w:r>
          </w:p>
        </w:tc>
        <w:tc>
          <w:tcPr>
            <w:tcW w:w="2432" w:type="dxa"/>
          </w:tcPr>
          <w:p w14:paraId="3D6C0803" w14:textId="77777777" w:rsidR="00805EC2" w:rsidRPr="00FB14A7" w:rsidRDefault="006847CE" w:rsidP="006847C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pre-admit</w:t>
            </w:r>
          </w:p>
        </w:tc>
      </w:tr>
      <w:tr w:rsidR="00CB3178" w:rsidRPr="00FB14A7" w14:paraId="3D6C0807" w14:textId="77777777" w:rsidTr="00B94970">
        <w:tc>
          <w:tcPr>
            <w:tcW w:w="1475" w:type="dxa"/>
          </w:tcPr>
          <w:p w14:paraId="3D6C0805" w14:textId="77777777" w:rsidR="00CB3178" w:rsidRPr="00FB14A7" w:rsidRDefault="00CB3178" w:rsidP="00B94970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3D6C0806" w14:textId="77777777" w:rsidR="00CB3178" w:rsidRPr="00FB14A7" w:rsidRDefault="00CB3178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D6C080A" w14:textId="77777777" w:rsidTr="00B94970">
        <w:tc>
          <w:tcPr>
            <w:tcW w:w="1475" w:type="dxa"/>
          </w:tcPr>
          <w:p w14:paraId="3D6C0808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  <w:tc>
          <w:tcPr>
            <w:tcW w:w="2432" w:type="dxa"/>
          </w:tcPr>
          <w:p w14:paraId="3D6C0809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3D6C080B" w14:textId="77777777" w:rsidR="00662DAF" w:rsidRDefault="00662DAF" w:rsidP="00D5373E">
      <w:pPr>
        <w:pStyle w:val="Heading3"/>
        <w:rPr>
          <w:b w:val="0"/>
          <w:sz w:val="24"/>
          <w:szCs w:val="24"/>
        </w:rPr>
      </w:pPr>
    </w:p>
    <w:p w14:paraId="3D6C080C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014721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p w14:paraId="3D6C080D" w14:textId="77777777" w:rsidR="00B064ED" w:rsidRDefault="00B064ED" w:rsidP="00B064ED">
      <w:pPr>
        <w:rPr>
          <w:rFonts w:asciiTheme="majorHAnsi" w:hAnsiTheme="majorHAnsi"/>
          <w:color w:val="4F81BD" w:themeColor="accent1"/>
          <w:sz w:val="24"/>
          <w:szCs w:val="24"/>
        </w:rPr>
      </w:pPr>
    </w:p>
    <w:p w14:paraId="3D6C080E" w14:textId="77777777" w:rsidR="00B064ED" w:rsidRPr="005B5A96" w:rsidRDefault="00B064ED" w:rsidP="00B064ED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Variants:</w:t>
      </w:r>
    </w:p>
    <w:p w14:paraId="3D6C080F" w14:textId="77777777" w:rsidR="00B064ED" w:rsidRDefault="00B064ED" w:rsidP="00B064ED">
      <w:pPr>
        <w:rPr>
          <w:color w:val="auto"/>
        </w:rPr>
      </w:pPr>
      <w:r w:rsidRPr="00FB21D1">
        <w:rPr>
          <w:color w:val="auto"/>
        </w:rPr>
        <w:t>HL7 2.6</w:t>
      </w:r>
      <w:r>
        <w:rPr>
          <w:color w:val="auto"/>
        </w:rPr>
        <w:t>/Soarian ADT_A</w:t>
      </w:r>
      <w:r w:rsidR="00662DAF">
        <w:rPr>
          <w:color w:val="auto"/>
        </w:rPr>
        <w:t>38</w:t>
      </w:r>
    </w:p>
    <w:p w14:paraId="3D6C0810" w14:textId="77777777" w:rsidR="00B30F2D" w:rsidRPr="005B5A96" w:rsidRDefault="00B30F2D" w:rsidP="00B30F2D">
      <w:pPr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VRL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:</w:t>
      </w:r>
    </w:p>
    <w:p w14:paraId="3D6C0811" w14:textId="77777777" w:rsidR="00B30F2D" w:rsidRDefault="00662DAF" w:rsidP="00B30F2D">
      <w:pPr>
        <w:rPr>
          <w:color w:val="auto"/>
        </w:rPr>
      </w:pPr>
      <w:r>
        <w:rPr>
          <w:color w:val="auto"/>
        </w:rPr>
        <w:t>soarf_cancel_encounters</w:t>
      </w:r>
    </w:p>
    <w:p w14:paraId="3D6C0812" w14:textId="77777777" w:rsidR="00B064ED" w:rsidRPr="005B5A96" w:rsidRDefault="00B064ED" w:rsidP="00B064ED">
      <w:pPr>
        <w:rPr>
          <w:rFonts w:asciiTheme="majorHAnsi" w:hAnsiTheme="majorHAnsi"/>
          <w:color w:val="4F81BD" w:themeColor="accent1"/>
          <w:sz w:val="24"/>
          <w:szCs w:val="24"/>
        </w:rPr>
      </w:pPr>
      <w:r w:rsidRPr="005B5A96">
        <w:rPr>
          <w:rFonts w:asciiTheme="majorHAnsi" w:hAnsiTheme="majorHAnsi"/>
          <w:color w:val="4F81BD" w:themeColor="accent1"/>
          <w:sz w:val="24"/>
          <w:szCs w:val="24"/>
        </w:rPr>
        <w:t>Xlates:</w:t>
      </w:r>
    </w:p>
    <w:p w14:paraId="3D6C0813" w14:textId="77777777" w:rsidR="00B064ED" w:rsidRDefault="00662DAF" w:rsidP="00B064ED">
      <w:pPr>
        <w:rPr>
          <w:color w:val="auto"/>
        </w:rPr>
      </w:pPr>
      <w:r>
        <w:rPr>
          <w:color w:val="auto"/>
        </w:rPr>
        <w:t>soarf_soarf_cncldenctr_A38</w:t>
      </w:r>
    </w:p>
    <w:p w14:paraId="3D6C0814" w14:textId="77777777" w:rsidR="001E2A2F" w:rsidRPr="005B5A96" w:rsidRDefault="001E2A2F" w:rsidP="001E2A2F">
      <w:pPr>
        <w:rPr>
          <w:rFonts w:asciiTheme="majorHAnsi" w:hAnsiTheme="majorHAnsi"/>
          <w:color w:val="4F81BD" w:themeColor="accent1"/>
          <w:sz w:val="24"/>
          <w:szCs w:val="24"/>
        </w:rPr>
      </w:pPr>
      <w:r>
        <w:rPr>
          <w:rFonts w:asciiTheme="majorHAnsi" w:hAnsiTheme="majorHAnsi"/>
          <w:color w:val="4F81BD" w:themeColor="accent1"/>
          <w:sz w:val="24"/>
          <w:szCs w:val="24"/>
        </w:rPr>
        <w:t>Filter</w:t>
      </w:r>
      <w:r w:rsidRPr="005B5A96">
        <w:rPr>
          <w:rFonts w:asciiTheme="majorHAnsi" w:hAnsiTheme="majorHAnsi"/>
          <w:color w:val="4F81BD" w:themeColor="accent1"/>
          <w:sz w:val="24"/>
          <w:szCs w:val="24"/>
        </w:rPr>
        <w:t>s:</w:t>
      </w:r>
    </w:p>
    <w:p w14:paraId="3D6C0815" w14:textId="77777777" w:rsidR="00B064ED" w:rsidRDefault="001E2A2F" w:rsidP="00B064ED">
      <w:pPr>
        <w:rPr>
          <w:color w:val="auto"/>
        </w:rPr>
      </w:pPr>
      <w:r>
        <w:rPr>
          <w:color w:val="auto"/>
        </w:rPr>
        <w:t>None</w:t>
      </w:r>
    </w:p>
    <w:p w14:paraId="3D6C0816" w14:textId="77777777" w:rsidR="001E2A2F" w:rsidRDefault="001E2A2F" w:rsidP="00B064ED">
      <w:pPr>
        <w:rPr>
          <w:color w:val="auto"/>
        </w:rPr>
      </w:pPr>
    </w:p>
    <w:p w14:paraId="3D6C0817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014721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p w14:paraId="3D6C0818" w14:textId="77777777" w:rsidR="001E2A2F" w:rsidRDefault="001E2A2F" w:rsidP="00AE567D">
      <w:pPr>
        <w:rPr>
          <w:color w:val="auto"/>
        </w:rPr>
      </w:pPr>
    </w:p>
    <w:p w14:paraId="3D6C0819" w14:textId="44885DAA" w:rsidR="00AE567D" w:rsidRDefault="0039024C" w:rsidP="00AE567D">
      <w:pPr>
        <w:rPr>
          <w:color w:val="auto"/>
        </w:rPr>
      </w:pPr>
      <w:bookmarkStart w:id="32" w:name="_Toc370205141"/>
      <w:r>
        <w:rPr>
          <w:color w:val="auto"/>
        </w:rPr>
        <w:t>soarf_outbound_23</w:t>
      </w:r>
    </w:p>
    <w:p w14:paraId="3D6C081A" w14:textId="77777777" w:rsidR="00AE567D" w:rsidRDefault="00AE567D" w:rsidP="00AE567D">
      <w:pPr>
        <w:rPr>
          <w:color w:val="auto"/>
        </w:rPr>
      </w:pPr>
    </w:p>
    <w:p w14:paraId="3D6C081B" w14:textId="77777777" w:rsidR="00EF0B85" w:rsidRDefault="00EF0B85" w:rsidP="00AE567D">
      <w:pPr>
        <w:rPr>
          <w:color w:val="auto"/>
        </w:rPr>
      </w:pPr>
    </w:p>
    <w:p w14:paraId="3D6C081C" w14:textId="77777777" w:rsidR="00EF0B85" w:rsidRDefault="00EF0B85" w:rsidP="00AE567D">
      <w:pPr>
        <w:rPr>
          <w:color w:val="auto"/>
        </w:rPr>
      </w:pPr>
    </w:p>
    <w:p w14:paraId="3D6C081D" w14:textId="77777777" w:rsidR="00EF0B85" w:rsidRDefault="00EF0B85" w:rsidP="00AE567D">
      <w:pPr>
        <w:rPr>
          <w:color w:val="auto"/>
        </w:rPr>
      </w:pPr>
    </w:p>
    <w:p w14:paraId="3D6C081E" w14:textId="77777777" w:rsidR="00AE567D" w:rsidRPr="00AE567D" w:rsidRDefault="00AE567D" w:rsidP="00AE567D">
      <w:pPr>
        <w:rPr>
          <w:color w:val="auto"/>
        </w:rPr>
      </w:pPr>
    </w:p>
    <w:p w14:paraId="07C2A3C2" w14:textId="77777777" w:rsidR="0039024C" w:rsidRDefault="0039024C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3D6C081F" w14:textId="3E7E20F1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500147218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3D6C0820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1"/>
        <w:gridCol w:w="1171"/>
        <w:gridCol w:w="1078"/>
        <w:gridCol w:w="1171"/>
        <w:gridCol w:w="901"/>
        <w:gridCol w:w="3239"/>
      </w:tblGrid>
      <w:tr w:rsidR="00856E7C" w:rsidRPr="00FB14A7" w14:paraId="3D6C0827" w14:textId="77777777" w:rsidTr="0039024C">
        <w:trPr>
          <w:trHeight w:val="630"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D6C0821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D6C0822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D6C0823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D6C0824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D6C0825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6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D6C0826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3D6C082E" w14:textId="77777777" w:rsidTr="0039024C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28" w14:textId="77777777" w:rsidR="00856E7C" w:rsidRPr="00FB14A7" w:rsidRDefault="00DB64DA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Basic copy commands – see xlate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C0829" w14:textId="77777777" w:rsidR="00856E7C" w:rsidRDefault="00856E7C" w:rsidP="00B94970">
            <w:pPr>
              <w:rPr>
                <w:rFonts w:cs="Arial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2A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2B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2C" w14:textId="77777777" w:rsidR="00856E7C" w:rsidRPr="00FB14A7" w:rsidRDefault="00856E7C" w:rsidP="00B9497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2D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56E7C" w:rsidRPr="00FB14A7" w14:paraId="3D6C0835" w14:textId="77777777" w:rsidTr="0039024C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2F" w14:textId="77777777" w:rsidR="00856E7C" w:rsidRPr="00FB14A7" w:rsidRDefault="00AE567D" w:rsidP="00AE567D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No TCL or special logic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30" w14:textId="77777777" w:rsidR="00DB64DA" w:rsidRDefault="00DB64DA" w:rsidP="00DB64D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31" w14:textId="77777777" w:rsidR="00856E7C" w:rsidRPr="00FB14A7" w:rsidRDefault="00856E7C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32" w14:textId="77777777" w:rsidR="00856E7C" w:rsidRPr="00FB14A7" w:rsidRDefault="00856E7C" w:rsidP="00B9497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33" w14:textId="77777777" w:rsidR="00856E7C" w:rsidRPr="00FB14A7" w:rsidRDefault="00856E7C" w:rsidP="00B94970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0834" w14:textId="77777777" w:rsidR="00DB64DA" w:rsidRPr="00FB14A7" w:rsidRDefault="00DB64DA" w:rsidP="00DB64D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3D6C0836" w14:textId="77777777" w:rsidR="008F225E" w:rsidRDefault="008F225E" w:rsidP="00F01E3D"/>
    <w:p w14:paraId="3D6C0837" w14:textId="77777777" w:rsidR="003A6F3A" w:rsidRDefault="003A6F3A" w:rsidP="00F01E3D"/>
    <w:p w14:paraId="3D6C0838" w14:textId="77777777" w:rsidR="005E05C9" w:rsidRDefault="005E05C9" w:rsidP="00F01E3D"/>
    <w:p w14:paraId="3D6C0839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00147219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A92D55">
        <w:rPr>
          <w:i w:val="0"/>
          <w:color w:val="0070C0"/>
        </w:rPr>
        <w:t>s</w:t>
      </w:r>
      <w:bookmarkEnd w:id="34"/>
    </w:p>
    <w:p w14:paraId="3D6C083A" w14:textId="77777777" w:rsidR="005E05C9" w:rsidRDefault="005E05C9" w:rsidP="00F01E3D"/>
    <w:p w14:paraId="3D6C083B" w14:textId="77777777" w:rsidR="00F5623B" w:rsidRPr="0039024C" w:rsidRDefault="00F5623B" w:rsidP="00F01E3D">
      <w:pPr>
        <w:rPr>
          <w:rFonts w:asciiTheme="minorHAnsi" w:hAnsiTheme="minorHAnsi" w:cs="Courier New"/>
          <w:color w:val="000000" w:themeColor="text1"/>
          <w:sz w:val="22"/>
        </w:rPr>
      </w:pPr>
      <w:r w:rsidRPr="0039024C">
        <w:rPr>
          <w:rFonts w:asciiTheme="minorHAnsi" w:hAnsiTheme="minorHAnsi" w:cs="Courier New"/>
          <w:color w:val="000000" w:themeColor="text1"/>
          <w:sz w:val="22"/>
        </w:rPr>
        <w:t>VRL:</w:t>
      </w:r>
    </w:p>
    <w:p w14:paraId="3D6C083C" w14:textId="77777777" w:rsidR="0027718E" w:rsidRPr="0039024C" w:rsidRDefault="0027718E" w:rsidP="00F5623B">
      <w:pPr>
        <w:pStyle w:val="NoSpacing"/>
        <w:rPr>
          <w:rFonts w:eastAsiaTheme="minorHAnsi" w:cs="Courier New"/>
          <w:color w:val="000000" w:themeColor="text1"/>
        </w:rPr>
      </w:pPr>
      <w:r w:rsidRPr="0039024C">
        <w:rPr>
          <w:rFonts w:eastAsiaTheme="minorHAnsi" w:cs="Courier New"/>
          <w:color w:val="000000" w:themeColor="text1"/>
        </w:rPr>
        <w:t>100203338|BOBO|ANN||5100116918|2015-05-30 00:00:00|I0A5|3928|WW Inpatient</w:t>
      </w:r>
      <w:r w:rsidRPr="0039024C">
        <w:rPr>
          <w:rFonts w:eastAsiaTheme="minorHAnsi" w:cs="Courier New"/>
          <w:color w:val="000000" w:themeColor="text1"/>
        </w:rPr>
        <w:cr/>
      </w:r>
    </w:p>
    <w:p w14:paraId="3D6C083D" w14:textId="77777777" w:rsidR="00F5623B" w:rsidRPr="0039024C" w:rsidRDefault="00F5623B" w:rsidP="00F5623B">
      <w:pPr>
        <w:pStyle w:val="NoSpacing"/>
        <w:rPr>
          <w:color w:val="000000" w:themeColor="text1"/>
        </w:rPr>
      </w:pPr>
      <w:r w:rsidRPr="0039024C">
        <w:rPr>
          <w:color w:val="000000" w:themeColor="text1"/>
        </w:rPr>
        <w:t>HL7:</w:t>
      </w:r>
    </w:p>
    <w:p w14:paraId="3D6C083E" w14:textId="77777777" w:rsidR="00F5623B" w:rsidRPr="0039024C" w:rsidRDefault="00F5623B" w:rsidP="00F5623B">
      <w:pPr>
        <w:pStyle w:val="NoSpacing"/>
        <w:rPr>
          <w:color w:val="000000" w:themeColor="text1"/>
        </w:rPr>
      </w:pPr>
    </w:p>
    <w:p w14:paraId="3D6C083F" w14:textId="77777777" w:rsidR="00E16945" w:rsidRPr="0039024C" w:rsidRDefault="00E16945" w:rsidP="00E16945">
      <w:pPr>
        <w:pStyle w:val="NoSpacing"/>
        <w:rPr>
          <w:color w:val="000000" w:themeColor="text1"/>
        </w:rPr>
      </w:pPr>
      <w:r w:rsidRPr="0039024C">
        <w:rPr>
          <w:color w:val="000000" w:themeColor="text1"/>
        </w:rPr>
        <w:t>MSH|^~\&amp;|CANCLDENCTR|I0A5|SOARF|BAYCARE|20151012134804||ADT^A38|201510121348045100116918|P|2.6</w:t>
      </w:r>
    </w:p>
    <w:p w14:paraId="3D6C0840" w14:textId="77777777" w:rsidR="00E16945" w:rsidRPr="0039024C" w:rsidRDefault="00E16945" w:rsidP="00E16945">
      <w:pPr>
        <w:pStyle w:val="NoSpacing"/>
        <w:rPr>
          <w:color w:val="000000" w:themeColor="text1"/>
        </w:rPr>
      </w:pPr>
      <w:r w:rsidRPr="0039024C">
        <w:rPr>
          <w:color w:val="000000" w:themeColor="text1"/>
        </w:rPr>
        <w:t>EVN|A38|20151012134804||XEN||20151012134804</w:t>
      </w:r>
    </w:p>
    <w:p w14:paraId="3D6C0841" w14:textId="77777777" w:rsidR="00E16945" w:rsidRPr="0039024C" w:rsidRDefault="00E16945" w:rsidP="00E16945">
      <w:pPr>
        <w:pStyle w:val="NoSpacing"/>
        <w:rPr>
          <w:color w:val="000000" w:themeColor="text1"/>
        </w:rPr>
      </w:pPr>
      <w:r w:rsidRPr="0039024C">
        <w:rPr>
          <w:color w:val="000000" w:themeColor="text1"/>
        </w:rPr>
        <w:t>PID|||100203338^^^900000^PN||BOBO^ANN</w:t>
      </w:r>
    </w:p>
    <w:p w14:paraId="3D6C0842" w14:textId="77777777" w:rsidR="005E05C9" w:rsidRPr="0039024C" w:rsidRDefault="00E16945" w:rsidP="00E16945">
      <w:pPr>
        <w:pStyle w:val="NoSpacing"/>
        <w:rPr>
          <w:color w:val="000000" w:themeColor="text1"/>
        </w:rPr>
      </w:pPr>
      <w:r w:rsidRPr="0039024C">
        <w:rPr>
          <w:color w:val="000000" w:themeColor="text1"/>
        </w:rPr>
        <w:t>PV1||O|||||||||||||||||5100116918^^^504^VN</w:t>
      </w:r>
    </w:p>
    <w:p w14:paraId="3D6C0843" w14:textId="77777777" w:rsidR="005E05C9" w:rsidRDefault="005E05C9" w:rsidP="00F01E3D"/>
    <w:p w14:paraId="3D6C0844" w14:textId="77777777" w:rsidR="005E05C9" w:rsidRDefault="005E05C9" w:rsidP="00F01E3D"/>
    <w:p w14:paraId="3D6C0845" w14:textId="77777777" w:rsidR="005E05C9" w:rsidRDefault="005E05C9" w:rsidP="00F01E3D"/>
    <w:p w14:paraId="3D6C0846" w14:textId="77777777" w:rsidR="0006613A" w:rsidRDefault="0006613A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5" w:name="_Toc367260185"/>
    </w:p>
    <w:p w14:paraId="3D6C0847" w14:textId="77777777" w:rsidR="004E49CB" w:rsidRPr="004E49CB" w:rsidRDefault="004E49CB" w:rsidP="004E49CB"/>
    <w:p w14:paraId="3D6C0848" w14:textId="77777777" w:rsidR="00805EC2" w:rsidRPr="0073057F" w:rsidRDefault="00F5623B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500147220"/>
      <w:r>
        <w:rPr>
          <w:rFonts w:asciiTheme="minorHAnsi" w:hAnsiTheme="minorHAnsi" w:cs="Arial"/>
          <w:b/>
          <w:color w:val="0070C0"/>
          <w:szCs w:val="36"/>
        </w:rPr>
        <w:lastRenderedPageBreak/>
        <w:t>5</w:t>
      </w:r>
      <w:r w:rsidR="00805EC2">
        <w:rPr>
          <w:rFonts w:asciiTheme="minorHAnsi" w:hAnsiTheme="minorHAnsi" w:cs="Arial"/>
          <w:b/>
          <w:color w:val="0070C0"/>
          <w:szCs w:val="36"/>
        </w:rPr>
        <w:t xml:space="preserve">. </w:t>
      </w:r>
      <w:r w:rsidR="00805EC2"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5"/>
      <w:bookmarkEnd w:id="36"/>
    </w:p>
    <w:p w14:paraId="3D6C084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7" w:name="_Toc367260186"/>
      <w:bookmarkStart w:id="38" w:name="_Toc500147221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38"/>
      <w:r w:rsidRPr="00093690">
        <w:rPr>
          <w:i w:val="0"/>
          <w:sz w:val="24"/>
          <w:szCs w:val="24"/>
        </w:rPr>
        <w:t xml:space="preserve"> 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D6C084C" w14:textId="77777777" w:rsidTr="00B94970">
        <w:tc>
          <w:tcPr>
            <w:tcW w:w="4788" w:type="dxa"/>
            <w:shd w:val="clear" w:color="auto" w:fill="00B0F0"/>
          </w:tcPr>
          <w:p w14:paraId="3D6C084A" w14:textId="77777777" w:rsidR="00805EC2" w:rsidRPr="003A6F3A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D6C084B" w14:textId="77777777" w:rsidR="00805EC2" w:rsidRPr="003A6F3A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D6C084F" w14:textId="77777777" w:rsidTr="00B94970">
        <w:tc>
          <w:tcPr>
            <w:tcW w:w="4788" w:type="dxa"/>
          </w:tcPr>
          <w:p w14:paraId="3D6C084D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4E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D6C0852" w14:textId="77777777" w:rsidTr="00B94970">
        <w:tc>
          <w:tcPr>
            <w:tcW w:w="4788" w:type="dxa"/>
          </w:tcPr>
          <w:p w14:paraId="3D6C0850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51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D6C0855" w14:textId="77777777" w:rsidTr="00B94970">
        <w:trPr>
          <w:trHeight w:val="458"/>
        </w:trPr>
        <w:tc>
          <w:tcPr>
            <w:tcW w:w="4788" w:type="dxa"/>
          </w:tcPr>
          <w:p w14:paraId="3D6C0853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D6C0854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D6C0858" w14:textId="77777777" w:rsidTr="00B94970">
        <w:trPr>
          <w:trHeight w:val="458"/>
        </w:trPr>
        <w:tc>
          <w:tcPr>
            <w:tcW w:w="4788" w:type="dxa"/>
          </w:tcPr>
          <w:p w14:paraId="3D6C0856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57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D6C085B" w14:textId="77777777" w:rsidTr="00B94970">
        <w:trPr>
          <w:trHeight w:val="458"/>
        </w:trPr>
        <w:tc>
          <w:tcPr>
            <w:tcW w:w="4788" w:type="dxa"/>
          </w:tcPr>
          <w:p w14:paraId="3D6C0859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5A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3D6C085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D6C085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39" w:name="_Toc367260187"/>
      <w:bookmarkStart w:id="40" w:name="_Toc500147222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39"/>
      <w:bookmarkEnd w:id="40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D6C0860" w14:textId="77777777" w:rsidTr="00B94970">
        <w:tc>
          <w:tcPr>
            <w:tcW w:w="4788" w:type="dxa"/>
            <w:shd w:val="clear" w:color="auto" w:fill="00B0F0"/>
          </w:tcPr>
          <w:p w14:paraId="3D6C085E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D6C085F" w14:textId="77777777" w:rsidR="00805EC2" w:rsidRPr="0073057F" w:rsidRDefault="00805EC2" w:rsidP="00B94970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D6C0863" w14:textId="77777777" w:rsidTr="00B94970">
        <w:tc>
          <w:tcPr>
            <w:tcW w:w="4788" w:type="dxa"/>
          </w:tcPr>
          <w:p w14:paraId="3D6C0861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62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D6C0866" w14:textId="77777777" w:rsidTr="00B94970">
        <w:tc>
          <w:tcPr>
            <w:tcW w:w="4788" w:type="dxa"/>
          </w:tcPr>
          <w:p w14:paraId="3D6C0864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65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D6C0869" w14:textId="77777777" w:rsidTr="00B94970">
        <w:trPr>
          <w:trHeight w:val="458"/>
        </w:trPr>
        <w:tc>
          <w:tcPr>
            <w:tcW w:w="4788" w:type="dxa"/>
          </w:tcPr>
          <w:p w14:paraId="3D6C0867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D6C0868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D6C086C" w14:textId="77777777" w:rsidTr="00B94970">
        <w:trPr>
          <w:trHeight w:val="458"/>
        </w:trPr>
        <w:tc>
          <w:tcPr>
            <w:tcW w:w="4788" w:type="dxa"/>
          </w:tcPr>
          <w:p w14:paraId="3D6C086A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6B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D6C086F" w14:textId="77777777" w:rsidTr="00B94970">
        <w:trPr>
          <w:trHeight w:val="458"/>
        </w:trPr>
        <w:tc>
          <w:tcPr>
            <w:tcW w:w="4788" w:type="dxa"/>
          </w:tcPr>
          <w:p w14:paraId="3D6C086D" w14:textId="77777777" w:rsidR="00805EC2" w:rsidRPr="00FB14A7" w:rsidRDefault="00805EC2" w:rsidP="00B94970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D6C086E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D6C0872" w14:textId="77777777" w:rsidTr="00B94970">
        <w:trPr>
          <w:trHeight w:val="458"/>
        </w:trPr>
        <w:tc>
          <w:tcPr>
            <w:tcW w:w="4788" w:type="dxa"/>
          </w:tcPr>
          <w:p w14:paraId="3D6C0870" w14:textId="77777777" w:rsidR="00805EC2" w:rsidRPr="00FB14A7" w:rsidRDefault="00805EC2" w:rsidP="00B94970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D6C0871" w14:textId="77777777" w:rsidR="00805EC2" w:rsidRPr="00FB14A7" w:rsidRDefault="00805EC2" w:rsidP="00B94970">
            <w:pPr>
              <w:rPr>
                <w:rFonts w:asciiTheme="minorHAnsi" w:hAnsiTheme="minorHAnsi" w:cs="Arial"/>
              </w:rPr>
            </w:pPr>
          </w:p>
        </w:tc>
      </w:tr>
    </w:tbl>
    <w:p w14:paraId="3D6C0873" w14:textId="77777777" w:rsidR="00805EC2" w:rsidRDefault="00805EC2" w:rsidP="00F01E3D">
      <w:bookmarkStart w:id="41" w:name="_Toc311801147"/>
    </w:p>
    <w:p w14:paraId="3D6C0874" w14:textId="77777777" w:rsidR="0006613A" w:rsidRDefault="0006613A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2" w:name="_Toc367260188"/>
    </w:p>
    <w:p w14:paraId="3D6C0875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3" w:name="_Toc5001472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1"/>
      <w:bookmarkEnd w:id="42"/>
      <w:bookmarkEnd w:id="43"/>
    </w:p>
    <w:p w14:paraId="3D6C0876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D6C087B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77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78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79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7A" w14:textId="77777777" w:rsidR="00805EC2" w:rsidRPr="004E7A3E" w:rsidRDefault="00805EC2" w:rsidP="00B9497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D6C0880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7C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7D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7E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7F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D6C0885" w14:textId="77777777" w:rsidTr="00B94970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81" w14:textId="77777777" w:rsidR="00805EC2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82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83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84" w14:textId="77777777" w:rsidR="00805EC2" w:rsidRPr="004E7A3E" w:rsidRDefault="00805EC2" w:rsidP="00B949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D6C0886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3D6C0887" w14:textId="77777777" w:rsidR="00742A38" w:rsidRPr="00742A38" w:rsidRDefault="00742A38" w:rsidP="00742A38"/>
    <w:p w14:paraId="3D6C0888" w14:textId="76CD2623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4" w:name="_Toc50014722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39024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4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D6C0889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9135C0DF192E4DD2A3C85820BABDE003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D6C088A" w14:textId="77777777" w:rsidR="00BD6161" w:rsidRDefault="00BD6161" w:rsidP="00BD6161"/>
    <w:p w14:paraId="3D6C088B" w14:textId="77777777" w:rsidR="002858EE" w:rsidRDefault="002858EE" w:rsidP="00BD6161"/>
    <w:p w14:paraId="3D6C088C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5001472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5"/>
    </w:p>
    <w:p w14:paraId="3D6C088D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D6C0892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8E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8F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90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D6C0891" w14:textId="77777777" w:rsidR="00D574A8" w:rsidRPr="004E7A3E" w:rsidRDefault="0011688A" w:rsidP="00427FA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D6C0897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3" w14:textId="77777777" w:rsidR="00D574A8" w:rsidRPr="004E7A3E" w:rsidRDefault="0011688A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4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5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6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D6C089C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98" w14:textId="77777777" w:rsidR="00315ED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99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9A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C089B" w14:textId="77777777" w:rsidR="00315EDE" w:rsidRPr="004E7A3E" w:rsidRDefault="00315EDE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D6C08A1" w14:textId="77777777" w:rsidTr="00427FA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D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E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9F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08A0" w14:textId="77777777" w:rsidR="00D574A8" w:rsidRPr="004E7A3E" w:rsidRDefault="00D574A8" w:rsidP="00427FA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D6C08A2" w14:textId="77777777" w:rsidR="00856E7C" w:rsidRDefault="00856E7C" w:rsidP="00856E7C"/>
    <w:p w14:paraId="3D6C08A3" w14:textId="77777777" w:rsidR="00856E7C" w:rsidRDefault="00856E7C" w:rsidP="00856E7C"/>
    <w:p w14:paraId="3D6C08A4" w14:textId="77777777" w:rsidR="005134D7" w:rsidRDefault="005134D7" w:rsidP="00856E7C"/>
    <w:p w14:paraId="3D6C08A5" w14:textId="77777777" w:rsidR="005134D7" w:rsidRDefault="005134D7" w:rsidP="00856E7C"/>
    <w:p w14:paraId="3D6C08A6" w14:textId="77777777" w:rsidR="00856E7C" w:rsidRDefault="00856E7C" w:rsidP="00856E7C"/>
    <w:p w14:paraId="3D6C08A7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6" w:name="_Toc500147226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9135C0DF192E4DD2A3C85820BABDE003"/>
        </w:placeholder>
      </w:sdtPr>
      <w:sdtEndPr/>
      <w:sdtContent>
        <w:p w14:paraId="3D6C08A8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3D6C08A9" w14:textId="77777777" w:rsidR="00D97B4D" w:rsidRDefault="00D97B4D" w:rsidP="00D97B4D"/>
    <w:p w14:paraId="3D6C08AA" w14:textId="77777777" w:rsidR="005134D7" w:rsidRDefault="005134D7" w:rsidP="00D97B4D"/>
    <w:p w14:paraId="3D6C08AB" w14:textId="77777777" w:rsidR="005134D7" w:rsidRDefault="005134D7" w:rsidP="00D97B4D"/>
    <w:p w14:paraId="3D6C08AC" w14:textId="77777777" w:rsidR="005134D7" w:rsidRDefault="005134D7" w:rsidP="00D97B4D"/>
    <w:p w14:paraId="3D6C08AD" w14:textId="77777777" w:rsidR="005134D7" w:rsidRDefault="005134D7" w:rsidP="00D97B4D"/>
    <w:p w14:paraId="3D6C08AE" w14:textId="77777777" w:rsidR="002858EE" w:rsidRDefault="002858EE" w:rsidP="00D97B4D"/>
    <w:p w14:paraId="3D6C08AF" w14:textId="77777777" w:rsidR="005134D7" w:rsidRDefault="005134D7" w:rsidP="00D97B4D"/>
    <w:p w14:paraId="3D6C08B0" w14:textId="77777777" w:rsidR="00D97B4D" w:rsidRPr="00D97B4D" w:rsidRDefault="00D97B4D" w:rsidP="00D97B4D"/>
    <w:p w14:paraId="3D6C08B1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7" w:name="_Toc500147227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4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D6C08B9" w14:textId="77777777" w:rsidTr="00427FA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135C0DF192E4DD2A3C85820BABDE003"/>
              </w:placeholder>
            </w:sdtPr>
            <w:sdtEndPr/>
            <w:sdtContent>
              <w:p w14:paraId="3D6C08B2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8B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D6C08C1" w14:textId="77777777" w:rsidTr="00427FA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8B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D6C08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8B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B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C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D6C08C9" w14:textId="77777777" w:rsidTr="00427FA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8C2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D6C08C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C08C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08C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6C08C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6C08C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6C08C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D6C08CA" w14:textId="77777777" w:rsidR="0018506A" w:rsidRDefault="0018506A" w:rsidP="00D97B4D"/>
    <w:p w14:paraId="3D6C08CB" w14:textId="77777777" w:rsidR="005134D7" w:rsidRDefault="005134D7" w:rsidP="00D97B4D"/>
    <w:p w14:paraId="3D6C08CC" w14:textId="77777777" w:rsidR="00265972" w:rsidRPr="00D574A8" w:rsidRDefault="005134D7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8" w:name="_Toc500147228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8"/>
    </w:p>
    <w:sdt>
      <w:sdtPr>
        <w:rPr>
          <w:rFonts w:asciiTheme="minorHAnsi" w:hAnsiTheme="minorHAnsi" w:cs="Arial"/>
          <w:i w:val="0"/>
        </w:rPr>
        <w:id w:val="-499354807"/>
        <w:placeholder>
          <w:docPart w:val="9135C0DF192E4DD2A3C85820BABDE003"/>
        </w:placeholder>
      </w:sdtPr>
      <w:sdtEndPr/>
      <w:sdtContent>
        <w:p w14:paraId="3D6C08CD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D6C08C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D6C08D6" w14:textId="77777777" w:rsidTr="00427FA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135C0DF192E4DD2A3C85820BABDE003"/>
              </w:placeholder>
            </w:sdtPr>
            <w:sdtEndPr/>
            <w:sdtContent>
              <w:p w14:paraId="3D6C08CF" w14:textId="77777777" w:rsidR="00350DBA" w:rsidRPr="00446162" w:rsidRDefault="00315EDE" w:rsidP="00427FA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0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8D1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2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3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4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5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D6C08DE" w14:textId="77777777" w:rsidTr="00427FA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8D7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D6C08D8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6C08D9" w14:textId="77777777" w:rsidR="00350DBA" w:rsidRPr="00446162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A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B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C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6C08DD" w14:textId="77777777" w:rsidR="00350DBA" w:rsidRDefault="00350DBA" w:rsidP="00427FA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D6C08E6" w14:textId="77777777" w:rsidTr="00427FA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08DF" w14:textId="77777777" w:rsidR="00350DBA" w:rsidRDefault="00350DBA" w:rsidP="00427FA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D6C08E0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C08E1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08E2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6C08E3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6C08E4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6C08E5" w14:textId="77777777" w:rsidR="00350DBA" w:rsidRDefault="00350DBA" w:rsidP="00427FA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D6C08E7" w14:textId="77777777" w:rsidR="00350DBA" w:rsidRDefault="00350DBA" w:rsidP="00350DBA"/>
    <w:p w14:paraId="3D6C08E8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D6C08E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E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E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E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E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E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F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F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F2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D6C08F3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D6C08F4" w14:textId="77777777" w:rsidR="00872877" w:rsidRDefault="00872877" w:rsidP="007177BF">
      <w:pPr>
        <w:rPr>
          <w:rFonts w:asciiTheme="minorHAnsi" w:hAnsiTheme="minorHAnsi" w:cs="Arial"/>
        </w:rPr>
      </w:pPr>
    </w:p>
    <w:p w14:paraId="3D6C08F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D6C08F6" w14:textId="77777777" w:rsidR="00872877" w:rsidRDefault="00872877" w:rsidP="007177BF">
      <w:pPr>
        <w:rPr>
          <w:rFonts w:asciiTheme="minorHAnsi" w:hAnsiTheme="minorHAnsi" w:cs="Arial"/>
        </w:rPr>
      </w:pPr>
    </w:p>
    <w:p w14:paraId="3D6C08F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C08FC" w14:textId="77777777" w:rsidR="00CC58B8" w:rsidRDefault="00CC58B8" w:rsidP="007C4E0F">
      <w:pPr>
        <w:spacing w:after="0" w:line="240" w:lineRule="auto"/>
      </w:pPr>
      <w:r>
        <w:separator/>
      </w:r>
    </w:p>
  </w:endnote>
  <w:endnote w:type="continuationSeparator" w:id="0">
    <w:p w14:paraId="3D6C08FD" w14:textId="77777777" w:rsidR="00CC58B8" w:rsidRDefault="00CC58B8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C0901" w14:textId="77777777" w:rsidR="00BA68EF" w:rsidRDefault="00BA68EF">
    <w:pPr>
      <w:pStyle w:val="Footer"/>
    </w:pPr>
  </w:p>
  <w:p w14:paraId="3D6C0902" w14:textId="77777777" w:rsidR="00BA68EF" w:rsidRDefault="00B108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6C0909" wp14:editId="3D6C090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C0911" w14:textId="77777777" w:rsidR="00BA68EF" w:rsidRPr="00E32F93" w:rsidRDefault="00BA68E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9024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C09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D6C0911" w14:textId="77777777" w:rsidR="00BA68EF" w:rsidRPr="00E32F93" w:rsidRDefault="00BA68E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9024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6C090B" wp14:editId="3D6C090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C0912" w14:textId="77777777" w:rsidR="00BA68EF" w:rsidRPr="00E32F93" w:rsidRDefault="00B1084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</w:t>
                          </w:r>
                          <w:r w:rsidR="00BA68EF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6C090B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D6C0912" w14:textId="77777777" w:rsidR="00BA68EF" w:rsidRPr="00E32F93" w:rsidRDefault="00B1084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</w:t>
                    </w:r>
                    <w:r w:rsidR="00BA68EF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6C090D" wp14:editId="3D6C090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264FB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C08FA" w14:textId="77777777" w:rsidR="00CC58B8" w:rsidRDefault="00CC58B8" w:rsidP="007C4E0F">
      <w:pPr>
        <w:spacing w:after="0" w:line="240" w:lineRule="auto"/>
      </w:pPr>
      <w:r>
        <w:separator/>
      </w:r>
    </w:p>
  </w:footnote>
  <w:footnote w:type="continuationSeparator" w:id="0">
    <w:p w14:paraId="3D6C08FB" w14:textId="77777777" w:rsidR="00CC58B8" w:rsidRDefault="00CC58B8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C08FE" w14:textId="77777777" w:rsidR="00B10841" w:rsidRDefault="00B1084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6C0903" wp14:editId="3D6C09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C090F" w14:textId="77777777" w:rsidR="00BA68EF" w:rsidRPr="00AB08CB" w:rsidRDefault="00BA68E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C09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D6C090F" w14:textId="77777777" w:rsidR="00BA68EF" w:rsidRPr="00AB08CB" w:rsidRDefault="00BA68E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6C0905" wp14:editId="3D6C090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C0910" w14:textId="77777777" w:rsidR="00BA68EF" w:rsidRPr="001A2714" w:rsidRDefault="00BA68E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6C0905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D6C0910" w14:textId="77777777" w:rsidR="00BA68EF" w:rsidRPr="001A2714" w:rsidRDefault="00BA68E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D6C0907" wp14:editId="3D6C090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6C08FF" w14:textId="77777777" w:rsidR="00BA68EF" w:rsidRDefault="00B10841" w:rsidP="00D91BE0">
    <w:pPr>
      <w:pStyle w:val="Header"/>
      <w:ind w:left="-360" w:right="-360"/>
    </w:pPr>
    <w:r>
      <w:t xml:space="preserve">     </w:t>
    </w:r>
  </w:p>
  <w:p w14:paraId="3D6C0900" w14:textId="77777777" w:rsidR="00BA68EF" w:rsidRDefault="00BA6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4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7A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26B2F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A5D"/>
    <w:rsid w:val="0005344D"/>
    <w:rsid w:val="00053699"/>
    <w:rsid w:val="00053CCA"/>
    <w:rsid w:val="00056472"/>
    <w:rsid w:val="00063BF2"/>
    <w:rsid w:val="0006613A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8B3"/>
    <w:rsid w:val="000C15D8"/>
    <w:rsid w:val="000C2217"/>
    <w:rsid w:val="000C414F"/>
    <w:rsid w:val="000D0C24"/>
    <w:rsid w:val="000D1164"/>
    <w:rsid w:val="000D1D0E"/>
    <w:rsid w:val="000D2466"/>
    <w:rsid w:val="000D3252"/>
    <w:rsid w:val="000D3BE4"/>
    <w:rsid w:val="000D4829"/>
    <w:rsid w:val="000D61C3"/>
    <w:rsid w:val="000D6CA2"/>
    <w:rsid w:val="000E0124"/>
    <w:rsid w:val="000E1087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6A99"/>
    <w:rsid w:val="00103CBC"/>
    <w:rsid w:val="0010444F"/>
    <w:rsid w:val="0010541D"/>
    <w:rsid w:val="001057F4"/>
    <w:rsid w:val="00115EF1"/>
    <w:rsid w:val="0011688A"/>
    <w:rsid w:val="00116C57"/>
    <w:rsid w:val="001216B8"/>
    <w:rsid w:val="001234AB"/>
    <w:rsid w:val="00127B5B"/>
    <w:rsid w:val="00133CE3"/>
    <w:rsid w:val="00141003"/>
    <w:rsid w:val="00141153"/>
    <w:rsid w:val="001415BC"/>
    <w:rsid w:val="001424E5"/>
    <w:rsid w:val="001434B4"/>
    <w:rsid w:val="00143819"/>
    <w:rsid w:val="00144E6B"/>
    <w:rsid w:val="001468FF"/>
    <w:rsid w:val="001501A3"/>
    <w:rsid w:val="00155F9E"/>
    <w:rsid w:val="001571B3"/>
    <w:rsid w:val="0015748B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4ABB"/>
    <w:rsid w:val="001C5E94"/>
    <w:rsid w:val="001C739F"/>
    <w:rsid w:val="001D114A"/>
    <w:rsid w:val="001D3313"/>
    <w:rsid w:val="001D6401"/>
    <w:rsid w:val="001E14D8"/>
    <w:rsid w:val="001E222A"/>
    <w:rsid w:val="001E25F6"/>
    <w:rsid w:val="001E2A2F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27B6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2EE1"/>
    <w:rsid w:val="00243130"/>
    <w:rsid w:val="00243E10"/>
    <w:rsid w:val="00246CDF"/>
    <w:rsid w:val="00246E21"/>
    <w:rsid w:val="00247ADA"/>
    <w:rsid w:val="00250777"/>
    <w:rsid w:val="002512C4"/>
    <w:rsid w:val="00251535"/>
    <w:rsid w:val="00252553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1D24"/>
    <w:rsid w:val="00273663"/>
    <w:rsid w:val="002759B6"/>
    <w:rsid w:val="0027718E"/>
    <w:rsid w:val="00277ABA"/>
    <w:rsid w:val="00277F2D"/>
    <w:rsid w:val="00280AC4"/>
    <w:rsid w:val="00281357"/>
    <w:rsid w:val="00281837"/>
    <w:rsid w:val="0028261F"/>
    <w:rsid w:val="0028564E"/>
    <w:rsid w:val="002858E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6051"/>
    <w:rsid w:val="002E6BB6"/>
    <w:rsid w:val="002F015C"/>
    <w:rsid w:val="002F0263"/>
    <w:rsid w:val="002F08B9"/>
    <w:rsid w:val="002F41BF"/>
    <w:rsid w:val="002F5B5E"/>
    <w:rsid w:val="002F6A7A"/>
    <w:rsid w:val="00302065"/>
    <w:rsid w:val="003045F9"/>
    <w:rsid w:val="00310A87"/>
    <w:rsid w:val="00311796"/>
    <w:rsid w:val="00315EDE"/>
    <w:rsid w:val="00320263"/>
    <w:rsid w:val="00322054"/>
    <w:rsid w:val="003255C2"/>
    <w:rsid w:val="00326B93"/>
    <w:rsid w:val="00331441"/>
    <w:rsid w:val="00332B07"/>
    <w:rsid w:val="00333916"/>
    <w:rsid w:val="003352B9"/>
    <w:rsid w:val="0033654B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24C"/>
    <w:rsid w:val="00390AD5"/>
    <w:rsid w:val="00394978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5A9D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1F0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046C"/>
    <w:rsid w:val="004D1EFE"/>
    <w:rsid w:val="004D1F30"/>
    <w:rsid w:val="004D3553"/>
    <w:rsid w:val="004D64DA"/>
    <w:rsid w:val="004E085F"/>
    <w:rsid w:val="004E279D"/>
    <w:rsid w:val="004E321F"/>
    <w:rsid w:val="004E3FE5"/>
    <w:rsid w:val="004E49CB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65CA"/>
    <w:rsid w:val="005104BD"/>
    <w:rsid w:val="005112AF"/>
    <w:rsid w:val="00512D50"/>
    <w:rsid w:val="00512FFA"/>
    <w:rsid w:val="005134D7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50E"/>
    <w:rsid w:val="0057605F"/>
    <w:rsid w:val="005763C9"/>
    <w:rsid w:val="005776FB"/>
    <w:rsid w:val="00580656"/>
    <w:rsid w:val="0058221C"/>
    <w:rsid w:val="005824F8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2C93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47ED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ECB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2DAF"/>
    <w:rsid w:val="006649D3"/>
    <w:rsid w:val="006672B7"/>
    <w:rsid w:val="00671D96"/>
    <w:rsid w:val="006723C5"/>
    <w:rsid w:val="00672CA8"/>
    <w:rsid w:val="006755B0"/>
    <w:rsid w:val="00677668"/>
    <w:rsid w:val="00682A2B"/>
    <w:rsid w:val="006847CE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582F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4C38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5D3D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4AF7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1879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3367"/>
    <w:rsid w:val="008C6E47"/>
    <w:rsid w:val="008C7435"/>
    <w:rsid w:val="008D069A"/>
    <w:rsid w:val="008D0B8E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787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126"/>
    <w:rsid w:val="009563ED"/>
    <w:rsid w:val="00957200"/>
    <w:rsid w:val="0095769D"/>
    <w:rsid w:val="00962E5A"/>
    <w:rsid w:val="00962F0A"/>
    <w:rsid w:val="00962F3B"/>
    <w:rsid w:val="00963BF5"/>
    <w:rsid w:val="00964F26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536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2AF7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46AC"/>
    <w:rsid w:val="00A5783E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2D55"/>
    <w:rsid w:val="00A94F0D"/>
    <w:rsid w:val="00A969CF"/>
    <w:rsid w:val="00A96A17"/>
    <w:rsid w:val="00A9786E"/>
    <w:rsid w:val="00AA1575"/>
    <w:rsid w:val="00AA278E"/>
    <w:rsid w:val="00AA3A9F"/>
    <w:rsid w:val="00AA3C39"/>
    <w:rsid w:val="00AA489E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67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4ED"/>
    <w:rsid w:val="00B10841"/>
    <w:rsid w:val="00B1132F"/>
    <w:rsid w:val="00B13DC4"/>
    <w:rsid w:val="00B1430B"/>
    <w:rsid w:val="00B15DFA"/>
    <w:rsid w:val="00B15DFE"/>
    <w:rsid w:val="00B2379D"/>
    <w:rsid w:val="00B30F2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1194"/>
    <w:rsid w:val="00BA278A"/>
    <w:rsid w:val="00BA2B9D"/>
    <w:rsid w:val="00BA4590"/>
    <w:rsid w:val="00BA6737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C7471"/>
    <w:rsid w:val="00BD0AEA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23B7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369B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374D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58B8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2B1"/>
    <w:rsid w:val="00D25472"/>
    <w:rsid w:val="00D25AE3"/>
    <w:rsid w:val="00D278D4"/>
    <w:rsid w:val="00D317DC"/>
    <w:rsid w:val="00D31F52"/>
    <w:rsid w:val="00D356C9"/>
    <w:rsid w:val="00D40DD9"/>
    <w:rsid w:val="00D42131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4FA5"/>
    <w:rsid w:val="00D97B4D"/>
    <w:rsid w:val="00DA08AA"/>
    <w:rsid w:val="00DA2463"/>
    <w:rsid w:val="00DB3676"/>
    <w:rsid w:val="00DB3BF1"/>
    <w:rsid w:val="00DB64DA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6E6"/>
    <w:rsid w:val="00E02711"/>
    <w:rsid w:val="00E0363D"/>
    <w:rsid w:val="00E043B3"/>
    <w:rsid w:val="00E0518D"/>
    <w:rsid w:val="00E06862"/>
    <w:rsid w:val="00E10F43"/>
    <w:rsid w:val="00E146CB"/>
    <w:rsid w:val="00E160F7"/>
    <w:rsid w:val="00E16945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21A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19EE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0B85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27644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623B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0DB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6C0702"/>
  <w15:docId w15:val="{7019F6B3-DE54-41CD-AF83-61F0695D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35C0DF192E4DD2A3C85820BABDE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905B4-46BB-4E3A-8F6B-0F1ECA33FF13}"/>
      </w:docPartPr>
      <w:docPartBody>
        <w:p w:rsidR="00C451D2" w:rsidRDefault="009B7113">
          <w:pPr>
            <w:pStyle w:val="9135C0DF192E4DD2A3C85820BABDE0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3037CE3387E46BCA898B62BF20BC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2DAC-8C78-45BC-9E2A-85C2D9DE01E8}"/>
      </w:docPartPr>
      <w:docPartBody>
        <w:p w:rsidR="00C451D2" w:rsidRDefault="009B7113">
          <w:pPr>
            <w:pStyle w:val="13037CE3387E46BCA898B62BF20BC53E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6CCFB4B846A4193B7CCAF8DC139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18CC-BD68-4118-8E95-22E87A78C181}"/>
      </w:docPartPr>
      <w:docPartBody>
        <w:p w:rsidR="00C451D2" w:rsidRDefault="009B7113">
          <w:pPr>
            <w:pStyle w:val="96CCFB4B846A4193B7CCAF8DC1398E8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B1F25BC58E19470893D3F16AF7D70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F386-C9A9-4CBD-A3C5-3389715A9F2F}"/>
      </w:docPartPr>
      <w:docPartBody>
        <w:p w:rsidR="00C451D2" w:rsidRDefault="009B7113">
          <w:pPr>
            <w:pStyle w:val="B1F25BC58E19470893D3F16AF7D7095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B7197F9BC04C9F964DD85EB731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19824-679C-49FC-A104-99AC3049E131}"/>
      </w:docPartPr>
      <w:docPartBody>
        <w:p w:rsidR="00C451D2" w:rsidRDefault="009B7113">
          <w:pPr>
            <w:pStyle w:val="5EB7197F9BC04C9F964DD85EB7318F4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88D65C828FC44B984116931E53BE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64B5-80DF-4049-8EFB-F28FB57EDE5D}"/>
      </w:docPartPr>
      <w:docPartBody>
        <w:p w:rsidR="00C451D2" w:rsidRDefault="009B7113">
          <w:pPr>
            <w:pStyle w:val="E88D65C828FC44B984116931E53BEB9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5785DA215F64BF186913F369DDA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33EB-4E64-427A-B449-A08D4DB41FC0}"/>
      </w:docPartPr>
      <w:docPartBody>
        <w:p w:rsidR="00C451D2" w:rsidRDefault="009B7113">
          <w:pPr>
            <w:pStyle w:val="75785DA215F64BF186913F369DDA930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CBB4E0432E54F37800086AAD5B3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9A72-EC0B-4BCC-858E-432822ACFC7A}"/>
      </w:docPartPr>
      <w:docPartBody>
        <w:p w:rsidR="00C451D2" w:rsidRDefault="00B61052" w:rsidP="00B61052">
          <w:pPr>
            <w:pStyle w:val="3CBB4E0432E54F37800086AAD5B3CCA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2EE0AADA0AC48029B780A49D213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4084-E6DC-4062-B8BB-1099FDF329F2}"/>
      </w:docPartPr>
      <w:docPartBody>
        <w:p w:rsidR="00C451D2" w:rsidRDefault="00B61052" w:rsidP="00B61052">
          <w:pPr>
            <w:pStyle w:val="E2EE0AADA0AC48029B780A49D213A0D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F1ABEB6CD3C4E0CBD2DA505FFDE1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1258E-0A5A-4BF5-97C2-9C227BE122AA}"/>
      </w:docPartPr>
      <w:docPartBody>
        <w:p w:rsidR="00C451D2" w:rsidRDefault="00B61052" w:rsidP="00B61052">
          <w:pPr>
            <w:pStyle w:val="FF1ABEB6CD3C4E0CBD2DA505FFDE132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A306517F0724FA9811BED738969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EB6F6-2F54-4547-B8A9-D0A743E5D0B9}"/>
      </w:docPartPr>
      <w:docPartBody>
        <w:p w:rsidR="00C451D2" w:rsidRDefault="00B61052" w:rsidP="00B61052">
          <w:pPr>
            <w:pStyle w:val="0A306517F0724FA9811BED7389694C0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06D01324EEE455E9E8BB3EB89BE7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046E3-D42E-46B7-A522-479D830CB408}"/>
      </w:docPartPr>
      <w:docPartBody>
        <w:p w:rsidR="00C451D2" w:rsidRDefault="00B61052" w:rsidP="00B61052">
          <w:pPr>
            <w:pStyle w:val="D06D01324EEE455E9E8BB3EB89BE745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8C936F0F87B4FCFAAE5F5832E74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0197-3519-4843-B122-06E00A0DFB21}"/>
      </w:docPartPr>
      <w:docPartBody>
        <w:p w:rsidR="00C451D2" w:rsidRDefault="00B61052" w:rsidP="00B61052">
          <w:pPr>
            <w:pStyle w:val="E8C936F0F87B4FCFAAE5F5832E74E8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4C5718038634E4CAADF646412EAB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7257-A428-428B-9637-76E4065FF3F8}"/>
      </w:docPartPr>
      <w:docPartBody>
        <w:p w:rsidR="00C451D2" w:rsidRDefault="00B61052" w:rsidP="00B61052">
          <w:pPr>
            <w:pStyle w:val="C4C5718038634E4CAADF646412EABB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35E9E0D7E7241B19E2F140D38C6A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8A63D-BA1C-4CC3-8ACA-7BA8276C5952}"/>
      </w:docPartPr>
      <w:docPartBody>
        <w:p w:rsidR="00C451D2" w:rsidRDefault="00B61052" w:rsidP="00B61052">
          <w:pPr>
            <w:pStyle w:val="935E9E0D7E7241B19E2F140D38C6ABB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052"/>
    <w:rsid w:val="009B7113"/>
    <w:rsid w:val="00B61052"/>
    <w:rsid w:val="00C451D2"/>
    <w:rsid w:val="00DF6881"/>
    <w:rsid w:val="00DF7174"/>
    <w:rsid w:val="00E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52"/>
    <w:rPr>
      <w:color w:val="808080"/>
    </w:rPr>
  </w:style>
  <w:style w:type="paragraph" w:customStyle="1" w:styleId="9135C0DF192E4DD2A3C85820BABDE003">
    <w:name w:val="9135C0DF192E4DD2A3C85820BABDE003"/>
  </w:style>
  <w:style w:type="paragraph" w:customStyle="1" w:styleId="13037CE3387E46BCA898B62BF20BC53E">
    <w:name w:val="13037CE3387E46BCA898B62BF20BC53E"/>
  </w:style>
  <w:style w:type="paragraph" w:customStyle="1" w:styleId="96CCFB4B846A4193B7CCAF8DC1398E80">
    <w:name w:val="96CCFB4B846A4193B7CCAF8DC1398E80"/>
  </w:style>
  <w:style w:type="paragraph" w:customStyle="1" w:styleId="B1F25BC58E19470893D3F16AF7D70959">
    <w:name w:val="B1F25BC58E19470893D3F16AF7D70959"/>
  </w:style>
  <w:style w:type="paragraph" w:customStyle="1" w:styleId="5EB7197F9BC04C9F964DD85EB7318F49">
    <w:name w:val="5EB7197F9BC04C9F964DD85EB7318F49"/>
  </w:style>
  <w:style w:type="paragraph" w:customStyle="1" w:styleId="E88D65C828FC44B984116931E53BEB96">
    <w:name w:val="E88D65C828FC44B984116931E53BEB96"/>
  </w:style>
  <w:style w:type="paragraph" w:customStyle="1" w:styleId="75785DA215F64BF186913F369DDA9308">
    <w:name w:val="75785DA215F64BF186913F369DDA9308"/>
  </w:style>
  <w:style w:type="paragraph" w:customStyle="1" w:styleId="BE3C170D50404F989AB57A4C87167471">
    <w:name w:val="BE3C170D50404F989AB57A4C87167471"/>
  </w:style>
  <w:style w:type="paragraph" w:customStyle="1" w:styleId="C28A907AA7274536835728ABF60E3201">
    <w:name w:val="C28A907AA7274536835728ABF60E3201"/>
  </w:style>
  <w:style w:type="paragraph" w:customStyle="1" w:styleId="F8D4823BFEFC4B559426B2A5F1A1D71A">
    <w:name w:val="F8D4823BFEFC4B559426B2A5F1A1D71A"/>
  </w:style>
  <w:style w:type="paragraph" w:customStyle="1" w:styleId="3441B95D6DEF4B1889B23C22A4A481D2">
    <w:name w:val="3441B95D6DEF4B1889B23C22A4A481D2"/>
  </w:style>
  <w:style w:type="paragraph" w:customStyle="1" w:styleId="70FCC0BF73B84113BA0E5F790BFB2E97">
    <w:name w:val="70FCC0BF73B84113BA0E5F790BFB2E97"/>
  </w:style>
  <w:style w:type="paragraph" w:customStyle="1" w:styleId="A069DA3F86894CB7A50B410A4832FE4E">
    <w:name w:val="A069DA3F86894CB7A50B410A4832FE4E"/>
  </w:style>
  <w:style w:type="paragraph" w:customStyle="1" w:styleId="D14C5AC010B34537A936E8FBC68F4A92">
    <w:name w:val="D14C5AC010B34537A936E8FBC68F4A92"/>
  </w:style>
  <w:style w:type="paragraph" w:customStyle="1" w:styleId="504DF639BC08489D9472A37145BA12E9">
    <w:name w:val="504DF639BC08489D9472A37145BA12E9"/>
  </w:style>
  <w:style w:type="paragraph" w:customStyle="1" w:styleId="0582A877ECA54F92A32FB34D1D347821">
    <w:name w:val="0582A877ECA54F92A32FB34D1D347821"/>
  </w:style>
  <w:style w:type="paragraph" w:customStyle="1" w:styleId="3CBB4E0432E54F37800086AAD5B3CCAB">
    <w:name w:val="3CBB4E0432E54F37800086AAD5B3CCAB"/>
    <w:rsid w:val="00B61052"/>
  </w:style>
  <w:style w:type="paragraph" w:customStyle="1" w:styleId="E2EE0AADA0AC48029B780A49D213A0D9">
    <w:name w:val="E2EE0AADA0AC48029B780A49D213A0D9"/>
    <w:rsid w:val="00B61052"/>
  </w:style>
  <w:style w:type="paragraph" w:customStyle="1" w:styleId="9EFF673C344A49B19A6D52F3B9D67D39">
    <w:name w:val="9EFF673C344A49B19A6D52F3B9D67D39"/>
    <w:rsid w:val="00B61052"/>
  </w:style>
  <w:style w:type="paragraph" w:customStyle="1" w:styleId="0B09E4CAC57947CBB54EB022815B1E61">
    <w:name w:val="0B09E4CAC57947CBB54EB022815B1E61"/>
    <w:rsid w:val="00B61052"/>
  </w:style>
  <w:style w:type="paragraph" w:customStyle="1" w:styleId="AE9867A1B84544A9989CB7BD257B88C1">
    <w:name w:val="AE9867A1B84544A9989CB7BD257B88C1"/>
    <w:rsid w:val="00B61052"/>
  </w:style>
  <w:style w:type="paragraph" w:customStyle="1" w:styleId="6625D593773845D883E2ED18A31D0B21">
    <w:name w:val="6625D593773845D883E2ED18A31D0B21"/>
    <w:rsid w:val="00B61052"/>
  </w:style>
  <w:style w:type="paragraph" w:customStyle="1" w:styleId="DB27206FAA0A489188BEDD0EF8CF9B54">
    <w:name w:val="DB27206FAA0A489188BEDD0EF8CF9B54"/>
    <w:rsid w:val="00B61052"/>
  </w:style>
  <w:style w:type="paragraph" w:customStyle="1" w:styleId="0392B6764F9540E2A5A9E6F2226E8BE5">
    <w:name w:val="0392B6764F9540E2A5A9E6F2226E8BE5"/>
    <w:rsid w:val="00B61052"/>
  </w:style>
  <w:style w:type="paragraph" w:customStyle="1" w:styleId="A24AB920275F43C69CAAA33B8DCFAE92">
    <w:name w:val="A24AB920275F43C69CAAA33B8DCFAE92"/>
    <w:rsid w:val="00B61052"/>
  </w:style>
  <w:style w:type="paragraph" w:customStyle="1" w:styleId="23D8965046EE4F8D86A0D683FC0878D1">
    <w:name w:val="23D8965046EE4F8D86A0D683FC0878D1"/>
    <w:rsid w:val="00B61052"/>
  </w:style>
  <w:style w:type="paragraph" w:customStyle="1" w:styleId="DDBD3377D88F4716BAFED7C3C720CB7D">
    <w:name w:val="DDBD3377D88F4716BAFED7C3C720CB7D"/>
    <w:rsid w:val="00B61052"/>
  </w:style>
  <w:style w:type="paragraph" w:customStyle="1" w:styleId="5B7163B66E4E4E7CB8999E8DC790DB70">
    <w:name w:val="5B7163B66E4E4E7CB8999E8DC790DB70"/>
    <w:rsid w:val="00B61052"/>
  </w:style>
  <w:style w:type="paragraph" w:customStyle="1" w:styleId="FF1ABEB6CD3C4E0CBD2DA505FFDE1328">
    <w:name w:val="FF1ABEB6CD3C4E0CBD2DA505FFDE1328"/>
    <w:rsid w:val="00B61052"/>
  </w:style>
  <w:style w:type="paragraph" w:customStyle="1" w:styleId="0A306517F0724FA9811BED7389694C04">
    <w:name w:val="0A306517F0724FA9811BED7389694C04"/>
    <w:rsid w:val="00B61052"/>
  </w:style>
  <w:style w:type="paragraph" w:customStyle="1" w:styleId="D06D01324EEE455E9E8BB3EB89BE7458">
    <w:name w:val="D06D01324EEE455E9E8BB3EB89BE7458"/>
    <w:rsid w:val="00B61052"/>
  </w:style>
  <w:style w:type="paragraph" w:customStyle="1" w:styleId="E8C936F0F87B4FCFAAE5F5832E74E846">
    <w:name w:val="E8C936F0F87B4FCFAAE5F5832E74E846"/>
    <w:rsid w:val="00B61052"/>
  </w:style>
  <w:style w:type="paragraph" w:customStyle="1" w:styleId="C4C5718038634E4CAADF646412EABB3D">
    <w:name w:val="C4C5718038634E4CAADF646412EABB3D"/>
    <w:rsid w:val="00B61052"/>
  </w:style>
  <w:style w:type="paragraph" w:customStyle="1" w:styleId="935E9E0D7E7241B19E2F140D38C6ABBF">
    <w:name w:val="935E9E0D7E7241B19E2F140D38C6ABBF"/>
    <w:rsid w:val="00B61052"/>
  </w:style>
  <w:style w:type="paragraph" w:customStyle="1" w:styleId="02471ADA5F8547388A86ED644257E0DD">
    <w:name w:val="02471ADA5F8547388A86ED644257E0DD"/>
    <w:rsid w:val="00B61052"/>
  </w:style>
  <w:style w:type="paragraph" w:customStyle="1" w:styleId="C180F9C13DE34798800C43CC346C2298">
    <w:name w:val="C180F9C13DE34798800C43CC346C2298"/>
    <w:rsid w:val="00B61052"/>
  </w:style>
  <w:style w:type="paragraph" w:customStyle="1" w:styleId="E5466E93AE3D46B18F0B575BD5804136">
    <w:name w:val="E5466E93AE3D46B18F0B575BD5804136"/>
    <w:rsid w:val="00B61052"/>
  </w:style>
  <w:style w:type="paragraph" w:customStyle="1" w:styleId="5F497A0684E3446CAB1B7781A611801D">
    <w:name w:val="5F497A0684E3446CAB1B7781A611801D"/>
    <w:rsid w:val="00B61052"/>
  </w:style>
  <w:style w:type="paragraph" w:customStyle="1" w:styleId="676024E1C91440F9826D4DCD5F7FFE74">
    <w:name w:val="676024E1C91440F9826D4DCD5F7FFE74"/>
    <w:rsid w:val="00B61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C4A8C-69DB-4B29-87B0-35E9AA09A98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0DA052D-4DF8-491D-A3A0-8CBFEC4C874B}"/>
</file>

<file path=customXml/itemProps5.xml><?xml version="1.0" encoding="utf-8"?>
<ds:datastoreItem xmlns:ds="http://schemas.openxmlformats.org/officeDocument/2006/customXml" ds:itemID="{1B33A705-DA31-4EA8-A281-407C9CAC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224</TotalTime>
  <Pages>12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 Cancel Encounters_Soarian Bi Reqs</dc:title>
  <dc:subject>IDBB</dc:subject>
  <dc:creator>rca48959</dc:creator>
  <cp:lastModifiedBy>Whitley, Lois</cp:lastModifiedBy>
  <cp:revision>47</cp:revision>
  <cp:lastPrinted>2013-10-28T16:55:00Z</cp:lastPrinted>
  <dcterms:created xsi:type="dcterms:W3CDTF">2015-10-23T13:22:00Z</dcterms:created>
  <dcterms:modified xsi:type="dcterms:W3CDTF">2017-12-04T15:38:00Z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