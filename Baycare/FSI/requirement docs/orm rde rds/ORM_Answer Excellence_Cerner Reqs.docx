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471A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5D0A36BE" w14:textId="124F903F" w:rsidR="00F5255D" w:rsidRPr="0071451A" w:rsidRDefault="00A6501B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ORM</w:t>
      </w:r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C924C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Answer Excellence</w:t>
      </w:r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C924C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Cerner</w:t>
      </w:r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Req</w:t>
      </w:r>
      <w:r w:rsidR="00607A35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6BE2EDB7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7BC66563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052C73FD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5-3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D720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5/31/2018</w:t>
          </w:r>
        </w:sdtContent>
      </w:sdt>
    </w:p>
    <w:p w14:paraId="156A6F7A" w14:textId="77777777" w:rsidR="00982A41" w:rsidRDefault="00982A41">
      <w:r>
        <w:br w:type="page"/>
      </w:r>
    </w:p>
    <w:p w14:paraId="210C565B" w14:textId="47F031AB" w:rsidR="007B242A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6760354" w:history="1">
        <w:r w:rsidR="007B242A" w:rsidRPr="00095654">
          <w:rPr>
            <w:rStyle w:val="Hyperlink"/>
          </w:rPr>
          <w:t>Document Control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_Toc16760354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3</w:t>
        </w:r>
        <w:r w:rsidR="007B242A">
          <w:rPr>
            <w:webHidden/>
          </w:rPr>
          <w:fldChar w:fldCharType="end"/>
        </w:r>
      </w:hyperlink>
    </w:p>
    <w:p w14:paraId="7159A790" w14:textId="5B5A02EF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55" w:history="1">
        <w:r w:rsidR="007B242A" w:rsidRPr="00095654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_Toc16760355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3</w:t>
        </w:r>
        <w:r w:rsidR="007B242A">
          <w:rPr>
            <w:noProof/>
            <w:webHidden/>
          </w:rPr>
          <w:fldChar w:fldCharType="end"/>
        </w:r>
      </w:hyperlink>
    </w:p>
    <w:p w14:paraId="177E3C98" w14:textId="7C375E5D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56" w:history="1">
        <w:r w:rsidR="007B242A" w:rsidRPr="00095654">
          <w:rPr>
            <w:rStyle w:val="Hyperlink"/>
            <w:rFonts w:cs="Arial"/>
            <w:noProof/>
          </w:rPr>
          <w:t>Project Distribution List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_Toc16760356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3</w:t>
        </w:r>
        <w:r w:rsidR="007B242A">
          <w:rPr>
            <w:noProof/>
            <w:webHidden/>
          </w:rPr>
          <w:fldChar w:fldCharType="end"/>
        </w:r>
      </w:hyperlink>
    </w:p>
    <w:p w14:paraId="60E761AB" w14:textId="7334E806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57" w:history="1">
        <w:r w:rsidR="007B242A" w:rsidRPr="00095654">
          <w:rPr>
            <w:rStyle w:val="Hyperlink"/>
            <w:rFonts w:cs="Arial"/>
            <w:noProof/>
          </w:rPr>
          <w:t>Document Version Control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_Toc16760357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3</w:t>
        </w:r>
        <w:r w:rsidR="007B242A">
          <w:rPr>
            <w:noProof/>
            <w:webHidden/>
          </w:rPr>
          <w:fldChar w:fldCharType="end"/>
        </w:r>
      </w:hyperlink>
    </w:p>
    <w:p w14:paraId="279ABDC8" w14:textId="757A63A4" w:rsidR="007B242A" w:rsidRDefault="001A6BE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358" w:history="1">
        <w:r w:rsidR="007B242A" w:rsidRPr="00095654">
          <w:rPr>
            <w:rStyle w:val="Hyperlink"/>
            <w:rFonts w:cs="Arial"/>
          </w:rPr>
          <w:t>1.    Introduction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_Toc16760358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4</w:t>
        </w:r>
        <w:r w:rsidR="007B242A">
          <w:rPr>
            <w:webHidden/>
          </w:rPr>
          <w:fldChar w:fldCharType="end"/>
        </w:r>
      </w:hyperlink>
    </w:p>
    <w:p w14:paraId="766F6144" w14:textId="29F03E38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59" w:history="1">
        <w:r w:rsidR="007B242A" w:rsidRPr="00095654">
          <w:rPr>
            <w:rStyle w:val="Hyperlink"/>
            <w:rFonts w:cs="Arial"/>
            <w:noProof/>
          </w:rPr>
          <w:t>1.1    Purpose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_Toc16760359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4</w:t>
        </w:r>
        <w:r w:rsidR="007B242A">
          <w:rPr>
            <w:noProof/>
            <w:webHidden/>
          </w:rPr>
          <w:fldChar w:fldCharType="end"/>
        </w:r>
      </w:hyperlink>
    </w:p>
    <w:p w14:paraId="29F37613" w14:textId="50A5CE8B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60" w:history="1">
        <w:r w:rsidR="007B242A" w:rsidRPr="00095654">
          <w:rPr>
            <w:rStyle w:val="Hyperlink"/>
            <w:rFonts w:cs="Arial"/>
            <w:noProof/>
          </w:rPr>
          <w:t>1.2    Project Scope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_Toc16760360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4</w:t>
        </w:r>
        <w:r w:rsidR="007B242A">
          <w:rPr>
            <w:noProof/>
            <w:webHidden/>
          </w:rPr>
          <w:fldChar w:fldCharType="end"/>
        </w:r>
      </w:hyperlink>
    </w:p>
    <w:p w14:paraId="7C0580DA" w14:textId="383CA564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61" w:history="1">
        <w:r w:rsidR="007B242A" w:rsidRPr="00095654">
          <w:rPr>
            <w:rStyle w:val="Hyperlink"/>
            <w:rFonts w:cs="Arial"/>
            <w:noProof/>
          </w:rPr>
          <w:t>1.3    Terminology Standards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_Toc16760361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4</w:t>
        </w:r>
        <w:r w:rsidR="007B242A">
          <w:rPr>
            <w:noProof/>
            <w:webHidden/>
          </w:rPr>
          <w:fldChar w:fldCharType="end"/>
        </w:r>
      </w:hyperlink>
    </w:p>
    <w:p w14:paraId="7A2D361C" w14:textId="63211CA2" w:rsidR="007B242A" w:rsidRDefault="001A6BE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362" w:history="1">
        <w:r w:rsidR="007B242A" w:rsidRPr="00095654">
          <w:rPr>
            <w:rStyle w:val="Hyperlink"/>
            <w:rFonts w:cs="Arial"/>
          </w:rPr>
          <w:t>1.3.1 Acronyms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_Toc16760362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4</w:t>
        </w:r>
        <w:r w:rsidR="007B242A">
          <w:rPr>
            <w:webHidden/>
          </w:rPr>
          <w:fldChar w:fldCharType="end"/>
        </w:r>
      </w:hyperlink>
    </w:p>
    <w:p w14:paraId="3381C762" w14:textId="58253FDA" w:rsidR="007B242A" w:rsidRDefault="001A6BE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363" w:history="1">
        <w:r w:rsidR="007B242A" w:rsidRPr="00095654">
          <w:rPr>
            <w:rStyle w:val="Hyperlink"/>
            <w:rFonts w:cs="Arial"/>
          </w:rPr>
          <w:t>1.3.2 Glossary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_Toc16760363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4</w:t>
        </w:r>
        <w:r w:rsidR="007B242A">
          <w:rPr>
            <w:webHidden/>
          </w:rPr>
          <w:fldChar w:fldCharType="end"/>
        </w:r>
      </w:hyperlink>
    </w:p>
    <w:p w14:paraId="14CAD425" w14:textId="2A9DE188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64" w:history="1">
        <w:r w:rsidR="007B242A" w:rsidRPr="00095654">
          <w:rPr>
            <w:rStyle w:val="Hyperlink"/>
            <w:rFonts w:cs="Arial"/>
            <w:noProof/>
          </w:rPr>
          <w:t>1.4   Document References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_Toc16760364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4</w:t>
        </w:r>
        <w:r w:rsidR="007B242A">
          <w:rPr>
            <w:noProof/>
            <w:webHidden/>
          </w:rPr>
          <w:fldChar w:fldCharType="end"/>
        </w:r>
      </w:hyperlink>
    </w:p>
    <w:p w14:paraId="4439453D" w14:textId="606AEFF0" w:rsidR="007B242A" w:rsidRDefault="001A6BE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365" w:history="1">
        <w:r w:rsidR="007B242A" w:rsidRPr="00095654">
          <w:rPr>
            <w:rStyle w:val="Hyperlink"/>
            <w:rFonts w:cs="Arial"/>
          </w:rPr>
          <w:t>2.   Diagram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_Toc16760365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5</w:t>
        </w:r>
        <w:r w:rsidR="007B242A">
          <w:rPr>
            <w:webHidden/>
          </w:rPr>
          <w:fldChar w:fldCharType="end"/>
        </w:r>
      </w:hyperlink>
    </w:p>
    <w:p w14:paraId="64221F08" w14:textId="6FC5ED19" w:rsidR="007B242A" w:rsidRDefault="001A6BE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366" w:history="1">
        <w:r w:rsidR="007B242A" w:rsidRPr="00095654">
          <w:rPr>
            <w:rStyle w:val="Hyperlink"/>
            <w:rFonts w:cs="Arial"/>
          </w:rPr>
          <w:t>3.    Requirements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_Toc16760366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6</w:t>
        </w:r>
        <w:r w:rsidR="007B242A">
          <w:rPr>
            <w:webHidden/>
          </w:rPr>
          <w:fldChar w:fldCharType="end"/>
        </w:r>
      </w:hyperlink>
    </w:p>
    <w:p w14:paraId="0C0D6900" w14:textId="3D652654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67" w:history="1">
        <w:r w:rsidR="007B242A" w:rsidRPr="00095654">
          <w:rPr>
            <w:rStyle w:val="Hyperlink"/>
            <w:rFonts w:cs="Arial"/>
            <w:noProof/>
          </w:rPr>
          <w:t>3.1    Functional Requirements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_Toc16760367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6</w:t>
        </w:r>
        <w:r w:rsidR="007B242A">
          <w:rPr>
            <w:noProof/>
            <w:webHidden/>
          </w:rPr>
          <w:fldChar w:fldCharType="end"/>
        </w:r>
      </w:hyperlink>
    </w:p>
    <w:p w14:paraId="7981D879" w14:textId="52B1F963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68" w:history="1">
        <w:r w:rsidR="007B242A" w:rsidRPr="00095654">
          <w:rPr>
            <w:rStyle w:val="Hyperlink"/>
            <w:rFonts w:cs="Arial"/>
            <w:noProof/>
          </w:rPr>
          <w:t>3.2    Non-Functional Requirements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_Toc16760368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6</w:t>
        </w:r>
        <w:r w:rsidR="007B242A">
          <w:rPr>
            <w:noProof/>
            <w:webHidden/>
          </w:rPr>
          <w:fldChar w:fldCharType="end"/>
        </w:r>
      </w:hyperlink>
    </w:p>
    <w:p w14:paraId="055A91FF" w14:textId="0E87CEB5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69" w:history="1">
        <w:r w:rsidR="007B242A" w:rsidRPr="00095654">
          <w:rPr>
            <w:rStyle w:val="Hyperlink"/>
            <w:rFonts w:cs="Arial"/>
            <w:noProof/>
          </w:rPr>
          <w:t>3.3    Messaging Protocols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_Toc16760369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7</w:t>
        </w:r>
        <w:r w:rsidR="007B242A">
          <w:rPr>
            <w:noProof/>
            <w:webHidden/>
          </w:rPr>
          <w:fldChar w:fldCharType="end"/>
        </w:r>
      </w:hyperlink>
    </w:p>
    <w:p w14:paraId="7E9F96CF" w14:textId="704529C9" w:rsidR="007B242A" w:rsidRDefault="001A6BE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370" w:history="1">
        <w:r w:rsidR="007B242A" w:rsidRPr="00095654">
          <w:rPr>
            <w:rStyle w:val="Hyperlink"/>
          </w:rPr>
          <w:t>3.3.1    Inbound to the BayCare Cloverleaf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_Toc16760370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7</w:t>
        </w:r>
        <w:r w:rsidR="007B242A">
          <w:rPr>
            <w:webHidden/>
          </w:rPr>
          <w:fldChar w:fldCharType="end"/>
        </w:r>
      </w:hyperlink>
    </w:p>
    <w:p w14:paraId="4B6985B9" w14:textId="739DA1BA" w:rsidR="007B242A" w:rsidRDefault="001A6BE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371" w:history="1">
        <w:r w:rsidR="007B242A" w:rsidRPr="00095654">
          <w:rPr>
            <w:rStyle w:val="Hyperlink"/>
          </w:rPr>
          <w:t>3.3.2    Outbound to the BayCare Cloverleaf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_Toc16760371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7</w:t>
        </w:r>
        <w:r w:rsidR="007B242A">
          <w:rPr>
            <w:webHidden/>
          </w:rPr>
          <w:fldChar w:fldCharType="end"/>
        </w:r>
      </w:hyperlink>
    </w:p>
    <w:p w14:paraId="2A3BF43B" w14:textId="6A3B2C52" w:rsidR="007B242A" w:rsidRDefault="001A6BE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372" w:history="1">
        <w:r w:rsidR="007B242A" w:rsidRPr="00095654">
          <w:rPr>
            <w:rStyle w:val="Hyperlink"/>
          </w:rPr>
          <w:t>3.3.3    Inbound to the Vendor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_Toc16760372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7</w:t>
        </w:r>
        <w:r w:rsidR="007B242A">
          <w:rPr>
            <w:webHidden/>
          </w:rPr>
          <w:fldChar w:fldCharType="end"/>
        </w:r>
      </w:hyperlink>
    </w:p>
    <w:p w14:paraId="59155618" w14:textId="1C1F5E8A" w:rsidR="007B242A" w:rsidRDefault="001A6BE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373" w:history="1">
        <w:r w:rsidR="007B242A" w:rsidRPr="00095654">
          <w:rPr>
            <w:rStyle w:val="Hyperlink"/>
          </w:rPr>
          <w:t>3.3.4    Outbound to the Vendor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_Toc16760373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7</w:t>
        </w:r>
        <w:r w:rsidR="007B242A">
          <w:rPr>
            <w:webHidden/>
          </w:rPr>
          <w:fldChar w:fldCharType="end"/>
        </w:r>
      </w:hyperlink>
    </w:p>
    <w:p w14:paraId="2294CEAE" w14:textId="1F7233B1" w:rsidR="007B242A" w:rsidRDefault="001A6BE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374" w:history="1">
        <w:r w:rsidR="007B242A" w:rsidRPr="00095654">
          <w:rPr>
            <w:rStyle w:val="Hyperlink"/>
            <w:rFonts w:cs="Arial"/>
          </w:rPr>
          <w:t>4.    HL7 Messaging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_Toc16760374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8</w:t>
        </w:r>
        <w:r w:rsidR="007B242A">
          <w:rPr>
            <w:webHidden/>
          </w:rPr>
          <w:fldChar w:fldCharType="end"/>
        </w:r>
      </w:hyperlink>
    </w:p>
    <w:p w14:paraId="41C9BBA2" w14:textId="4C21A5FE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75" w:history="1">
        <w:r w:rsidR="007B242A" w:rsidRPr="00095654">
          <w:rPr>
            <w:rStyle w:val="Hyperlink"/>
            <w:rFonts w:cs="Arial"/>
            <w:noProof/>
          </w:rPr>
          <w:t>4.1 Messaging Format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_Toc16760375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8</w:t>
        </w:r>
        <w:r w:rsidR="007B242A">
          <w:rPr>
            <w:noProof/>
            <w:webHidden/>
          </w:rPr>
          <w:fldChar w:fldCharType="end"/>
        </w:r>
      </w:hyperlink>
    </w:p>
    <w:p w14:paraId="73300832" w14:textId="3CBA871F" w:rsidR="007B242A" w:rsidRDefault="001A6BE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376" w:history="1">
        <w:r w:rsidR="007B242A" w:rsidRPr="00095654">
          <w:rPr>
            <w:rStyle w:val="Hyperlink"/>
          </w:rPr>
          <w:t>4.1.1     Segments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_Toc16760376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8</w:t>
        </w:r>
        <w:r w:rsidR="007B242A">
          <w:rPr>
            <w:webHidden/>
          </w:rPr>
          <w:fldChar w:fldCharType="end"/>
        </w:r>
      </w:hyperlink>
    </w:p>
    <w:p w14:paraId="14B757E8" w14:textId="5D6E4FD1" w:rsidR="007B242A" w:rsidRDefault="001A6BE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377" w:history="1">
        <w:r w:rsidR="007B242A" w:rsidRPr="00095654">
          <w:rPr>
            <w:rStyle w:val="Hyperlink"/>
          </w:rPr>
          <w:t>4.1</w:t>
        </w:r>
        <w:r w:rsidR="007B242A" w:rsidRPr="00095654">
          <w:rPr>
            <w:rStyle w:val="Hyperlink"/>
            <w:i/>
          </w:rPr>
          <w:t>.</w:t>
        </w:r>
        <w:r w:rsidR="007B242A" w:rsidRPr="00095654">
          <w:rPr>
            <w:rStyle w:val="Hyperlink"/>
          </w:rPr>
          <w:t>2     Messaging Event Types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_Toc16760377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8</w:t>
        </w:r>
        <w:r w:rsidR="007B242A">
          <w:rPr>
            <w:webHidden/>
          </w:rPr>
          <w:fldChar w:fldCharType="end"/>
        </w:r>
      </w:hyperlink>
    </w:p>
    <w:p w14:paraId="58B42EEE" w14:textId="2FA694BD" w:rsidR="007B242A" w:rsidRDefault="001A6BE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378" w:history="1">
        <w:r w:rsidR="007B242A" w:rsidRPr="00095654">
          <w:rPr>
            <w:rStyle w:val="Hyperlink"/>
          </w:rPr>
          <w:t>4.1</w:t>
        </w:r>
        <w:r w:rsidR="007B242A" w:rsidRPr="00095654">
          <w:rPr>
            <w:rStyle w:val="Hyperlink"/>
            <w:i/>
          </w:rPr>
          <w:t>.</w:t>
        </w:r>
        <w:r w:rsidR="007B242A" w:rsidRPr="00095654">
          <w:rPr>
            <w:rStyle w:val="Hyperlink"/>
          </w:rPr>
          <w:t>3    Cloverleaf Configuration Files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_Toc16760378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9</w:t>
        </w:r>
        <w:r w:rsidR="007B242A">
          <w:rPr>
            <w:webHidden/>
          </w:rPr>
          <w:fldChar w:fldCharType="end"/>
        </w:r>
      </w:hyperlink>
    </w:p>
    <w:p w14:paraId="13793D86" w14:textId="60B3A099" w:rsidR="007B242A" w:rsidRDefault="001A6BE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0379" w:history="1">
        <w:r w:rsidR="007B242A" w:rsidRPr="00095654">
          <w:rPr>
            <w:rStyle w:val="Hyperlink"/>
          </w:rPr>
          <w:t>4.1.4    Cloverleaf Site Location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_Toc16760379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9</w:t>
        </w:r>
        <w:r w:rsidR="007B242A">
          <w:rPr>
            <w:webHidden/>
          </w:rPr>
          <w:fldChar w:fldCharType="end"/>
        </w:r>
      </w:hyperlink>
    </w:p>
    <w:p w14:paraId="2D3A0816" w14:textId="32736896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80" w:history="1">
        <w:r w:rsidR="007B242A" w:rsidRPr="00095654">
          <w:rPr>
            <w:rStyle w:val="Hyperlink"/>
            <w:noProof/>
          </w:rPr>
          <w:t>4.2     Data Transformation Requirements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_Toc16760380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9</w:t>
        </w:r>
        <w:r w:rsidR="007B242A">
          <w:rPr>
            <w:noProof/>
            <w:webHidden/>
          </w:rPr>
          <w:fldChar w:fldCharType="end"/>
        </w:r>
      </w:hyperlink>
    </w:p>
    <w:p w14:paraId="2654F5A2" w14:textId="3588CA6C" w:rsidR="007B242A" w:rsidRDefault="001A6BE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0381" w:history="1">
        <w:r w:rsidR="007B242A" w:rsidRPr="00095654">
          <w:rPr>
            <w:rStyle w:val="Hyperlink"/>
            <w:noProof/>
          </w:rPr>
          <w:t>4.3     Sample Message</w:t>
        </w:r>
        <w:r w:rsidR="007B242A">
          <w:rPr>
            <w:noProof/>
            <w:webHidden/>
          </w:rPr>
          <w:tab/>
        </w:r>
        <w:r w:rsidR="007B242A">
          <w:rPr>
            <w:noProof/>
            <w:webHidden/>
          </w:rPr>
          <w:fldChar w:fldCharType="begin"/>
        </w:r>
        <w:r w:rsidR="007B242A">
          <w:rPr>
            <w:noProof/>
            <w:webHidden/>
          </w:rPr>
          <w:instrText xml:space="preserve"> PAGEREF _Toc16760381 \h </w:instrText>
        </w:r>
        <w:r w:rsidR="007B242A">
          <w:rPr>
            <w:noProof/>
            <w:webHidden/>
          </w:rPr>
        </w:r>
        <w:r w:rsidR="007B242A">
          <w:rPr>
            <w:noProof/>
            <w:webHidden/>
          </w:rPr>
          <w:fldChar w:fldCharType="separate"/>
        </w:r>
        <w:r w:rsidR="007B242A">
          <w:rPr>
            <w:noProof/>
            <w:webHidden/>
          </w:rPr>
          <w:t>11</w:t>
        </w:r>
        <w:r w:rsidR="007B242A">
          <w:rPr>
            <w:noProof/>
            <w:webHidden/>
          </w:rPr>
          <w:fldChar w:fldCharType="end"/>
        </w:r>
      </w:hyperlink>
    </w:p>
    <w:p w14:paraId="245FFFD3" w14:textId="3D1911F1" w:rsidR="007B242A" w:rsidRDefault="001A6BE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382" w:history="1">
        <w:r w:rsidR="007B242A" w:rsidRPr="00095654">
          <w:rPr>
            <w:rStyle w:val="Hyperlink"/>
            <w:rFonts w:cs="Arial"/>
          </w:rPr>
          <w:t>5.    Alerts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_Toc16760382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11</w:t>
        </w:r>
        <w:r w:rsidR="007B242A">
          <w:rPr>
            <w:webHidden/>
          </w:rPr>
          <w:fldChar w:fldCharType="end"/>
        </w:r>
      </w:hyperlink>
    </w:p>
    <w:p w14:paraId="11E60F6E" w14:textId="5CC0C5F3" w:rsidR="007B242A" w:rsidRDefault="001A6BE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383" w:history="1">
        <w:r w:rsidR="007B242A" w:rsidRPr="00095654">
          <w:rPr>
            <w:rStyle w:val="Hyperlink"/>
            <w:rFonts w:cs="Arial"/>
          </w:rPr>
          <w:t>Appendix A: Risks and Concerns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_Toc16760383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12</w:t>
        </w:r>
        <w:r w:rsidR="007B242A">
          <w:rPr>
            <w:webHidden/>
          </w:rPr>
          <w:fldChar w:fldCharType="end"/>
        </w:r>
      </w:hyperlink>
    </w:p>
    <w:p w14:paraId="41EAB744" w14:textId="30091AE7" w:rsidR="007B242A" w:rsidRDefault="001A6BE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0384" w:history="1">
        <w:r w:rsidR="007B242A" w:rsidRPr="00095654">
          <w:rPr>
            <w:rStyle w:val="Hyperlink"/>
            <w:rFonts w:cs="Arial"/>
          </w:rPr>
          <w:t>Appendix B: Issues List</w:t>
        </w:r>
        <w:r w:rsidR="007B242A">
          <w:rPr>
            <w:webHidden/>
          </w:rPr>
          <w:tab/>
        </w:r>
        <w:r w:rsidR="007B242A">
          <w:rPr>
            <w:webHidden/>
          </w:rPr>
          <w:fldChar w:fldCharType="begin"/>
        </w:r>
        <w:r w:rsidR="007B242A">
          <w:rPr>
            <w:webHidden/>
          </w:rPr>
          <w:instrText xml:space="preserve"> PAGEREF _Toc16760384 \h </w:instrText>
        </w:r>
        <w:r w:rsidR="007B242A">
          <w:rPr>
            <w:webHidden/>
          </w:rPr>
        </w:r>
        <w:r w:rsidR="007B242A">
          <w:rPr>
            <w:webHidden/>
          </w:rPr>
          <w:fldChar w:fldCharType="separate"/>
        </w:r>
        <w:r w:rsidR="007B242A">
          <w:rPr>
            <w:webHidden/>
          </w:rPr>
          <w:t>12</w:t>
        </w:r>
        <w:r w:rsidR="007B242A">
          <w:rPr>
            <w:webHidden/>
          </w:rPr>
          <w:fldChar w:fldCharType="end"/>
        </w:r>
      </w:hyperlink>
    </w:p>
    <w:p w14:paraId="233BB2AC" w14:textId="109AE33D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4424694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1676035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3D9A814B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1" w:name="_Toc366154246"/>
      <w:bookmarkStart w:id="2" w:name="_Toc16760355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1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23A5CCA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B5EF8CE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57BD98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B547F5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84ECE4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A9D8CC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EDCAE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4DF7E" w14:textId="77777777" w:rsidR="00004732" w:rsidRPr="00FB14A7" w:rsidRDefault="0093573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ich.allison@baycare.org</w:t>
            </w:r>
          </w:p>
        </w:tc>
      </w:tr>
      <w:tr w:rsidR="00004732" w:rsidRPr="00FB14A7" w14:paraId="1ABEEBFF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C23A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1924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6170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3D1B8E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05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515D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4703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23684B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F8EB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22A8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25DA5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B5DFDC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E280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2CD0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FF3F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04D2A23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E837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6CFA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884D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BE97EE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56484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1F6A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18F0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64FE59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B6189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DA4D5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6FA6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2273B28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06151F96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1676035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73697DDA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10E158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1676035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045C7CF1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D10F818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B31D30F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17AD86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0CD3EF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F639B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1C7FEB3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AB00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5-3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80FA109" w14:textId="77777777" w:rsidR="00320263" w:rsidRPr="004E7A3E" w:rsidRDefault="007E14B7" w:rsidP="007E14B7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5/31/2018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7AA19B5A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1B7AB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5742D4C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FA3D9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DBA3D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E7A1F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FC770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31B67F9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EA9065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236F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2F45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3EB4B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25AEA07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A0B3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E0A43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83C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8688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374FC403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0A1F7073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676035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3299895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676035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1DCF7DCC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</w:t>
          </w:r>
          <w:r w:rsidR="007E14B7">
            <w:rPr>
              <w:rFonts w:asciiTheme="minorHAnsi" w:hAnsiTheme="minorHAnsi" w:cs="Arial"/>
              <w:i w:val="0"/>
            </w:rPr>
            <w:t xml:space="preserve">Answer Excellence </w:t>
          </w:r>
          <w:r w:rsidR="007E14B7" w:rsidRPr="007E14B7">
            <w:rPr>
              <w:rFonts w:asciiTheme="minorHAnsi" w:hAnsiTheme="minorHAnsi" w:cs="Arial"/>
              <w:i w:val="0"/>
            </w:rPr>
            <w:t xml:space="preserve">Physician Consult </w:t>
          </w:r>
          <w:r w:rsidR="007E14B7">
            <w:rPr>
              <w:rFonts w:asciiTheme="minorHAnsi" w:hAnsiTheme="minorHAnsi" w:cs="Arial"/>
              <w:i w:val="0"/>
            </w:rPr>
            <w:t xml:space="preserve">Order updates </w:t>
          </w:r>
          <w:r>
            <w:rPr>
              <w:rFonts w:asciiTheme="minorHAnsi" w:hAnsiTheme="minorHAnsi" w:cs="Arial"/>
              <w:i w:val="0"/>
            </w:rPr>
            <w:t xml:space="preserve">to </w:t>
          </w:r>
          <w:r w:rsidR="007E14B7">
            <w:rPr>
              <w:rFonts w:asciiTheme="minorHAnsi" w:hAnsiTheme="minorHAnsi" w:cs="Arial"/>
              <w:i w:val="0"/>
            </w:rPr>
            <w:t>Cerner</w:t>
          </w:r>
          <w:r>
            <w:rPr>
              <w:rFonts w:asciiTheme="minorHAnsi" w:hAnsiTheme="minorHAnsi" w:cs="Arial"/>
              <w:i w:val="0"/>
            </w:rPr>
            <w:t xml:space="preserve"> translation interface. </w:t>
          </w:r>
        </w:p>
        <w:p w14:paraId="3C19C3B7" w14:textId="77777777" w:rsidR="00C53B6B" w:rsidRDefault="001A6BE0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43761DB2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1676036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255E03D1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</w:t>
          </w:r>
          <w:r w:rsidR="007E14B7">
            <w:rPr>
              <w:rFonts w:asciiTheme="minorHAnsi" w:hAnsiTheme="minorHAnsi" w:cs="Arial"/>
              <w:i w:val="0"/>
            </w:rPr>
            <w:t>Answer Excellence ORM message updates to Cerner.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  <w:p w14:paraId="22C52DB6" w14:textId="77777777" w:rsidR="009666CA" w:rsidRPr="004E7A3E" w:rsidRDefault="001A6BE0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01776F3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5DF2717D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38F8A074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1676036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3530517E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1676036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p w14:paraId="19B30FF7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05782B42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1676036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6E20431D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66BB9BF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1676036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p w14:paraId="465AD98D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2658BE01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57E06A7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16760365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ED209C9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1ACE4B0C" w14:textId="77777777" w:rsidR="005E66D3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7721DBD4" w14:textId="77777777" w:rsidR="00251535" w:rsidRDefault="001A6BE0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54670981" w14:textId="77777777" w:rsidR="007B242A" w:rsidRDefault="001A6BE0">
      <w:pPr>
        <w:rPr>
          <w:noProof/>
        </w:rPr>
      </w:pPr>
      <w:sdt>
        <w:sdtPr>
          <w:rPr>
            <w:noProof/>
          </w:rPr>
          <w:id w:val="245688626"/>
          <w:picture/>
        </w:sdtPr>
        <w:sdtEndPr/>
        <w:sdtContent>
          <w:r w:rsidR="005E66D3" w:rsidRPr="005E66D3">
            <w:rPr>
              <w:noProof/>
            </w:rPr>
            <w:drawing>
              <wp:inline distT="0" distB="0" distL="0" distR="0" wp14:anchorId="39CAA17D" wp14:editId="3E71E99C">
                <wp:extent cx="2400300" cy="4572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90EF357" w14:textId="77777777" w:rsidR="007B242A" w:rsidRDefault="007B242A" w:rsidP="007B242A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A0B0C" wp14:editId="49A6BF46">
                <wp:simplePos x="0" y="0"/>
                <wp:positionH relativeFrom="column">
                  <wp:posOffset>5287645</wp:posOffset>
                </wp:positionH>
                <wp:positionV relativeFrom="paragraph">
                  <wp:posOffset>3006090</wp:posOffset>
                </wp:positionV>
                <wp:extent cx="1146810" cy="0"/>
                <wp:effectExtent l="38100" t="76200" r="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8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417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416.35pt;margin-top:236.7pt;width:90.3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4BA45" wp14:editId="596ABABD">
                <wp:simplePos x="0" y="0"/>
                <wp:positionH relativeFrom="column">
                  <wp:posOffset>3887470</wp:posOffset>
                </wp:positionH>
                <wp:positionV relativeFrom="paragraph">
                  <wp:posOffset>2993390</wp:posOffset>
                </wp:positionV>
                <wp:extent cx="1146810" cy="0"/>
                <wp:effectExtent l="38100" t="76200" r="0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8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6AEC" id="Straight Arrow Connector 295" o:spid="_x0000_s1026" type="#_x0000_t32" style="position:absolute;margin-left:306.1pt;margin-top:235.7pt;width:90.3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Pr="009A35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ABE0C" wp14:editId="5BA9C6F2">
                <wp:simplePos x="0" y="0"/>
                <wp:positionH relativeFrom="column">
                  <wp:posOffset>3590925</wp:posOffset>
                </wp:positionH>
                <wp:positionV relativeFrom="paragraph">
                  <wp:posOffset>2186304</wp:posOffset>
                </wp:positionV>
                <wp:extent cx="1560830" cy="600075"/>
                <wp:effectExtent l="0" t="0" r="2032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8112B" w14:textId="77777777" w:rsidR="007B242A" w:rsidRDefault="007B242A" w:rsidP="007B242A">
                            <w:r>
                              <w:t>Physician Consult ORM – status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AB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75pt;margin-top:172.15pt;width:122.9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">
                <v:textbox>
                  <w:txbxContent>
                    <w:p w14:paraId="7598112B" w14:textId="77777777" w:rsidR="007B242A" w:rsidRDefault="007B242A" w:rsidP="007B242A">
                      <w:r>
                        <w:t>Physician Consult ORM – status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422408" wp14:editId="536D12E2">
                <wp:simplePos x="0" y="0"/>
                <wp:positionH relativeFrom="column">
                  <wp:posOffset>2580640</wp:posOffset>
                </wp:positionH>
                <wp:positionV relativeFrom="paragraph">
                  <wp:posOffset>2992755</wp:posOffset>
                </wp:positionV>
                <wp:extent cx="1146810" cy="0"/>
                <wp:effectExtent l="38100" t="76200" r="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8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D1F8" id="Straight Arrow Connector 296" o:spid="_x0000_s1026" type="#_x0000_t32" style="position:absolute;margin-left:203.2pt;margin-top:235.65pt;width:90.3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Pr="009A35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A48FD" wp14:editId="604EC010">
                <wp:simplePos x="0" y="0"/>
                <wp:positionH relativeFrom="column">
                  <wp:posOffset>1000125</wp:posOffset>
                </wp:positionH>
                <wp:positionV relativeFrom="paragraph">
                  <wp:posOffset>2186305</wp:posOffset>
                </wp:positionV>
                <wp:extent cx="1560830" cy="609600"/>
                <wp:effectExtent l="0" t="0" r="2032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3463C" w14:textId="77777777" w:rsidR="007B242A" w:rsidRDefault="007B242A" w:rsidP="007B242A">
                            <w:r>
                              <w:t>Physician Consult ORM – status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48FD" id="_x0000_s1027" type="#_x0000_t202" style="position:absolute;margin-left:78.75pt;margin-top:172.15pt;width:122.9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">
                <v:textbox>
                  <w:txbxContent>
                    <w:p w14:paraId="1A93463C" w14:textId="77777777" w:rsidR="007B242A" w:rsidRDefault="007B242A" w:rsidP="007B242A">
                      <w:r>
                        <w:t>Physician Consult ORM – status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2B21D2" wp14:editId="39BD405E">
                <wp:simplePos x="0" y="0"/>
                <wp:positionH relativeFrom="column">
                  <wp:posOffset>1282065</wp:posOffset>
                </wp:positionH>
                <wp:positionV relativeFrom="paragraph">
                  <wp:posOffset>2993390</wp:posOffset>
                </wp:positionV>
                <wp:extent cx="1146810" cy="0"/>
                <wp:effectExtent l="38100" t="76200" r="0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8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B558" id="Straight Arrow Connector 297" o:spid="_x0000_s1026" type="#_x0000_t32" style="position:absolute;margin-left:100.95pt;margin-top:235.7pt;width:90.3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B3024" wp14:editId="41528E53">
                <wp:simplePos x="0" y="0"/>
                <wp:positionH relativeFrom="column">
                  <wp:posOffset>-88900</wp:posOffset>
                </wp:positionH>
                <wp:positionV relativeFrom="paragraph">
                  <wp:posOffset>2983865</wp:posOffset>
                </wp:positionV>
                <wp:extent cx="1146810" cy="0"/>
                <wp:effectExtent l="38100" t="76200" r="0" b="1143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8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6CB0" id="Straight Arrow Connector 298" o:spid="_x0000_s1026" type="#_x0000_t32" style="position:absolute;margin-left:-7pt;margin-top:234.95pt;width:90.3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Pr="009A35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2AD74D" wp14:editId="619273F2">
                <wp:simplePos x="0" y="0"/>
                <wp:positionH relativeFrom="column">
                  <wp:posOffset>-228601</wp:posOffset>
                </wp:positionH>
                <wp:positionV relativeFrom="paragraph">
                  <wp:posOffset>2167255</wp:posOffset>
                </wp:positionV>
                <wp:extent cx="1127125" cy="628650"/>
                <wp:effectExtent l="0" t="0" r="158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A4C7" w14:textId="77777777" w:rsidR="007B242A" w:rsidRDefault="007B242A" w:rsidP="007B242A">
                            <w:r>
                              <w:t>Consult order shows in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D74D" id="_x0000_s1028" type="#_x0000_t202" style="position:absolute;margin-left:-18pt;margin-top:170.65pt;width:88.7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">
                <v:textbox>
                  <w:txbxContent>
                    <w:p w14:paraId="7DB6A4C7" w14:textId="77777777" w:rsidR="007B242A" w:rsidRDefault="007B242A" w:rsidP="007B242A">
                      <w:r>
                        <w:t>Consult order shows in progress</w:t>
                      </w:r>
                    </w:p>
                  </w:txbxContent>
                </v:textbox>
              </v:shape>
            </w:pict>
          </mc:Fallback>
        </mc:AlternateContent>
      </w:r>
      <w:r w:rsidRPr="009A35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76F5FC" wp14:editId="50C7B40A">
                <wp:simplePos x="0" y="0"/>
                <wp:positionH relativeFrom="column">
                  <wp:posOffset>-228600</wp:posOffset>
                </wp:positionH>
                <wp:positionV relativeFrom="paragraph">
                  <wp:posOffset>728345</wp:posOffset>
                </wp:positionV>
                <wp:extent cx="1002665" cy="379095"/>
                <wp:effectExtent l="0" t="0" r="26035" b="2095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4CCDA" w14:textId="77777777" w:rsidR="007B242A" w:rsidRDefault="007B242A" w:rsidP="007B242A">
                            <w:r>
                              <w:t>End User places consult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F5FC" id="_x0000_s1029" type="#_x0000_t202" style="position:absolute;margin-left:-18pt;margin-top:57.35pt;width:78.95pt;height:2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">
                <v:textbox>
                  <w:txbxContent>
                    <w:p w14:paraId="3BE4CCDA" w14:textId="77777777" w:rsidR="007B242A" w:rsidRDefault="007B242A" w:rsidP="007B242A">
                      <w:r>
                        <w:t>End User places consult order</w:t>
                      </w:r>
                    </w:p>
                  </w:txbxContent>
                </v:textbox>
              </v:shape>
            </w:pict>
          </mc:Fallback>
        </mc:AlternateContent>
      </w:r>
      <w:r w:rsidRPr="009A35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2C844" wp14:editId="3AD98A02">
                <wp:simplePos x="0" y="0"/>
                <wp:positionH relativeFrom="column">
                  <wp:posOffset>4924425</wp:posOffset>
                </wp:positionH>
                <wp:positionV relativeFrom="paragraph">
                  <wp:posOffset>1512570</wp:posOffset>
                </wp:positionV>
                <wp:extent cx="1266825" cy="60960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B3C2C" w14:textId="77777777" w:rsidR="007B242A" w:rsidRDefault="007B242A" w:rsidP="007B242A">
                            <w:r>
                              <w:t>Answer Excellence notifies Physician to do a consult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C844" id="_x0000_s1030" type="#_x0000_t202" style="position:absolute;margin-left:387.75pt;margin-top:119.1pt;width:99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">
                <v:textbox>
                  <w:txbxContent>
                    <w:p w14:paraId="629B3C2C" w14:textId="77777777" w:rsidR="007B242A" w:rsidRDefault="007B242A" w:rsidP="007B242A">
                      <w:r>
                        <w:t>Answer Excellence notifies Physician to do a consult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03622" wp14:editId="2579942A">
                <wp:simplePos x="0" y="0"/>
                <wp:positionH relativeFrom="column">
                  <wp:posOffset>6642208</wp:posOffset>
                </wp:positionH>
                <wp:positionV relativeFrom="paragraph">
                  <wp:posOffset>935247</wp:posOffset>
                </wp:positionV>
                <wp:extent cx="0" cy="1250543"/>
                <wp:effectExtent l="95250" t="0" r="76200" b="6413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54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D981E" id="Straight Arrow Connector 293" o:spid="_x0000_s1026" type="#_x0000_t32" style="position:absolute;margin-left:523pt;margin-top:73.65pt;width:0;height:9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" strokecolor="#4a7ebb">
                <v:stroke endarrow="open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5D29E" wp14:editId="5FDDDC8D">
                <wp:simplePos x="0" y="0"/>
                <wp:positionH relativeFrom="column">
                  <wp:posOffset>5147059</wp:posOffset>
                </wp:positionH>
                <wp:positionV relativeFrom="paragraph">
                  <wp:posOffset>492161</wp:posOffset>
                </wp:positionV>
                <wp:extent cx="1233170" cy="0"/>
                <wp:effectExtent l="0" t="76200" r="2413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87F7" id="Straight Arrow Connector 292" o:spid="_x0000_s1026" type="#_x0000_t32" style="position:absolute;margin-left:405.3pt;margin-top:38.75pt;width:97.1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62EF4D" wp14:editId="37835442">
                <wp:simplePos x="0" y="0"/>
                <wp:positionH relativeFrom="column">
                  <wp:posOffset>3793670</wp:posOffset>
                </wp:positionH>
                <wp:positionV relativeFrom="paragraph">
                  <wp:posOffset>483535</wp:posOffset>
                </wp:positionV>
                <wp:extent cx="1233170" cy="0"/>
                <wp:effectExtent l="0" t="76200" r="2413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321A" id="Straight Arrow Connector 291" o:spid="_x0000_s1026" type="#_x0000_t32" style="position:absolute;margin-left:298.7pt;margin-top:38.05pt;width:97.1pt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44869" wp14:editId="0A9AB538">
                <wp:simplePos x="0" y="0"/>
                <wp:positionH relativeFrom="column">
                  <wp:posOffset>2421471</wp:posOffset>
                </wp:positionH>
                <wp:positionV relativeFrom="paragraph">
                  <wp:posOffset>483535</wp:posOffset>
                </wp:positionV>
                <wp:extent cx="1233170" cy="0"/>
                <wp:effectExtent l="0" t="76200" r="2413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6AB2" id="Straight Arrow Connector 290" o:spid="_x0000_s1026" type="#_x0000_t32" style="position:absolute;margin-left:190.65pt;margin-top:38.05pt;width:97.1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" strokecolor="#4a7ebb">
                <v:stroke endarrow="open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6ED59" wp14:editId="2C6C5E87">
                <wp:simplePos x="0" y="0"/>
                <wp:positionH relativeFrom="column">
                  <wp:posOffset>1049655</wp:posOffset>
                </wp:positionH>
                <wp:positionV relativeFrom="paragraph">
                  <wp:posOffset>483235</wp:posOffset>
                </wp:positionV>
                <wp:extent cx="1233170" cy="0"/>
                <wp:effectExtent l="0" t="76200" r="2413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6433" id="Straight Arrow Connector 289" o:spid="_x0000_s1026" type="#_x0000_t32" style="position:absolute;margin-left:82.65pt;margin-top:38.05pt;width:97.1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329CC" wp14:editId="61175F42">
                <wp:simplePos x="0" y="0"/>
                <wp:positionH relativeFrom="column">
                  <wp:posOffset>-336430</wp:posOffset>
                </wp:positionH>
                <wp:positionV relativeFrom="paragraph">
                  <wp:posOffset>486674</wp:posOffset>
                </wp:positionV>
                <wp:extent cx="1233170" cy="0"/>
                <wp:effectExtent l="0" t="76200" r="2413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0926" id="Straight Arrow Connector 288" o:spid="_x0000_s1026" type="#_x0000_t32" style="position:absolute;margin-left:-26.5pt;margin-top:38.3pt;width:97.1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 w:rsidRPr="009A35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E533F" wp14:editId="32BC83C9">
                <wp:simplePos x="0" y="0"/>
                <wp:positionH relativeFrom="column">
                  <wp:posOffset>2501408</wp:posOffset>
                </wp:positionH>
                <wp:positionV relativeFrom="paragraph">
                  <wp:posOffset>1503404</wp:posOffset>
                </wp:positionV>
                <wp:extent cx="1199071" cy="267418"/>
                <wp:effectExtent l="0" t="0" r="20320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071" cy="26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9EB3B" w14:textId="77777777" w:rsidR="007B242A" w:rsidRDefault="007B242A" w:rsidP="007B242A">
                            <w:r>
                              <w:t>Cloverleaf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533F" id="_x0000_s1031" type="#_x0000_t202" style="position:absolute;margin-left:196.95pt;margin-top:118.4pt;width:94.4pt;height:2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">
                <v:textbox>
                  <w:txbxContent>
                    <w:p w14:paraId="2069EB3B" w14:textId="77777777" w:rsidR="007B242A" w:rsidRDefault="007B242A" w:rsidP="007B242A">
                      <w:r>
                        <w:t>Cloverleaf Engine</w:t>
                      </w:r>
                    </w:p>
                  </w:txbxContent>
                </v:textbox>
              </v:shape>
            </w:pict>
          </mc:Fallback>
        </mc:AlternateContent>
      </w:r>
      <w:r w:rsidRPr="009A35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87F14" wp14:editId="17CFD991">
                <wp:simplePos x="0" y="0"/>
                <wp:positionH relativeFrom="column">
                  <wp:posOffset>3705860</wp:posOffset>
                </wp:positionH>
                <wp:positionV relativeFrom="paragraph">
                  <wp:posOffset>681990</wp:posOffset>
                </wp:positionV>
                <wp:extent cx="1298575" cy="482600"/>
                <wp:effectExtent l="0" t="0" r="15875" b="1270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5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54EB2" w14:textId="77777777" w:rsidR="007B242A" w:rsidRDefault="007B242A" w:rsidP="007B242A">
                            <w:r>
                              <w:t>Physician Consult Order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7F14" id="_x0000_s1032" type="#_x0000_t202" style="position:absolute;margin-left:291.8pt;margin-top:53.7pt;width:102.25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">
                <v:textbox>
                  <w:txbxContent>
                    <w:p w14:paraId="20C54EB2" w14:textId="77777777" w:rsidR="007B242A" w:rsidRDefault="007B242A" w:rsidP="007B242A">
                      <w:r>
                        <w:t>Physician Consult Order Message</w:t>
                      </w:r>
                    </w:p>
                  </w:txbxContent>
                </v:textbox>
              </v:shape>
            </w:pict>
          </mc:Fallback>
        </mc:AlternateContent>
      </w:r>
      <w:r w:rsidRPr="009A35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A451A" wp14:editId="1F99BD7B">
                <wp:simplePos x="0" y="0"/>
                <wp:positionH relativeFrom="column">
                  <wp:posOffset>1181819</wp:posOffset>
                </wp:positionH>
                <wp:positionV relativeFrom="paragraph">
                  <wp:posOffset>728213</wp:posOffset>
                </wp:positionV>
                <wp:extent cx="1298994" cy="482624"/>
                <wp:effectExtent l="0" t="0" r="15875" b="127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994" cy="482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CF259" w14:textId="77777777" w:rsidR="007B242A" w:rsidRDefault="007B242A" w:rsidP="007B242A">
                            <w:r>
                              <w:t>Physician Consult Order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451A" id="_x0000_s1033" type="#_x0000_t202" style="position:absolute;margin-left:93.05pt;margin-top:57.35pt;width:102.3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">
                <v:textbox>
                  <w:txbxContent>
                    <w:p w14:paraId="6B1CF259" w14:textId="77777777" w:rsidR="007B242A" w:rsidRDefault="007B242A" w:rsidP="007B242A">
                      <w:r>
                        <w:t>Physician Consult Order Message</w:t>
                      </w:r>
                    </w:p>
                  </w:txbxContent>
                </v:textbox>
              </v:shape>
            </w:pict>
          </mc:Fallback>
        </mc:AlternateContent>
      </w:r>
      <w:r w:rsidRPr="009A3538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6D2A6" wp14:editId="68CC28A2">
                <wp:simplePos x="0" y="0"/>
                <wp:positionH relativeFrom="column">
                  <wp:posOffset>203080</wp:posOffset>
                </wp:positionH>
                <wp:positionV relativeFrom="paragraph">
                  <wp:posOffset>1483743</wp:posOffset>
                </wp:positionV>
                <wp:extent cx="698740" cy="276046"/>
                <wp:effectExtent l="0" t="0" r="2540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40" cy="276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C4050" w14:textId="77777777" w:rsidR="007B242A" w:rsidRDefault="007B242A" w:rsidP="007B242A">
                            <w:r>
                              <w:t>Cerner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D2A6" id="_x0000_s1034" type="#_x0000_t202" style="position:absolute;margin-left:16pt;margin-top:116.85pt;width:5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">
                <v:textbox>
                  <w:txbxContent>
                    <w:p w14:paraId="5F7C4050" w14:textId="77777777" w:rsidR="007B242A" w:rsidRDefault="007B242A" w:rsidP="007B242A">
                      <w:r>
                        <w:t>Cerner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FB221" wp14:editId="55A18FAD">
                <wp:simplePos x="0" y="0"/>
                <wp:positionH relativeFrom="column">
                  <wp:posOffset>1221105</wp:posOffset>
                </wp:positionH>
                <wp:positionV relativeFrom="paragraph">
                  <wp:posOffset>1880870</wp:posOffset>
                </wp:positionV>
                <wp:extent cx="1198880" cy="198120"/>
                <wp:effectExtent l="0" t="0" r="20320" b="1143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98120"/>
                        </a:xfrm>
                        <a:prstGeom prst="left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A891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6.15pt;margin-top:148.1pt;width:94.4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" adj="1785" fillcolor="#f79646" strokecolor="#b66d31" strokeweight="2pt"/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1CB12" wp14:editId="6FA8489A">
                <wp:simplePos x="0" y="0"/>
                <wp:positionH relativeFrom="column">
                  <wp:posOffset>3726611</wp:posOffset>
                </wp:positionH>
                <wp:positionV relativeFrom="paragraph">
                  <wp:posOffset>1884153</wp:posOffset>
                </wp:positionV>
                <wp:extent cx="1198880" cy="198407"/>
                <wp:effectExtent l="0" t="0" r="20320" b="11430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98407"/>
                        </a:xfrm>
                        <a:prstGeom prst="left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83FBE" id="Left Arrow 18" o:spid="_x0000_s1026" type="#_x0000_t66" style="position:absolute;margin-left:293.45pt;margin-top:148.35pt;width:94.4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" adj="1787" fillcolor="#f79646" strokecolor="#b66d31" strokeweight="2pt"/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63EB2" wp14:editId="72D00B27">
                <wp:simplePos x="0" y="0"/>
                <wp:positionH relativeFrom="column">
                  <wp:posOffset>5026025</wp:posOffset>
                </wp:positionH>
                <wp:positionV relativeFrom="paragraph">
                  <wp:posOffset>1164590</wp:posOffset>
                </wp:positionV>
                <wp:extent cx="1138555" cy="974725"/>
                <wp:effectExtent l="0" t="0" r="2349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74725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C923D" id="Rectangle 14" o:spid="_x0000_s1026" style="position:absolute;margin-left:395.75pt;margin-top:91.7pt;width:89.65pt;height:7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" fillcolor="#8064a2" strokecolor="#5c4776" strokeweight="2pt"/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8C4DD" wp14:editId="2CB52921">
                <wp:simplePos x="0" y="0"/>
                <wp:positionH relativeFrom="column">
                  <wp:posOffset>3723640</wp:posOffset>
                </wp:positionH>
                <wp:positionV relativeFrom="paragraph">
                  <wp:posOffset>1216660</wp:posOffset>
                </wp:positionV>
                <wp:extent cx="1198880" cy="189230"/>
                <wp:effectExtent l="0" t="19050" r="39370" b="3937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8923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7990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293.2pt;margin-top:95.8pt;width:94.4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" adj="19895" fillcolor="#4f81bd" strokecolor="#385d8a" strokeweight="2pt"/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79E78" wp14:editId="02874660">
                <wp:simplePos x="0" y="0"/>
                <wp:positionH relativeFrom="column">
                  <wp:posOffset>1181819</wp:posOffset>
                </wp:positionH>
                <wp:positionV relativeFrom="paragraph">
                  <wp:posOffset>1211292</wp:posOffset>
                </wp:positionV>
                <wp:extent cx="1199072" cy="189782"/>
                <wp:effectExtent l="0" t="19050" r="39370" b="3937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189782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B5EA9" id="Right Arrow 16" o:spid="_x0000_s1026" type="#_x0000_t13" style="position:absolute;margin-left:93.05pt;margin-top:95.4pt;width:94.4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" adj="19891" fillcolor="#4f81bd" strokecolor="#385d8a" strokeweight="2pt"/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3901E" wp14:editId="0FDC8E12">
                <wp:simplePos x="0" y="0"/>
                <wp:positionH relativeFrom="column">
                  <wp:posOffset>2498090</wp:posOffset>
                </wp:positionH>
                <wp:positionV relativeFrom="paragraph">
                  <wp:posOffset>1164590</wp:posOffset>
                </wp:positionV>
                <wp:extent cx="1138555" cy="974725"/>
                <wp:effectExtent l="0" t="0" r="2349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747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B3152" id="Rectangle 13" o:spid="_x0000_s1026" style="position:absolute;margin-left:196.7pt;margin-top:91.7pt;width:89.65pt;height:7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" fillcolor="#c0504d" strokecolor="#8c3836" strokeweight="2pt"/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2F161" wp14:editId="7232C97D">
                <wp:simplePos x="0" y="0"/>
                <wp:positionH relativeFrom="column">
                  <wp:posOffset>-17253</wp:posOffset>
                </wp:positionH>
                <wp:positionV relativeFrom="paragraph">
                  <wp:posOffset>1168160</wp:posOffset>
                </wp:positionV>
                <wp:extent cx="1138687" cy="974785"/>
                <wp:effectExtent l="0" t="0" r="2349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9747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6B317" id="Rectangle 9" o:spid="_x0000_s1026" style="position:absolute;margin-left:-1.35pt;margin-top:92pt;width:89.65pt;height:7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" fillcolor="#9bbb59" strokecolor="#71893f" strokeweight="2pt"/>
            </w:pict>
          </mc:Fallback>
        </mc:AlternateContent>
      </w:r>
      <w:r>
        <w:rPr>
          <w:rFonts w:asciiTheme="minorHAnsi" w:hAnsiTheme="minorHAnsi" w:cs="Arial"/>
          <w:sz w:val="28"/>
        </w:rPr>
        <w:br w:type="page"/>
      </w:r>
    </w:p>
    <w:p w14:paraId="0D5374AA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1676036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55AF441F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1676036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3FD5331A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71163E1D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B38A5E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59DE4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BB18B2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355CD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094992C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41BFB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065F60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9B424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0EB8DF3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6919E7C" w14:textId="3A2CA0D5" w:rsidR="00894772" w:rsidRDefault="00894772" w:rsidP="001A6BE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1A6BE0">
              <w:rPr>
                <w:rFonts w:ascii="Calibri" w:eastAsia="Times New Roman" w:hAnsi="Calibri"/>
                <w:color w:val="000000"/>
                <w:sz w:val="22"/>
              </w:rPr>
              <w:t>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683A2C3473E45E7BE0886FDFE8869A3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B79D6FB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EA4A972E91543FB96B401DF9323103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C395685" w14:textId="77777777" w:rsidR="00894772" w:rsidRDefault="00A96277" w:rsidP="008126B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Answer Excellence ORM </w:t>
                </w:r>
                <w:r w:rsidR="00DD0697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interface to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Cerner</w:t>
                </w:r>
                <w:r w:rsidR="00DD0697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for MPH, MCS, MDU, </w:t>
                </w:r>
                <w:r w:rsidR="008126B0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BAH, NBY, SAH, </w:t>
                </w:r>
                <w:r w:rsidR="00DD0697">
                  <w:rPr>
                    <w:rFonts w:ascii="Calibri" w:eastAsia="Times New Roman" w:hAnsi="Calibri"/>
                    <w:color w:val="auto"/>
                    <w:sz w:val="22"/>
                  </w:rPr>
                  <w:t>SJ</w:t>
                </w:r>
                <w:r w:rsidR="008126B0">
                  <w:rPr>
                    <w:rFonts w:ascii="Calibri" w:eastAsia="Times New Roman" w:hAnsi="Calibri"/>
                    <w:color w:val="auto"/>
                    <w:sz w:val="22"/>
                  </w:rPr>
                  <w:t>N, and SJS</w:t>
                </w:r>
              </w:p>
            </w:tc>
          </w:sdtContent>
        </w:sdt>
      </w:tr>
      <w:tr w:rsidR="001A6BE0" w14:paraId="2768E28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D1FDF1A" w14:textId="6840C073" w:rsidR="001A6BE0" w:rsidRDefault="001A6BE0" w:rsidP="001A6BE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BEA1D7" w14:textId="77777777" w:rsidR="001A6BE0" w:rsidRDefault="001A6BE0" w:rsidP="009A1D0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1B9E0" w14:textId="60E65457" w:rsidR="001A6BE0" w:rsidRDefault="001A6BE0" w:rsidP="008126B0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A6BE0">
              <w:rPr>
                <w:rFonts w:eastAsia="Times New Roman"/>
                <w:color w:val="auto"/>
              </w:rPr>
              <w:t xml:space="preserve">ComServer: ORM_CONSULT_IN </w:t>
            </w:r>
          </w:p>
          <w:p w14:paraId="5FAD1365" w14:textId="0215F3FC" w:rsidR="001A6BE0" w:rsidRPr="001A6BE0" w:rsidRDefault="001A6BE0" w:rsidP="008126B0">
            <w:pPr>
              <w:pStyle w:val="ListParagraph"/>
              <w:numPr>
                <w:ilvl w:val="0"/>
                <w:numId w:val="25"/>
              </w:numPr>
            </w:pPr>
            <w:r w:rsidRPr="001A6BE0">
              <w:rPr>
                <w:rFonts w:ascii="Calibri" w:hAnsi="Calibri"/>
                <w:sz w:val="22"/>
              </w:rPr>
              <w:t>No mod object script</w:t>
            </w:r>
            <w:r w:rsidRPr="001A6BE0">
              <w:rPr>
                <w:rFonts w:ascii="Calibri" w:hAnsi="Calibri"/>
                <w:sz w:val="22"/>
              </w:rPr>
              <w:t>.</w:t>
            </w:r>
          </w:p>
          <w:p w14:paraId="3E539431" w14:textId="2975BD20" w:rsidR="001A6BE0" w:rsidRPr="001A6BE0" w:rsidRDefault="001A6BE0" w:rsidP="001A6BE0">
            <w:pPr>
              <w:pStyle w:val="ListParagraph"/>
              <w:numPr>
                <w:ilvl w:val="0"/>
                <w:numId w:val="25"/>
              </w:numPr>
              <w:rPr>
                <w:rFonts w:ascii="Calibri" w:hAnsi="Calibri"/>
                <w:sz w:val="22"/>
              </w:rPr>
            </w:pPr>
            <w:bookmarkStart w:id="19" w:name="_GoBack"/>
            <w:bookmarkEnd w:id="19"/>
            <w:r w:rsidRPr="001A6BE0">
              <w:t xml:space="preserve">This comserver uses the Contributor System/Source: </w:t>
            </w:r>
            <w:r w:rsidRPr="001A6BE0">
              <w:t xml:space="preserve">CONSULT </w:t>
            </w:r>
            <w:r w:rsidRPr="001A6BE0">
              <w:t>/</w:t>
            </w:r>
            <w:r w:rsidRPr="001A6BE0">
              <w:t xml:space="preserve"> </w:t>
            </w:r>
            <w:r w:rsidRPr="001A6BE0">
              <w:t>Invision.</w:t>
            </w:r>
          </w:p>
        </w:tc>
      </w:tr>
    </w:tbl>
    <w:p w14:paraId="65574173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5F76D322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6C8EB0F1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3926F57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676036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26A420C3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3FFA1DD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89B1B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A73309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1AECE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8ADEADF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F17D2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B5AB07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30655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F780A13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3181C11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EF994B7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7CAF078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B277CFA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4F2693F" w14:textId="77777777" w:rsidR="00805EC2" w:rsidRDefault="00805EC2" w:rsidP="00805EC2"/>
    <w:p w14:paraId="12BC7B58" w14:textId="77777777" w:rsidR="00856E7C" w:rsidRDefault="00856E7C" w:rsidP="00805EC2"/>
    <w:p w14:paraId="63D49058" w14:textId="77777777" w:rsidR="00856E7C" w:rsidRDefault="00856E7C" w:rsidP="00805EC2"/>
    <w:p w14:paraId="6CB274B4" w14:textId="77777777" w:rsidR="009F64CD" w:rsidRDefault="009F64CD" w:rsidP="00805EC2"/>
    <w:p w14:paraId="15341D72" w14:textId="77777777" w:rsidR="009F64CD" w:rsidRDefault="009F64CD" w:rsidP="00805EC2"/>
    <w:p w14:paraId="0B5A623A" w14:textId="77777777" w:rsidR="00583E59" w:rsidRDefault="00583E59" w:rsidP="00805EC2"/>
    <w:p w14:paraId="25770D4F" w14:textId="77777777" w:rsidR="009F64CD" w:rsidRDefault="009F64CD" w:rsidP="00805EC2"/>
    <w:p w14:paraId="6346590D" w14:textId="77777777" w:rsidR="009F64CD" w:rsidRDefault="009F64CD" w:rsidP="00805EC2"/>
    <w:p w14:paraId="1CD34142" w14:textId="77777777" w:rsidR="009F64CD" w:rsidRDefault="009F64CD" w:rsidP="00805EC2"/>
    <w:p w14:paraId="6F7B4C47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6760369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682A2EAF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354DE92F" w14:textId="77777777" w:rsidR="00856E7C" w:rsidRDefault="00856E7C" w:rsidP="00805EC2"/>
    <w:p w14:paraId="08F78259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6760370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3D8418B1" w14:textId="77777777" w:rsidTr="00E9698A">
        <w:tc>
          <w:tcPr>
            <w:tcW w:w="3258" w:type="dxa"/>
            <w:vAlign w:val="center"/>
          </w:tcPr>
          <w:p w14:paraId="1A5054B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CFD0A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B6FD07F" w14:textId="77777777" w:rsidTr="00E9698A">
        <w:tc>
          <w:tcPr>
            <w:tcW w:w="3258" w:type="dxa"/>
            <w:vAlign w:val="center"/>
          </w:tcPr>
          <w:p w14:paraId="0FB41479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A821517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9B5EFEA" w14:textId="77777777" w:rsidTr="00E9698A">
        <w:tc>
          <w:tcPr>
            <w:tcW w:w="3258" w:type="dxa"/>
            <w:vAlign w:val="center"/>
          </w:tcPr>
          <w:p w14:paraId="4B9E7A5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9C9470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96856F8" w14:textId="77777777" w:rsidTr="00E9698A">
        <w:tc>
          <w:tcPr>
            <w:tcW w:w="3258" w:type="dxa"/>
            <w:vAlign w:val="center"/>
          </w:tcPr>
          <w:p w14:paraId="33C1DC3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F292B2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2DD5AF6" w14:textId="77777777" w:rsidR="009F64CD" w:rsidRPr="0085436E" w:rsidRDefault="009F64CD" w:rsidP="009871D8"/>
    <w:p w14:paraId="50F7544D" w14:textId="77777777" w:rsidR="009F64CD" w:rsidRPr="0085436E" w:rsidRDefault="009F64CD" w:rsidP="00805EC2"/>
    <w:p w14:paraId="3B69EC02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16760371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57ACE04" w14:textId="77777777" w:rsidTr="00E9698A">
        <w:tc>
          <w:tcPr>
            <w:tcW w:w="3258" w:type="dxa"/>
            <w:vAlign w:val="center"/>
          </w:tcPr>
          <w:p w14:paraId="698FE0F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FB7491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11DB436" w14:textId="77777777" w:rsidTr="00E9698A">
        <w:tc>
          <w:tcPr>
            <w:tcW w:w="3258" w:type="dxa"/>
            <w:vAlign w:val="center"/>
          </w:tcPr>
          <w:p w14:paraId="133E5C2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A62F35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C7CBFDD" w14:textId="77777777" w:rsidTr="00E9698A">
        <w:tc>
          <w:tcPr>
            <w:tcW w:w="3258" w:type="dxa"/>
            <w:vAlign w:val="center"/>
          </w:tcPr>
          <w:p w14:paraId="0B97352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2DF52E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19359A6" w14:textId="77777777" w:rsidTr="00E9698A">
        <w:tc>
          <w:tcPr>
            <w:tcW w:w="3258" w:type="dxa"/>
            <w:vAlign w:val="center"/>
          </w:tcPr>
          <w:p w14:paraId="28D9477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32988E2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CE2EE1A" w14:textId="77777777" w:rsidR="009F64CD" w:rsidRPr="0085436E" w:rsidRDefault="009F64CD" w:rsidP="009871D8"/>
    <w:p w14:paraId="18D52926" w14:textId="77777777" w:rsidR="00653533" w:rsidRPr="0085436E" w:rsidRDefault="00653533" w:rsidP="00805EC2"/>
    <w:p w14:paraId="44985824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16760372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2ACE485" w14:textId="77777777" w:rsidTr="00E9698A">
        <w:tc>
          <w:tcPr>
            <w:tcW w:w="3258" w:type="dxa"/>
            <w:vAlign w:val="center"/>
          </w:tcPr>
          <w:p w14:paraId="237A45E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4D88D2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473A5DB" w14:textId="77777777" w:rsidTr="00E9698A">
        <w:tc>
          <w:tcPr>
            <w:tcW w:w="3258" w:type="dxa"/>
            <w:vAlign w:val="center"/>
          </w:tcPr>
          <w:p w14:paraId="5DC78EB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BBBF35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1841DC8" w14:textId="77777777" w:rsidTr="00E9698A">
        <w:tc>
          <w:tcPr>
            <w:tcW w:w="3258" w:type="dxa"/>
            <w:vAlign w:val="center"/>
          </w:tcPr>
          <w:p w14:paraId="63AE741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6A84C4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D4ECB95" w14:textId="77777777" w:rsidTr="00E9698A">
        <w:tc>
          <w:tcPr>
            <w:tcW w:w="3258" w:type="dxa"/>
            <w:vAlign w:val="center"/>
          </w:tcPr>
          <w:p w14:paraId="74776C8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8A6B9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2E50EC4" w14:textId="77777777" w:rsidR="00A12775" w:rsidRPr="0085436E" w:rsidRDefault="00A12775" w:rsidP="009871D8"/>
    <w:p w14:paraId="28741D97" w14:textId="77777777" w:rsidR="00A12775" w:rsidRPr="0085436E" w:rsidRDefault="00A12775" w:rsidP="00A12775"/>
    <w:p w14:paraId="09A00007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16760373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9BC0094" w14:textId="77777777" w:rsidTr="00E9698A">
        <w:tc>
          <w:tcPr>
            <w:tcW w:w="3258" w:type="dxa"/>
            <w:vAlign w:val="center"/>
          </w:tcPr>
          <w:p w14:paraId="5A2DD2A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AF8114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6977957" w14:textId="77777777" w:rsidTr="00E9698A">
        <w:tc>
          <w:tcPr>
            <w:tcW w:w="3258" w:type="dxa"/>
            <w:vAlign w:val="center"/>
          </w:tcPr>
          <w:p w14:paraId="0C6EE63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58190AA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4DED433A" w14:textId="77777777" w:rsidTr="00E9698A">
        <w:tc>
          <w:tcPr>
            <w:tcW w:w="3258" w:type="dxa"/>
            <w:vAlign w:val="center"/>
          </w:tcPr>
          <w:p w14:paraId="1C16BF3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FB1AAA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653FB12" w14:textId="77777777" w:rsidTr="00E9698A">
        <w:tc>
          <w:tcPr>
            <w:tcW w:w="3258" w:type="dxa"/>
            <w:vAlign w:val="center"/>
          </w:tcPr>
          <w:p w14:paraId="2238F17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D955E6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ED3D767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16760374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5FFB598A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1676037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48A6FC24" w14:textId="77777777" w:rsidR="00856E7C" w:rsidRPr="00856E7C" w:rsidRDefault="00856E7C" w:rsidP="00856E7C"/>
    <w:p w14:paraId="4923D854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16760376"/>
      <w:r w:rsidRPr="00172896">
        <w:rPr>
          <w:b w:val="0"/>
          <w:sz w:val="24"/>
          <w:szCs w:val="24"/>
        </w:rPr>
        <w:t>4.1.1     Segments</w:t>
      </w:r>
      <w:bookmarkEnd w:id="29"/>
    </w:p>
    <w:p w14:paraId="7F2EF3E4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74F68D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74DE7C" w14:textId="77777777" w:rsidR="00856E7C" w:rsidRDefault="00856E7C" w:rsidP="00856E7C">
      <w:pPr>
        <w:pStyle w:val="NoSpacing"/>
        <w:ind w:firstLine="720"/>
      </w:pPr>
      <w:r>
        <w:t>PID</w:t>
      </w:r>
    </w:p>
    <w:p w14:paraId="3A881C9B" w14:textId="77777777" w:rsidR="00856E7C" w:rsidRDefault="00DC550E" w:rsidP="00856E7C">
      <w:pPr>
        <w:pStyle w:val="NoSpacing"/>
        <w:ind w:firstLine="720"/>
      </w:pPr>
      <w:r>
        <w:t>ORC</w:t>
      </w:r>
    </w:p>
    <w:p w14:paraId="12BE2CD2" w14:textId="77777777" w:rsidR="00DC550E" w:rsidRPr="00AE346A" w:rsidRDefault="00DC550E" w:rsidP="00856E7C">
      <w:pPr>
        <w:pStyle w:val="NoSpacing"/>
        <w:ind w:firstLine="720"/>
      </w:pPr>
      <w:r>
        <w:t>OBR</w:t>
      </w:r>
    </w:p>
    <w:p w14:paraId="24CA24D8" w14:textId="77777777" w:rsidR="00856E7C" w:rsidRDefault="00856E7C" w:rsidP="00164F02">
      <w:pPr>
        <w:spacing w:after="0"/>
      </w:pPr>
    </w:p>
    <w:p w14:paraId="79F440EA" w14:textId="77777777" w:rsidR="00F94D53" w:rsidRDefault="00F94D53" w:rsidP="00164F02">
      <w:pPr>
        <w:spacing w:after="0"/>
      </w:pPr>
    </w:p>
    <w:p w14:paraId="2A6B5808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31CEAAB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3763921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01E7580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2329448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0136170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131D61C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693DA02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7C36FE9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64D171A5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5201A6C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2467DFFC" w14:textId="77777777" w:rsidR="00164F02" w:rsidRPr="00164F02" w:rsidRDefault="00164F02" w:rsidP="00164F02">
      <w:pPr>
        <w:spacing w:after="0"/>
        <w:rPr>
          <w:i/>
        </w:rPr>
      </w:pPr>
    </w:p>
    <w:p w14:paraId="40088929" w14:textId="77777777" w:rsidR="0082313C" w:rsidRDefault="0082313C" w:rsidP="00856E7C"/>
    <w:p w14:paraId="2282AFBB" w14:textId="77777777" w:rsidR="00164F02" w:rsidRPr="00856E7C" w:rsidRDefault="00164F02" w:rsidP="00856E7C">
      <w:r>
        <w:tab/>
      </w:r>
    </w:p>
    <w:p w14:paraId="0A9C5781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16760377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2AD596AE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1B497209" w14:textId="77777777" w:rsidTr="00E53F64">
        <w:tc>
          <w:tcPr>
            <w:tcW w:w="1475" w:type="dxa"/>
            <w:shd w:val="clear" w:color="auto" w:fill="00B0F0"/>
          </w:tcPr>
          <w:p w14:paraId="5F02482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75961FA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E53F64" w:rsidRPr="00FB14A7" w14:paraId="4D2D3BAE" w14:textId="77777777" w:rsidTr="00E53F64">
        <w:tc>
          <w:tcPr>
            <w:tcW w:w="1475" w:type="dxa"/>
          </w:tcPr>
          <w:p w14:paraId="6BA87C70" w14:textId="77777777" w:rsidR="00E53F64" w:rsidRPr="00382945" w:rsidRDefault="00B55BFD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ORM_O01</w:t>
            </w:r>
          </w:p>
        </w:tc>
        <w:tc>
          <w:tcPr>
            <w:tcW w:w="3542" w:type="dxa"/>
          </w:tcPr>
          <w:p w14:paraId="39BAC53B" w14:textId="77777777" w:rsidR="00E53F64" w:rsidRPr="00382945" w:rsidRDefault="00B55BFD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Order Message</w:t>
            </w:r>
          </w:p>
        </w:tc>
      </w:tr>
    </w:tbl>
    <w:p w14:paraId="5B57547B" w14:textId="77777777" w:rsidR="00805EC2" w:rsidRDefault="00805EC2" w:rsidP="00805EC2">
      <w:pPr>
        <w:rPr>
          <w:rFonts w:asciiTheme="minorHAnsi" w:hAnsiTheme="minorHAnsi" w:cs="Arial"/>
        </w:rPr>
      </w:pPr>
    </w:p>
    <w:p w14:paraId="4050DD75" w14:textId="77777777" w:rsidR="0082313C" w:rsidRDefault="0082313C" w:rsidP="00805EC2">
      <w:pPr>
        <w:rPr>
          <w:rFonts w:asciiTheme="minorHAnsi" w:hAnsiTheme="minorHAnsi" w:cs="Arial"/>
        </w:rPr>
      </w:pPr>
    </w:p>
    <w:p w14:paraId="794CA51F" w14:textId="77777777" w:rsidR="0082313C" w:rsidRDefault="0082313C" w:rsidP="00805EC2">
      <w:pPr>
        <w:rPr>
          <w:rFonts w:asciiTheme="minorHAnsi" w:hAnsiTheme="minorHAnsi" w:cs="Arial"/>
        </w:rPr>
      </w:pPr>
    </w:p>
    <w:p w14:paraId="0C678B61" w14:textId="77777777" w:rsidR="00A33D62" w:rsidRDefault="00A33D62" w:rsidP="00805EC2">
      <w:pPr>
        <w:rPr>
          <w:rFonts w:asciiTheme="minorHAnsi" w:hAnsiTheme="minorHAnsi" w:cs="Arial"/>
        </w:rPr>
      </w:pPr>
    </w:p>
    <w:p w14:paraId="7B5AB81D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16760378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972A6E3DF1B34BC7BAA7C1AE5E9D726E"/>
        </w:placeholder>
      </w:sdtPr>
      <w:sdtEndPr/>
      <w:sdtContent>
        <w:p w14:paraId="6256335C" w14:textId="77777777" w:rsidR="00D5373E" w:rsidRPr="00E53F64" w:rsidRDefault="00D5373E" w:rsidP="00D5373E">
          <w:r w:rsidRPr="00E53F64">
            <w:rPr>
              <w:rFonts w:asciiTheme="minorHAnsi" w:hAnsiTheme="minorHAnsi"/>
              <w:color w:val="auto"/>
              <w:sz w:val="22"/>
            </w:rPr>
            <w:t>For each HL7 interface specified in Section 2 of this document, identify the Cloverleaf Configuration Files:  Variants, TCL Scripts, Xlates</w:t>
          </w:r>
          <w:r w:rsidR="00E53F64">
            <w:rPr>
              <w:rFonts w:asciiTheme="minorHAnsi" w:hAnsiTheme="minorHAnsi"/>
              <w:color w:val="auto"/>
              <w:sz w:val="22"/>
            </w:rPr>
            <w:t xml:space="preserve"> and Tables</w:t>
          </w:r>
          <w:r w:rsidRPr="00E53F64">
            <w:rPr>
              <w:rFonts w:asciiTheme="minorHAnsi" w:hAnsiTheme="minorHAnsi"/>
              <w:color w:val="auto"/>
              <w:sz w:val="22"/>
            </w:rPr>
            <w:t>, etc</w:t>
          </w:r>
          <w:r w:rsidRPr="00E53F64">
            <w:rPr>
              <w:rFonts w:asciiTheme="minorHAnsi" w:hAnsiTheme="minorHAnsi"/>
              <w:sz w:val="22"/>
            </w:rPr>
            <w:t>.</w:t>
          </w:r>
        </w:p>
      </w:sdtContent>
    </w:sdt>
    <w:p w14:paraId="1FFD2FF5" w14:textId="77777777" w:rsidR="003A6F3A" w:rsidRP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 w:rsidRPr="00E53101">
        <w:rPr>
          <w:rFonts w:asciiTheme="minorHAnsi" w:hAnsiTheme="minorHAnsi" w:cs="Arial"/>
          <w:color w:val="auto"/>
          <w:sz w:val="22"/>
        </w:rPr>
        <w:t>Variants:</w:t>
      </w:r>
    </w:p>
    <w:p w14:paraId="4F25942F" w14:textId="77777777" w:rsidR="0082313C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</w:t>
      </w:r>
      <w:r w:rsidR="0082313C">
        <w:rPr>
          <w:rFonts w:asciiTheme="minorHAnsi" w:hAnsiTheme="minorHAnsi" w:cs="Arial"/>
          <w:color w:val="auto"/>
          <w:sz w:val="22"/>
        </w:rPr>
        <w:t>3</w:t>
      </w:r>
      <w:r>
        <w:rPr>
          <w:rFonts w:asciiTheme="minorHAnsi" w:hAnsiTheme="minorHAnsi" w:cs="Arial"/>
          <w:color w:val="auto"/>
          <w:sz w:val="22"/>
        </w:rPr>
        <w:t>/</w:t>
      </w:r>
      <w:r w:rsidR="0082313C">
        <w:rPr>
          <w:rFonts w:asciiTheme="minorHAnsi" w:hAnsiTheme="minorHAnsi" w:cs="Arial"/>
          <w:color w:val="auto"/>
          <w:sz w:val="22"/>
        </w:rPr>
        <w:t>cerner_emr ORM_O01</w:t>
      </w:r>
    </w:p>
    <w:p w14:paraId="6FB2A22B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TCL Scripts:</w:t>
      </w:r>
    </w:p>
    <w:p w14:paraId="33043652" w14:textId="77777777" w:rsidR="00E53101" w:rsidRDefault="00FD0C44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filterDisDate – Filter</w:t>
      </w:r>
      <w:r w:rsidRPr="00FD0C44">
        <w:rPr>
          <w:rFonts w:asciiTheme="minorHAnsi" w:hAnsiTheme="minorHAnsi" w:cs="Arial"/>
          <w:color w:val="auto"/>
          <w:sz w:val="22"/>
        </w:rPr>
        <w:t>s messages with invalid discharge dates</w:t>
      </w:r>
      <w:r>
        <w:rPr>
          <w:rFonts w:asciiTheme="minorHAnsi" w:hAnsiTheme="minorHAnsi" w:cs="Arial"/>
          <w:color w:val="auto"/>
          <w:sz w:val="22"/>
        </w:rPr>
        <w:t xml:space="preserve"> </w:t>
      </w:r>
    </w:p>
    <w:p w14:paraId="43A4B471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Xlates:</w:t>
      </w:r>
    </w:p>
    <w:p w14:paraId="20AB25EC" w14:textId="77777777" w:rsidR="00E53101" w:rsidRDefault="00FD0C44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answer_cerner_orm_soar.xlt</w:t>
      </w:r>
    </w:p>
    <w:p w14:paraId="60DAA487" w14:textId="77777777" w:rsidR="00927A93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Tables:</w:t>
      </w:r>
    </w:p>
    <w:p w14:paraId="3EE6A80F" w14:textId="77777777" w:rsidR="00927A93" w:rsidRPr="00E53101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None</w:t>
      </w:r>
    </w:p>
    <w:p w14:paraId="31CA1932" w14:textId="77777777" w:rsidR="00E53F64" w:rsidRDefault="00E53F64" w:rsidP="00805EC2">
      <w:pPr>
        <w:rPr>
          <w:rFonts w:asciiTheme="minorHAnsi" w:hAnsiTheme="minorHAnsi" w:cs="Arial"/>
          <w:color w:val="auto"/>
          <w:sz w:val="22"/>
        </w:rPr>
      </w:pPr>
    </w:p>
    <w:p w14:paraId="31357386" w14:textId="77777777" w:rsidR="00BF6032" w:rsidRPr="00E53101" w:rsidRDefault="00BF6032" w:rsidP="00805EC2">
      <w:pPr>
        <w:rPr>
          <w:rFonts w:asciiTheme="minorHAnsi" w:hAnsiTheme="minorHAnsi" w:cs="Arial"/>
          <w:color w:val="auto"/>
          <w:sz w:val="22"/>
        </w:rPr>
      </w:pPr>
    </w:p>
    <w:p w14:paraId="6A9DA5C8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1676037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3CEDDC26" w14:textId="77777777" w:rsidR="00BF6032" w:rsidRPr="00BF6032" w:rsidRDefault="00BF6032" w:rsidP="00BF6032"/>
    <w:sdt>
      <w:sdtPr>
        <w:rPr>
          <w:rFonts w:asciiTheme="minorHAnsi" w:hAnsiTheme="minorHAnsi"/>
          <w:sz w:val="22"/>
        </w:rPr>
        <w:id w:val="1742128504"/>
        <w:placeholder>
          <w:docPart w:val="972A6E3DF1B34BC7BAA7C1AE5E9D726E"/>
        </w:placeholder>
      </w:sdtPr>
      <w:sdtEndPr>
        <w:rPr>
          <w:color w:val="auto"/>
        </w:rPr>
      </w:sdtEndPr>
      <w:sdtContent>
        <w:p w14:paraId="0C236644" w14:textId="77777777" w:rsidR="003A6F3A" w:rsidRPr="00BF6032" w:rsidRDefault="00FD0C44" w:rsidP="00805EC2">
          <w:pPr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/>
              <w:color w:val="auto"/>
              <w:sz w:val="22"/>
            </w:rPr>
            <w:t>cerner_orders_6</w:t>
          </w:r>
          <w:r w:rsidR="00BF6032" w:rsidRPr="00BF6032">
            <w:rPr>
              <w:rFonts w:asciiTheme="minorHAnsi" w:hAnsiTheme="minorHAnsi"/>
              <w:color w:val="auto"/>
              <w:sz w:val="22"/>
            </w:rPr>
            <w:t>_p</w:t>
          </w:r>
        </w:p>
      </w:sdtContent>
    </w:sdt>
    <w:p w14:paraId="4516E49E" w14:textId="77777777" w:rsidR="003A6F3A" w:rsidRDefault="003A6F3A" w:rsidP="00805EC2">
      <w:pPr>
        <w:rPr>
          <w:rFonts w:asciiTheme="minorHAnsi" w:hAnsiTheme="minorHAnsi" w:cs="Arial"/>
        </w:rPr>
      </w:pPr>
    </w:p>
    <w:p w14:paraId="1A4D57CB" w14:textId="77777777" w:rsidR="003A6F3A" w:rsidRDefault="003A6F3A" w:rsidP="00805EC2">
      <w:pPr>
        <w:rPr>
          <w:rFonts w:asciiTheme="minorHAnsi" w:hAnsiTheme="minorHAnsi" w:cs="Arial"/>
        </w:rPr>
      </w:pPr>
    </w:p>
    <w:p w14:paraId="242DCAC8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16760380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0BC931CD" w14:textId="77777777" w:rsidR="00856E7C" w:rsidRPr="00856E7C" w:rsidRDefault="00856E7C" w:rsidP="00856E7C"/>
    <w:tbl>
      <w:tblPr>
        <w:tblW w:w="4999" w:type="pct"/>
        <w:tblInd w:w="-342" w:type="dxa"/>
        <w:tblLayout w:type="fixed"/>
        <w:tblLook w:val="04A0" w:firstRow="1" w:lastRow="0" w:firstColumn="1" w:lastColumn="0" w:noHBand="0" w:noVBand="1"/>
      </w:tblPr>
      <w:tblGrid>
        <w:gridCol w:w="3878"/>
        <w:gridCol w:w="1410"/>
        <w:gridCol w:w="1080"/>
        <w:gridCol w:w="4410"/>
      </w:tblGrid>
      <w:tr w:rsidR="00D26F40" w:rsidRPr="00FB14A7" w14:paraId="481F69F2" w14:textId="77777777" w:rsidTr="00D26F40">
        <w:trPr>
          <w:trHeight w:val="564"/>
          <w:tblHeader/>
        </w:trPr>
        <w:tc>
          <w:tcPr>
            <w:tcW w:w="17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0884277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65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66AA386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41032C9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04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C78FA18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D26F40" w:rsidRPr="00FB14A7" w14:paraId="09FF3E19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0533C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D26F4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Segment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1B55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37382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2FDCB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MSH segment</w:t>
            </w:r>
          </w:p>
        </w:tc>
      </w:tr>
      <w:tr w:rsidR="000D58C3" w:rsidRPr="00FB14A7" w14:paraId="4F773773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E0765" w14:textId="77777777" w:rsidR="000D58C3" w:rsidRPr="00D26F40" w:rsidRDefault="000D58C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E7E03" w14:textId="77777777" w:rsidR="000D58C3" w:rsidRPr="00D26F40" w:rsidRDefault="000D58C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2E80" w14:textId="77777777" w:rsidR="000D58C3" w:rsidRDefault="000D58C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5D69D" w14:textId="77777777" w:rsidR="000D58C3" w:rsidRDefault="000D58C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“CONSULT” to MSH.3</w:t>
            </w:r>
          </w:p>
        </w:tc>
      </w:tr>
      <w:tr w:rsidR="000D58C3" w:rsidRPr="00FB14A7" w14:paraId="0F369B11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71EB4" w14:textId="77777777" w:rsidR="000D58C3" w:rsidRPr="00D26F40" w:rsidRDefault="000D58C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B6C1" w14:textId="77777777" w:rsidR="000D58C3" w:rsidRPr="00D26F40" w:rsidRDefault="000D58C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D0260" w14:textId="77777777" w:rsidR="000D58C3" w:rsidRDefault="000D58C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E4CF" w14:textId="77777777" w:rsidR="000D58C3" w:rsidRDefault="000D58C3" w:rsidP="000D58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“BAYCARE” to MSH.4</w:t>
            </w:r>
          </w:p>
        </w:tc>
      </w:tr>
      <w:tr w:rsidR="000D58C3" w:rsidRPr="00FB14A7" w14:paraId="59736B33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781B0" w14:textId="77777777" w:rsidR="000D58C3" w:rsidRPr="00D26F40" w:rsidRDefault="000D58C3" w:rsidP="000D58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724B7" w14:textId="77777777" w:rsidR="000D58C3" w:rsidRPr="00D26F40" w:rsidRDefault="000D58C3" w:rsidP="000D58C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849E9" w14:textId="77777777" w:rsidR="000D58C3" w:rsidRDefault="000D58C3" w:rsidP="000D58C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49C9" w14:textId="77777777" w:rsidR="000D58C3" w:rsidRDefault="000D58C3" w:rsidP="000D58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“HNAM” to MSH.5</w:t>
            </w:r>
          </w:p>
        </w:tc>
      </w:tr>
      <w:tr w:rsidR="000D58C3" w:rsidRPr="00FB14A7" w14:paraId="79C5F5F8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472CC" w14:textId="77777777" w:rsidR="000D58C3" w:rsidRPr="00D26F40" w:rsidRDefault="000D58C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Receiving Facility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4CBD5" w14:textId="77777777" w:rsidR="000D58C3" w:rsidRPr="00D26F40" w:rsidRDefault="000D58C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E69" w14:textId="77777777" w:rsidR="000D58C3" w:rsidRDefault="000D58C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0186D" w14:textId="77777777" w:rsidR="000D58C3" w:rsidRDefault="000D58C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@fac</w:t>
            </w:r>
          </w:p>
        </w:tc>
      </w:tr>
      <w:tr w:rsidR="00620D0F" w:rsidRPr="00FB14A7" w14:paraId="1515531E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2C59" w14:textId="77777777" w:rsidR="00620D0F" w:rsidRPr="00D26F40" w:rsidRDefault="00620D0F" w:rsidP="00620D0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 Segment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128B" w14:textId="77777777" w:rsidR="00620D0F" w:rsidRPr="00D26F40" w:rsidRDefault="00620D0F" w:rsidP="00620D0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851E3" w14:textId="77777777" w:rsidR="00620D0F" w:rsidRPr="00D26F40" w:rsidRDefault="00620D0F" w:rsidP="00620D0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40D0" w14:textId="77777777" w:rsidR="00620D0F" w:rsidRPr="00D26F40" w:rsidRDefault="00620D0F" w:rsidP="00620D0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26F40" w:rsidRPr="00FB14A7" w14:paraId="1520AD3E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25A6C" w14:textId="77777777" w:rsidR="00D26F40" w:rsidRPr="00D26F40" w:rsidRDefault="007313A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3C7BD" w14:textId="77777777" w:rsidR="00D26F40" w:rsidRPr="00D26F40" w:rsidRDefault="007313A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63B8" w14:textId="77777777" w:rsid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85D51" w14:textId="77777777" w:rsidR="00D26F40" w:rsidRDefault="007313A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“1” to PID.1</w:t>
            </w:r>
          </w:p>
        </w:tc>
      </w:tr>
      <w:tr w:rsidR="007313A8" w:rsidRPr="00FB14A7" w14:paraId="0F1FE6F4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2DB92" w14:textId="77777777" w:rsidR="00F30071" w:rsidRPr="00D26F40" w:rsidRDefault="00F3007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– Assigning Authority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E44C8" w14:textId="77777777" w:rsidR="007313A8" w:rsidRPr="00D26F40" w:rsidRDefault="00F30071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PID.3.0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19735" w14:textId="77777777" w:rsidR="007313A8" w:rsidRDefault="007313A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28B1F" w14:textId="77777777" w:rsidR="00F30071" w:rsidRDefault="00F30071" w:rsidP="00F3007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PID.3.0 to PID.3.0</w:t>
            </w:r>
          </w:p>
        </w:tc>
      </w:tr>
      <w:tr w:rsidR="00006EC6" w:rsidRPr="00FB14A7" w14:paraId="48D288FC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C514" w14:textId="77777777" w:rsidR="00006EC6" w:rsidRDefault="00006EC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– ID Type Code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47113" w14:textId="77777777" w:rsidR="00006EC6" w:rsidRDefault="00006EC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PID.3.4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2B374" w14:textId="77777777" w:rsidR="00006EC6" w:rsidRDefault="00006EC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42E8" w14:textId="77777777" w:rsidR="00006EC6" w:rsidRDefault="00006EC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“BCMRN” to PID.3.4</w:t>
            </w:r>
          </w:p>
        </w:tc>
      </w:tr>
      <w:tr w:rsidR="007313A8" w:rsidRPr="00FB14A7" w14:paraId="136AC29B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E090F" w14:textId="77777777" w:rsidR="006D3D08" w:rsidRPr="00D26F40" w:rsidRDefault="00006EC6" w:rsidP="00006E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 – Last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524D" w14:textId="77777777" w:rsidR="007313A8" w:rsidRPr="00D26F40" w:rsidRDefault="000277D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PID.5.0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2340" w14:textId="77777777" w:rsidR="007313A8" w:rsidRDefault="007313A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D0879" w14:textId="77777777" w:rsidR="007313A8" w:rsidRDefault="000277D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PID.5.0 to PID.5.0</w:t>
            </w:r>
          </w:p>
        </w:tc>
      </w:tr>
      <w:tr w:rsidR="007313A8" w:rsidRPr="00FB14A7" w14:paraId="31BF599C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87414" w14:textId="77777777" w:rsidR="007313A8" w:rsidRPr="00D26F40" w:rsidRDefault="00006EC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 – First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9C67C" w14:textId="77777777" w:rsidR="007313A8" w:rsidRPr="00D26F40" w:rsidRDefault="000277D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044C3" w14:textId="77777777" w:rsidR="007313A8" w:rsidRDefault="007313A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C2C9" w14:textId="77777777" w:rsidR="007313A8" w:rsidRDefault="0022299D" w:rsidP="002229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PID.5.1 to PID.5.1</w:t>
            </w:r>
          </w:p>
        </w:tc>
      </w:tr>
      <w:tr w:rsidR="000B5F14" w:rsidRPr="00FB14A7" w14:paraId="22DCC735" w14:textId="77777777" w:rsidTr="00D26F40">
        <w:trPr>
          <w:trHeight w:val="438"/>
        </w:trPr>
        <w:tc>
          <w:tcPr>
            <w:tcW w:w="1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D7F2E" w14:textId="77777777" w:rsidR="000B5F14" w:rsidRDefault="00006EC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Name – Middle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4C275" w14:textId="77777777" w:rsidR="000B5F14" w:rsidRDefault="000277D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C592" w14:textId="77777777" w:rsidR="000B5F14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C14F4" w14:textId="77777777" w:rsidR="000B5F14" w:rsidRDefault="0022299D" w:rsidP="002229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PID.5.2 to PID.5.2</w:t>
            </w:r>
          </w:p>
        </w:tc>
      </w:tr>
      <w:tr w:rsidR="00D26F40" w:rsidRPr="00FB14A7" w14:paraId="60D8E75E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30BC2" w14:textId="77777777" w:rsidR="00D26F40" w:rsidRPr="00D26F40" w:rsidRDefault="000277D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 - Suffix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6BA3C" w14:textId="77777777" w:rsidR="00D26F40" w:rsidRPr="00D26F40" w:rsidRDefault="000277D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PID.5.3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388CF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42E17" w14:textId="77777777" w:rsidR="000B5F14" w:rsidRPr="00D26F40" w:rsidRDefault="0022299D" w:rsidP="002229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PID.5.3 to PID.5.3</w:t>
            </w:r>
          </w:p>
        </w:tc>
      </w:tr>
      <w:tr w:rsidR="00D26F40" w:rsidRPr="00FB14A7" w14:paraId="43236E8D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F822" w14:textId="77777777" w:rsidR="00D26F40" w:rsidRPr="00D26F40" w:rsidRDefault="0000775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C1B45" w14:textId="77777777" w:rsidR="000B5F14" w:rsidRPr="00D26F40" w:rsidRDefault="0000775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F2E10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6E95D" w14:textId="77777777" w:rsidR="000B5F14" w:rsidRPr="00D26F40" w:rsidRDefault="0000775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PID.7 to PID.7</w:t>
            </w:r>
          </w:p>
        </w:tc>
      </w:tr>
      <w:tr w:rsidR="00D26F40" w:rsidRPr="00FB14A7" w14:paraId="12C37C2C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4E1ED" w14:textId="77777777" w:rsidR="00D26F40" w:rsidRPr="00D26F40" w:rsidRDefault="0000775D" w:rsidP="0000775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C1E9B" w14:textId="77777777" w:rsidR="00D26F40" w:rsidRPr="00D26F40" w:rsidRDefault="0000775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1485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32807" w14:textId="77777777" w:rsidR="00D26F40" w:rsidRPr="00D26F40" w:rsidRDefault="0000775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PID.8 to PID.8</w:t>
            </w:r>
          </w:p>
        </w:tc>
      </w:tr>
      <w:tr w:rsidR="000B5F14" w:rsidRPr="00FB14A7" w14:paraId="21BB9E69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F5F7A" w14:textId="77777777" w:rsidR="000B5F14" w:rsidRPr="00D26F40" w:rsidRDefault="004539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Account Number – ID 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EADB3" w14:textId="77777777" w:rsidR="000B5F14" w:rsidRPr="00D26F40" w:rsidRDefault="004539E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PID.18.0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98E6" w14:textId="77777777" w:rsidR="000B5F14" w:rsidRPr="00D26F40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8867A" w14:textId="77777777" w:rsidR="000B5F14" w:rsidRPr="00D26F40" w:rsidRDefault="004539E5" w:rsidP="009619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PID.18.0 to PID.18.0</w:t>
            </w:r>
          </w:p>
        </w:tc>
      </w:tr>
      <w:tr w:rsidR="00961990" w:rsidRPr="00FB14A7" w14:paraId="20BA3D16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8DC71" w14:textId="77777777" w:rsidR="00961990" w:rsidRPr="00D26F40" w:rsidRDefault="004539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 – ID type code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D9AAB" w14:textId="77777777" w:rsidR="00961990" w:rsidRPr="00D26F40" w:rsidRDefault="004539E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PID.18.4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34DC4" w14:textId="77777777" w:rsidR="00961990" w:rsidRPr="00D26F40" w:rsidRDefault="0096199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B2227" w14:textId="77777777" w:rsidR="00961990" w:rsidRPr="00D26F40" w:rsidRDefault="004539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“BCFN” to PID.18.4</w:t>
            </w:r>
          </w:p>
        </w:tc>
      </w:tr>
      <w:tr w:rsidR="000277DE" w:rsidRPr="00FB14A7" w14:paraId="492CB883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645D8" w14:textId="77777777" w:rsidR="000277DE" w:rsidRPr="00D26F40" w:rsidRDefault="004539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SSN Number – Patient 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2293" w14:textId="77777777" w:rsidR="000277DE" w:rsidRPr="00D26F40" w:rsidRDefault="004539E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5103C" w14:textId="77777777" w:rsidR="000277DE" w:rsidRPr="00D26F40" w:rsidRDefault="000277D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C956D" w14:textId="77777777" w:rsidR="00DE225F" w:rsidRDefault="00DE225F" w:rsidP="00DE22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no SSN send NULL</w:t>
            </w:r>
          </w:p>
          <w:p w14:paraId="40AD6950" w14:textId="77777777" w:rsidR="000277DE" w:rsidRDefault="00DE225F" w:rsidP="00DE22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ELSE COPY PID.19 to PID.19</w:t>
            </w:r>
          </w:p>
          <w:p w14:paraId="57ADFF6C" w14:textId="77777777" w:rsidR="00063D41" w:rsidRPr="00D26F40" w:rsidRDefault="00063D41" w:rsidP="00DE225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Pad with leading “0’s</w:t>
            </w:r>
          </w:p>
        </w:tc>
      </w:tr>
      <w:tr w:rsidR="000277DE" w:rsidRPr="00FB14A7" w14:paraId="244E9911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F511B" w14:textId="77777777" w:rsidR="000277DE" w:rsidRPr="00D26F40" w:rsidRDefault="002258E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 Segment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758A5" w14:textId="77777777" w:rsidR="000277DE" w:rsidRPr="00D26F40" w:rsidRDefault="000277D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71A2" w14:textId="77777777" w:rsidR="000277DE" w:rsidRPr="00D26F40" w:rsidRDefault="002258E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41676" w14:textId="77777777" w:rsidR="000277DE" w:rsidRPr="00D26F40" w:rsidRDefault="000277D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277DE" w:rsidRPr="00FB14A7" w14:paraId="4F6C726E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2DFBD" w14:textId="77777777" w:rsidR="000277DE" w:rsidRPr="00D26F40" w:rsidRDefault="00167F5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4933" w14:textId="77777777" w:rsidR="000277DE" w:rsidRPr="00D26F40" w:rsidRDefault="00167F5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B06F7" w14:textId="77777777" w:rsidR="000277DE" w:rsidRPr="00D26F40" w:rsidRDefault="000277D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F89C" w14:textId="77777777" w:rsidR="000277DE" w:rsidRPr="00D26F40" w:rsidRDefault="00167F5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ORC.1 to ORC.1</w:t>
            </w:r>
          </w:p>
        </w:tc>
      </w:tr>
      <w:tr w:rsidR="00DE225F" w:rsidRPr="00FB14A7" w14:paraId="4371E26D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C62C" w14:textId="77777777" w:rsidR="00DE225F" w:rsidRPr="00D26F40" w:rsidRDefault="00167F5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54227" w14:textId="77777777" w:rsidR="00DE225F" w:rsidRPr="00D26F40" w:rsidRDefault="00167F5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7A68A" w14:textId="77777777" w:rsidR="00DE225F" w:rsidRPr="00D26F40" w:rsidRDefault="00DE225F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C3D6" w14:textId="77777777" w:rsidR="00DE225F" w:rsidRPr="00D26F40" w:rsidRDefault="00167F5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ORC.2 to ORC.2</w:t>
            </w:r>
          </w:p>
        </w:tc>
      </w:tr>
      <w:tr w:rsidR="002258ED" w:rsidRPr="00FB14A7" w14:paraId="2410107B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848D7" w14:textId="77777777" w:rsidR="002258ED" w:rsidRPr="00D26F40" w:rsidRDefault="009C700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Order Status 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F2064" w14:textId="77777777" w:rsidR="002258ED" w:rsidRPr="00D26F40" w:rsidRDefault="009C700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ORC.5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96B0" w14:textId="77777777" w:rsidR="002258ED" w:rsidRPr="00D26F40" w:rsidRDefault="002258E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3C02C" w14:textId="77777777" w:rsidR="002258ED" w:rsidRPr="00D26F40" w:rsidRDefault="009C700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“IP” </w:t>
            </w:r>
            <w:r w:rsidR="00CD2A7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to ORC.5</w:t>
            </w:r>
          </w:p>
        </w:tc>
      </w:tr>
      <w:tr w:rsidR="002258ED" w:rsidRPr="00FB14A7" w14:paraId="3B98BBFB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516E1" w14:textId="77777777" w:rsidR="002258ED" w:rsidRPr="00D26F40" w:rsidRDefault="00CD2A7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Data/Time of Transaction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B6133" w14:textId="77777777" w:rsidR="002258ED" w:rsidRPr="00D26F40" w:rsidRDefault="00CD2A7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ORC.9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A27D" w14:textId="77777777" w:rsidR="002258ED" w:rsidRPr="00D26F40" w:rsidRDefault="002258E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281C1" w14:textId="77777777" w:rsidR="002258ED" w:rsidRPr="00D26F40" w:rsidRDefault="00CD2A7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ORC.9 to ORC.9</w:t>
            </w:r>
          </w:p>
        </w:tc>
      </w:tr>
      <w:tr w:rsidR="002258ED" w:rsidRPr="00FB14A7" w14:paraId="533A2304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05131" w14:textId="77777777" w:rsidR="002258ED" w:rsidRPr="00D26F40" w:rsidRDefault="000837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 Segment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7A9CF" w14:textId="77777777" w:rsidR="002258ED" w:rsidRPr="00D26F40" w:rsidRDefault="002258E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A17FB" w14:textId="77777777" w:rsidR="002258ED" w:rsidRPr="00D26F40" w:rsidRDefault="0008379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6D15A" w14:textId="77777777" w:rsidR="002258ED" w:rsidRPr="00D26F40" w:rsidRDefault="002258E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258ED" w:rsidRPr="00FB14A7" w14:paraId="14EC137C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E2891" w14:textId="77777777" w:rsidR="00083799" w:rsidRPr="00D26F40" w:rsidRDefault="000837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 – OBR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733E4" w14:textId="77777777" w:rsidR="002258ED" w:rsidRPr="00D26F40" w:rsidRDefault="0008379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E9D59" w14:textId="77777777" w:rsidR="002258ED" w:rsidRPr="00D26F40" w:rsidRDefault="002258E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5245" w14:textId="77777777" w:rsidR="002258ED" w:rsidRPr="00D26F40" w:rsidRDefault="000837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OBR.1 to OBR.1</w:t>
            </w:r>
          </w:p>
        </w:tc>
      </w:tr>
      <w:tr w:rsidR="00083799" w:rsidRPr="00FB14A7" w14:paraId="3CCB6299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43D89" w14:textId="77777777" w:rsidR="00083799" w:rsidRPr="00D26F40" w:rsidRDefault="000837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9812C" w14:textId="77777777" w:rsidR="00083799" w:rsidRPr="00D26F40" w:rsidRDefault="0008379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D24A5" w14:textId="77777777" w:rsidR="00083799" w:rsidRPr="00D26F40" w:rsidRDefault="0008379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6F23" w14:textId="77777777" w:rsidR="00083799" w:rsidRPr="00D26F40" w:rsidRDefault="000837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OBR.2 to OBR.2</w:t>
            </w:r>
          </w:p>
        </w:tc>
      </w:tr>
      <w:tr w:rsidR="00083799" w:rsidRPr="00FB14A7" w14:paraId="75E0B99F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260BF" w14:textId="77777777" w:rsidR="00083799" w:rsidRPr="00D26F40" w:rsidRDefault="000837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Universal Service Identifier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65F12" w14:textId="77777777" w:rsidR="00083799" w:rsidRDefault="0008379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0DA7" w14:textId="77777777" w:rsidR="00083799" w:rsidRPr="00D26F40" w:rsidRDefault="0008379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B0E2" w14:textId="77777777" w:rsidR="00083799" w:rsidRPr="00D26F40" w:rsidRDefault="000837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OBR.4 to OBR.4</w:t>
            </w:r>
          </w:p>
        </w:tc>
      </w:tr>
      <w:tr w:rsidR="00083799" w:rsidRPr="00FB14A7" w14:paraId="1558B972" w14:textId="77777777" w:rsidTr="00D26F40">
        <w:trPr>
          <w:trHeight w:val="449"/>
        </w:trPr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FBB4" w14:textId="77777777" w:rsidR="00083799" w:rsidRDefault="000837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DF471" w14:textId="77777777" w:rsidR="00083799" w:rsidRDefault="0008379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77AE6" w14:textId="77777777" w:rsidR="00083799" w:rsidRPr="00D26F40" w:rsidRDefault="0008379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2C051" w14:textId="77777777" w:rsidR="00083799" w:rsidRDefault="000837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07CF11F9" w14:textId="77777777" w:rsidR="008F225E" w:rsidRDefault="008F225E" w:rsidP="00F01E3D"/>
    <w:p w14:paraId="2DF142D8" w14:textId="77777777" w:rsidR="003A6F3A" w:rsidRDefault="003A6F3A" w:rsidP="00F01E3D"/>
    <w:p w14:paraId="1B9E1397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6" w:name="_Toc16760381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1A624766" w14:textId="77777777" w:rsidR="0095323D" w:rsidRDefault="0095323D" w:rsidP="0095323D"/>
    <w:p w14:paraId="4759C8BB" w14:textId="77777777" w:rsidR="0095323D" w:rsidRDefault="00826244" w:rsidP="009D6CB8">
      <w:pPr>
        <w:pStyle w:val="NoSpacing"/>
      </w:pPr>
      <w:r w:rsidRPr="00826244">
        <w:lastRenderedPageBreak/>
        <w:t>I</w:t>
      </w:r>
      <w:r w:rsidR="009D6CB8">
        <w:t>nbound from AE</w:t>
      </w:r>
      <w:r w:rsidRPr="00826244">
        <w:t>:</w:t>
      </w:r>
    </w:p>
    <w:p w14:paraId="5A767C02" w14:textId="77777777" w:rsidR="009D6CB8" w:rsidRPr="00826244" w:rsidRDefault="009D6CB8" w:rsidP="009D6CB8">
      <w:pPr>
        <w:pStyle w:val="NoSpacing"/>
      </w:pPr>
    </w:p>
    <w:p w14:paraId="0E803CE9" w14:textId="77777777" w:rsidR="009D6CB8" w:rsidRPr="009D6CB8" w:rsidRDefault="009D6CB8" w:rsidP="00E934E4">
      <w:pPr>
        <w:pStyle w:val="NoSpacing"/>
      </w:pPr>
      <w:r w:rsidRPr="009D6CB8">
        <w:t>MSH|^~\&amp;|CONSULTMANAGER|ANSWEREXCELLENCE|HNAM|MPH|201806142357||ORM^O01|Q4557521448T60131680|P|2.3</w:t>
      </w:r>
    </w:p>
    <w:p w14:paraId="68AD6480" w14:textId="77777777" w:rsidR="009D6CB8" w:rsidRPr="009D6CB8" w:rsidRDefault="009D6CB8" w:rsidP="00E934E4">
      <w:pPr>
        <w:pStyle w:val="NoSpacing"/>
      </w:pPr>
      <w:r w:rsidRPr="009D6CB8">
        <w:t>PID|||21048</w:t>
      </w:r>
      <w:r w:rsidR="000B1688">
        <w:t>9</w:t>
      </w:r>
      <w:r w:rsidR="00E934E4">
        <w:t>9999</w:t>
      </w:r>
      <w:r w:rsidRPr="009D6CB8">
        <w:t>||</w:t>
      </w:r>
      <w:r w:rsidR="000B1688">
        <w:t>SMITH</w:t>
      </w:r>
      <w:r w:rsidRPr="009D6CB8">
        <w:t>^</w:t>
      </w:r>
      <w:r w:rsidR="000B1688">
        <w:t>SUE</w:t>
      </w:r>
      <w:r w:rsidRPr="009D6CB8">
        <w:t xml:space="preserve"> A||19</w:t>
      </w:r>
      <w:r w:rsidR="00E934E4">
        <w:t>59</w:t>
      </w:r>
      <w:r w:rsidRPr="009D6CB8">
        <w:t>0703|F||||||||||11067</w:t>
      </w:r>
      <w:r w:rsidR="0031239D">
        <w:t>9</w:t>
      </w:r>
      <w:r w:rsidR="00E934E4">
        <w:t>9999</w:t>
      </w:r>
    </w:p>
    <w:p w14:paraId="5EF562A2" w14:textId="77777777" w:rsidR="009D6CB8" w:rsidRPr="009D6CB8" w:rsidRDefault="009D6CB8" w:rsidP="00E934E4">
      <w:pPr>
        <w:pStyle w:val="NoSpacing"/>
      </w:pPr>
      <w:r w:rsidRPr="009D6CB8">
        <w:t>ORC|SC|1485</w:t>
      </w:r>
      <w:r w:rsidR="000B1688">
        <w:t>4</w:t>
      </w:r>
      <w:r w:rsidRPr="009D6CB8">
        <w:t>4</w:t>
      </w:r>
      <w:r w:rsidR="0031239D">
        <w:t>9</w:t>
      </w:r>
      <w:r w:rsidR="00E934E4">
        <w:t>9999</w:t>
      </w:r>
      <w:r w:rsidRPr="009D6CB8">
        <w:t>|||CM</w:t>
      </w:r>
    </w:p>
    <w:p w14:paraId="06D5BC6B" w14:textId="77777777" w:rsidR="00457E61" w:rsidRDefault="009D6CB8" w:rsidP="00E934E4">
      <w:pPr>
        <w:pStyle w:val="NoSpacing"/>
      </w:pPr>
      <w:r w:rsidRPr="009D6CB8">
        <w:t>OBR||1485</w:t>
      </w:r>
      <w:r w:rsidR="000B1688">
        <w:t>4</w:t>
      </w:r>
      <w:r w:rsidRPr="009D6CB8">
        <w:t>4</w:t>
      </w:r>
      <w:r w:rsidR="0031239D">
        <w:t>9</w:t>
      </w:r>
      <w:r w:rsidR="00E934E4">
        <w:t>9999</w:t>
      </w:r>
      <w:r w:rsidRPr="009D6CB8">
        <w:t>||Consult to Physician^Consult to Physician</w:t>
      </w:r>
    </w:p>
    <w:p w14:paraId="50AA06FF" w14:textId="77777777" w:rsidR="00E934E4" w:rsidRDefault="00E934E4" w:rsidP="00E934E4">
      <w:pPr>
        <w:pStyle w:val="NoSpacing"/>
      </w:pPr>
    </w:p>
    <w:p w14:paraId="25DB5255" w14:textId="77777777" w:rsidR="009D6CB8" w:rsidRDefault="009D6CB8" w:rsidP="00E934E4">
      <w:pPr>
        <w:pStyle w:val="NoSpacing"/>
      </w:pPr>
      <w:r w:rsidRPr="009D6CB8">
        <w:t>Outbound to Cerner:</w:t>
      </w:r>
    </w:p>
    <w:p w14:paraId="69F25DB8" w14:textId="77777777" w:rsidR="00E934E4" w:rsidRDefault="00E934E4" w:rsidP="00E934E4">
      <w:pPr>
        <w:pStyle w:val="NoSpacing"/>
      </w:pPr>
    </w:p>
    <w:p w14:paraId="120249B1" w14:textId="77777777" w:rsidR="00E934E4" w:rsidRDefault="00E934E4" w:rsidP="00E934E4">
      <w:pPr>
        <w:pStyle w:val="NoSpacing"/>
      </w:pPr>
      <w:r>
        <w:t>MSH|^~\&amp;|CONSULT|BAYCARE|HNAM|MPH|201806142357||ORM^O01|Q4557521448T60131680|P|2.3</w:t>
      </w:r>
    </w:p>
    <w:p w14:paraId="7CD1C9B6" w14:textId="77777777" w:rsidR="00E934E4" w:rsidRDefault="00E934E4" w:rsidP="00E934E4">
      <w:pPr>
        <w:pStyle w:val="NoSpacing"/>
      </w:pPr>
      <w:r>
        <w:t>PID|1||21048</w:t>
      </w:r>
      <w:r w:rsidR="000B1688">
        <w:t>9</w:t>
      </w:r>
      <w:r>
        <w:t>9999^^^^BCMRN||</w:t>
      </w:r>
      <w:r w:rsidR="000B1688">
        <w:t>SMITH</w:t>
      </w:r>
      <w:r>
        <w:t>^</w:t>
      </w:r>
      <w:r w:rsidR="000B1688">
        <w:t>SUE</w:t>
      </w:r>
      <w:r>
        <w:t xml:space="preserve"> A||19590703|F||||||||||11067</w:t>
      </w:r>
      <w:r w:rsidR="0031239D">
        <w:t>9</w:t>
      </w:r>
      <w:r>
        <w:t>9999^^^^BCFN</w:t>
      </w:r>
    </w:p>
    <w:p w14:paraId="17345716" w14:textId="77777777" w:rsidR="00E934E4" w:rsidRDefault="00E934E4" w:rsidP="00E934E4">
      <w:pPr>
        <w:pStyle w:val="NoSpacing"/>
      </w:pPr>
      <w:r>
        <w:t>ORC|SC|1485</w:t>
      </w:r>
      <w:r w:rsidR="000B1688">
        <w:t>4</w:t>
      </w:r>
      <w:r>
        <w:t>4</w:t>
      </w:r>
      <w:r w:rsidR="0031239D">
        <w:t>9</w:t>
      </w:r>
      <w:r>
        <w:t>9999|||IP</w:t>
      </w:r>
    </w:p>
    <w:p w14:paraId="4DFDA628" w14:textId="77777777" w:rsidR="00E934E4" w:rsidRPr="009D6CB8" w:rsidRDefault="00E934E4" w:rsidP="00E934E4">
      <w:pPr>
        <w:pStyle w:val="NoSpacing"/>
      </w:pPr>
      <w:r>
        <w:t>OBR||1485</w:t>
      </w:r>
      <w:r w:rsidR="000B1688">
        <w:t>4</w:t>
      </w:r>
      <w:r>
        <w:t>4</w:t>
      </w:r>
      <w:r w:rsidR="0031239D">
        <w:t>9</w:t>
      </w:r>
      <w:r>
        <w:t>9999||Consult to Physician^Consult to Physician</w:t>
      </w:r>
    </w:p>
    <w:p w14:paraId="16DC2B18" w14:textId="77777777" w:rsidR="009D6CB8" w:rsidRDefault="009D6CB8" w:rsidP="009D6CB8">
      <w:pPr>
        <w:pStyle w:val="NoSpacing"/>
      </w:pPr>
    </w:p>
    <w:p w14:paraId="176DF40A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16760382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7037DF93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81895EE" w14:textId="77777777" w:rsidTr="009A1D0B">
        <w:tc>
          <w:tcPr>
            <w:tcW w:w="3258" w:type="dxa"/>
            <w:vAlign w:val="center"/>
          </w:tcPr>
          <w:p w14:paraId="2A88F03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6274DB94" w14:textId="77777777" w:rsidR="0085436E" w:rsidRDefault="003558E7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6C6372CD" w14:textId="77777777" w:rsidTr="009A1D0B">
        <w:tc>
          <w:tcPr>
            <w:tcW w:w="3258" w:type="dxa"/>
            <w:vAlign w:val="center"/>
          </w:tcPr>
          <w:p w14:paraId="223CAB26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0C7E8290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3E380DEC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077ADC7F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418"/>
        <w:gridCol w:w="3532"/>
        <w:gridCol w:w="3690"/>
      </w:tblGrid>
      <w:tr w:rsidR="0085436E" w:rsidRPr="004E7A3E" w14:paraId="1EB4962C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F69ABB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3EE1C9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0CBD02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FC64D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02F2527D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1CD3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A3F13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2870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4050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EE8EDDB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533092" w14:textId="77777777" w:rsidR="0085436E" w:rsidRDefault="00291B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cerner_orders_6_p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B1C80" w14:textId="77777777" w:rsidR="0085436E" w:rsidRPr="004E7A3E" w:rsidRDefault="003558E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0FB3F" w14:textId="77777777" w:rsidR="00291B16" w:rsidRDefault="00291B16" w:rsidP="003558E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Inbound:</w:t>
            </w:r>
          </w:p>
          <w:p w14:paraId="31B361D3" w14:textId="77777777" w:rsidR="00291B16" w:rsidRPr="00291B16" w:rsidRDefault="00291B16" w:rsidP="00291B1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291B16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SUPPORT: </w:t>
            </w:r>
          </w:p>
          <w:p w14:paraId="49BCAF7F" w14:textId="77777777" w:rsidR="00291B16" w:rsidRPr="00291B16" w:rsidRDefault="00291B16" w:rsidP="00291B1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291B16">
              <w:rPr>
                <w:rFonts w:asciiTheme="minorHAnsi" w:eastAsia="Times New Roman" w:hAnsiTheme="minorHAnsi" w:cs="Arial"/>
                <w:color w:val="000000"/>
                <w:sz w:val="22"/>
              </w:rPr>
              <w:t>Primary:  Cerner PowerChart on call</w:t>
            </w:r>
          </w:p>
          <w:p w14:paraId="66A57ECA" w14:textId="77777777" w:rsidR="00291B16" w:rsidRPr="00291B16" w:rsidRDefault="00291B16" w:rsidP="00291B1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291B16">
              <w:rPr>
                <w:rFonts w:asciiTheme="minorHAnsi" w:eastAsia="Times New Roman" w:hAnsiTheme="minorHAnsi" w:cs="Arial"/>
                <w:color w:val="000000"/>
                <w:sz w:val="22"/>
              </w:rPr>
              <w:t>Secondary: Answer Excellence vendor</w:t>
            </w:r>
          </w:p>
          <w:p w14:paraId="75FDFB8C" w14:textId="77777777" w:rsidR="0085436E" w:rsidRDefault="00291B16" w:rsidP="00291B1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291B16">
              <w:rPr>
                <w:rFonts w:asciiTheme="minorHAnsi" w:eastAsia="Times New Roman" w:hAnsiTheme="minorHAnsi" w:cs="Arial"/>
                <w:color w:val="000000"/>
                <w:sz w:val="22"/>
              </w:rPr>
              <w:t>Phone: 727-441-9122</w:t>
            </w:r>
          </w:p>
          <w:p w14:paraId="2BA826D7" w14:textId="77777777" w:rsidR="00291B16" w:rsidRDefault="00291B16" w:rsidP="00291B1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6CE6DF0B" w14:textId="77777777" w:rsidR="0078779D" w:rsidRDefault="0078779D" w:rsidP="00291B1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Outbound:</w:t>
            </w:r>
          </w:p>
          <w:p w14:paraId="70079A23" w14:textId="77777777" w:rsidR="0078779D" w:rsidRDefault="0078779D" w:rsidP="00291B1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SUPPORT:</w:t>
            </w:r>
          </w:p>
          <w:p w14:paraId="6EB11557" w14:textId="77777777" w:rsidR="0078779D" w:rsidRPr="004E7A3E" w:rsidRDefault="0078779D" w:rsidP="007877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8779D">
              <w:rPr>
                <w:rFonts w:asciiTheme="minorHAnsi" w:eastAsia="Times New Roman" w:hAnsiTheme="minorHAnsi" w:cs="Arial"/>
                <w:color w:val="000000"/>
                <w:sz w:val="22"/>
              </w:rPr>
              <w:t>Primary: Cerner Interface on call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CA8B6" w14:textId="77777777" w:rsidR="00291B16" w:rsidRPr="00291B16" w:rsidRDefault="00291B16" w:rsidP="00291B1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291B16">
              <w:rPr>
                <w:rFonts w:asciiTheme="minorHAnsi" w:eastAsia="Times New Roman" w:hAnsiTheme="minorHAnsi" w:cs="Arial"/>
                <w:color w:val="000000"/>
                <w:sz w:val="22"/>
              </w:rPr>
              <w:t>INTERFACE DESCRIPTION:</w:t>
            </w:r>
          </w:p>
          <w:p w14:paraId="21311C92" w14:textId="77777777" w:rsidR="0085436E" w:rsidRDefault="00291B16" w:rsidP="00291B1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291B16">
              <w:rPr>
                <w:rFonts w:asciiTheme="minorHAnsi" w:eastAsia="Times New Roman" w:hAnsiTheme="minorHAnsi" w:cs="Arial"/>
                <w:color w:val="000000"/>
                <w:sz w:val="22"/>
              </w:rPr>
              <w:t>Dedicated orders feed from Answer Excellence to Cerner.</w:t>
            </w:r>
          </w:p>
          <w:p w14:paraId="7421C755" w14:textId="77777777" w:rsidR="00291B16" w:rsidRPr="004E7A3E" w:rsidRDefault="00291B16" w:rsidP="00291B1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8F9CCA3" w14:textId="77777777" w:rsidR="00160299" w:rsidRDefault="00160299" w:rsidP="00D97B4D"/>
    <w:p w14:paraId="022C8081" w14:textId="77777777" w:rsidR="00291B16" w:rsidRDefault="00291B16" w:rsidP="00D97B4D"/>
    <w:p w14:paraId="004A8EF0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16760383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B146094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475A37E6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B1F518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88B0D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F4220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1CB750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54CC9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139378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63BA9FD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C9F77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A285B9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4D856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E03449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E6C1B7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4669BB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F71970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12F903F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99391FE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D54734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8030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8E3E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4C163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FE35F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76A399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8BDA48B" w14:textId="77777777" w:rsidR="0018506A" w:rsidRDefault="0018506A" w:rsidP="00D97B4D"/>
    <w:p w14:paraId="2E5E3274" w14:textId="77777777" w:rsidR="00D97B4D" w:rsidRDefault="00D97B4D" w:rsidP="00D97B4D"/>
    <w:p w14:paraId="6EC24A54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1676038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2EAA6F94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B874C5E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2AF43D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7089968D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961885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B8922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CCAC0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2EF6C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615843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27EF11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D7CE8F8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DD982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E2433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CBC84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CEDC2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3DFA86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64BEC5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9B630DA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B5B5B85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0260C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246FD8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99C2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787A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CB566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BE6D5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5752D6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AD309BB" w14:textId="77777777" w:rsidR="00350DBA" w:rsidRDefault="00350DBA" w:rsidP="00350DBA"/>
    <w:p w14:paraId="0D293410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00BEF74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921DBE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2FDF6B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3EEF94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1DE5CC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A9B2B4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D7C72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9FF781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8AEACE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2BC348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9EF5ED2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F158AEE" w14:textId="77777777" w:rsidR="00872877" w:rsidRDefault="00872877" w:rsidP="007177BF">
      <w:pPr>
        <w:rPr>
          <w:rFonts w:asciiTheme="minorHAnsi" w:hAnsiTheme="minorHAnsi" w:cs="Arial"/>
        </w:rPr>
      </w:pPr>
    </w:p>
    <w:p w14:paraId="787FDB32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C090E6A" w14:textId="77777777" w:rsidR="00872877" w:rsidRDefault="00872877" w:rsidP="007177BF">
      <w:pPr>
        <w:rPr>
          <w:rFonts w:asciiTheme="minorHAnsi" w:hAnsiTheme="minorHAnsi" w:cs="Arial"/>
        </w:rPr>
      </w:pPr>
    </w:p>
    <w:p w14:paraId="627ADF15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3F4FE" w14:textId="77777777" w:rsidR="00B65E49" w:rsidRDefault="00B65E49" w:rsidP="007C4E0F">
      <w:pPr>
        <w:spacing w:after="0" w:line="240" w:lineRule="auto"/>
      </w:pPr>
      <w:r>
        <w:separator/>
      </w:r>
    </w:p>
  </w:endnote>
  <w:endnote w:type="continuationSeparator" w:id="0">
    <w:p w14:paraId="0B4A9409" w14:textId="77777777" w:rsidR="00B65E49" w:rsidRDefault="00B65E49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1CA03" w14:textId="77777777" w:rsidR="009D6CB8" w:rsidRDefault="009D6CB8">
    <w:pPr>
      <w:pStyle w:val="Footer"/>
    </w:pPr>
  </w:p>
  <w:p w14:paraId="652FB37F" w14:textId="77777777" w:rsidR="009D6CB8" w:rsidRDefault="009D6C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EB2C5" w14:textId="00EE132A" w:rsidR="009D6CB8" w:rsidRPr="00E32F93" w:rsidRDefault="009D6CB8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A6BE0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7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01EB2C5" w14:textId="00EE132A" w:rsidR="009D6CB8" w:rsidRPr="00E32F93" w:rsidRDefault="009D6CB8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1A6BE0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7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35135" w14:textId="77777777" w:rsidR="009D6CB8" w:rsidRPr="00E32F93" w:rsidRDefault="009D6CB8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_x0000_s1038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1E135135" w14:textId="77777777" w:rsidR="009D6CB8" w:rsidRPr="00E32F93" w:rsidRDefault="009D6CB8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F2C41" w14:textId="77777777" w:rsidR="00B65E49" w:rsidRDefault="00B65E49" w:rsidP="007C4E0F">
      <w:pPr>
        <w:spacing w:after="0" w:line="240" w:lineRule="auto"/>
      </w:pPr>
      <w:r>
        <w:separator/>
      </w:r>
    </w:p>
  </w:footnote>
  <w:footnote w:type="continuationSeparator" w:id="0">
    <w:p w14:paraId="54F196D3" w14:textId="77777777" w:rsidR="00B65E49" w:rsidRDefault="00B65E49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8BB2A" w14:textId="77777777" w:rsidR="009D6CB8" w:rsidRDefault="009D6CB8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15D12" w14:textId="77777777" w:rsidR="009D6CB8" w:rsidRPr="00AB08CB" w:rsidRDefault="009D6CB8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04C15D12" w14:textId="77777777" w:rsidR="009D6CB8" w:rsidRPr="00AB08CB" w:rsidRDefault="009D6CB8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58253" w14:textId="77777777" w:rsidR="009D6CB8" w:rsidRPr="001A2714" w:rsidRDefault="009D6CB8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36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5258253" w14:textId="77777777" w:rsidR="009D6CB8" w:rsidRPr="001A2714" w:rsidRDefault="009D6CB8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56A4B" w14:textId="77777777" w:rsidR="009D6CB8" w:rsidRDefault="009D6CB8" w:rsidP="00D91BE0">
    <w:pPr>
      <w:pStyle w:val="Header"/>
      <w:ind w:left="-360" w:right="-360"/>
    </w:pPr>
    <w:r>
      <w:t xml:space="preserve">     </w:t>
    </w:r>
  </w:p>
  <w:p w14:paraId="09CB854F" w14:textId="77777777" w:rsidR="009D6CB8" w:rsidRDefault="009D6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75AE2"/>
    <w:multiLevelType w:val="hybridMultilevel"/>
    <w:tmpl w:val="D4CC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6"/>
  </w:num>
  <w:num w:numId="14">
    <w:abstractNumId w:val="20"/>
  </w:num>
  <w:num w:numId="15">
    <w:abstractNumId w:val="6"/>
  </w:num>
  <w:num w:numId="16">
    <w:abstractNumId w:val="13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7"/>
  </w:num>
  <w:num w:numId="22">
    <w:abstractNumId w:val="21"/>
  </w:num>
  <w:num w:numId="23">
    <w:abstractNumId w:val="14"/>
  </w:num>
  <w:num w:numId="24">
    <w:abstractNumId w:val="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2397"/>
    <w:rsid w:val="0000331A"/>
    <w:rsid w:val="00004282"/>
    <w:rsid w:val="00004732"/>
    <w:rsid w:val="00006EC6"/>
    <w:rsid w:val="0000775D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277DE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3D41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2C65"/>
    <w:rsid w:val="00083799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688"/>
    <w:rsid w:val="000B1915"/>
    <w:rsid w:val="000B3B29"/>
    <w:rsid w:val="000B3B43"/>
    <w:rsid w:val="000B4466"/>
    <w:rsid w:val="000B5F14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58C3"/>
    <w:rsid w:val="000D61C3"/>
    <w:rsid w:val="000D6CA2"/>
    <w:rsid w:val="000D71C5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0299"/>
    <w:rsid w:val="00163665"/>
    <w:rsid w:val="00164676"/>
    <w:rsid w:val="00164F02"/>
    <w:rsid w:val="00167EF6"/>
    <w:rsid w:val="00167F52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A6BE0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299D"/>
    <w:rsid w:val="002230C6"/>
    <w:rsid w:val="00223247"/>
    <w:rsid w:val="002250F7"/>
    <w:rsid w:val="002258ED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1B16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715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239D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58E7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2D2C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7209"/>
    <w:rsid w:val="003E31D0"/>
    <w:rsid w:val="003F0654"/>
    <w:rsid w:val="003F11C1"/>
    <w:rsid w:val="003F1341"/>
    <w:rsid w:val="003F29BD"/>
    <w:rsid w:val="003F48F6"/>
    <w:rsid w:val="004011DE"/>
    <w:rsid w:val="004016C8"/>
    <w:rsid w:val="004028DE"/>
    <w:rsid w:val="00403746"/>
    <w:rsid w:val="00405C6B"/>
    <w:rsid w:val="0041108F"/>
    <w:rsid w:val="00411909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9E5"/>
    <w:rsid w:val="00453AC3"/>
    <w:rsid w:val="0045485F"/>
    <w:rsid w:val="0045678F"/>
    <w:rsid w:val="00457E61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6D3"/>
    <w:rsid w:val="005E6E3C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7A35"/>
    <w:rsid w:val="006134B3"/>
    <w:rsid w:val="0061491D"/>
    <w:rsid w:val="00620D0F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08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3A8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79D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42A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14B7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26B0"/>
    <w:rsid w:val="00817F22"/>
    <w:rsid w:val="00821E16"/>
    <w:rsid w:val="00822FBB"/>
    <w:rsid w:val="0082313C"/>
    <w:rsid w:val="00825141"/>
    <w:rsid w:val="00825476"/>
    <w:rsid w:val="00826244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2CEB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27A93"/>
    <w:rsid w:val="00931796"/>
    <w:rsid w:val="00933A60"/>
    <w:rsid w:val="00935739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201C"/>
    <w:rsid w:val="0095323D"/>
    <w:rsid w:val="0095506D"/>
    <w:rsid w:val="009563ED"/>
    <w:rsid w:val="00957200"/>
    <w:rsid w:val="0095769D"/>
    <w:rsid w:val="00961990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08"/>
    <w:rsid w:val="009C7086"/>
    <w:rsid w:val="009C736A"/>
    <w:rsid w:val="009D329F"/>
    <w:rsid w:val="009D3CD2"/>
    <w:rsid w:val="009D4B80"/>
    <w:rsid w:val="009D4B8D"/>
    <w:rsid w:val="009D59C0"/>
    <w:rsid w:val="009D6CB8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3D62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01B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277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2E5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5BFD"/>
    <w:rsid w:val="00B56386"/>
    <w:rsid w:val="00B563A2"/>
    <w:rsid w:val="00B5741F"/>
    <w:rsid w:val="00B60EFF"/>
    <w:rsid w:val="00B616D7"/>
    <w:rsid w:val="00B62BFC"/>
    <w:rsid w:val="00B62E5E"/>
    <w:rsid w:val="00B65E49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4C2B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025E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603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21B3"/>
    <w:rsid w:val="00C333FE"/>
    <w:rsid w:val="00C34F52"/>
    <w:rsid w:val="00C35E76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24C7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2A7D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6F40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68CE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18A"/>
    <w:rsid w:val="00DC1222"/>
    <w:rsid w:val="00DC1E5D"/>
    <w:rsid w:val="00DC4E24"/>
    <w:rsid w:val="00DC550E"/>
    <w:rsid w:val="00DC5534"/>
    <w:rsid w:val="00DD0697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25F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101"/>
    <w:rsid w:val="00E53F64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0636"/>
    <w:rsid w:val="00E91B84"/>
    <w:rsid w:val="00E92174"/>
    <w:rsid w:val="00E934E4"/>
    <w:rsid w:val="00E93CB3"/>
    <w:rsid w:val="00E955B8"/>
    <w:rsid w:val="00E9698A"/>
    <w:rsid w:val="00E97B31"/>
    <w:rsid w:val="00EB1EA1"/>
    <w:rsid w:val="00EB2CF9"/>
    <w:rsid w:val="00EB3A0D"/>
    <w:rsid w:val="00EB44C6"/>
    <w:rsid w:val="00EC3E91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071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4D53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0C44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4C4BCE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265DE4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265DE4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265DE4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683A2C3473E45E7BE0886FDFE886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87C3-E922-4C00-80C8-303B108F797F}"/>
      </w:docPartPr>
      <w:docPartBody>
        <w:p w:rsidR="00265DE4" w:rsidRDefault="007416ED">
          <w:pPr>
            <w:pStyle w:val="2683A2C3473E45E7BE0886FDFE8869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EA4A972E91543FB96B401DF9323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66F4-E28D-4000-BA84-18BA803B32D2}"/>
      </w:docPartPr>
      <w:docPartBody>
        <w:p w:rsidR="00265DE4" w:rsidRDefault="007416ED">
          <w:pPr>
            <w:pStyle w:val="4EA4A972E91543FB96B401DF932310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265DE4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265DE4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265DE4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265DE4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265DE4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265DE4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265DE4"/>
    <w:rsid w:val="003A7C90"/>
    <w:rsid w:val="00456BB3"/>
    <w:rsid w:val="00556CD0"/>
    <w:rsid w:val="007416ED"/>
    <w:rsid w:val="009C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22A21BA-5ADA-41ED-B704-1BC637C9B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5BC9DA-6E8B-4447-8AE0-321500FE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170</TotalTime>
  <Pages>12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ORM_Answer Excellence_Cerner Reqs</dc:title>
  <dc:subject>IDBB</dc:subject>
  <dc:creator>Allison, Richard C.</dc:creator>
  <cp:lastModifiedBy>Magoon, Yitzhak</cp:lastModifiedBy>
  <cp:revision>36</cp:revision>
  <cp:lastPrinted>2013-10-28T16:55:00Z</cp:lastPrinted>
  <dcterms:created xsi:type="dcterms:W3CDTF">2018-05-31T17:09:00Z</dcterms:created>
  <dcterms:modified xsi:type="dcterms:W3CDTF">2019-09-26T13:51:00Z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