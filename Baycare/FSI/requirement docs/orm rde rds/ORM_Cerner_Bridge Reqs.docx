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1C2D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DE2F8457613406797DD644E89110C12"/>
        </w:placeholder>
      </w:sdtPr>
      <w:sdtEndPr/>
      <w:sdtContent>
        <w:p w14:paraId="4341C2DA" w14:textId="2396C2B1" w:rsidR="00F5255D" w:rsidRPr="0071451A" w:rsidRDefault="005733C5"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Cerner</w:t>
          </w:r>
          <w:r w:rsidR="00C049FE">
            <w:rPr>
              <w:rFonts w:asciiTheme="minorHAnsi" w:eastAsia="Times New Roman" w:hAnsiTheme="minorHAnsi" w:cs="Arial"/>
              <w:b/>
              <w:bCs/>
              <w:color w:val="auto"/>
              <w:sz w:val="52"/>
              <w:szCs w:val="52"/>
            </w:rPr>
            <w:t xml:space="preserve"> </w:t>
          </w:r>
          <w:r w:rsidR="00AB6D98">
            <w:rPr>
              <w:rFonts w:asciiTheme="minorHAnsi" w:eastAsia="Times New Roman" w:hAnsiTheme="minorHAnsi" w:cs="Arial"/>
              <w:b/>
              <w:bCs/>
              <w:color w:val="auto"/>
              <w:sz w:val="52"/>
              <w:szCs w:val="52"/>
            </w:rPr>
            <w:t>to Bridge</w:t>
          </w:r>
          <w:r>
            <w:rPr>
              <w:rFonts w:asciiTheme="minorHAnsi" w:eastAsia="Times New Roman" w:hAnsiTheme="minorHAnsi" w:cs="Arial"/>
              <w:b/>
              <w:bCs/>
              <w:color w:val="auto"/>
              <w:sz w:val="52"/>
              <w:szCs w:val="52"/>
            </w:rPr>
            <w:t xml:space="preserve"> ORM</w:t>
          </w:r>
          <w:r w:rsidR="00211D09">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sidR="00211D09">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DDE2F8457613406797DD644E89110C12"/>
        </w:placeholder>
      </w:sdtPr>
      <w:sdtEndPr/>
      <w:sdtContent>
        <w:p w14:paraId="4341C2DB" w14:textId="68944F80"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B6447B">
            <w:rPr>
              <w:rFonts w:asciiTheme="minorHAnsi" w:eastAsia="Times New Roman" w:hAnsiTheme="minorHAnsi" w:cs="Arial"/>
              <w:b/>
              <w:bCs/>
              <w:color w:val="auto"/>
              <w:sz w:val="24"/>
              <w:szCs w:val="24"/>
            </w:rPr>
            <w:t xml:space="preserve"> 1.2</w:t>
          </w:r>
        </w:p>
      </w:sdtContent>
    </w:sdt>
    <w:p w14:paraId="4341C2DC" w14:textId="7791FE1B"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DE2F8457613406797DD644E89110C12"/>
          </w:placeholder>
        </w:sdtPr>
        <w:sdtEndPr/>
        <w:sdtContent>
          <w:r w:rsidR="00FB2ABC">
            <w:rPr>
              <w:rFonts w:asciiTheme="minorHAnsi" w:eastAsia="Times New Roman" w:hAnsiTheme="minorHAnsi" w:cs="Arial"/>
              <w:b/>
              <w:bCs/>
              <w:color w:val="auto"/>
              <w:sz w:val="24"/>
              <w:szCs w:val="24"/>
            </w:rPr>
            <w:t>Levy Lazarre</w:t>
          </w:r>
          <w:r w:rsidR="001A5645">
            <w:rPr>
              <w:rFonts w:asciiTheme="minorHAnsi" w:eastAsia="Times New Roman" w:hAnsiTheme="minorHAnsi" w:cs="Arial"/>
              <w:b/>
              <w:bCs/>
              <w:color w:val="auto"/>
              <w:sz w:val="24"/>
              <w:szCs w:val="24"/>
            </w:rPr>
            <w:t xml:space="preserve"> and Hope Kaczmarczyk</w:t>
          </w:r>
        </w:sdtContent>
      </w:sdt>
    </w:p>
    <w:p w14:paraId="4341C2DD" w14:textId="7237592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DD58F127C55B4A31A98C46D90AA14018"/>
          </w:placeholder>
          <w:date w:fullDate="2019-07-29T00:00:00Z">
            <w:dateFormat w:val="M/d/yyyy"/>
            <w:lid w:val="en-US"/>
            <w:storeMappedDataAs w:val="dateTime"/>
            <w:calendar w:val="gregorian"/>
          </w:date>
        </w:sdtPr>
        <w:sdtEndPr/>
        <w:sdtContent>
          <w:r w:rsidR="00B6447B">
            <w:rPr>
              <w:rFonts w:asciiTheme="minorHAnsi" w:eastAsia="Times New Roman" w:hAnsiTheme="minorHAnsi" w:cs="Times New Roman"/>
              <w:b/>
              <w:bCs/>
              <w:color w:val="auto"/>
              <w:sz w:val="24"/>
              <w:szCs w:val="24"/>
            </w:rPr>
            <w:t>7/29/2019</w:t>
          </w:r>
        </w:sdtContent>
      </w:sdt>
    </w:p>
    <w:p w14:paraId="4341C2DE" w14:textId="77777777" w:rsidR="00982A41" w:rsidRDefault="00982A41">
      <w:r>
        <w:br w:type="page"/>
      </w:r>
      <w:bookmarkStart w:id="0" w:name="_GoBack"/>
      <w:bookmarkEnd w:id="0"/>
    </w:p>
    <w:p w14:paraId="40495CBF" w14:textId="30C31A00" w:rsidR="006C7031"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3876920" w:history="1">
        <w:r w:rsidR="006C7031" w:rsidRPr="00E2009E">
          <w:rPr>
            <w:rStyle w:val="Hyperlink"/>
          </w:rPr>
          <w:t>Document Control</w:t>
        </w:r>
        <w:r w:rsidR="006C7031">
          <w:rPr>
            <w:webHidden/>
          </w:rPr>
          <w:tab/>
        </w:r>
        <w:r w:rsidR="006C7031">
          <w:rPr>
            <w:webHidden/>
          </w:rPr>
          <w:fldChar w:fldCharType="begin"/>
        </w:r>
        <w:r w:rsidR="006C7031">
          <w:rPr>
            <w:webHidden/>
          </w:rPr>
          <w:instrText xml:space="preserve"> PAGEREF _Toc503876920 \h </w:instrText>
        </w:r>
        <w:r w:rsidR="006C7031">
          <w:rPr>
            <w:webHidden/>
          </w:rPr>
        </w:r>
        <w:r w:rsidR="006C7031">
          <w:rPr>
            <w:webHidden/>
          </w:rPr>
          <w:fldChar w:fldCharType="separate"/>
        </w:r>
        <w:r w:rsidR="006C7031">
          <w:rPr>
            <w:webHidden/>
          </w:rPr>
          <w:t>3</w:t>
        </w:r>
        <w:r w:rsidR="006C7031">
          <w:rPr>
            <w:webHidden/>
          </w:rPr>
          <w:fldChar w:fldCharType="end"/>
        </w:r>
      </w:hyperlink>
    </w:p>
    <w:p w14:paraId="5977F21D" w14:textId="625EEE15" w:rsidR="006C7031" w:rsidRDefault="00B6447B">
      <w:pPr>
        <w:pStyle w:val="TOC2"/>
        <w:rPr>
          <w:rFonts w:asciiTheme="minorHAnsi" w:eastAsiaTheme="minorEastAsia" w:hAnsiTheme="minorHAnsi" w:cstheme="minorBidi"/>
          <w:noProof/>
          <w:szCs w:val="22"/>
        </w:rPr>
      </w:pPr>
      <w:hyperlink w:anchor="_Toc503876921" w:history="1">
        <w:r w:rsidR="006C7031" w:rsidRPr="00E2009E">
          <w:rPr>
            <w:rStyle w:val="Hyperlink"/>
            <w:rFonts w:cs="Arial"/>
            <w:noProof/>
          </w:rPr>
          <w:t>Resources</w:t>
        </w:r>
        <w:r w:rsidR="006C7031">
          <w:rPr>
            <w:noProof/>
            <w:webHidden/>
          </w:rPr>
          <w:tab/>
        </w:r>
        <w:r w:rsidR="006C7031">
          <w:rPr>
            <w:noProof/>
            <w:webHidden/>
          </w:rPr>
          <w:fldChar w:fldCharType="begin"/>
        </w:r>
        <w:r w:rsidR="006C7031">
          <w:rPr>
            <w:noProof/>
            <w:webHidden/>
          </w:rPr>
          <w:instrText xml:space="preserve"> PAGEREF _Toc503876921 \h </w:instrText>
        </w:r>
        <w:r w:rsidR="006C7031">
          <w:rPr>
            <w:noProof/>
            <w:webHidden/>
          </w:rPr>
        </w:r>
        <w:r w:rsidR="006C7031">
          <w:rPr>
            <w:noProof/>
            <w:webHidden/>
          </w:rPr>
          <w:fldChar w:fldCharType="separate"/>
        </w:r>
        <w:r w:rsidR="006C7031">
          <w:rPr>
            <w:noProof/>
            <w:webHidden/>
          </w:rPr>
          <w:t>3</w:t>
        </w:r>
        <w:r w:rsidR="006C7031">
          <w:rPr>
            <w:noProof/>
            <w:webHidden/>
          </w:rPr>
          <w:fldChar w:fldCharType="end"/>
        </w:r>
      </w:hyperlink>
    </w:p>
    <w:p w14:paraId="69901D7F" w14:textId="06678F04" w:rsidR="006C7031" w:rsidRDefault="00B6447B">
      <w:pPr>
        <w:pStyle w:val="TOC2"/>
        <w:rPr>
          <w:rFonts w:asciiTheme="minorHAnsi" w:eastAsiaTheme="minorEastAsia" w:hAnsiTheme="minorHAnsi" w:cstheme="minorBidi"/>
          <w:noProof/>
          <w:szCs w:val="22"/>
        </w:rPr>
      </w:pPr>
      <w:hyperlink w:anchor="_Toc503876922" w:history="1">
        <w:r w:rsidR="006C7031" w:rsidRPr="00E2009E">
          <w:rPr>
            <w:rStyle w:val="Hyperlink"/>
            <w:rFonts w:cs="Arial"/>
            <w:noProof/>
          </w:rPr>
          <w:t>Document Version Control</w:t>
        </w:r>
        <w:r w:rsidR="006C7031">
          <w:rPr>
            <w:noProof/>
            <w:webHidden/>
          </w:rPr>
          <w:tab/>
        </w:r>
        <w:r w:rsidR="006C7031">
          <w:rPr>
            <w:noProof/>
            <w:webHidden/>
          </w:rPr>
          <w:fldChar w:fldCharType="begin"/>
        </w:r>
        <w:r w:rsidR="006C7031">
          <w:rPr>
            <w:noProof/>
            <w:webHidden/>
          </w:rPr>
          <w:instrText xml:space="preserve"> PAGEREF _Toc503876922 \h </w:instrText>
        </w:r>
        <w:r w:rsidR="006C7031">
          <w:rPr>
            <w:noProof/>
            <w:webHidden/>
          </w:rPr>
        </w:r>
        <w:r w:rsidR="006C7031">
          <w:rPr>
            <w:noProof/>
            <w:webHidden/>
          </w:rPr>
          <w:fldChar w:fldCharType="separate"/>
        </w:r>
        <w:r w:rsidR="006C7031">
          <w:rPr>
            <w:noProof/>
            <w:webHidden/>
          </w:rPr>
          <w:t>3</w:t>
        </w:r>
        <w:r w:rsidR="006C7031">
          <w:rPr>
            <w:noProof/>
            <w:webHidden/>
          </w:rPr>
          <w:fldChar w:fldCharType="end"/>
        </w:r>
      </w:hyperlink>
    </w:p>
    <w:p w14:paraId="58C87E9B" w14:textId="65AEE45A" w:rsidR="006C7031" w:rsidRDefault="00B6447B">
      <w:pPr>
        <w:pStyle w:val="TOC1"/>
        <w:rPr>
          <w:rFonts w:asciiTheme="minorHAnsi" w:eastAsiaTheme="minorEastAsia" w:hAnsiTheme="minorHAnsi" w:cstheme="minorBidi"/>
          <w:b w:val="0"/>
          <w:sz w:val="22"/>
          <w:szCs w:val="22"/>
        </w:rPr>
      </w:pPr>
      <w:hyperlink w:anchor="_Toc503876923" w:history="1">
        <w:r w:rsidR="006C7031" w:rsidRPr="00E2009E">
          <w:rPr>
            <w:rStyle w:val="Hyperlink"/>
            <w:rFonts w:cs="Arial"/>
          </w:rPr>
          <w:t>1.    Introduction</w:t>
        </w:r>
        <w:r w:rsidR="006C7031">
          <w:rPr>
            <w:webHidden/>
          </w:rPr>
          <w:tab/>
        </w:r>
        <w:r w:rsidR="006C7031">
          <w:rPr>
            <w:webHidden/>
          </w:rPr>
          <w:fldChar w:fldCharType="begin"/>
        </w:r>
        <w:r w:rsidR="006C7031">
          <w:rPr>
            <w:webHidden/>
          </w:rPr>
          <w:instrText xml:space="preserve"> PAGEREF _Toc503876923 \h </w:instrText>
        </w:r>
        <w:r w:rsidR="006C7031">
          <w:rPr>
            <w:webHidden/>
          </w:rPr>
        </w:r>
        <w:r w:rsidR="006C7031">
          <w:rPr>
            <w:webHidden/>
          </w:rPr>
          <w:fldChar w:fldCharType="separate"/>
        </w:r>
        <w:r w:rsidR="006C7031">
          <w:rPr>
            <w:webHidden/>
          </w:rPr>
          <w:t>4</w:t>
        </w:r>
        <w:r w:rsidR="006C7031">
          <w:rPr>
            <w:webHidden/>
          </w:rPr>
          <w:fldChar w:fldCharType="end"/>
        </w:r>
      </w:hyperlink>
    </w:p>
    <w:p w14:paraId="1EADE89C" w14:textId="04D54707" w:rsidR="006C7031" w:rsidRDefault="00B6447B">
      <w:pPr>
        <w:pStyle w:val="TOC2"/>
        <w:rPr>
          <w:rFonts w:asciiTheme="minorHAnsi" w:eastAsiaTheme="minorEastAsia" w:hAnsiTheme="minorHAnsi" w:cstheme="minorBidi"/>
          <w:noProof/>
          <w:szCs w:val="22"/>
        </w:rPr>
      </w:pPr>
      <w:hyperlink w:anchor="_Toc503876924" w:history="1">
        <w:r w:rsidR="006C7031" w:rsidRPr="00E2009E">
          <w:rPr>
            <w:rStyle w:val="Hyperlink"/>
            <w:rFonts w:cs="Arial"/>
            <w:noProof/>
          </w:rPr>
          <w:t>1.1    Purpose</w:t>
        </w:r>
        <w:r w:rsidR="006C7031">
          <w:rPr>
            <w:noProof/>
            <w:webHidden/>
          </w:rPr>
          <w:tab/>
        </w:r>
        <w:r w:rsidR="006C7031">
          <w:rPr>
            <w:noProof/>
            <w:webHidden/>
          </w:rPr>
          <w:fldChar w:fldCharType="begin"/>
        </w:r>
        <w:r w:rsidR="006C7031">
          <w:rPr>
            <w:noProof/>
            <w:webHidden/>
          </w:rPr>
          <w:instrText xml:space="preserve"> PAGEREF _Toc503876924 \h </w:instrText>
        </w:r>
        <w:r w:rsidR="006C7031">
          <w:rPr>
            <w:noProof/>
            <w:webHidden/>
          </w:rPr>
        </w:r>
        <w:r w:rsidR="006C7031">
          <w:rPr>
            <w:noProof/>
            <w:webHidden/>
          </w:rPr>
          <w:fldChar w:fldCharType="separate"/>
        </w:r>
        <w:r w:rsidR="006C7031">
          <w:rPr>
            <w:noProof/>
            <w:webHidden/>
          </w:rPr>
          <w:t>4</w:t>
        </w:r>
        <w:r w:rsidR="006C7031">
          <w:rPr>
            <w:noProof/>
            <w:webHidden/>
          </w:rPr>
          <w:fldChar w:fldCharType="end"/>
        </w:r>
      </w:hyperlink>
    </w:p>
    <w:p w14:paraId="10C17C85" w14:textId="283AE9B4" w:rsidR="006C7031" w:rsidRDefault="00B6447B">
      <w:pPr>
        <w:pStyle w:val="TOC2"/>
        <w:rPr>
          <w:rFonts w:asciiTheme="minorHAnsi" w:eastAsiaTheme="minorEastAsia" w:hAnsiTheme="minorHAnsi" w:cstheme="minorBidi"/>
          <w:noProof/>
          <w:szCs w:val="22"/>
        </w:rPr>
      </w:pPr>
      <w:hyperlink w:anchor="_Toc503876925" w:history="1">
        <w:r w:rsidR="006C7031" w:rsidRPr="00E2009E">
          <w:rPr>
            <w:rStyle w:val="Hyperlink"/>
            <w:rFonts w:cs="Arial"/>
            <w:noProof/>
          </w:rPr>
          <w:t>1.2    Project Scope</w:t>
        </w:r>
        <w:r w:rsidR="006C7031">
          <w:rPr>
            <w:noProof/>
            <w:webHidden/>
          </w:rPr>
          <w:tab/>
        </w:r>
        <w:r w:rsidR="006C7031">
          <w:rPr>
            <w:noProof/>
            <w:webHidden/>
          </w:rPr>
          <w:fldChar w:fldCharType="begin"/>
        </w:r>
        <w:r w:rsidR="006C7031">
          <w:rPr>
            <w:noProof/>
            <w:webHidden/>
          </w:rPr>
          <w:instrText xml:space="preserve"> PAGEREF _Toc503876925 \h </w:instrText>
        </w:r>
        <w:r w:rsidR="006C7031">
          <w:rPr>
            <w:noProof/>
            <w:webHidden/>
          </w:rPr>
        </w:r>
        <w:r w:rsidR="006C7031">
          <w:rPr>
            <w:noProof/>
            <w:webHidden/>
          </w:rPr>
          <w:fldChar w:fldCharType="separate"/>
        </w:r>
        <w:r w:rsidR="006C7031">
          <w:rPr>
            <w:noProof/>
            <w:webHidden/>
          </w:rPr>
          <w:t>4</w:t>
        </w:r>
        <w:r w:rsidR="006C7031">
          <w:rPr>
            <w:noProof/>
            <w:webHidden/>
          </w:rPr>
          <w:fldChar w:fldCharType="end"/>
        </w:r>
      </w:hyperlink>
    </w:p>
    <w:p w14:paraId="69D2B79B" w14:textId="4770D19D" w:rsidR="006C7031" w:rsidRDefault="00B6447B">
      <w:pPr>
        <w:pStyle w:val="TOC2"/>
        <w:rPr>
          <w:rFonts w:asciiTheme="minorHAnsi" w:eastAsiaTheme="minorEastAsia" w:hAnsiTheme="minorHAnsi" w:cstheme="minorBidi"/>
          <w:noProof/>
          <w:szCs w:val="22"/>
        </w:rPr>
      </w:pPr>
      <w:hyperlink w:anchor="_Toc503876926" w:history="1">
        <w:r w:rsidR="006C7031" w:rsidRPr="00E2009E">
          <w:rPr>
            <w:rStyle w:val="Hyperlink"/>
            <w:rFonts w:cs="Arial"/>
            <w:noProof/>
          </w:rPr>
          <w:t>1.3    Terminology Standards</w:t>
        </w:r>
        <w:r w:rsidR="006C7031">
          <w:rPr>
            <w:noProof/>
            <w:webHidden/>
          </w:rPr>
          <w:tab/>
        </w:r>
        <w:r w:rsidR="006C7031">
          <w:rPr>
            <w:noProof/>
            <w:webHidden/>
          </w:rPr>
          <w:fldChar w:fldCharType="begin"/>
        </w:r>
        <w:r w:rsidR="006C7031">
          <w:rPr>
            <w:noProof/>
            <w:webHidden/>
          </w:rPr>
          <w:instrText xml:space="preserve"> PAGEREF _Toc503876926 \h </w:instrText>
        </w:r>
        <w:r w:rsidR="006C7031">
          <w:rPr>
            <w:noProof/>
            <w:webHidden/>
          </w:rPr>
        </w:r>
        <w:r w:rsidR="006C7031">
          <w:rPr>
            <w:noProof/>
            <w:webHidden/>
          </w:rPr>
          <w:fldChar w:fldCharType="separate"/>
        </w:r>
        <w:r w:rsidR="006C7031">
          <w:rPr>
            <w:noProof/>
            <w:webHidden/>
          </w:rPr>
          <w:t>4</w:t>
        </w:r>
        <w:r w:rsidR="006C7031">
          <w:rPr>
            <w:noProof/>
            <w:webHidden/>
          </w:rPr>
          <w:fldChar w:fldCharType="end"/>
        </w:r>
      </w:hyperlink>
    </w:p>
    <w:p w14:paraId="53DAA57A" w14:textId="2E1674FC" w:rsidR="006C7031" w:rsidRDefault="00B6447B">
      <w:pPr>
        <w:pStyle w:val="TOC3"/>
        <w:rPr>
          <w:rFonts w:asciiTheme="minorHAnsi" w:eastAsiaTheme="minorEastAsia" w:hAnsiTheme="minorHAnsi" w:cstheme="minorBidi"/>
          <w:szCs w:val="22"/>
        </w:rPr>
      </w:pPr>
      <w:hyperlink w:anchor="_Toc503876927" w:history="1">
        <w:r w:rsidR="006C7031" w:rsidRPr="00E2009E">
          <w:rPr>
            <w:rStyle w:val="Hyperlink"/>
            <w:rFonts w:cs="Arial"/>
          </w:rPr>
          <w:t>1.3.1 Acronyms</w:t>
        </w:r>
        <w:r w:rsidR="006C7031">
          <w:rPr>
            <w:webHidden/>
          </w:rPr>
          <w:tab/>
        </w:r>
        <w:r w:rsidR="006C7031">
          <w:rPr>
            <w:webHidden/>
          </w:rPr>
          <w:fldChar w:fldCharType="begin"/>
        </w:r>
        <w:r w:rsidR="006C7031">
          <w:rPr>
            <w:webHidden/>
          </w:rPr>
          <w:instrText xml:space="preserve"> PAGEREF _Toc503876927 \h </w:instrText>
        </w:r>
        <w:r w:rsidR="006C7031">
          <w:rPr>
            <w:webHidden/>
          </w:rPr>
        </w:r>
        <w:r w:rsidR="006C7031">
          <w:rPr>
            <w:webHidden/>
          </w:rPr>
          <w:fldChar w:fldCharType="separate"/>
        </w:r>
        <w:r w:rsidR="006C7031">
          <w:rPr>
            <w:webHidden/>
          </w:rPr>
          <w:t>4</w:t>
        </w:r>
        <w:r w:rsidR="006C7031">
          <w:rPr>
            <w:webHidden/>
          </w:rPr>
          <w:fldChar w:fldCharType="end"/>
        </w:r>
      </w:hyperlink>
    </w:p>
    <w:p w14:paraId="060B0FF1" w14:textId="42EAF398" w:rsidR="006C7031" w:rsidRDefault="00B6447B">
      <w:pPr>
        <w:pStyle w:val="TOC3"/>
        <w:rPr>
          <w:rFonts w:asciiTheme="minorHAnsi" w:eastAsiaTheme="minorEastAsia" w:hAnsiTheme="minorHAnsi" w:cstheme="minorBidi"/>
          <w:szCs w:val="22"/>
        </w:rPr>
      </w:pPr>
      <w:hyperlink w:anchor="_Toc503876928" w:history="1">
        <w:r w:rsidR="006C7031" w:rsidRPr="00E2009E">
          <w:rPr>
            <w:rStyle w:val="Hyperlink"/>
            <w:rFonts w:cs="Arial"/>
          </w:rPr>
          <w:t>1.3.2 Glossary</w:t>
        </w:r>
        <w:r w:rsidR="006C7031">
          <w:rPr>
            <w:webHidden/>
          </w:rPr>
          <w:tab/>
        </w:r>
        <w:r w:rsidR="006C7031">
          <w:rPr>
            <w:webHidden/>
          </w:rPr>
          <w:fldChar w:fldCharType="begin"/>
        </w:r>
        <w:r w:rsidR="006C7031">
          <w:rPr>
            <w:webHidden/>
          </w:rPr>
          <w:instrText xml:space="preserve"> PAGEREF _Toc503876928 \h </w:instrText>
        </w:r>
        <w:r w:rsidR="006C7031">
          <w:rPr>
            <w:webHidden/>
          </w:rPr>
        </w:r>
        <w:r w:rsidR="006C7031">
          <w:rPr>
            <w:webHidden/>
          </w:rPr>
          <w:fldChar w:fldCharType="separate"/>
        </w:r>
        <w:r w:rsidR="006C7031">
          <w:rPr>
            <w:webHidden/>
          </w:rPr>
          <w:t>4</w:t>
        </w:r>
        <w:r w:rsidR="006C7031">
          <w:rPr>
            <w:webHidden/>
          </w:rPr>
          <w:fldChar w:fldCharType="end"/>
        </w:r>
      </w:hyperlink>
    </w:p>
    <w:p w14:paraId="716F4320" w14:textId="064185EA" w:rsidR="006C7031" w:rsidRDefault="00B6447B">
      <w:pPr>
        <w:pStyle w:val="TOC2"/>
        <w:rPr>
          <w:rFonts w:asciiTheme="minorHAnsi" w:eastAsiaTheme="minorEastAsia" w:hAnsiTheme="minorHAnsi" w:cstheme="minorBidi"/>
          <w:noProof/>
          <w:szCs w:val="22"/>
        </w:rPr>
      </w:pPr>
      <w:hyperlink w:anchor="_Toc503876929" w:history="1">
        <w:r w:rsidR="006C7031" w:rsidRPr="00E2009E">
          <w:rPr>
            <w:rStyle w:val="Hyperlink"/>
            <w:rFonts w:cs="Arial"/>
            <w:noProof/>
          </w:rPr>
          <w:t>1.4   Document References</w:t>
        </w:r>
        <w:r w:rsidR="006C7031">
          <w:rPr>
            <w:noProof/>
            <w:webHidden/>
          </w:rPr>
          <w:tab/>
        </w:r>
        <w:r w:rsidR="006C7031">
          <w:rPr>
            <w:noProof/>
            <w:webHidden/>
          </w:rPr>
          <w:fldChar w:fldCharType="begin"/>
        </w:r>
        <w:r w:rsidR="006C7031">
          <w:rPr>
            <w:noProof/>
            <w:webHidden/>
          </w:rPr>
          <w:instrText xml:space="preserve"> PAGEREF _Toc503876929 \h </w:instrText>
        </w:r>
        <w:r w:rsidR="006C7031">
          <w:rPr>
            <w:noProof/>
            <w:webHidden/>
          </w:rPr>
        </w:r>
        <w:r w:rsidR="006C7031">
          <w:rPr>
            <w:noProof/>
            <w:webHidden/>
          </w:rPr>
          <w:fldChar w:fldCharType="separate"/>
        </w:r>
        <w:r w:rsidR="006C7031">
          <w:rPr>
            <w:noProof/>
            <w:webHidden/>
          </w:rPr>
          <w:t>4</w:t>
        </w:r>
        <w:r w:rsidR="006C7031">
          <w:rPr>
            <w:noProof/>
            <w:webHidden/>
          </w:rPr>
          <w:fldChar w:fldCharType="end"/>
        </w:r>
      </w:hyperlink>
    </w:p>
    <w:p w14:paraId="546F13C4" w14:textId="3591A800" w:rsidR="006C7031" w:rsidRDefault="00B6447B">
      <w:pPr>
        <w:pStyle w:val="TOC1"/>
        <w:rPr>
          <w:rFonts w:asciiTheme="minorHAnsi" w:eastAsiaTheme="minorEastAsia" w:hAnsiTheme="minorHAnsi" w:cstheme="minorBidi"/>
          <w:b w:val="0"/>
          <w:sz w:val="22"/>
          <w:szCs w:val="22"/>
        </w:rPr>
      </w:pPr>
      <w:hyperlink w:anchor="_Toc503876930" w:history="1">
        <w:r w:rsidR="006C7031" w:rsidRPr="00E2009E">
          <w:rPr>
            <w:rStyle w:val="Hyperlink"/>
          </w:rPr>
          <w:t>2.  Diagrams</w:t>
        </w:r>
        <w:r w:rsidR="006C7031">
          <w:rPr>
            <w:webHidden/>
          </w:rPr>
          <w:tab/>
        </w:r>
        <w:r w:rsidR="006C7031">
          <w:rPr>
            <w:webHidden/>
          </w:rPr>
          <w:fldChar w:fldCharType="begin"/>
        </w:r>
        <w:r w:rsidR="006C7031">
          <w:rPr>
            <w:webHidden/>
          </w:rPr>
          <w:instrText xml:space="preserve"> PAGEREF _Toc503876930 \h </w:instrText>
        </w:r>
        <w:r w:rsidR="006C7031">
          <w:rPr>
            <w:webHidden/>
          </w:rPr>
        </w:r>
        <w:r w:rsidR="006C7031">
          <w:rPr>
            <w:webHidden/>
          </w:rPr>
          <w:fldChar w:fldCharType="separate"/>
        </w:r>
        <w:r w:rsidR="006C7031">
          <w:rPr>
            <w:webHidden/>
          </w:rPr>
          <w:t>5</w:t>
        </w:r>
        <w:r w:rsidR="006C7031">
          <w:rPr>
            <w:webHidden/>
          </w:rPr>
          <w:fldChar w:fldCharType="end"/>
        </w:r>
      </w:hyperlink>
    </w:p>
    <w:p w14:paraId="44562AD5" w14:textId="77C10B95" w:rsidR="006C7031" w:rsidRDefault="00B6447B">
      <w:pPr>
        <w:pStyle w:val="TOC1"/>
        <w:rPr>
          <w:rFonts w:asciiTheme="minorHAnsi" w:eastAsiaTheme="minorEastAsia" w:hAnsiTheme="minorHAnsi" w:cstheme="minorBidi"/>
          <w:b w:val="0"/>
          <w:sz w:val="22"/>
          <w:szCs w:val="22"/>
        </w:rPr>
      </w:pPr>
      <w:hyperlink w:anchor="_Toc503876931" w:history="1">
        <w:r w:rsidR="006C7031" w:rsidRPr="00E2009E">
          <w:rPr>
            <w:rStyle w:val="Hyperlink"/>
            <w:rFonts w:cs="Arial"/>
          </w:rPr>
          <w:t>3.    Requirements</w:t>
        </w:r>
        <w:r w:rsidR="006C7031">
          <w:rPr>
            <w:webHidden/>
          </w:rPr>
          <w:tab/>
        </w:r>
        <w:r w:rsidR="006C7031">
          <w:rPr>
            <w:webHidden/>
          </w:rPr>
          <w:fldChar w:fldCharType="begin"/>
        </w:r>
        <w:r w:rsidR="006C7031">
          <w:rPr>
            <w:webHidden/>
          </w:rPr>
          <w:instrText xml:space="preserve"> PAGEREF _Toc503876931 \h </w:instrText>
        </w:r>
        <w:r w:rsidR="006C7031">
          <w:rPr>
            <w:webHidden/>
          </w:rPr>
        </w:r>
        <w:r w:rsidR="006C7031">
          <w:rPr>
            <w:webHidden/>
          </w:rPr>
          <w:fldChar w:fldCharType="separate"/>
        </w:r>
        <w:r w:rsidR="006C7031">
          <w:rPr>
            <w:webHidden/>
          </w:rPr>
          <w:t>7</w:t>
        </w:r>
        <w:r w:rsidR="006C7031">
          <w:rPr>
            <w:webHidden/>
          </w:rPr>
          <w:fldChar w:fldCharType="end"/>
        </w:r>
      </w:hyperlink>
    </w:p>
    <w:p w14:paraId="38B6050C" w14:textId="1700A1D8" w:rsidR="006C7031" w:rsidRDefault="00B6447B">
      <w:pPr>
        <w:pStyle w:val="TOC2"/>
        <w:rPr>
          <w:rFonts w:asciiTheme="minorHAnsi" w:eastAsiaTheme="minorEastAsia" w:hAnsiTheme="minorHAnsi" w:cstheme="minorBidi"/>
          <w:noProof/>
          <w:szCs w:val="22"/>
        </w:rPr>
      </w:pPr>
      <w:hyperlink w:anchor="_Toc503876932" w:history="1">
        <w:r w:rsidR="006C7031" w:rsidRPr="00E2009E">
          <w:rPr>
            <w:rStyle w:val="Hyperlink"/>
            <w:rFonts w:cs="Arial"/>
            <w:noProof/>
          </w:rPr>
          <w:t>3.1    Functional Requirements</w:t>
        </w:r>
        <w:r w:rsidR="006C7031">
          <w:rPr>
            <w:noProof/>
            <w:webHidden/>
          </w:rPr>
          <w:tab/>
        </w:r>
        <w:r w:rsidR="006C7031">
          <w:rPr>
            <w:noProof/>
            <w:webHidden/>
          </w:rPr>
          <w:fldChar w:fldCharType="begin"/>
        </w:r>
        <w:r w:rsidR="006C7031">
          <w:rPr>
            <w:noProof/>
            <w:webHidden/>
          </w:rPr>
          <w:instrText xml:space="preserve"> PAGEREF _Toc503876932 \h </w:instrText>
        </w:r>
        <w:r w:rsidR="006C7031">
          <w:rPr>
            <w:noProof/>
            <w:webHidden/>
          </w:rPr>
        </w:r>
        <w:r w:rsidR="006C7031">
          <w:rPr>
            <w:noProof/>
            <w:webHidden/>
          </w:rPr>
          <w:fldChar w:fldCharType="separate"/>
        </w:r>
        <w:r w:rsidR="006C7031">
          <w:rPr>
            <w:noProof/>
            <w:webHidden/>
          </w:rPr>
          <w:t>7</w:t>
        </w:r>
        <w:r w:rsidR="006C7031">
          <w:rPr>
            <w:noProof/>
            <w:webHidden/>
          </w:rPr>
          <w:fldChar w:fldCharType="end"/>
        </w:r>
      </w:hyperlink>
    </w:p>
    <w:p w14:paraId="39EC64C4" w14:textId="54D370B8" w:rsidR="006C7031" w:rsidRDefault="00B6447B">
      <w:pPr>
        <w:pStyle w:val="TOC2"/>
        <w:rPr>
          <w:rFonts w:asciiTheme="minorHAnsi" w:eastAsiaTheme="minorEastAsia" w:hAnsiTheme="minorHAnsi" w:cstheme="minorBidi"/>
          <w:noProof/>
          <w:szCs w:val="22"/>
        </w:rPr>
      </w:pPr>
      <w:hyperlink w:anchor="_Toc503876933" w:history="1">
        <w:r w:rsidR="006C7031" w:rsidRPr="00E2009E">
          <w:rPr>
            <w:rStyle w:val="Hyperlink"/>
            <w:rFonts w:cs="Arial"/>
            <w:noProof/>
          </w:rPr>
          <w:t>3.2    Messaging Protocols</w:t>
        </w:r>
        <w:r w:rsidR="006C7031">
          <w:rPr>
            <w:noProof/>
            <w:webHidden/>
          </w:rPr>
          <w:tab/>
        </w:r>
        <w:r w:rsidR="006C7031">
          <w:rPr>
            <w:noProof/>
            <w:webHidden/>
          </w:rPr>
          <w:fldChar w:fldCharType="begin"/>
        </w:r>
        <w:r w:rsidR="006C7031">
          <w:rPr>
            <w:noProof/>
            <w:webHidden/>
          </w:rPr>
          <w:instrText xml:space="preserve"> PAGEREF _Toc503876933 \h </w:instrText>
        </w:r>
        <w:r w:rsidR="006C7031">
          <w:rPr>
            <w:noProof/>
            <w:webHidden/>
          </w:rPr>
        </w:r>
        <w:r w:rsidR="006C7031">
          <w:rPr>
            <w:noProof/>
            <w:webHidden/>
          </w:rPr>
          <w:fldChar w:fldCharType="separate"/>
        </w:r>
        <w:r w:rsidR="006C7031">
          <w:rPr>
            <w:noProof/>
            <w:webHidden/>
          </w:rPr>
          <w:t>9</w:t>
        </w:r>
        <w:r w:rsidR="006C7031">
          <w:rPr>
            <w:noProof/>
            <w:webHidden/>
          </w:rPr>
          <w:fldChar w:fldCharType="end"/>
        </w:r>
      </w:hyperlink>
    </w:p>
    <w:p w14:paraId="3CE29104" w14:textId="73B0C09C" w:rsidR="006C7031" w:rsidRDefault="00B6447B">
      <w:pPr>
        <w:pStyle w:val="TOC3"/>
        <w:rPr>
          <w:rFonts w:asciiTheme="minorHAnsi" w:eastAsiaTheme="minorEastAsia" w:hAnsiTheme="minorHAnsi" w:cstheme="minorBidi"/>
          <w:szCs w:val="22"/>
        </w:rPr>
      </w:pPr>
      <w:hyperlink w:anchor="_Toc503876934" w:history="1">
        <w:r w:rsidR="006C7031" w:rsidRPr="00E2009E">
          <w:rPr>
            <w:rStyle w:val="Hyperlink"/>
          </w:rPr>
          <w:t>3.2.1    Inbound to the BayCare Cloverleaf From Cerner</w:t>
        </w:r>
        <w:r w:rsidR="006C7031">
          <w:rPr>
            <w:webHidden/>
          </w:rPr>
          <w:tab/>
        </w:r>
        <w:r w:rsidR="006C7031">
          <w:rPr>
            <w:webHidden/>
          </w:rPr>
          <w:fldChar w:fldCharType="begin"/>
        </w:r>
        <w:r w:rsidR="006C7031">
          <w:rPr>
            <w:webHidden/>
          </w:rPr>
          <w:instrText xml:space="preserve"> PAGEREF _Toc503876934 \h </w:instrText>
        </w:r>
        <w:r w:rsidR="006C7031">
          <w:rPr>
            <w:webHidden/>
          </w:rPr>
        </w:r>
        <w:r w:rsidR="006C7031">
          <w:rPr>
            <w:webHidden/>
          </w:rPr>
          <w:fldChar w:fldCharType="separate"/>
        </w:r>
        <w:r w:rsidR="006C7031">
          <w:rPr>
            <w:webHidden/>
          </w:rPr>
          <w:t>9</w:t>
        </w:r>
        <w:r w:rsidR="006C7031">
          <w:rPr>
            <w:webHidden/>
          </w:rPr>
          <w:fldChar w:fldCharType="end"/>
        </w:r>
      </w:hyperlink>
    </w:p>
    <w:p w14:paraId="5AE209D0" w14:textId="0C35A54D" w:rsidR="006C7031" w:rsidRDefault="00B6447B">
      <w:pPr>
        <w:pStyle w:val="TOC3"/>
        <w:rPr>
          <w:rFonts w:asciiTheme="minorHAnsi" w:eastAsiaTheme="minorEastAsia" w:hAnsiTheme="minorHAnsi" w:cstheme="minorBidi"/>
          <w:szCs w:val="22"/>
        </w:rPr>
      </w:pPr>
      <w:hyperlink w:anchor="_Toc503876935" w:history="1">
        <w:r w:rsidR="006C7031" w:rsidRPr="00E2009E">
          <w:rPr>
            <w:rStyle w:val="Hyperlink"/>
          </w:rPr>
          <w:t>3.2.2    Outbound from BayCare CloverLeaf</w:t>
        </w:r>
        <w:r w:rsidR="006C7031">
          <w:rPr>
            <w:webHidden/>
          </w:rPr>
          <w:tab/>
        </w:r>
        <w:r w:rsidR="006C7031">
          <w:rPr>
            <w:webHidden/>
          </w:rPr>
          <w:fldChar w:fldCharType="begin"/>
        </w:r>
        <w:r w:rsidR="006C7031">
          <w:rPr>
            <w:webHidden/>
          </w:rPr>
          <w:instrText xml:space="preserve"> PAGEREF _Toc503876935 \h </w:instrText>
        </w:r>
        <w:r w:rsidR="006C7031">
          <w:rPr>
            <w:webHidden/>
          </w:rPr>
        </w:r>
        <w:r w:rsidR="006C7031">
          <w:rPr>
            <w:webHidden/>
          </w:rPr>
          <w:fldChar w:fldCharType="separate"/>
        </w:r>
        <w:r w:rsidR="006C7031">
          <w:rPr>
            <w:webHidden/>
          </w:rPr>
          <w:t>9</w:t>
        </w:r>
        <w:r w:rsidR="006C7031">
          <w:rPr>
            <w:webHidden/>
          </w:rPr>
          <w:fldChar w:fldCharType="end"/>
        </w:r>
      </w:hyperlink>
    </w:p>
    <w:p w14:paraId="2C9F55B8" w14:textId="49C00FB7" w:rsidR="006C7031" w:rsidRDefault="00B6447B">
      <w:pPr>
        <w:pStyle w:val="TOC1"/>
        <w:rPr>
          <w:rFonts w:asciiTheme="minorHAnsi" w:eastAsiaTheme="minorEastAsia" w:hAnsiTheme="minorHAnsi" w:cstheme="minorBidi"/>
          <w:b w:val="0"/>
          <w:sz w:val="22"/>
          <w:szCs w:val="22"/>
        </w:rPr>
      </w:pPr>
      <w:hyperlink w:anchor="_Toc503876936" w:history="1">
        <w:r w:rsidR="006C7031" w:rsidRPr="00E2009E">
          <w:rPr>
            <w:rStyle w:val="Hyperlink"/>
            <w:rFonts w:cs="Arial"/>
          </w:rPr>
          <w:t>4.    HL7 Messaging</w:t>
        </w:r>
        <w:r w:rsidR="006C7031">
          <w:rPr>
            <w:webHidden/>
          </w:rPr>
          <w:tab/>
        </w:r>
        <w:r w:rsidR="006C7031">
          <w:rPr>
            <w:webHidden/>
          </w:rPr>
          <w:fldChar w:fldCharType="begin"/>
        </w:r>
        <w:r w:rsidR="006C7031">
          <w:rPr>
            <w:webHidden/>
          </w:rPr>
          <w:instrText xml:space="preserve"> PAGEREF _Toc503876936 \h </w:instrText>
        </w:r>
        <w:r w:rsidR="006C7031">
          <w:rPr>
            <w:webHidden/>
          </w:rPr>
        </w:r>
        <w:r w:rsidR="006C7031">
          <w:rPr>
            <w:webHidden/>
          </w:rPr>
          <w:fldChar w:fldCharType="separate"/>
        </w:r>
        <w:r w:rsidR="006C7031">
          <w:rPr>
            <w:webHidden/>
          </w:rPr>
          <w:t>10</w:t>
        </w:r>
        <w:r w:rsidR="006C7031">
          <w:rPr>
            <w:webHidden/>
          </w:rPr>
          <w:fldChar w:fldCharType="end"/>
        </w:r>
      </w:hyperlink>
    </w:p>
    <w:p w14:paraId="77A82F8F" w14:textId="30437401" w:rsidR="006C7031" w:rsidRDefault="00B6447B">
      <w:pPr>
        <w:pStyle w:val="TOC2"/>
        <w:rPr>
          <w:rFonts w:asciiTheme="minorHAnsi" w:eastAsiaTheme="minorEastAsia" w:hAnsiTheme="minorHAnsi" w:cstheme="minorBidi"/>
          <w:noProof/>
          <w:szCs w:val="22"/>
        </w:rPr>
      </w:pPr>
      <w:hyperlink w:anchor="_Toc503876937" w:history="1">
        <w:r w:rsidR="006C7031" w:rsidRPr="00E2009E">
          <w:rPr>
            <w:rStyle w:val="Hyperlink"/>
            <w:rFonts w:cs="Arial"/>
            <w:noProof/>
          </w:rPr>
          <w:t>4.1 Messaging Format</w:t>
        </w:r>
        <w:r w:rsidR="006C7031">
          <w:rPr>
            <w:noProof/>
            <w:webHidden/>
          </w:rPr>
          <w:tab/>
        </w:r>
        <w:r w:rsidR="006C7031">
          <w:rPr>
            <w:noProof/>
            <w:webHidden/>
          </w:rPr>
          <w:fldChar w:fldCharType="begin"/>
        </w:r>
        <w:r w:rsidR="006C7031">
          <w:rPr>
            <w:noProof/>
            <w:webHidden/>
          </w:rPr>
          <w:instrText xml:space="preserve"> PAGEREF _Toc503876937 \h </w:instrText>
        </w:r>
        <w:r w:rsidR="006C7031">
          <w:rPr>
            <w:noProof/>
            <w:webHidden/>
          </w:rPr>
        </w:r>
        <w:r w:rsidR="006C7031">
          <w:rPr>
            <w:noProof/>
            <w:webHidden/>
          </w:rPr>
          <w:fldChar w:fldCharType="separate"/>
        </w:r>
        <w:r w:rsidR="006C7031">
          <w:rPr>
            <w:noProof/>
            <w:webHidden/>
          </w:rPr>
          <w:t>10</w:t>
        </w:r>
        <w:r w:rsidR="006C7031">
          <w:rPr>
            <w:noProof/>
            <w:webHidden/>
          </w:rPr>
          <w:fldChar w:fldCharType="end"/>
        </w:r>
      </w:hyperlink>
    </w:p>
    <w:p w14:paraId="0A35783D" w14:textId="501E2128" w:rsidR="006C7031" w:rsidRDefault="00B6447B">
      <w:pPr>
        <w:pStyle w:val="TOC3"/>
        <w:rPr>
          <w:rFonts w:asciiTheme="minorHAnsi" w:eastAsiaTheme="minorEastAsia" w:hAnsiTheme="minorHAnsi" w:cstheme="minorBidi"/>
          <w:szCs w:val="22"/>
        </w:rPr>
      </w:pPr>
      <w:hyperlink w:anchor="_Toc503876938" w:history="1">
        <w:r w:rsidR="006C7031" w:rsidRPr="00E2009E">
          <w:rPr>
            <w:rStyle w:val="Hyperlink"/>
          </w:rPr>
          <w:t>4.1.1     Segments</w:t>
        </w:r>
        <w:r w:rsidR="006C7031">
          <w:rPr>
            <w:webHidden/>
          </w:rPr>
          <w:tab/>
        </w:r>
        <w:r w:rsidR="006C7031">
          <w:rPr>
            <w:webHidden/>
          </w:rPr>
          <w:fldChar w:fldCharType="begin"/>
        </w:r>
        <w:r w:rsidR="006C7031">
          <w:rPr>
            <w:webHidden/>
          </w:rPr>
          <w:instrText xml:space="preserve"> PAGEREF _Toc503876938 \h </w:instrText>
        </w:r>
        <w:r w:rsidR="006C7031">
          <w:rPr>
            <w:webHidden/>
          </w:rPr>
        </w:r>
        <w:r w:rsidR="006C7031">
          <w:rPr>
            <w:webHidden/>
          </w:rPr>
          <w:fldChar w:fldCharType="separate"/>
        </w:r>
        <w:r w:rsidR="006C7031">
          <w:rPr>
            <w:webHidden/>
          </w:rPr>
          <w:t>10</w:t>
        </w:r>
        <w:r w:rsidR="006C7031">
          <w:rPr>
            <w:webHidden/>
          </w:rPr>
          <w:fldChar w:fldCharType="end"/>
        </w:r>
      </w:hyperlink>
    </w:p>
    <w:p w14:paraId="4052763B" w14:textId="51CC554C" w:rsidR="006C7031" w:rsidRDefault="00B6447B">
      <w:pPr>
        <w:pStyle w:val="TOC3"/>
        <w:rPr>
          <w:rFonts w:asciiTheme="minorHAnsi" w:eastAsiaTheme="minorEastAsia" w:hAnsiTheme="minorHAnsi" w:cstheme="minorBidi"/>
          <w:szCs w:val="22"/>
        </w:rPr>
      </w:pPr>
      <w:hyperlink w:anchor="_Toc503876939" w:history="1">
        <w:r w:rsidR="006C7031" w:rsidRPr="00E2009E">
          <w:rPr>
            <w:rStyle w:val="Hyperlink"/>
          </w:rPr>
          <w:t>4.1</w:t>
        </w:r>
        <w:r w:rsidR="006C7031" w:rsidRPr="00E2009E">
          <w:rPr>
            <w:rStyle w:val="Hyperlink"/>
            <w:i/>
          </w:rPr>
          <w:t>.</w:t>
        </w:r>
        <w:r w:rsidR="006C7031" w:rsidRPr="00E2009E">
          <w:rPr>
            <w:rStyle w:val="Hyperlink"/>
          </w:rPr>
          <w:t>2     Messaging Event Types</w:t>
        </w:r>
        <w:r w:rsidR="006C7031">
          <w:rPr>
            <w:webHidden/>
          </w:rPr>
          <w:tab/>
        </w:r>
        <w:r w:rsidR="006C7031">
          <w:rPr>
            <w:webHidden/>
          </w:rPr>
          <w:fldChar w:fldCharType="begin"/>
        </w:r>
        <w:r w:rsidR="006C7031">
          <w:rPr>
            <w:webHidden/>
          </w:rPr>
          <w:instrText xml:space="preserve"> PAGEREF _Toc503876939 \h </w:instrText>
        </w:r>
        <w:r w:rsidR="006C7031">
          <w:rPr>
            <w:webHidden/>
          </w:rPr>
        </w:r>
        <w:r w:rsidR="006C7031">
          <w:rPr>
            <w:webHidden/>
          </w:rPr>
          <w:fldChar w:fldCharType="separate"/>
        </w:r>
        <w:r w:rsidR="006C7031">
          <w:rPr>
            <w:webHidden/>
          </w:rPr>
          <w:t>10</w:t>
        </w:r>
        <w:r w:rsidR="006C7031">
          <w:rPr>
            <w:webHidden/>
          </w:rPr>
          <w:fldChar w:fldCharType="end"/>
        </w:r>
      </w:hyperlink>
    </w:p>
    <w:p w14:paraId="368E8682" w14:textId="482DB834" w:rsidR="006C7031" w:rsidRDefault="00B6447B">
      <w:pPr>
        <w:pStyle w:val="TOC3"/>
        <w:rPr>
          <w:rFonts w:asciiTheme="minorHAnsi" w:eastAsiaTheme="minorEastAsia" w:hAnsiTheme="minorHAnsi" w:cstheme="minorBidi"/>
          <w:szCs w:val="22"/>
        </w:rPr>
      </w:pPr>
      <w:hyperlink w:anchor="_Toc503876940" w:history="1">
        <w:r w:rsidR="006C7031" w:rsidRPr="00E2009E">
          <w:rPr>
            <w:rStyle w:val="Hyperlink"/>
          </w:rPr>
          <w:t>4.1</w:t>
        </w:r>
        <w:r w:rsidR="006C7031" w:rsidRPr="00E2009E">
          <w:rPr>
            <w:rStyle w:val="Hyperlink"/>
            <w:i/>
          </w:rPr>
          <w:t>.</w:t>
        </w:r>
        <w:r w:rsidR="006C7031" w:rsidRPr="00E2009E">
          <w:rPr>
            <w:rStyle w:val="Hyperlink"/>
          </w:rPr>
          <w:t>3    Cloverleaf Configuration Files</w:t>
        </w:r>
        <w:r w:rsidR="006C7031">
          <w:rPr>
            <w:webHidden/>
          </w:rPr>
          <w:tab/>
        </w:r>
        <w:r w:rsidR="006C7031">
          <w:rPr>
            <w:webHidden/>
          </w:rPr>
          <w:fldChar w:fldCharType="begin"/>
        </w:r>
        <w:r w:rsidR="006C7031">
          <w:rPr>
            <w:webHidden/>
          </w:rPr>
          <w:instrText xml:space="preserve"> PAGEREF _Toc503876940 \h </w:instrText>
        </w:r>
        <w:r w:rsidR="006C7031">
          <w:rPr>
            <w:webHidden/>
          </w:rPr>
        </w:r>
        <w:r w:rsidR="006C7031">
          <w:rPr>
            <w:webHidden/>
          </w:rPr>
          <w:fldChar w:fldCharType="separate"/>
        </w:r>
        <w:r w:rsidR="006C7031">
          <w:rPr>
            <w:webHidden/>
          </w:rPr>
          <w:t>11</w:t>
        </w:r>
        <w:r w:rsidR="006C7031">
          <w:rPr>
            <w:webHidden/>
          </w:rPr>
          <w:fldChar w:fldCharType="end"/>
        </w:r>
      </w:hyperlink>
    </w:p>
    <w:p w14:paraId="14CAF13C" w14:textId="7CC9605D" w:rsidR="006C7031" w:rsidRDefault="00B6447B">
      <w:pPr>
        <w:pStyle w:val="TOC3"/>
        <w:rPr>
          <w:rFonts w:asciiTheme="minorHAnsi" w:eastAsiaTheme="minorEastAsia" w:hAnsiTheme="minorHAnsi" w:cstheme="minorBidi"/>
          <w:szCs w:val="22"/>
        </w:rPr>
      </w:pPr>
      <w:hyperlink w:anchor="_Toc503876941" w:history="1">
        <w:r w:rsidR="006C7031" w:rsidRPr="00E2009E">
          <w:rPr>
            <w:rStyle w:val="Hyperlink"/>
          </w:rPr>
          <w:t>4.1.4    Cloverleaf Site Location</w:t>
        </w:r>
        <w:r w:rsidR="006C7031">
          <w:rPr>
            <w:webHidden/>
          </w:rPr>
          <w:tab/>
        </w:r>
        <w:r w:rsidR="006C7031">
          <w:rPr>
            <w:webHidden/>
          </w:rPr>
          <w:fldChar w:fldCharType="begin"/>
        </w:r>
        <w:r w:rsidR="006C7031">
          <w:rPr>
            <w:webHidden/>
          </w:rPr>
          <w:instrText xml:space="preserve"> PAGEREF _Toc503876941 \h </w:instrText>
        </w:r>
        <w:r w:rsidR="006C7031">
          <w:rPr>
            <w:webHidden/>
          </w:rPr>
        </w:r>
        <w:r w:rsidR="006C7031">
          <w:rPr>
            <w:webHidden/>
          </w:rPr>
          <w:fldChar w:fldCharType="separate"/>
        </w:r>
        <w:r w:rsidR="006C7031">
          <w:rPr>
            <w:webHidden/>
          </w:rPr>
          <w:t>11</w:t>
        </w:r>
        <w:r w:rsidR="006C7031">
          <w:rPr>
            <w:webHidden/>
          </w:rPr>
          <w:fldChar w:fldCharType="end"/>
        </w:r>
      </w:hyperlink>
    </w:p>
    <w:p w14:paraId="489553A1" w14:textId="334BE464" w:rsidR="006C7031" w:rsidRDefault="00B6447B">
      <w:pPr>
        <w:pStyle w:val="TOC2"/>
        <w:rPr>
          <w:rFonts w:asciiTheme="minorHAnsi" w:eastAsiaTheme="minorEastAsia" w:hAnsiTheme="minorHAnsi" w:cstheme="minorBidi"/>
          <w:noProof/>
          <w:szCs w:val="22"/>
        </w:rPr>
      </w:pPr>
      <w:hyperlink w:anchor="_Toc503876942" w:history="1">
        <w:r w:rsidR="006C7031" w:rsidRPr="00E2009E">
          <w:rPr>
            <w:rStyle w:val="Hyperlink"/>
            <w:noProof/>
          </w:rPr>
          <w:t>4.2     Data Transformation Requirements</w:t>
        </w:r>
        <w:r w:rsidR="006C7031">
          <w:rPr>
            <w:noProof/>
            <w:webHidden/>
          </w:rPr>
          <w:tab/>
        </w:r>
        <w:r w:rsidR="006C7031">
          <w:rPr>
            <w:noProof/>
            <w:webHidden/>
          </w:rPr>
          <w:fldChar w:fldCharType="begin"/>
        </w:r>
        <w:r w:rsidR="006C7031">
          <w:rPr>
            <w:noProof/>
            <w:webHidden/>
          </w:rPr>
          <w:instrText xml:space="preserve"> PAGEREF _Toc503876942 \h </w:instrText>
        </w:r>
        <w:r w:rsidR="006C7031">
          <w:rPr>
            <w:noProof/>
            <w:webHidden/>
          </w:rPr>
        </w:r>
        <w:r w:rsidR="006C7031">
          <w:rPr>
            <w:noProof/>
            <w:webHidden/>
          </w:rPr>
          <w:fldChar w:fldCharType="separate"/>
        </w:r>
        <w:r w:rsidR="006C7031">
          <w:rPr>
            <w:noProof/>
            <w:webHidden/>
          </w:rPr>
          <w:t>11</w:t>
        </w:r>
        <w:r w:rsidR="006C7031">
          <w:rPr>
            <w:noProof/>
            <w:webHidden/>
          </w:rPr>
          <w:fldChar w:fldCharType="end"/>
        </w:r>
      </w:hyperlink>
    </w:p>
    <w:p w14:paraId="23B6103F" w14:textId="28BBAED0" w:rsidR="006C7031" w:rsidRDefault="00B6447B">
      <w:pPr>
        <w:pStyle w:val="TOC2"/>
        <w:rPr>
          <w:rFonts w:asciiTheme="minorHAnsi" w:eastAsiaTheme="minorEastAsia" w:hAnsiTheme="minorHAnsi" w:cstheme="minorBidi"/>
          <w:noProof/>
          <w:szCs w:val="22"/>
        </w:rPr>
      </w:pPr>
      <w:hyperlink w:anchor="_Toc503876943" w:history="1">
        <w:r w:rsidR="006C7031" w:rsidRPr="00E2009E">
          <w:rPr>
            <w:rStyle w:val="Hyperlink"/>
            <w:noProof/>
          </w:rPr>
          <w:t>4.3     Sample Message</w:t>
        </w:r>
        <w:r w:rsidR="006C7031">
          <w:rPr>
            <w:noProof/>
            <w:webHidden/>
          </w:rPr>
          <w:tab/>
        </w:r>
        <w:r w:rsidR="006C7031">
          <w:rPr>
            <w:noProof/>
            <w:webHidden/>
          </w:rPr>
          <w:fldChar w:fldCharType="begin"/>
        </w:r>
        <w:r w:rsidR="006C7031">
          <w:rPr>
            <w:noProof/>
            <w:webHidden/>
          </w:rPr>
          <w:instrText xml:space="preserve"> PAGEREF _Toc503876943 \h </w:instrText>
        </w:r>
        <w:r w:rsidR="006C7031">
          <w:rPr>
            <w:noProof/>
            <w:webHidden/>
          </w:rPr>
        </w:r>
        <w:r w:rsidR="006C7031">
          <w:rPr>
            <w:noProof/>
            <w:webHidden/>
          </w:rPr>
          <w:fldChar w:fldCharType="separate"/>
        </w:r>
        <w:r w:rsidR="006C7031">
          <w:rPr>
            <w:noProof/>
            <w:webHidden/>
          </w:rPr>
          <w:t>15</w:t>
        </w:r>
        <w:r w:rsidR="006C7031">
          <w:rPr>
            <w:noProof/>
            <w:webHidden/>
          </w:rPr>
          <w:fldChar w:fldCharType="end"/>
        </w:r>
      </w:hyperlink>
    </w:p>
    <w:p w14:paraId="1A9A02AD" w14:textId="6F17CFDF" w:rsidR="006C7031" w:rsidRDefault="00B6447B">
      <w:pPr>
        <w:pStyle w:val="TOC1"/>
        <w:rPr>
          <w:rFonts w:asciiTheme="minorHAnsi" w:eastAsiaTheme="minorEastAsia" w:hAnsiTheme="minorHAnsi" w:cstheme="minorBidi"/>
          <w:b w:val="0"/>
          <w:sz w:val="22"/>
          <w:szCs w:val="22"/>
        </w:rPr>
      </w:pPr>
      <w:hyperlink w:anchor="_Toc503876944" w:history="1">
        <w:r w:rsidR="006C7031" w:rsidRPr="00E2009E">
          <w:rPr>
            <w:rStyle w:val="Hyperlink"/>
            <w:rFonts w:cs="Arial"/>
          </w:rPr>
          <w:t>Appendix A: Risks and Concerns</w:t>
        </w:r>
        <w:r w:rsidR="006C7031">
          <w:rPr>
            <w:webHidden/>
          </w:rPr>
          <w:tab/>
        </w:r>
        <w:r w:rsidR="006C7031">
          <w:rPr>
            <w:webHidden/>
          </w:rPr>
          <w:fldChar w:fldCharType="begin"/>
        </w:r>
        <w:r w:rsidR="006C7031">
          <w:rPr>
            <w:webHidden/>
          </w:rPr>
          <w:instrText xml:space="preserve"> PAGEREF _Toc503876944 \h </w:instrText>
        </w:r>
        <w:r w:rsidR="006C7031">
          <w:rPr>
            <w:webHidden/>
          </w:rPr>
        </w:r>
        <w:r w:rsidR="006C7031">
          <w:rPr>
            <w:webHidden/>
          </w:rPr>
          <w:fldChar w:fldCharType="separate"/>
        </w:r>
        <w:r w:rsidR="006C7031">
          <w:rPr>
            <w:webHidden/>
          </w:rPr>
          <w:t>17</w:t>
        </w:r>
        <w:r w:rsidR="006C7031">
          <w:rPr>
            <w:webHidden/>
          </w:rPr>
          <w:fldChar w:fldCharType="end"/>
        </w:r>
      </w:hyperlink>
    </w:p>
    <w:p w14:paraId="21656CC2" w14:textId="0A2F7E63" w:rsidR="006C7031" w:rsidRDefault="00B6447B">
      <w:pPr>
        <w:pStyle w:val="TOC1"/>
        <w:rPr>
          <w:rFonts w:asciiTheme="minorHAnsi" w:eastAsiaTheme="minorEastAsia" w:hAnsiTheme="minorHAnsi" w:cstheme="minorBidi"/>
          <w:b w:val="0"/>
          <w:sz w:val="22"/>
          <w:szCs w:val="22"/>
        </w:rPr>
      </w:pPr>
      <w:hyperlink w:anchor="_Toc503876945" w:history="1">
        <w:r w:rsidR="006C7031" w:rsidRPr="00E2009E">
          <w:rPr>
            <w:rStyle w:val="Hyperlink"/>
            <w:rFonts w:cs="Arial"/>
          </w:rPr>
          <w:t>Appendix B: Issues List</w:t>
        </w:r>
        <w:r w:rsidR="006C7031">
          <w:rPr>
            <w:webHidden/>
          </w:rPr>
          <w:tab/>
        </w:r>
        <w:r w:rsidR="006C7031">
          <w:rPr>
            <w:webHidden/>
          </w:rPr>
          <w:fldChar w:fldCharType="begin"/>
        </w:r>
        <w:r w:rsidR="006C7031">
          <w:rPr>
            <w:webHidden/>
          </w:rPr>
          <w:instrText xml:space="preserve"> PAGEREF _Toc503876945 \h </w:instrText>
        </w:r>
        <w:r w:rsidR="006C7031">
          <w:rPr>
            <w:webHidden/>
          </w:rPr>
        </w:r>
        <w:r w:rsidR="006C7031">
          <w:rPr>
            <w:webHidden/>
          </w:rPr>
          <w:fldChar w:fldCharType="separate"/>
        </w:r>
        <w:r w:rsidR="006C7031">
          <w:rPr>
            <w:webHidden/>
          </w:rPr>
          <w:t>17</w:t>
        </w:r>
        <w:r w:rsidR="006C7031">
          <w:rPr>
            <w:webHidden/>
          </w:rPr>
          <w:fldChar w:fldCharType="end"/>
        </w:r>
      </w:hyperlink>
    </w:p>
    <w:p w14:paraId="4341C2FB" w14:textId="3EDD0659"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341C2FC" w14:textId="77777777" w:rsidR="00320263" w:rsidRPr="006332F2" w:rsidRDefault="00CF2307" w:rsidP="006332F2">
      <w:pPr>
        <w:pStyle w:val="Heading1"/>
        <w:rPr>
          <w:b/>
        </w:rPr>
      </w:pPr>
      <w:r w:rsidRPr="00CF2307">
        <w:rPr>
          <w:noProof/>
        </w:rPr>
        <w:br w:type="page"/>
      </w:r>
      <w:bookmarkStart w:id="1" w:name="_Toc503876920"/>
      <w:r w:rsidR="00320263" w:rsidRPr="006332F2">
        <w:rPr>
          <w:b/>
          <w:color w:val="548DD4" w:themeColor="text2" w:themeTint="99"/>
        </w:rPr>
        <w:lastRenderedPageBreak/>
        <w:t>Document Control</w:t>
      </w:r>
      <w:bookmarkEnd w:id="1"/>
    </w:p>
    <w:p w14:paraId="4341C2FD"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3876921"/>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80"/>
        <w:gridCol w:w="4180"/>
        <w:gridCol w:w="3939"/>
      </w:tblGrid>
      <w:tr w:rsidR="00004732" w:rsidRPr="00FB14A7" w14:paraId="4341C30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E"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2FF"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89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00"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516603" w:rsidRPr="00FB14A7" w14:paraId="4341C305" w14:textId="77777777" w:rsidTr="00FF65B0">
        <w:trPr>
          <w:trHeight w:val="538"/>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2" w14:textId="77777777" w:rsidR="00516603" w:rsidRPr="00FB14A7" w:rsidRDefault="00AB6D9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J King</w:t>
            </w:r>
          </w:p>
        </w:tc>
        <w:tc>
          <w:tcPr>
            <w:tcW w:w="4150" w:type="dxa"/>
            <w:tcBorders>
              <w:top w:val="outset" w:sz="6" w:space="0" w:color="auto"/>
              <w:left w:val="outset" w:sz="6" w:space="0" w:color="auto"/>
              <w:bottom w:val="outset" w:sz="6" w:space="0" w:color="auto"/>
              <w:right w:val="outset" w:sz="6" w:space="0" w:color="auto"/>
            </w:tcBorders>
            <w:vAlign w:val="center"/>
          </w:tcPr>
          <w:p w14:paraId="4341C303" w14:textId="77777777" w:rsidR="00516603" w:rsidRPr="00FB14A7"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 BayCare</w:t>
            </w:r>
          </w:p>
        </w:tc>
        <w:tc>
          <w:tcPr>
            <w:tcW w:w="3894" w:type="dxa"/>
            <w:tcBorders>
              <w:top w:val="outset" w:sz="6" w:space="0" w:color="auto"/>
              <w:left w:val="outset" w:sz="6" w:space="0" w:color="auto"/>
              <w:bottom w:val="outset" w:sz="6" w:space="0" w:color="auto"/>
              <w:right w:val="outset" w:sz="6" w:space="0" w:color="auto"/>
            </w:tcBorders>
            <w:vAlign w:val="center"/>
          </w:tcPr>
          <w:p w14:paraId="4341C304" w14:textId="77777777" w:rsidR="00516603" w:rsidRPr="00FB14A7" w:rsidRDefault="00AB6D98"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Michael.King</w:t>
            </w:r>
            <w:r w:rsidR="00A360DE">
              <w:rPr>
                <w:rFonts w:asciiTheme="minorHAnsi" w:eastAsia="Times New Roman" w:hAnsiTheme="minorHAnsi" w:cs="Arial"/>
                <w:color w:val="000000"/>
                <w:sz w:val="22"/>
              </w:rPr>
              <w:t>@</w:t>
            </w:r>
            <w:r w:rsidR="00516603">
              <w:rPr>
                <w:rFonts w:asciiTheme="minorHAnsi" w:eastAsia="Times New Roman" w:hAnsiTheme="minorHAnsi" w:cs="Arial"/>
                <w:color w:val="000000"/>
                <w:sz w:val="22"/>
              </w:rPr>
              <w:t>baycare.org</w:t>
            </w:r>
          </w:p>
        </w:tc>
      </w:tr>
      <w:tr w:rsidR="00004732" w:rsidRPr="00FB14A7" w14:paraId="4341C30A"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6" w14:textId="77777777" w:rsidR="00FB2ABC" w:rsidRPr="00FB14A7" w:rsidRDefault="00AB6D9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 Miller</w:t>
            </w:r>
          </w:p>
        </w:tc>
        <w:tc>
          <w:tcPr>
            <w:tcW w:w="4150" w:type="dxa"/>
            <w:tcBorders>
              <w:top w:val="outset" w:sz="6" w:space="0" w:color="auto"/>
              <w:left w:val="outset" w:sz="6" w:space="0" w:color="auto"/>
              <w:bottom w:val="outset" w:sz="6" w:space="0" w:color="auto"/>
              <w:right w:val="outset" w:sz="6" w:space="0" w:color="auto"/>
            </w:tcBorders>
            <w:vAlign w:val="center"/>
          </w:tcPr>
          <w:p w14:paraId="4341C307" w14:textId="77777777" w:rsidR="00FB2ABC" w:rsidRDefault="00AB6D98"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 Engineer</w:t>
            </w:r>
            <w:r w:rsidR="00FB2ABC">
              <w:rPr>
                <w:rFonts w:asciiTheme="minorHAnsi" w:eastAsia="Times New Roman" w:hAnsiTheme="minorHAnsi" w:cs="Arial"/>
                <w:color w:val="000000"/>
                <w:sz w:val="22"/>
              </w:rPr>
              <w:t xml:space="preserve">, </w:t>
            </w:r>
          </w:p>
          <w:p w14:paraId="4341C308"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Consulting Advancement Team, Cerner</w:t>
            </w:r>
          </w:p>
        </w:tc>
        <w:tc>
          <w:tcPr>
            <w:tcW w:w="3894" w:type="dxa"/>
            <w:tcBorders>
              <w:top w:val="outset" w:sz="6" w:space="0" w:color="auto"/>
              <w:left w:val="outset" w:sz="6" w:space="0" w:color="auto"/>
              <w:bottom w:val="outset" w:sz="6" w:space="0" w:color="auto"/>
              <w:right w:val="outset" w:sz="6" w:space="0" w:color="auto"/>
            </w:tcBorders>
            <w:vAlign w:val="center"/>
          </w:tcPr>
          <w:p w14:paraId="4341C309" w14:textId="77777777" w:rsidR="00004732"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Andrew.Miller@cerner.com</w:t>
            </w:r>
          </w:p>
        </w:tc>
      </w:tr>
      <w:tr w:rsidR="00B243E1" w:rsidRPr="00FB14A7" w14:paraId="7F717B59"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59AE4E1F" w14:textId="58B9CC78" w:rsidR="00B243E1" w:rsidRDefault="00B2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Matthew Awosanya</w:t>
            </w:r>
          </w:p>
        </w:tc>
        <w:tc>
          <w:tcPr>
            <w:tcW w:w="4150" w:type="dxa"/>
            <w:tcBorders>
              <w:top w:val="outset" w:sz="6" w:space="0" w:color="auto"/>
              <w:left w:val="outset" w:sz="6" w:space="0" w:color="auto"/>
              <w:bottom w:val="outset" w:sz="6" w:space="0" w:color="auto"/>
              <w:right w:val="outset" w:sz="6" w:space="0" w:color="auto"/>
            </w:tcBorders>
            <w:vAlign w:val="center"/>
          </w:tcPr>
          <w:p w14:paraId="0EF7D302" w14:textId="51CDF0C8" w:rsidR="00B243E1" w:rsidRDefault="00B243E1" w:rsidP="00FB2ABC">
            <w:pPr>
              <w:spacing w:after="0" w:line="240" w:lineRule="auto"/>
              <w:rPr>
                <w:rFonts w:asciiTheme="minorHAnsi" w:eastAsia="Times New Roman" w:hAnsiTheme="minorHAnsi" w:cs="Arial"/>
                <w:color w:val="000000"/>
                <w:sz w:val="22"/>
              </w:rPr>
            </w:pPr>
            <w:r>
              <w:rPr>
                <w:rStyle w:val="st1"/>
                <w:rFonts w:cs="Arial"/>
                <w:color w:val="545454"/>
                <w:lang w:val="en"/>
              </w:rPr>
              <w:t>Technology Consultant, Cerner</w:t>
            </w:r>
          </w:p>
        </w:tc>
        <w:tc>
          <w:tcPr>
            <w:tcW w:w="3894" w:type="dxa"/>
            <w:tcBorders>
              <w:top w:val="outset" w:sz="6" w:space="0" w:color="auto"/>
              <w:left w:val="outset" w:sz="6" w:space="0" w:color="auto"/>
              <w:bottom w:val="outset" w:sz="6" w:space="0" w:color="auto"/>
              <w:right w:val="outset" w:sz="6" w:space="0" w:color="auto"/>
            </w:tcBorders>
            <w:vAlign w:val="center"/>
          </w:tcPr>
          <w:p w14:paraId="54669BBD" w14:textId="606B5210" w:rsidR="00B243E1" w:rsidRDefault="00B243E1" w:rsidP="00FB2ABC">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matthew.awosanya@cerner.com</w:t>
            </w:r>
          </w:p>
        </w:tc>
      </w:tr>
      <w:tr w:rsidR="00B243E1" w:rsidRPr="00FB14A7" w14:paraId="1EC5602C"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2DC89060" w14:textId="79495EC1" w:rsidR="00B243E1" w:rsidRDefault="00B243E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Michael Harris</w:t>
            </w:r>
          </w:p>
        </w:tc>
        <w:tc>
          <w:tcPr>
            <w:tcW w:w="4150" w:type="dxa"/>
            <w:tcBorders>
              <w:top w:val="outset" w:sz="6" w:space="0" w:color="auto"/>
              <w:left w:val="outset" w:sz="6" w:space="0" w:color="auto"/>
              <w:bottom w:val="outset" w:sz="6" w:space="0" w:color="auto"/>
              <w:right w:val="outset" w:sz="6" w:space="0" w:color="auto"/>
            </w:tcBorders>
            <w:vAlign w:val="center"/>
          </w:tcPr>
          <w:p w14:paraId="02576E26" w14:textId="7DAE526A" w:rsidR="00B243E1" w:rsidRDefault="00B243E1" w:rsidP="00FB2ABC">
            <w:pPr>
              <w:spacing w:after="0" w:line="240" w:lineRule="auto"/>
              <w:rPr>
                <w:rFonts w:asciiTheme="minorHAnsi" w:eastAsia="Times New Roman" w:hAnsiTheme="minorHAnsi" w:cs="Arial"/>
                <w:color w:val="000000"/>
                <w:sz w:val="22"/>
              </w:rPr>
            </w:pPr>
            <w:r>
              <w:rPr>
                <w:rStyle w:val="st1"/>
                <w:rFonts w:cs="Arial"/>
                <w:color w:val="545454"/>
                <w:lang w:val="en"/>
              </w:rPr>
              <w:t>Software Engineer, Cerner</w:t>
            </w:r>
          </w:p>
        </w:tc>
        <w:tc>
          <w:tcPr>
            <w:tcW w:w="3894" w:type="dxa"/>
            <w:tcBorders>
              <w:top w:val="outset" w:sz="6" w:space="0" w:color="auto"/>
              <w:left w:val="outset" w:sz="6" w:space="0" w:color="auto"/>
              <w:bottom w:val="outset" w:sz="6" w:space="0" w:color="auto"/>
              <w:right w:val="outset" w:sz="6" w:space="0" w:color="auto"/>
            </w:tcBorders>
            <w:vAlign w:val="center"/>
          </w:tcPr>
          <w:p w14:paraId="6F294EEA" w14:textId="658D502B" w:rsidR="00B243E1" w:rsidRPr="00B243E1" w:rsidRDefault="00B243E1" w:rsidP="00FB2ABC">
            <w:pPr>
              <w:spacing w:after="0" w:line="240" w:lineRule="auto"/>
              <w:rPr>
                <w:rFonts w:asciiTheme="minorHAnsi" w:eastAsia="Times New Roman" w:hAnsiTheme="minorHAnsi" w:cs="Arial"/>
                <w:color w:val="000000"/>
                <w:sz w:val="22"/>
              </w:rPr>
            </w:pPr>
            <w:r w:rsidRPr="00B243E1">
              <w:rPr>
                <w:rFonts w:asciiTheme="minorHAnsi" w:eastAsia="Times New Roman" w:hAnsiTheme="minorHAnsi" w:cs="Arial"/>
                <w:color w:val="000000"/>
                <w:sz w:val="22"/>
              </w:rPr>
              <w:t>Michael.Harris@Cerner.com</w:t>
            </w:r>
          </w:p>
        </w:tc>
      </w:tr>
      <w:tr w:rsidR="00B243E1" w:rsidRPr="00FB14A7" w14:paraId="04F4F3D7"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17F35669" w14:textId="5CE219DE" w:rsidR="00B243E1" w:rsidRDefault="00B243E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 Gitney</w:t>
            </w:r>
          </w:p>
        </w:tc>
        <w:tc>
          <w:tcPr>
            <w:tcW w:w="4150" w:type="dxa"/>
            <w:tcBorders>
              <w:top w:val="outset" w:sz="6" w:space="0" w:color="auto"/>
              <w:left w:val="outset" w:sz="6" w:space="0" w:color="auto"/>
              <w:bottom w:val="outset" w:sz="6" w:space="0" w:color="auto"/>
              <w:right w:val="outset" w:sz="6" w:space="0" w:color="auto"/>
            </w:tcBorders>
            <w:vAlign w:val="center"/>
          </w:tcPr>
          <w:p w14:paraId="6D46AAD8" w14:textId="69073E6D" w:rsidR="00B243E1" w:rsidRDefault="00B243E1"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Director of Nursing Informatics</w:t>
            </w:r>
          </w:p>
        </w:tc>
        <w:tc>
          <w:tcPr>
            <w:tcW w:w="3894" w:type="dxa"/>
            <w:tcBorders>
              <w:top w:val="outset" w:sz="6" w:space="0" w:color="auto"/>
              <w:left w:val="outset" w:sz="6" w:space="0" w:color="auto"/>
              <w:bottom w:val="outset" w:sz="6" w:space="0" w:color="auto"/>
              <w:right w:val="outset" w:sz="6" w:space="0" w:color="auto"/>
            </w:tcBorders>
            <w:vAlign w:val="center"/>
          </w:tcPr>
          <w:p w14:paraId="4B152338" w14:textId="72C7769F" w:rsidR="00B243E1" w:rsidRDefault="00B243E1"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Nicole.Gitney@baycare.org</w:t>
            </w:r>
          </w:p>
        </w:tc>
      </w:tr>
      <w:tr w:rsidR="00516603" w:rsidRPr="00FB14A7" w14:paraId="4341C30F" w14:textId="77777777" w:rsidTr="00FF65B0">
        <w:trPr>
          <w:trHeight w:val="35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0B"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 Armstrong</w:t>
            </w:r>
          </w:p>
        </w:tc>
        <w:tc>
          <w:tcPr>
            <w:tcW w:w="4150" w:type="dxa"/>
            <w:tcBorders>
              <w:top w:val="outset" w:sz="6" w:space="0" w:color="auto"/>
              <w:left w:val="outset" w:sz="6" w:space="0" w:color="auto"/>
              <w:bottom w:val="outset" w:sz="6" w:space="0" w:color="auto"/>
              <w:right w:val="outset" w:sz="6" w:space="0" w:color="auto"/>
            </w:tcBorders>
            <w:vAlign w:val="center"/>
          </w:tcPr>
          <w:p w14:paraId="4341C30C" w14:textId="77777777" w:rsidR="00FB2ABC" w:rsidRDefault="00FB2ABC"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0D" w14:textId="77777777" w:rsidR="00516603" w:rsidRPr="00FB14A7" w:rsidRDefault="00AC3860" w:rsidP="00FB2ABC">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APPS - DOCUMENTATION</w:t>
            </w:r>
          </w:p>
        </w:tc>
        <w:tc>
          <w:tcPr>
            <w:tcW w:w="3894" w:type="dxa"/>
            <w:tcBorders>
              <w:top w:val="outset" w:sz="6" w:space="0" w:color="auto"/>
              <w:left w:val="outset" w:sz="6" w:space="0" w:color="auto"/>
              <w:bottom w:val="outset" w:sz="6" w:space="0" w:color="auto"/>
              <w:right w:val="outset" w:sz="6" w:space="0" w:color="auto"/>
            </w:tcBorders>
            <w:vAlign w:val="center"/>
          </w:tcPr>
          <w:p w14:paraId="4341C30E"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Debra.Armstrong</w:t>
            </w:r>
            <w:r w:rsidR="00516603">
              <w:rPr>
                <w:rFonts w:asciiTheme="minorHAnsi" w:eastAsia="Times New Roman" w:hAnsiTheme="minorHAnsi" w:cs="Arial"/>
                <w:color w:val="000000"/>
                <w:sz w:val="22"/>
              </w:rPr>
              <w:t>@baycare.org</w:t>
            </w:r>
          </w:p>
        </w:tc>
      </w:tr>
      <w:tr w:rsidR="00516603" w:rsidRPr="00FB14A7" w14:paraId="4341C313"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0"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150" w:type="dxa"/>
            <w:tcBorders>
              <w:top w:val="outset" w:sz="6" w:space="0" w:color="auto"/>
              <w:left w:val="outset" w:sz="6" w:space="0" w:color="auto"/>
              <w:bottom w:val="outset" w:sz="6" w:space="0" w:color="auto"/>
              <w:right w:val="outset" w:sz="6" w:space="0" w:color="auto"/>
            </w:tcBorders>
            <w:vAlign w:val="center"/>
          </w:tcPr>
          <w:p w14:paraId="4341C311"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2"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Hope.Kaczmarczyk</w:t>
            </w:r>
            <w:r w:rsidR="00516603">
              <w:rPr>
                <w:rFonts w:asciiTheme="minorHAnsi" w:eastAsia="Times New Roman" w:hAnsiTheme="minorHAnsi" w:cs="Arial"/>
                <w:color w:val="000000"/>
                <w:sz w:val="22"/>
              </w:rPr>
              <w:t>@baycare.org</w:t>
            </w:r>
          </w:p>
        </w:tc>
      </w:tr>
      <w:tr w:rsidR="00516603" w:rsidRPr="00FB14A7" w14:paraId="4341C317"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4"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150" w:type="dxa"/>
            <w:tcBorders>
              <w:top w:val="outset" w:sz="6" w:space="0" w:color="auto"/>
              <w:left w:val="outset" w:sz="6" w:space="0" w:color="auto"/>
              <w:bottom w:val="outset" w:sz="6" w:space="0" w:color="auto"/>
              <w:right w:val="outset" w:sz="6" w:space="0" w:color="auto"/>
            </w:tcBorders>
            <w:vAlign w:val="center"/>
          </w:tcPr>
          <w:p w14:paraId="4341C315"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 Baycare EIT</w:t>
            </w:r>
          </w:p>
        </w:tc>
        <w:tc>
          <w:tcPr>
            <w:tcW w:w="3894" w:type="dxa"/>
            <w:tcBorders>
              <w:top w:val="outset" w:sz="6" w:space="0" w:color="auto"/>
              <w:left w:val="outset" w:sz="6" w:space="0" w:color="auto"/>
              <w:bottom w:val="outset" w:sz="6" w:space="0" w:color="auto"/>
              <w:right w:val="outset" w:sz="6" w:space="0" w:color="auto"/>
            </w:tcBorders>
            <w:vAlign w:val="center"/>
          </w:tcPr>
          <w:p w14:paraId="4341C316" w14:textId="77777777" w:rsidR="00516603" w:rsidRPr="00FB14A7"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516603" w:rsidRPr="00FB14A7" w14:paraId="4341C31C"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8" w14:textId="77777777" w:rsidR="00516603" w:rsidRPr="00FB14A7" w:rsidRDefault="00AC3860"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 S Knight</w:t>
            </w:r>
          </w:p>
        </w:tc>
        <w:tc>
          <w:tcPr>
            <w:tcW w:w="4150" w:type="dxa"/>
            <w:tcBorders>
              <w:top w:val="outset" w:sz="6" w:space="0" w:color="auto"/>
              <w:left w:val="outset" w:sz="6" w:space="0" w:color="auto"/>
              <w:bottom w:val="outset" w:sz="6" w:space="0" w:color="auto"/>
              <w:right w:val="outset" w:sz="6" w:space="0" w:color="auto"/>
            </w:tcBorders>
            <w:vAlign w:val="center"/>
          </w:tcPr>
          <w:p w14:paraId="4341C319" w14:textId="77777777" w:rsidR="00AC3860"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A" w14:textId="77777777" w:rsidR="00516603" w:rsidRPr="00FB14A7" w:rsidRDefault="00AC3860" w:rsidP="00AC38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APPLICATIONS</w:t>
            </w:r>
            <w:r w:rsidR="00A360DE">
              <w:rPr>
                <w:rFonts w:asciiTheme="minorHAnsi" w:eastAsia="Times New Roman" w:hAnsiTheme="minorHAnsi" w:cs="Arial"/>
                <w:color w:val="000000"/>
                <w:sz w:val="22"/>
              </w:rPr>
              <w:t xml:space="preserve"> ANCILLARY</w:t>
            </w:r>
          </w:p>
        </w:tc>
        <w:tc>
          <w:tcPr>
            <w:tcW w:w="3894" w:type="dxa"/>
            <w:tcBorders>
              <w:top w:val="outset" w:sz="6" w:space="0" w:color="auto"/>
              <w:left w:val="outset" w:sz="6" w:space="0" w:color="auto"/>
              <w:bottom w:val="outset" w:sz="6" w:space="0" w:color="auto"/>
              <w:right w:val="outset" w:sz="6" w:space="0" w:color="auto"/>
            </w:tcBorders>
            <w:vAlign w:val="center"/>
          </w:tcPr>
          <w:p w14:paraId="4341C31B" w14:textId="77777777" w:rsidR="00516603" w:rsidRPr="00FB14A7" w:rsidRDefault="00A360DE" w:rsidP="00A360DE">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Amy.Knight@baycare.org</w:t>
            </w:r>
          </w:p>
        </w:tc>
      </w:tr>
      <w:tr w:rsidR="00B243E1" w:rsidRPr="00FB14A7" w14:paraId="0E64E7C8"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357728AF" w14:textId="3F5C933B" w:rsidR="00B243E1" w:rsidRDefault="00B243E1" w:rsidP="00B243E1">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Jeff Jung</w:t>
            </w:r>
          </w:p>
        </w:tc>
        <w:tc>
          <w:tcPr>
            <w:tcW w:w="4150" w:type="dxa"/>
            <w:tcBorders>
              <w:top w:val="outset" w:sz="6" w:space="0" w:color="auto"/>
              <w:left w:val="outset" w:sz="6" w:space="0" w:color="auto"/>
              <w:bottom w:val="outset" w:sz="6" w:space="0" w:color="auto"/>
              <w:right w:val="outset" w:sz="6" w:space="0" w:color="auto"/>
            </w:tcBorders>
            <w:vAlign w:val="center"/>
          </w:tcPr>
          <w:p w14:paraId="37608922" w14:textId="0DD85C30" w:rsidR="00B243E1" w:rsidRDefault="00B243E1" w:rsidP="00B243E1">
            <w:pPr>
              <w:spacing w:after="0" w:line="240" w:lineRule="auto"/>
              <w:rPr>
                <w:rFonts w:asciiTheme="minorHAnsi" w:eastAsia="Times New Roman" w:hAnsiTheme="minorHAnsi" w:cs="Arial"/>
                <w:color w:val="000000"/>
                <w:sz w:val="22"/>
              </w:rPr>
            </w:pPr>
            <w:r>
              <w:rPr>
                <w:rFonts w:ascii="Calibri" w:eastAsia="Times New Roman" w:hAnsi="Calibri" w:cs="Arial"/>
                <w:color w:val="auto"/>
                <w:sz w:val="22"/>
              </w:rPr>
              <w:t>BayCare</w:t>
            </w:r>
            <w:r w:rsidRPr="006504DA">
              <w:rPr>
                <w:rFonts w:ascii="Calibri" w:eastAsia="Times New Roman" w:hAnsi="Calibri" w:cs="Arial"/>
                <w:color w:val="auto"/>
                <w:sz w:val="22"/>
              </w:rPr>
              <w:t xml:space="preserve"> </w:t>
            </w:r>
            <w:r w:rsidRPr="006504DA">
              <w:rPr>
                <w:rFonts w:ascii="Calibri" w:hAnsi="Calibri" w:cs="Arial"/>
                <w:color w:val="auto"/>
                <w:sz w:val="22"/>
              </w:rPr>
              <w:t xml:space="preserve">Manager Laboratory </w:t>
            </w:r>
            <w:r>
              <w:rPr>
                <w:rFonts w:ascii="Calibri" w:hAnsi="Calibri" w:cs="Arial"/>
                <w:color w:val="auto"/>
                <w:sz w:val="22"/>
              </w:rPr>
              <w:t>IT</w:t>
            </w:r>
          </w:p>
        </w:tc>
        <w:tc>
          <w:tcPr>
            <w:tcW w:w="3894" w:type="dxa"/>
            <w:tcBorders>
              <w:top w:val="outset" w:sz="6" w:space="0" w:color="auto"/>
              <w:left w:val="outset" w:sz="6" w:space="0" w:color="auto"/>
              <w:bottom w:val="outset" w:sz="6" w:space="0" w:color="auto"/>
              <w:right w:val="outset" w:sz="6" w:space="0" w:color="auto"/>
            </w:tcBorders>
            <w:vAlign w:val="center"/>
          </w:tcPr>
          <w:p w14:paraId="0D79A2BD" w14:textId="209686FA" w:rsidR="00B243E1" w:rsidRDefault="00B6447B" w:rsidP="00B243E1">
            <w:pPr>
              <w:spacing w:after="0" w:line="240" w:lineRule="auto"/>
              <w:rPr>
                <w:rFonts w:asciiTheme="minorHAnsi" w:eastAsia="Times New Roman" w:hAnsiTheme="minorHAnsi" w:cs="Arial"/>
                <w:color w:val="000000"/>
                <w:sz w:val="22"/>
              </w:rPr>
            </w:pPr>
            <w:hyperlink r:id="rId12" w:history="1">
              <w:r w:rsidR="00B243E1" w:rsidRPr="0081140F">
                <w:rPr>
                  <w:rStyle w:val="Hyperlink"/>
                  <w:rFonts w:ascii="Calibri" w:eastAsia="Times New Roman" w:hAnsi="Calibri" w:cs="Arial"/>
                  <w:sz w:val="22"/>
                </w:rPr>
                <w:t>Jeffrey.Jung@</w:t>
              </w:r>
              <w:r w:rsidR="00B243E1">
                <w:rPr>
                  <w:rStyle w:val="Hyperlink"/>
                  <w:rFonts w:ascii="Calibri" w:eastAsia="Times New Roman" w:hAnsi="Calibri" w:cs="Arial"/>
                  <w:sz w:val="22"/>
                </w:rPr>
                <w:t>BayCare</w:t>
              </w:r>
              <w:r w:rsidR="00B243E1" w:rsidRPr="0081140F">
                <w:rPr>
                  <w:rStyle w:val="Hyperlink"/>
                  <w:rFonts w:ascii="Calibri" w:eastAsia="Times New Roman" w:hAnsi="Calibri" w:cs="Arial"/>
                  <w:sz w:val="22"/>
                </w:rPr>
                <w:t>.org</w:t>
              </w:r>
            </w:hyperlink>
          </w:p>
        </w:tc>
      </w:tr>
      <w:tr w:rsidR="00B243E1" w:rsidRPr="00FB14A7" w14:paraId="4341C321"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1D" w14:textId="77777777" w:rsidR="00B243E1" w:rsidRPr="00FB14A7"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 K Holz</w:t>
            </w:r>
          </w:p>
        </w:tc>
        <w:tc>
          <w:tcPr>
            <w:tcW w:w="4150" w:type="dxa"/>
            <w:tcBorders>
              <w:top w:val="outset" w:sz="6" w:space="0" w:color="auto"/>
              <w:left w:val="outset" w:sz="6" w:space="0" w:color="auto"/>
              <w:bottom w:val="outset" w:sz="6" w:space="0" w:color="auto"/>
              <w:right w:val="outset" w:sz="6" w:space="0" w:color="auto"/>
            </w:tcBorders>
            <w:vAlign w:val="center"/>
          </w:tcPr>
          <w:p w14:paraId="4341C31E" w14:textId="77777777" w:rsidR="00B243E1"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p>
          <w:p w14:paraId="4341C31F" w14:textId="77777777" w:rsidR="00B243E1" w:rsidRPr="00A360DE" w:rsidRDefault="00B243E1" w:rsidP="00B243E1">
            <w:pPr>
              <w:spacing w:after="0" w:line="240" w:lineRule="auto"/>
              <w:rPr>
                <w:rFonts w:asciiTheme="minorHAnsi" w:eastAsia="Times New Roman" w:hAnsiTheme="minorHAnsi" w:cs="Arial"/>
                <w:b/>
                <w:color w:val="000000"/>
                <w:sz w:val="22"/>
              </w:rPr>
            </w:pPr>
            <w:r>
              <w:rPr>
                <w:rFonts w:asciiTheme="minorHAnsi" w:eastAsia="Times New Roman" w:hAnsiTheme="minorHAnsi" w:cs="Arial"/>
                <w:color w:val="000000"/>
                <w:sz w:val="22"/>
              </w:rPr>
              <w:t>LAB COMPUTER</w:t>
            </w:r>
          </w:p>
        </w:tc>
        <w:tc>
          <w:tcPr>
            <w:tcW w:w="3894" w:type="dxa"/>
            <w:tcBorders>
              <w:top w:val="outset" w:sz="6" w:space="0" w:color="auto"/>
              <w:left w:val="outset" w:sz="6" w:space="0" w:color="auto"/>
              <w:bottom w:val="outset" w:sz="6" w:space="0" w:color="auto"/>
              <w:right w:val="outset" w:sz="6" w:space="0" w:color="auto"/>
            </w:tcBorders>
            <w:vAlign w:val="center"/>
          </w:tcPr>
          <w:p w14:paraId="4341C320" w14:textId="77777777" w:rsidR="00B243E1" w:rsidRPr="00FB14A7"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Jane.Holz@baycare.org</w:t>
            </w:r>
          </w:p>
        </w:tc>
      </w:tr>
      <w:tr w:rsidR="00B243E1" w:rsidRPr="00FB14A7" w14:paraId="4341C326" w14:textId="77777777" w:rsidTr="00FF65B0">
        <w:trPr>
          <w:trHeight w:val="269"/>
          <w:tblCellSpacing w:w="15" w:type="dxa"/>
        </w:trPr>
        <w:tc>
          <w:tcPr>
            <w:tcW w:w="2435" w:type="dxa"/>
            <w:tcBorders>
              <w:top w:val="outset" w:sz="6" w:space="0" w:color="auto"/>
              <w:left w:val="outset" w:sz="6" w:space="0" w:color="auto"/>
              <w:bottom w:val="outset" w:sz="6" w:space="0" w:color="auto"/>
              <w:right w:val="outset" w:sz="6" w:space="0" w:color="auto"/>
            </w:tcBorders>
            <w:vAlign w:val="center"/>
          </w:tcPr>
          <w:p w14:paraId="4341C322" w14:textId="77777777" w:rsidR="00B243E1" w:rsidRPr="00FB14A7"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 Sawyer</w:t>
            </w:r>
          </w:p>
        </w:tc>
        <w:tc>
          <w:tcPr>
            <w:tcW w:w="4150" w:type="dxa"/>
            <w:tcBorders>
              <w:top w:val="outset" w:sz="6" w:space="0" w:color="auto"/>
              <w:left w:val="outset" w:sz="6" w:space="0" w:color="auto"/>
              <w:bottom w:val="outset" w:sz="6" w:space="0" w:color="auto"/>
              <w:right w:val="outset" w:sz="6" w:space="0" w:color="auto"/>
            </w:tcBorders>
            <w:vAlign w:val="center"/>
          </w:tcPr>
          <w:p w14:paraId="4341C323" w14:textId="77777777" w:rsidR="00B243E1"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w:t>
            </w:r>
          </w:p>
          <w:p w14:paraId="4341C324" w14:textId="77777777" w:rsidR="00B243E1" w:rsidRPr="00FB14A7"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REVENUE CYCLE APPLICATIONS</w:t>
            </w:r>
          </w:p>
        </w:tc>
        <w:tc>
          <w:tcPr>
            <w:tcW w:w="3894" w:type="dxa"/>
            <w:tcBorders>
              <w:top w:val="outset" w:sz="6" w:space="0" w:color="auto"/>
              <w:left w:val="outset" w:sz="6" w:space="0" w:color="auto"/>
              <w:bottom w:val="outset" w:sz="6" w:space="0" w:color="auto"/>
              <w:right w:val="outset" w:sz="6" w:space="0" w:color="auto"/>
            </w:tcBorders>
            <w:vAlign w:val="center"/>
          </w:tcPr>
          <w:p w14:paraId="4341C325" w14:textId="77777777" w:rsidR="00B243E1" w:rsidRPr="00FB14A7" w:rsidRDefault="00B243E1" w:rsidP="00B243E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Danielle.Sawyer@baycare.org</w:t>
            </w:r>
          </w:p>
        </w:tc>
      </w:tr>
    </w:tbl>
    <w:p w14:paraId="4341C327" w14:textId="77777777" w:rsidR="00004732" w:rsidRPr="00FB14A7" w:rsidRDefault="00004732" w:rsidP="00004732">
      <w:pPr>
        <w:pStyle w:val="template"/>
        <w:rPr>
          <w:rFonts w:asciiTheme="minorHAnsi" w:hAnsiTheme="minorHAnsi" w:cs="Arial"/>
          <w:i w:val="0"/>
        </w:rPr>
      </w:pPr>
    </w:p>
    <w:p w14:paraId="6C42D488" w14:textId="77777777" w:rsidR="00613FD4" w:rsidRDefault="00320263" w:rsidP="00320263">
      <w:pPr>
        <w:pStyle w:val="template"/>
        <w:rPr>
          <w:rFonts w:asciiTheme="minorHAnsi" w:hAnsiTheme="minorHAnsi" w:cs="Arial"/>
          <w:szCs w:val="24"/>
        </w:rPr>
      </w:pPr>
      <w:r w:rsidRPr="00CF2307">
        <w:rPr>
          <w:rFonts w:asciiTheme="minorHAnsi" w:hAnsiTheme="minorHAnsi" w:cs="Arial"/>
        </w:rPr>
        <w:tab/>
      </w:r>
      <w:r w:rsidRPr="00CF2307">
        <w:rPr>
          <w:rFonts w:asciiTheme="minorHAnsi" w:hAnsiTheme="minorHAnsi" w:cs="Arial"/>
          <w:szCs w:val="24"/>
        </w:rPr>
        <w:tab/>
      </w:r>
    </w:p>
    <w:p w14:paraId="4341C329" w14:textId="5AE06143" w:rsidR="00320263" w:rsidRPr="00986DB9" w:rsidRDefault="00320263" w:rsidP="00320263">
      <w:pPr>
        <w:pStyle w:val="template"/>
        <w:rPr>
          <w:rFonts w:asciiTheme="minorHAnsi" w:hAnsiTheme="minorHAnsi" w:cs="Arial"/>
          <w:szCs w:val="22"/>
        </w:rPr>
      </w:pPr>
      <w:r w:rsidRPr="00CF2307">
        <w:rPr>
          <w:rFonts w:asciiTheme="minorHAnsi" w:hAnsiTheme="minorHAnsi" w:cs="Arial"/>
          <w:szCs w:val="24"/>
        </w:rPr>
        <w:tab/>
      </w:r>
      <w:r w:rsidRPr="00CF2307">
        <w:rPr>
          <w:rFonts w:asciiTheme="minorHAnsi" w:hAnsiTheme="minorHAnsi" w:cs="Arial"/>
          <w:szCs w:val="24"/>
        </w:rPr>
        <w:tab/>
      </w:r>
    </w:p>
    <w:p w14:paraId="4341C32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387692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4341C32B"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341C330"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D"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E"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41C32F"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516603" w:rsidRPr="004E7A3E" w14:paraId="4341C335" w14:textId="77777777" w:rsidTr="00516603">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1" w14:textId="77777777" w:rsidR="00516603" w:rsidRPr="004E7A3E" w:rsidRDefault="00516603"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V1.0</w:t>
            </w:r>
          </w:p>
        </w:tc>
        <w:tc>
          <w:tcPr>
            <w:tcW w:w="1521" w:type="dxa"/>
            <w:tcBorders>
              <w:top w:val="outset" w:sz="6" w:space="0" w:color="auto"/>
              <w:left w:val="outset" w:sz="6" w:space="0" w:color="auto"/>
              <w:bottom w:val="outset" w:sz="6" w:space="0" w:color="auto"/>
              <w:right w:val="outset" w:sz="6" w:space="0" w:color="auto"/>
            </w:tcBorders>
            <w:vAlign w:val="center"/>
          </w:tcPr>
          <w:p w14:paraId="4341C332" w14:textId="444EA6AC" w:rsidR="00516603" w:rsidRPr="004E7A3E" w:rsidRDefault="005733C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01/03/2018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3" w14:textId="77777777" w:rsidR="00516603" w:rsidRPr="004E7A3E" w:rsidRDefault="00F31518"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tcPr>
          <w:p w14:paraId="4341C334" w14:textId="77777777" w:rsidR="00516603" w:rsidRPr="004E7A3E" w:rsidRDefault="00F31518" w:rsidP="00F31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w:t>
            </w:r>
            <w:r w:rsidR="00516603">
              <w:rPr>
                <w:rFonts w:asciiTheme="minorHAnsi" w:eastAsia="Times New Roman" w:hAnsiTheme="minorHAnsi" w:cs="Arial"/>
                <w:color w:val="000000"/>
                <w:sz w:val="22"/>
              </w:rPr>
              <w:t>riginal document</w:t>
            </w:r>
          </w:p>
        </w:tc>
      </w:tr>
      <w:tr w:rsidR="00516603" w:rsidRPr="004E7A3E" w14:paraId="4341C33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6" w14:textId="57FFFCFE" w:rsidR="00516603" w:rsidRPr="00CF2307" w:rsidRDefault="001A56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341C337" w14:textId="6ECA5370" w:rsidR="00516603" w:rsidRDefault="001A56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01/10/2018</w:t>
            </w:r>
          </w:p>
        </w:tc>
        <w:tc>
          <w:tcPr>
            <w:tcW w:w="2097" w:type="dxa"/>
            <w:tcBorders>
              <w:top w:val="outset" w:sz="6" w:space="0" w:color="auto"/>
              <w:left w:val="outset" w:sz="6" w:space="0" w:color="auto"/>
              <w:bottom w:val="outset" w:sz="6" w:space="0" w:color="auto"/>
              <w:right w:val="outset" w:sz="6" w:space="0" w:color="auto"/>
            </w:tcBorders>
            <w:vAlign w:val="center"/>
          </w:tcPr>
          <w:p w14:paraId="4341C338" w14:textId="0BE7C8E2" w:rsidR="00516603" w:rsidRDefault="001A56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Hope Kaczmarczyk </w:t>
            </w:r>
          </w:p>
        </w:tc>
        <w:tc>
          <w:tcPr>
            <w:tcW w:w="4275" w:type="dxa"/>
            <w:tcBorders>
              <w:top w:val="outset" w:sz="6" w:space="0" w:color="auto"/>
              <w:left w:val="outset" w:sz="6" w:space="0" w:color="auto"/>
              <w:bottom w:val="outset" w:sz="6" w:space="0" w:color="auto"/>
              <w:right w:val="outset" w:sz="6" w:space="0" w:color="auto"/>
            </w:tcBorders>
            <w:vAlign w:val="center"/>
          </w:tcPr>
          <w:p w14:paraId="4341C339" w14:textId="0BBB8158" w:rsidR="00516603" w:rsidRDefault="001A5645"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Cerner information and project diagrams</w:t>
            </w:r>
          </w:p>
        </w:tc>
      </w:tr>
      <w:tr w:rsidR="00516603" w:rsidRPr="004E7A3E" w14:paraId="4341C33F"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41C33B" w14:textId="30725729" w:rsidR="00516603" w:rsidRPr="00CF2307" w:rsidRDefault="002C3C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w:t>
            </w:r>
          </w:p>
        </w:tc>
        <w:tc>
          <w:tcPr>
            <w:tcW w:w="1521" w:type="dxa"/>
            <w:tcBorders>
              <w:top w:val="outset" w:sz="6" w:space="0" w:color="auto"/>
              <w:left w:val="outset" w:sz="6" w:space="0" w:color="auto"/>
              <w:bottom w:val="outset" w:sz="6" w:space="0" w:color="auto"/>
              <w:right w:val="outset" w:sz="6" w:space="0" w:color="auto"/>
            </w:tcBorders>
            <w:vAlign w:val="center"/>
          </w:tcPr>
          <w:p w14:paraId="4341C33C" w14:textId="3C10B872" w:rsidR="00516603" w:rsidRDefault="002C3C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7/29/19</w:t>
            </w:r>
          </w:p>
        </w:tc>
        <w:tc>
          <w:tcPr>
            <w:tcW w:w="2097" w:type="dxa"/>
            <w:tcBorders>
              <w:top w:val="outset" w:sz="6" w:space="0" w:color="auto"/>
              <w:left w:val="outset" w:sz="6" w:space="0" w:color="auto"/>
              <w:bottom w:val="outset" w:sz="6" w:space="0" w:color="auto"/>
              <w:right w:val="outset" w:sz="6" w:space="0" w:color="auto"/>
            </w:tcBorders>
            <w:vAlign w:val="center"/>
          </w:tcPr>
          <w:p w14:paraId="4341C33D" w14:textId="1E4827AE" w:rsidR="00516603" w:rsidRDefault="002C3C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4341C33E" w14:textId="7D330FD0" w:rsidR="00516603" w:rsidRDefault="002C3C71" w:rsidP="0051660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 for cerner Model</w:t>
            </w:r>
          </w:p>
        </w:tc>
      </w:tr>
      <w:tr w:rsidR="00516603" w:rsidRPr="004E7A3E" w14:paraId="4341C34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341C340"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341C341"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341C342" w14:textId="77777777" w:rsidR="00516603" w:rsidRPr="004E7A3E" w:rsidRDefault="00516603" w:rsidP="00516603">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341C343" w14:textId="77777777" w:rsidR="00516603" w:rsidRPr="004E7A3E" w:rsidRDefault="00516603" w:rsidP="00516603">
            <w:pPr>
              <w:spacing w:after="0" w:line="240" w:lineRule="auto"/>
              <w:rPr>
                <w:rFonts w:asciiTheme="minorHAnsi" w:eastAsia="Times New Roman" w:hAnsiTheme="minorHAnsi" w:cs="Arial"/>
                <w:color w:val="000000"/>
                <w:sz w:val="22"/>
              </w:rPr>
            </w:pPr>
          </w:p>
        </w:tc>
      </w:tr>
      <w:bookmarkEnd w:id="5"/>
    </w:tbl>
    <w:p w14:paraId="4341C345"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341C346" w14:textId="77777777" w:rsidR="00116C57" w:rsidRPr="00D574A8" w:rsidRDefault="00CF2307" w:rsidP="00116C57">
      <w:pPr>
        <w:pStyle w:val="Heading1"/>
        <w:rPr>
          <w:rFonts w:asciiTheme="minorHAnsi" w:hAnsiTheme="minorHAnsi" w:cs="Arial"/>
          <w:color w:val="0070C0"/>
          <w:sz w:val="28"/>
        </w:rPr>
      </w:pPr>
      <w:bookmarkStart w:id="6" w:name="_Toc50387692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341C347"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387692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DE2F8457613406797DD644E89110C12"/>
        </w:placeholder>
      </w:sdtPr>
      <w:sdtEndPr/>
      <w:sdtContent>
        <w:p w14:paraId="4341C348" w14:textId="2A550873" w:rsidR="00F31518" w:rsidRDefault="004463AA" w:rsidP="00B46568">
          <w:pPr>
            <w:pStyle w:val="template"/>
            <w:rPr>
              <w:rFonts w:asciiTheme="minorHAnsi" w:hAnsiTheme="minorHAnsi" w:cs="Arial"/>
              <w:i w:val="0"/>
            </w:rPr>
          </w:pPr>
          <w:r>
            <w:rPr>
              <w:rFonts w:asciiTheme="minorHAnsi" w:hAnsiTheme="minorHAnsi" w:cs="Arial"/>
              <w:i w:val="0"/>
            </w:rPr>
            <w:t>The purpose of t</w:t>
          </w:r>
          <w:r w:rsidR="00A94BED">
            <w:rPr>
              <w:rFonts w:asciiTheme="minorHAnsi" w:hAnsiTheme="minorHAnsi" w:cs="Arial"/>
              <w:i w:val="0"/>
            </w:rPr>
            <w:t>his document</w:t>
          </w:r>
          <w:r>
            <w:rPr>
              <w:rFonts w:asciiTheme="minorHAnsi" w:hAnsiTheme="minorHAnsi" w:cs="Arial"/>
              <w:i w:val="0"/>
            </w:rPr>
            <w:t xml:space="preserve"> is to</w:t>
          </w:r>
          <w:r w:rsidR="00A94BED">
            <w:rPr>
              <w:rFonts w:asciiTheme="minorHAnsi" w:hAnsiTheme="minorHAnsi" w:cs="Arial"/>
              <w:i w:val="0"/>
            </w:rPr>
            <w:t xml:space="preserve"> describe the </w:t>
          </w:r>
          <w:r w:rsidR="005733C5" w:rsidRPr="00AA46AC">
            <w:rPr>
              <w:rFonts w:asciiTheme="minorHAnsi" w:hAnsiTheme="minorHAnsi" w:cs="Arial"/>
              <w:b/>
              <w:i w:val="0"/>
            </w:rPr>
            <w:t xml:space="preserve">ORM </w:t>
          </w:r>
          <w:r w:rsidR="005733C5">
            <w:rPr>
              <w:rFonts w:asciiTheme="minorHAnsi" w:hAnsiTheme="minorHAnsi" w:cs="Arial"/>
              <w:i w:val="0"/>
            </w:rPr>
            <w:t>(Orders)</w:t>
          </w:r>
          <w:r w:rsidR="00A94BED">
            <w:rPr>
              <w:rFonts w:asciiTheme="minorHAnsi" w:hAnsiTheme="minorHAnsi" w:cs="Arial"/>
              <w:i w:val="0"/>
            </w:rPr>
            <w:t xml:space="preserve"> Interface </w:t>
          </w:r>
          <w:r w:rsidR="00574D3A">
            <w:rPr>
              <w:rFonts w:asciiTheme="minorHAnsi" w:hAnsiTheme="minorHAnsi" w:cs="Arial"/>
              <w:i w:val="0"/>
            </w:rPr>
            <w:t xml:space="preserve">going from </w:t>
          </w:r>
          <w:r w:rsidR="005733C5">
            <w:rPr>
              <w:rFonts w:asciiTheme="minorHAnsi" w:hAnsiTheme="minorHAnsi" w:cs="Arial"/>
              <w:i w:val="0"/>
            </w:rPr>
            <w:t>Cerner Millennium</w:t>
          </w:r>
          <w:r w:rsidR="00A360DE">
            <w:rPr>
              <w:rFonts w:asciiTheme="minorHAnsi" w:hAnsiTheme="minorHAnsi" w:cs="Arial"/>
              <w:i w:val="0"/>
            </w:rPr>
            <w:t xml:space="preserve"> to Cerner Bridge Solutions</w:t>
          </w:r>
          <w:r w:rsidR="00F31518">
            <w:rPr>
              <w:rFonts w:asciiTheme="minorHAnsi" w:hAnsiTheme="minorHAnsi" w:cs="Arial"/>
              <w:i w:val="0"/>
            </w:rPr>
            <w:t xml:space="preserve">. </w:t>
          </w:r>
        </w:p>
        <w:p w14:paraId="4341C349" w14:textId="6CF71865" w:rsidR="00C53B6B" w:rsidRDefault="00A360DE" w:rsidP="00B46568">
          <w:pPr>
            <w:pStyle w:val="template"/>
            <w:rPr>
              <w:rFonts w:asciiTheme="minorHAnsi" w:hAnsiTheme="minorHAnsi" w:cs="Arial"/>
              <w:i w:val="0"/>
            </w:rPr>
          </w:pPr>
          <w:r>
            <w:rPr>
              <w:rFonts w:asciiTheme="minorHAnsi" w:hAnsiTheme="minorHAnsi" w:cs="Arial"/>
              <w:i w:val="0"/>
            </w:rPr>
            <w:t>Bridge is a Cerner</w:t>
          </w:r>
          <w:r w:rsidR="00F31518">
            <w:rPr>
              <w:rFonts w:asciiTheme="minorHAnsi" w:hAnsiTheme="minorHAnsi" w:cs="Arial"/>
              <w:i w:val="0"/>
            </w:rPr>
            <w:t xml:space="preserve"> application </w:t>
          </w:r>
          <w:r>
            <w:rPr>
              <w:rFonts w:asciiTheme="minorHAnsi" w:hAnsiTheme="minorHAnsi" w:cs="Arial"/>
              <w:i w:val="0"/>
            </w:rPr>
            <w:t xml:space="preserve">used by nurses </w:t>
          </w:r>
          <w:r w:rsidR="00A3063D">
            <w:rPr>
              <w:rFonts w:asciiTheme="minorHAnsi" w:hAnsiTheme="minorHAnsi" w:cs="Arial"/>
              <w:i w:val="0"/>
            </w:rPr>
            <w:t>for the management and documentation of breast milk</w:t>
          </w:r>
          <w:r w:rsidR="00552847">
            <w:rPr>
              <w:rFonts w:asciiTheme="minorHAnsi" w:hAnsiTheme="minorHAnsi" w:cs="Arial"/>
              <w:i w:val="0"/>
            </w:rPr>
            <w:t>/infant feeding</w:t>
          </w:r>
          <w:r w:rsidR="00A3063D">
            <w:rPr>
              <w:rFonts w:asciiTheme="minorHAnsi" w:hAnsiTheme="minorHAnsi" w:cs="Arial"/>
              <w:i w:val="0"/>
            </w:rPr>
            <w:t xml:space="preserve"> to newborns and blood transfusions to hospital patients.</w:t>
          </w:r>
        </w:p>
      </w:sdtContent>
    </w:sdt>
    <w:p w14:paraId="4341C34A" w14:textId="77777777" w:rsidR="00C53B6B" w:rsidRDefault="00C53B6B" w:rsidP="00B46568">
      <w:pPr>
        <w:pStyle w:val="template"/>
        <w:rPr>
          <w:rFonts w:asciiTheme="minorHAnsi" w:hAnsiTheme="minorHAnsi" w:cs="Arial"/>
          <w:i w:val="0"/>
        </w:rPr>
      </w:pPr>
    </w:p>
    <w:p w14:paraId="4341C34B"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503876925"/>
      <w:r w:rsidRPr="00D574A8">
        <w:rPr>
          <w:rFonts w:asciiTheme="minorHAnsi" w:hAnsiTheme="minorHAnsi" w:cs="Arial"/>
          <w:i w:val="0"/>
          <w:color w:val="0070C0"/>
          <w:sz w:val="24"/>
          <w:szCs w:val="24"/>
        </w:rPr>
        <w:t>1.2    Project Scope</w:t>
      </w:r>
      <w:bookmarkEnd w:id="8"/>
    </w:p>
    <w:sdt>
      <w:sdtPr>
        <w:rPr>
          <w:rFonts w:asciiTheme="minorHAnsi" w:hAnsiTheme="minorHAnsi" w:cs="Arial"/>
          <w:i w:val="0"/>
        </w:rPr>
        <w:id w:val="-1111823088"/>
        <w:placeholder>
          <w:docPart w:val="DDE2F8457613406797DD644E89110C12"/>
        </w:placeholder>
      </w:sdtPr>
      <w:sdtEndPr/>
      <w:sdtContent>
        <w:p w14:paraId="335DB3C8" w14:textId="67BF2226" w:rsidR="001A5645" w:rsidRDefault="00574D3A" w:rsidP="009666CA">
          <w:pPr>
            <w:pStyle w:val="template"/>
            <w:rPr>
              <w:rFonts w:asciiTheme="minorHAnsi" w:hAnsiTheme="minorHAnsi" w:cs="Arial"/>
              <w:i w:val="0"/>
            </w:rPr>
          </w:pPr>
          <w:r>
            <w:rPr>
              <w:rFonts w:asciiTheme="minorHAnsi" w:hAnsiTheme="minorHAnsi" w:cs="Arial"/>
              <w:i w:val="0"/>
            </w:rPr>
            <w:t xml:space="preserve">The scope of this project </w:t>
          </w:r>
          <w:r w:rsidR="00E92FFD">
            <w:rPr>
              <w:rFonts w:asciiTheme="minorHAnsi" w:hAnsiTheme="minorHAnsi" w:cs="Arial"/>
              <w:i w:val="0"/>
            </w:rPr>
            <w:t>is to automate the int</w:t>
          </w:r>
          <w:r w:rsidR="000B6F60">
            <w:rPr>
              <w:rFonts w:asciiTheme="minorHAnsi" w:hAnsiTheme="minorHAnsi" w:cs="Arial"/>
              <w:i w:val="0"/>
            </w:rPr>
            <w:t>egration of the Cerner Bridge Solutions application with the Soarian HIS via HL7 ADT interface an</w:t>
          </w:r>
          <w:r w:rsidR="001A5645">
            <w:rPr>
              <w:rFonts w:asciiTheme="minorHAnsi" w:hAnsiTheme="minorHAnsi" w:cs="Arial"/>
              <w:i w:val="0"/>
            </w:rPr>
            <w:t xml:space="preserve">d the Cerner EMR via HL7 Orders, </w:t>
          </w:r>
          <w:r w:rsidR="000B6F60">
            <w:rPr>
              <w:rFonts w:asciiTheme="minorHAnsi" w:hAnsiTheme="minorHAnsi" w:cs="Arial"/>
              <w:i w:val="0"/>
            </w:rPr>
            <w:t>Results</w:t>
          </w:r>
          <w:r w:rsidR="001A5645">
            <w:rPr>
              <w:rFonts w:asciiTheme="minorHAnsi" w:hAnsiTheme="minorHAnsi" w:cs="Arial"/>
              <w:i w:val="0"/>
            </w:rPr>
            <w:t xml:space="preserve">, and </w:t>
          </w:r>
          <w:r w:rsidR="000B6F60">
            <w:rPr>
              <w:rFonts w:asciiTheme="minorHAnsi" w:hAnsiTheme="minorHAnsi" w:cs="Arial"/>
              <w:i w:val="0"/>
            </w:rPr>
            <w:t xml:space="preserve"> </w:t>
          </w:r>
          <w:r w:rsidR="00E9682F">
            <w:rPr>
              <w:rFonts w:asciiTheme="minorHAnsi" w:hAnsiTheme="minorHAnsi" w:cs="Arial"/>
              <w:i w:val="0"/>
            </w:rPr>
            <w:t xml:space="preserve">BTS </w:t>
          </w:r>
          <w:r w:rsidR="000B6F60">
            <w:rPr>
              <w:rFonts w:asciiTheme="minorHAnsi" w:hAnsiTheme="minorHAnsi" w:cs="Arial"/>
              <w:i w:val="0"/>
            </w:rPr>
            <w:t>interfaces. The cu</w:t>
          </w:r>
          <w:r w:rsidR="005733C5">
            <w:rPr>
              <w:rFonts w:asciiTheme="minorHAnsi" w:hAnsiTheme="minorHAnsi" w:cs="Arial"/>
              <w:i w:val="0"/>
            </w:rPr>
            <w:t>rrent document describes the ORM</w:t>
          </w:r>
          <w:r w:rsidR="00E70076">
            <w:rPr>
              <w:rFonts w:asciiTheme="minorHAnsi" w:hAnsiTheme="minorHAnsi" w:cs="Arial"/>
              <w:i w:val="0"/>
            </w:rPr>
            <w:t xml:space="preserve"> interface, orders from Cerner Millennium to Bridge.</w:t>
          </w:r>
        </w:p>
        <w:p w14:paraId="4341C34C" w14:textId="2CC6DCF2" w:rsidR="009666CA" w:rsidRPr="004E7A3E" w:rsidRDefault="00B6447B" w:rsidP="009666CA">
          <w:pPr>
            <w:pStyle w:val="template"/>
            <w:rPr>
              <w:rFonts w:asciiTheme="minorHAnsi" w:hAnsiTheme="minorHAnsi" w:cs="Arial"/>
              <w:i w:val="0"/>
            </w:rPr>
          </w:pPr>
        </w:p>
      </w:sdtContent>
    </w:sdt>
    <w:p w14:paraId="4341C34E"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341C34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3876926"/>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341C350" w14:textId="77777777" w:rsidR="00C66DF0" w:rsidRDefault="00CF2307" w:rsidP="002654C8">
      <w:pPr>
        <w:pStyle w:val="Heading3"/>
        <w:ind w:firstLine="720"/>
        <w:rPr>
          <w:rFonts w:asciiTheme="minorHAnsi" w:hAnsiTheme="minorHAnsi" w:cs="Arial"/>
          <w:b w:val="0"/>
          <w:color w:val="0070C0"/>
          <w:sz w:val="22"/>
        </w:rPr>
      </w:pPr>
      <w:bookmarkStart w:id="10" w:name="_Toc503876927"/>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DDE2F8457613406797DD644E89110C12"/>
        </w:placeholder>
      </w:sdtPr>
      <w:sdtEndPr/>
      <w:sdtContent>
        <w:p w14:paraId="4341C351" w14:textId="133945B4" w:rsidR="00574D3A" w:rsidRDefault="00E92FFD" w:rsidP="00A4476A">
          <w:pPr>
            <w:spacing w:after="0" w:line="240" w:lineRule="auto"/>
            <w:ind w:left="720"/>
            <w:rPr>
              <w:rFonts w:asciiTheme="minorHAnsi" w:hAnsiTheme="minorHAnsi" w:cs="Arial"/>
              <w:color w:val="auto"/>
              <w:sz w:val="22"/>
            </w:rPr>
          </w:pPr>
          <w:r>
            <w:rPr>
              <w:rFonts w:asciiTheme="minorHAnsi" w:hAnsiTheme="minorHAnsi" w:cs="Arial"/>
              <w:b/>
              <w:color w:val="auto"/>
              <w:sz w:val="22"/>
            </w:rPr>
            <w:t>ADT</w:t>
          </w:r>
          <w:r w:rsidR="00574D3A">
            <w:rPr>
              <w:rFonts w:asciiTheme="minorHAnsi" w:hAnsiTheme="minorHAnsi" w:cs="Arial"/>
              <w:color w:val="auto"/>
              <w:sz w:val="22"/>
            </w:rPr>
            <w:t xml:space="preserve"> </w:t>
          </w:r>
          <w:r w:rsidR="00E9682F">
            <w:rPr>
              <w:rFonts w:asciiTheme="minorHAnsi" w:hAnsiTheme="minorHAnsi" w:cs="Arial"/>
              <w:color w:val="auto"/>
              <w:sz w:val="22"/>
            </w:rPr>
            <w:t xml:space="preserve">  </w:t>
          </w:r>
          <w:r>
            <w:rPr>
              <w:rFonts w:asciiTheme="minorHAnsi" w:hAnsiTheme="minorHAnsi" w:cs="Arial"/>
              <w:color w:val="auto"/>
              <w:sz w:val="22"/>
            </w:rPr>
            <w:t xml:space="preserve">– Admission, Discharge, Transfer: mainly demographic and patient location data </w:t>
          </w:r>
        </w:p>
        <w:p w14:paraId="033B7726" w14:textId="65B75F20" w:rsidR="00E9682F" w:rsidRDefault="00E9682F" w:rsidP="00A4476A">
          <w:pPr>
            <w:spacing w:after="0" w:line="240" w:lineRule="auto"/>
            <w:ind w:left="720"/>
            <w:rPr>
              <w:rFonts w:asciiTheme="minorHAnsi" w:hAnsiTheme="minorHAnsi" w:cs="Arial"/>
              <w:color w:val="auto"/>
              <w:sz w:val="22"/>
            </w:rPr>
          </w:pPr>
          <w:r w:rsidRPr="00E9682F">
            <w:rPr>
              <w:rFonts w:asciiTheme="minorHAnsi" w:hAnsiTheme="minorHAnsi" w:cs="Arial"/>
              <w:b/>
              <w:color w:val="auto"/>
              <w:sz w:val="22"/>
            </w:rPr>
            <w:t>BTS</w:t>
          </w:r>
          <w:r>
            <w:rPr>
              <w:rFonts w:asciiTheme="minorHAnsi" w:hAnsiTheme="minorHAnsi" w:cs="Arial"/>
              <w:b/>
              <w:color w:val="auto"/>
              <w:sz w:val="22"/>
            </w:rPr>
            <w:t xml:space="preserve">  </w:t>
          </w:r>
          <w:r w:rsidRPr="00E9682F">
            <w:rPr>
              <w:rFonts w:asciiTheme="minorHAnsi" w:hAnsiTheme="minorHAnsi" w:cs="Arial"/>
              <w:b/>
              <w:color w:val="auto"/>
              <w:sz w:val="22"/>
            </w:rPr>
            <w:t xml:space="preserve"> </w:t>
          </w:r>
          <w:r>
            <w:rPr>
              <w:rFonts w:asciiTheme="minorHAnsi" w:hAnsiTheme="minorHAnsi" w:cs="Arial"/>
              <w:b/>
              <w:color w:val="auto"/>
              <w:sz w:val="22"/>
            </w:rPr>
            <w:t xml:space="preserve">-  </w:t>
          </w:r>
          <w:r w:rsidRPr="00E9682F">
            <w:rPr>
              <w:rFonts w:asciiTheme="minorHAnsi" w:hAnsiTheme="minorHAnsi" w:cs="Arial"/>
              <w:color w:val="auto"/>
              <w:sz w:val="22"/>
            </w:rPr>
            <w:t>Blood Product</w:t>
          </w:r>
          <w:r>
            <w:rPr>
              <w:rFonts w:asciiTheme="minorHAnsi" w:hAnsiTheme="minorHAnsi" w:cs="Arial"/>
              <w:color w:val="auto"/>
              <w:sz w:val="22"/>
            </w:rPr>
            <w:t xml:space="preserve"> Transfusion Status/Disposition</w:t>
          </w:r>
        </w:p>
        <w:p w14:paraId="5ADE297A" w14:textId="4374FCB1" w:rsidR="006B180B" w:rsidRPr="00E9682F" w:rsidRDefault="006B180B" w:rsidP="00A4476A">
          <w:pPr>
            <w:spacing w:after="0" w:line="240" w:lineRule="auto"/>
            <w:ind w:left="720"/>
            <w:rPr>
              <w:rFonts w:asciiTheme="minorHAnsi" w:hAnsiTheme="minorHAnsi" w:cs="Arial"/>
              <w:color w:val="auto"/>
              <w:sz w:val="22"/>
            </w:rPr>
          </w:pPr>
          <w:r w:rsidRPr="0076179B">
            <w:rPr>
              <w:rFonts w:asciiTheme="minorHAnsi" w:hAnsiTheme="minorHAnsi" w:cs="Arial"/>
              <w:b/>
              <w:color w:val="auto"/>
              <w:sz w:val="22"/>
            </w:rPr>
            <w:t>DTA</w:t>
          </w:r>
          <w:r>
            <w:rPr>
              <w:rFonts w:asciiTheme="minorHAnsi" w:hAnsiTheme="minorHAnsi" w:cs="Arial"/>
              <w:color w:val="auto"/>
              <w:sz w:val="22"/>
            </w:rPr>
            <w:t xml:space="preserve"> -  Discrete Task Assay; reference data item</w:t>
          </w:r>
        </w:p>
        <w:p w14:paraId="4AD7589C" w14:textId="4366CD8E" w:rsidR="00E70076" w:rsidRDefault="00E92FFD" w:rsidP="00A4476A">
          <w:pPr>
            <w:spacing w:after="0" w:line="240" w:lineRule="auto"/>
            <w:ind w:left="720"/>
            <w:rPr>
              <w:rFonts w:asciiTheme="minorHAnsi" w:hAnsiTheme="minorHAnsi" w:cs="Arial"/>
              <w:color w:val="auto"/>
              <w:sz w:val="22"/>
            </w:rPr>
          </w:pPr>
          <w:r>
            <w:rPr>
              <w:rFonts w:asciiTheme="minorHAnsi" w:hAnsiTheme="minorHAnsi" w:cs="Arial"/>
              <w:b/>
              <w:color w:val="auto"/>
              <w:sz w:val="22"/>
            </w:rPr>
            <w:t>HIS</w:t>
          </w:r>
          <w:r w:rsidR="00E9682F">
            <w:rPr>
              <w:rFonts w:asciiTheme="minorHAnsi" w:hAnsiTheme="minorHAnsi" w:cs="Arial"/>
              <w:b/>
              <w:color w:val="auto"/>
              <w:sz w:val="22"/>
            </w:rPr>
            <w:t xml:space="preserve">   </w:t>
          </w:r>
          <w:r w:rsidR="00574D3A">
            <w:rPr>
              <w:rFonts w:asciiTheme="minorHAnsi" w:hAnsiTheme="minorHAnsi" w:cs="Arial"/>
              <w:b/>
              <w:color w:val="auto"/>
              <w:sz w:val="22"/>
            </w:rPr>
            <w:t xml:space="preserve"> </w:t>
          </w:r>
          <w:r w:rsidR="00574D3A">
            <w:rPr>
              <w:rFonts w:asciiTheme="minorHAnsi" w:hAnsiTheme="minorHAnsi" w:cs="Arial"/>
              <w:color w:val="auto"/>
              <w:sz w:val="22"/>
            </w:rPr>
            <w:t xml:space="preserve">– </w:t>
          </w:r>
          <w:r>
            <w:rPr>
              <w:rFonts w:asciiTheme="minorHAnsi" w:hAnsiTheme="minorHAnsi" w:cs="Arial"/>
              <w:color w:val="auto"/>
              <w:sz w:val="22"/>
            </w:rPr>
            <w:t>Health Information System, the source and keeper of patient demographic data</w:t>
          </w:r>
        </w:p>
        <w:p w14:paraId="4341C352" w14:textId="54AF64E9" w:rsidR="008F1EDB" w:rsidRPr="004E7A3E" w:rsidRDefault="00E70076" w:rsidP="00A4476A">
          <w:pPr>
            <w:spacing w:after="0" w:line="240" w:lineRule="auto"/>
            <w:ind w:left="720"/>
            <w:rPr>
              <w:rFonts w:asciiTheme="minorHAnsi" w:hAnsiTheme="minorHAnsi" w:cs="Arial"/>
              <w:color w:val="auto"/>
            </w:rPr>
          </w:pPr>
          <w:r>
            <w:rPr>
              <w:rFonts w:asciiTheme="minorHAnsi" w:hAnsiTheme="minorHAnsi" w:cs="Arial"/>
              <w:b/>
              <w:color w:val="auto"/>
              <w:sz w:val="22"/>
            </w:rPr>
            <w:t xml:space="preserve">ORM </w:t>
          </w:r>
          <w:r>
            <w:rPr>
              <w:rFonts w:asciiTheme="minorHAnsi" w:hAnsiTheme="minorHAnsi" w:cs="Arial"/>
              <w:color w:val="auto"/>
              <w:sz w:val="22"/>
            </w:rPr>
            <w:t xml:space="preserve">– </w:t>
          </w:r>
          <w:r w:rsidR="00E9682F">
            <w:rPr>
              <w:rFonts w:asciiTheme="minorHAnsi" w:hAnsiTheme="minorHAnsi" w:cs="Arial"/>
              <w:color w:val="auto"/>
              <w:sz w:val="22"/>
            </w:rPr>
            <w:t xml:space="preserve">A HL7 </w:t>
          </w:r>
          <w:r>
            <w:rPr>
              <w:rFonts w:asciiTheme="minorHAnsi" w:hAnsiTheme="minorHAnsi" w:cs="Arial"/>
              <w:color w:val="auto"/>
              <w:sz w:val="22"/>
            </w:rPr>
            <w:t>Order Message</w:t>
          </w:r>
        </w:p>
      </w:sdtContent>
    </w:sdt>
    <w:p w14:paraId="4341C353" w14:textId="77777777" w:rsidR="00C66DF0" w:rsidRDefault="00CF2307" w:rsidP="007A3CDB">
      <w:pPr>
        <w:pStyle w:val="Heading3"/>
        <w:ind w:firstLine="720"/>
        <w:rPr>
          <w:rFonts w:asciiTheme="minorHAnsi" w:hAnsiTheme="minorHAnsi" w:cs="Arial"/>
          <w:b w:val="0"/>
          <w:color w:val="0070C0"/>
          <w:sz w:val="22"/>
        </w:rPr>
      </w:pPr>
      <w:bookmarkStart w:id="11" w:name="_Toc503876928"/>
      <w:r w:rsidRPr="00D574A8">
        <w:rPr>
          <w:rFonts w:asciiTheme="minorHAnsi" w:hAnsiTheme="minorHAnsi" w:cs="Arial"/>
          <w:b w:val="0"/>
          <w:color w:val="0070C0"/>
          <w:sz w:val="22"/>
        </w:rPr>
        <w:t>1.</w:t>
      </w:r>
      <w:r w:rsidR="00A26462">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DDE2F8457613406797DD644E89110C12"/>
        </w:placeholder>
      </w:sdtPr>
      <w:sdtEndPr/>
      <w:sdtContent>
        <w:p w14:paraId="2A8DEE0A" w14:textId="77777777" w:rsidR="00E9682F" w:rsidRDefault="001F710C" w:rsidP="00A4476A">
          <w:pPr>
            <w:spacing w:after="0" w:line="240" w:lineRule="auto"/>
            <w:ind w:left="720"/>
            <w:rPr>
              <w:rFonts w:asciiTheme="minorHAnsi" w:hAnsiTheme="minorHAnsi" w:cs="Arial"/>
              <w:color w:val="auto"/>
              <w:sz w:val="22"/>
            </w:rPr>
          </w:pPr>
          <w:r>
            <w:rPr>
              <w:rFonts w:asciiTheme="minorHAnsi" w:hAnsiTheme="minorHAnsi" w:cs="Arial"/>
              <w:b/>
              <w:color w:val="auto"/>
              <w:sz w:val="22"/>
            </w:rPr>
            <w:t>ADT</w:t>
          </w:r>
          <w:r w:rsidR="00C05A42">
            <w:rPr>
              <w:rFonts w:asciiTheme="minorHAnsi" w:hAnsiTheme="minorHAnsi" w:cs="Arial"/>
              <w:b/>
              <w:color w:val="auto"/>
              <w:sz w:val="22"/>
            </w:rPr>
            <w:t xml:space="preserve"> Event </w:t>
          </w:r>
          <w:r w:rsidR="00C05A42">
            <w:rPr>
              <w:rFonts w:asciiTheme="minorHAnsi" w:hAnsiTheme="minorHAnsi" w:cs="Arial"/>
              <w:color w:val="auto"/>
              <w:sz w:val="22"/>
            </w:rPr>
            <w:t>– Trigger event as</w:t>
          </w:r>
          <w:r>
            <w:rPr>
              <w:rFonts w:asciiTheme="minorHAnsi" w:hAnsiTheme="minorHAnsi" w:cs="Arial"/>
              <w:color w:val="auto"/>
              <w:sz w:val="22"/>
            </w:rPr>
            <w:t>sociated with a patient event: registration, admission, discharge, transfer, update…</w:t>
          </w:r>
        </w:p>
        <w:p w14:paraId="4362BADB" w14:textId="77777777" w:rsidR="00E9682F" w:rsidRDefault="00E9682F" w:rsidP="00A4476A">
          <w:pPr>
            <w:spacing w:after="0" w:line="240" w:lineRule="auto"/>
            <w:rPr>
              <w:rFonts w:ascii="Calibri" w:hAnsi="Calibri"/>
              <w:color w:val="auto"/>
              <w:sz w:val="22"/>
            </w:rPr>
          </w:pPr>
          <w:r>
            <w:rPr>
              <w:rFonts w:ascii="Calibri" w:hAnsi="Calibri"/>
              <w:b/>
              <w:color w:val="auto"/>
              <w:sz w:val="22"/>
            </w:rPr>
            <w:t xml:space="preserve">              </w:t>
          </w:r>
          <w:r w:rsidRPr="00A46BC7">
            <w:rPr>
              <w:rFonts w:ascii="Calibri" w:hAnsi="Calibri"/>
              <w:b/>
              <w:color w:val="auto"/>
              <w:sz w:val="22"/>
            </w:rPr>
            <w:t xml:space="preserve">Alias </w:t>
          </w:r>
          <w:r w:rsidRPr="00A46BC7">
            <w:rPr>
              <w:rFonts w:ascii="Calibri" w:hAnsi="Calibri"/>
              <w:color w:val="auto"/>
              <w:sz w:val="22"/>
            </w:rPr>
            <w:t>- An identifier used to represent an item, such as a location, order, specimen type, or result.</w:t>
          </w:r>
        </w:p>
        <w:p w14:paraId="564759FD" w14:textId="77777777" w:rsidR="00552847" w:rsidRDefault="00613FD4" w:rsidP="00A4476A">
          <w:pPr>
            <w:spacing w:after="0" w:line="240" w:lineRule="auto"/>
            <w:rPr>
              <w:rFonts w:cs="Tahoma"/>
            </w:rPr>
          </w:pPr>
          <w:r>
            <w:rPr>
              <w:rFonts w:ascii="Calibri" w:hAnsi="Calibri"/>
              <w:color w:val="auto"/>
              <w:sz w:val="22"/>
            </w:rPr>
            <w:t xml:space="preserve">               </w:t>
          </w:r>
          <w:r w:rsidRPr="00613FD4">
            <w:rPr>
              <w:rFonts w:ascii="Calibri" w:hAnsi="Calibri"/>
              <w:b/>
              <w:color w:val="auto"/>
              <w:sz w:val="22"/>
            </w:rPr>
            <w:t>Bridge</w:t>
          </w:r>
          <w:r>
            <w:rPr>
              <w:rFonts w:ascii="Calibri" w:hAnsi="Calibri"/>
              <w:color w:val="auto"/>
              <w:sz w:val="22"/>
            </w:rPr>
            <w:t xml:space="preserve"> -  An external  Cerner Solution used by Baycare for</w:t>
          </w:r>
          <w:r w:rsidRPr="00E83F20">
            <w:rPr>
              <w:rFonts w:cs="Tahoma"/>
            </w:rPr>
            <w:t xml:space="preserve"> Medical Breast Milk</w:t>
          </w:r>
          <w:r w:rsidR="00552847">
            <w:rPr>
              <w:rFonts w:cs="Tahoma"/>
            </w:rPr>
            <w:t>/Infant Feeding</w:t>
          </w:r>
          <w:r w:rsidRPr="00E83F20">
            <w:rPr>
              <w:rFonts w:cs="Tahoma"/>
            </w:rPr>
            <w:t xml:space="preserve"> Management</w:t>
          </w:r>
          <w:r>
            <w:rPr>
              <w:rFonts w:cs="Tahoma"/>
            </w:rPr>
            <w:t xml:space="preserve"> </w:t>
          </w:r>
          <w:r w:rsidRPr="00E83F20">
            <w:rPr>
              <w:rFonts w:cs="Tahoma"/>
            </w:rPr>
            <w:t>and</w:t>
          </w:r>
        </w:p>
        <w:p w14:paraId="157299F9" w14:textId="0C0D4A9A" w:rsidR="00613FD4" w:rsidRPr="008C25B3" w:rsidRDefault="00552847" w:rsidP="00A4476A">
          <w:pPr>
            <w:spacing w:after="0" w:line="240" w:lineRule="auto"/>
            <w:rPr>
              <w:rFonts w:cs="Tahoma"/>
            </w:rPr>
          </w:pPr>
          <w:r>
            <w:rPr>
              <w:rFonts w:cs="Tahoma"/>
            </w:rPr>
            <w:t xml:space="preserve">                           </w:t>
          </w:r>
          <w:r w:rsidR="00613FD4" w:rsidRPr="00E83F20">
            <w:rPr>
              <w:rFonts w:cs="Tahoma"/>
            </w:rPr>
            <w:t xml:space="preserve"> Transfusion </w:t>
          </w:r>
          <w:r w:rsidR="00613FD4">
            <w:rPr>
              <w:rFonts w:cs="Tahoma"/>
            </w:rPr>
            <w:t>Administration</w:t>
          </w:r>
          <w:r w:rsidR="008C25B3">
            <w:rPr>
              <w:rFonts w:cs="Tahoma"/>
            </w:rPr>
            <w:t>.</w:t>
          </w:r>
        </w:p>
        <w:p w14:paraId="3DA74E1B" w14:textId="77777777" w:rsidR="00E9682F" w:rsidRPr="00E771E8" w:rsidRDefault="00E9682F" w:rsidP="00A4476A">
          <w:pPr>
            <w:spacing w:after="0" w:line="240" w:lineRule="auto"/>
            <w:ind w:left="720"/>
            <w:rPr>
              <w:rFonts w:ascii="Calibri" w:hAnsi="Calibri" w:cs="Arial"/>
              <w:color w:val="auto"/>
              <w:sz w:val="22"/>
            </w:rPr>
          </w:pPr>
          <w:r>
            <w:rPr>
              <w:rFonts w:ascii="Calibri" w:hAnsi="Calibri" w:cs="Arial"/>
              <w:b/>
              <w:color w:val="auto"/>
              <w:sz w:val="22"/>
            </w:rPr>
            <w:t xml:space="preserve">Contributor System – </w:t>
          </w:r>
          <w:r w:rsidRPr="00E771E8">
            <w:rPr>
              <w:rFonts w:ascii="Calibri" w:hAnsi="Calibri" w:cs="Arial"/>
              <w:color w:val="auto"/>
              <w:sz w:val="22"/>
            </w:rPr>
            <w:t xml:space="preserve">External System that sends to and/or receives data from Cerner Millennium.  A “Contributor System” is built on Cerner as part of </w:t>
          </w:r>
          <w:r>
            <w:rPr>
              <w:rFonts w:ascii="Calibri" w:hAnsi="Calibri" w:cs="Arial"/>
              <w:color w:val="auto"/>
              <w:sz w:val="22"/>
            </w:rPr>
            <w:t>an</w:t>
          </w:r>
          <w:r w:rsidRPr="00E771E8">
            <w:rPr>
              <w:rFonts w:ascii="Calibri" w:hAnsi="Calibri" w:cs="Arial"/>
              <w:color w:val="auto"/>
              <w:sz w:val="22"/>
            </w:rPr>
            <w:t xml:space="preserve"> interface or data feed. </w:t>
          </w:r>
        </w:p>
        <w:p w14:paraId="566C46E3" w14:textId="77777777" w:rsidR="00E9682F" w:rsidRDefault="00E9682F" w:rsidP="00A4476A">
          <w:pPr>
            <w:spacing w:after="0" w:line="240" w:lineRule="auto"/>
            <w:ind w:left="720"/>
            <w:rPr>
              <w:rFonts w:ascii="Calibri" w:hAnsi="Calibri" w:cs="Arial"/>
              <w:color w:val="auto"/>
              <w:sz w:val="22"/>
            </w:rPr>
          </w:pPr>
          <w:r>
            <w:rPr>
              <w:rFonts w:ascii="Calibri" w:hAnsi="Calibri" w:cs="Arial"/>
              <w:b/>
              <w:color w:val="auto"/>
              <w:sz w:val="22"/>
            </w:rPr>
            <w:t xml:space="preserve">Contributor Source – </w:t>
          </w:r>
          <w:r w:rsidRPr="00E771E8">
            <w:rPr>
              <w:rFonts w:ascii="Calibri" w:hAnsi="Calibri" w:cs="Arial"/>
              <w:color w:val="auto"/>
              <w:sz w:val="22"/>
            </w:rPr>
            <w:t xml:space="preserve">A source created on Cerner used to identify inbound and/or outbound aliases </w:t>
          </w:r>
          <w:r>
            <w:rPr>
              <w:rFonts w:ascii="Calibri" w:hAnsi="Calibri" w:cs="Arial"/>
              <w:color w:val="auto"/>
              <w:sz w:val="22"/>
            </w:rPr>
            <w:t>for</w:t>
          </w:r>
          <w:r w:rsidRPr="00E771E8">
            <w:rPr>
              <w:rFonts w:ascii="Calibri" w:hAnsi="Calibri" w:cs="Arial"/>
              <w:color w:val="auto"/>
              <w:sz w:val="22"/>
            </w:rPr>
            <w:t xml:space="preserve"> </w:t>
          </w:r>
          <w:r>
            <w:rPr>
              <w:rFonts w:ascii="Calibri" w:hAnsi="Calibri" w:cs="Arial"/>
              <w:color w:val="auto"/>
              <w:sz w:val="22"/>
            </w:rPr>
            <w:t xml:space="preserve">data sent to and received from </w:t>
          </w:r>
          <w:r w:rsidRPr="00E771E8">
            <w:rPr>
              <w:rFonts w:ascii="Calibri" w:hAnsi="Calibri" w:cs="Arial"/>
              <w:color w:val="auto"/>
              <w:sz w:val="22"/>
            </w:rPr>
            <w:t>Foreign Systems</w:t>
          </w:r>
          <w:r>
            <w:rPr>
              <w:rFonts w:ascii="Calibri" w:hAnsi="Calibri" w:cs="Arial"/>
              <w:color w:val="auto"/>
              <w:sz w:val="22"/>
            </w:rPr>
            <w:t>.</w:t>
          </w:r>
        </w:p>
        <w:p w14:paraId="4341C354" w14:textId="2477193B" w:rsidR="008F1EDB" w:rsidRPr="00A4476A" w:rsidRDefault="00E9682F" w:rsidP="00A4476A">
          <w:pPr>
            <w:spacing w:after="0" w:line="240" w:lineRule="auto"/>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p>
      </w:sdtContent>
    </w:sdt>
    <w:p w14:paraId="4341C355"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503876929"/>
      <w:r w:rsidRPr="00D574A8">
        <w:rPr>
          <w:rFonts w:asciiTheme="minorHAnsi" w:hAnsiTheme="minorHAnsi" w:cs="Arial"/>
          <w:i w:val="0"/>
          <w:color w:val="0070C0"/>
          <w:sz w:val="24"/>
          <w:szCs w:val="24"/>
        </w:rPr>
        <w:t>1.</w:t>
      </w:r>
      <w:r w:rsidR="00A26462">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sdt>
      <w:sdtPr>
        <w:rPr>
          <w:rFonts w:asciiTheme="minorHAnsi" w:hAnsiTheme="minorHAnsi" w:cs="Arial"/>
          <w:i w:val="0"/>
        </w:rPr>
        <w:id w:val="-1408839955"/>
        <w:placeholder>
          <w:docPart w:val="DDE2F8457613406797DD644E89110C12"/>
        </w:placeholder>
      </w:sdtPr>
      <w:sdtEndPr/>
      <w:sdtContent>
        <w:p w14:paraId="4341C356" w14:textId="4806D2E6" w:rsidR="001F710C" w:rsidRDefault="00C853C4" w:rsidP="00235E8B">
          <w:pPr>
            <w:pStyle w:val="template"/>
            <w:rPr>
              <w:rFonts w:asciiTheme="minorHAnsi" w:hAnsiTheme="minorHAnsi" w:cs="Arial"/>
              <w:i w:val="0"/>
            </w:rPr>
          </w:pPr>
          <w:r>
            <w:rPr>
              <w:rFonts w:asciiTheme="minorHAnsi" w:hAnsiTheme="minorHAnsi" w:cs="Arial"/>
              <w:i w:val="0"/>
            </w:rPr>
            <w:t>1. Cerner Bridge Solutions Interface Specifications.doc</w:t>
          </w:r>
          <w:r w:rsidR="008F0362">
            <w:rPr>
              <w:rFonts w:asciiTheme="minorHAnsi" w:hAnsiTheme="minorHAnsi" w:cs="Arial"/>
              <w:i w:val="0"/>
            </w:rPr>
            <w:t xml:space="preserve"> – Cerner July </w:t>
          </w:r>
          <w:r w:rsidR="00E9682F">
            <w:rPr>
              <w:rFonts w:asciiTheme="minorHAnsi" w:hAnsiTheme="minorHAnsi" w:cs="Arial"/>
              <w:i w:val="0"/>
            </w:rPr>
            <w:t>1</w:t>
          </w:r>
          <w:r w:rsidR="008F0362">
            <w:rPr>
              <w:rFonts w:asciiTheme="minorHAnsi" w:hAnsiTheme="minorHAnsi" w:cs="Arial"/>
              <w:i w:val="0"/>
            </w:rPr>
            <w:t>,</w:t>
          </w:r>
          <w:r w:rsidR="00E9682F">
            <w:rPr>
              <w:rFonts w:asciiTheme="minorHAnsi" w:hAnsiTheme="minorHAnsi" w:cs="Arial"/>
              <w:i w:val="0"/>
            </w:rPr>
            <w:t xml:space="preserve"> 2016</w:t>
          </w:r>
        </w:p>
        <w:p w14:paraId="62805246" w14:textId="77777777" w:rsidR="00E9682F" w:rsidRDefault="00C853C4" w:rsidP="00235E8B">
          <w:pPr>
            <w:pStyle w:val="template"/>
            <w:rPr>
              <w:rFonts w:asciiTheme="minorHAnsi" w:hAnsiTheme="minorHAnsi" w:cs="Arial"/>
              <w:i w:val="0"/>
            </w:rPr>
          </w:pPr>
          <w:r>
            <w:rPr>
              <w:rFonts w:asciiTheme="minorHAnsi" w:hAnsiTheme="minorHAnsi" w:cs="Arial"/>
              <w:i w:val="0"/>
            </w:rPr>
            <w:t>2. BM AND BMM TESTING PATIENTS</w:t>
          </w:r>
          <w:r w:rsidR="001F710C">
            <w:rPr>
              <w:rFonts w:asciiTheme="minorHAnsi" w:hAnsiTheme="minorHAnsi" w:cs="Arial"/>
              <w:i w:val="0"/>
            </w:rPr>
            <w:t>.xlsx</w:t>
          </w:r>
        </w:p>
        <w:p w14:paraId="4F09F0E4" w14:textId="77777777" w:rsidR="00E9682F" w:rsidRDefault="00E9682F" w:rsidP="00E9682F">
          <w:pPr>
            <w:pStyle w:val="template"/>
            <w:rPr>
              <w:rFonts w:ascii="Calibri" w:hAnsi="Calibri" w:cs="Arial"/>
              <w:i w:val="0"/>
              <w:szCs w:val="22"/>
            </w:rPr>
          </w:pPr>
          <w:r>
            <w:rPr>
              <w:rFonts w:asciiTheme="minorHAnsi" w:hAnsiTheme="minorHAnsi" w:cs="Arial"/>
              <w:i w:val="0"/>
            </w:rPr>
            <w:t xml:space="preserve">3. </w:t>
          </w:r>
          <w:r w:rsidRPr="006504DA">
            <w:rPr>
              <w:rFonts w:ascii="Calibri" w:hAnsi="Calibri" w:cs="Arial"/>
              <w:i w:val="0"/>
              <w:szCs w:val="22"/>
            </w:rPr>
            <w:t xml:space="preserve">Cerner HL7 Specifications:  Unit </w:t>
          </w:r>
          <w:r>
            <w:rPr>
              <w:rFonts w:ascii="Calibri" w:hAnsi="Calibri" w:cs="Arial"/>
              <w:i w:val="0"/>
              <w:szCs w:val="22"/>
            </w:rPr>
            <w:t>09o</w:t>
          </w:r>
          <w:r w:rsidRPr="006504DA">
            <w:rPr>
              <w:rFonts w:ascii="Calibri" w:hAnsi="Calibri" w:cs="Arial"/>
              <w:i w:val="0"/>
              <w:szCs w:val="22"/>
            </w:rPr>
            <w:t xml:space="preserve"> </w:t>
          </w:r>
          <w:r>
            <w:rPr>
              <w:rFonts w:ascii="Calibri" w:hAnsi="Calibri" w:cs="Arial"/>
              <w:i w:val="0"/>
              <w:szCs w:val="22"/>
            </w:rPr>
            <w:t>–</w:t>
          </w:r>
          <w:r w:rsidRPr="006504DA">
            <w:rPr>
              <w:rFonts w:ascii="Calibri" w:hAnsi="Calibri" w:cs="Arial"/>
              <w:i w:val="0"/>
              <w:szCs w:val="22"/>
            </w:rPr>
            <w:t xml:space="preserve"> </w:t>
          </w:r>
          <w:r>
            <w:rPr>
              <w:rFonts w:ascii="Calibri" w:hAnsi="Calibri" w:cs="Arial"/>
              <w:i w:val="0"/>
              <w:szCs w:val="22"/>
            </w:rPr>
            <w:t>Order Message Processing Out</w:t>
          </w:r>
          <w:r w:rsidRPr="006504DA">
            <w:rPr>
              <w:rFonts w:ascii="Calibri" w:hAnsi="Calibri" w:cs="Arial"/>
              <w:i w:val="0"/>
              <w:szCs w:val="22"/>
            </w:rPr>
            <w:t xml:space="preserve">bound – </w:t>
          </w:r>
          <w:r w:rsidRPr="00472AAA">
            <w:rPr>
              <w:rFonts w:ascii="Calibri" w:hAnsi="Calibri" w:cs="Arial"/>
              <w:i w:val="0"/>
              <w:szCs w:val="22"/>
            </w:rPr>
            <w:t>Cerner Apr 12, 2017</w:t>
          </w:r>
        </w:p>
        <w:p w14:paraId="4341C357" w14:textId="4F677540" w:rsidR="00235E8B" w:rsidRDefault="00B6447B" w:rsidP="00235E8B">
          <w:pPr>
            <w:pStyle w:val="template"/>
            <w:rPr>
              <w:rFonts w:asciiTheme="minorHAnsi" w:hAnsiTheme="minorHAnsi" w:cs="Arial"/>
              <w:i w:val="0"/>
            </w:rPr>
          </w:pPr>
        </w:p>
      </w:sdtContent>
    </w:sdt>
    <w:p w14:paraId="4341C358" w14:textId="77777777" w:rsidR="0094739F" w:rsidRDefault="0094739F" w:rsidP="00235E8B">
      <w:pPr>
        <w:pStyle w:val="template"/>
        <w:rPr>
          <w:rFonts w:asciiTheme="minorHAnsi" w:hAnsiTheme="minorHAnsi" w:cs="Arial"/>
          <w:i w:val="0"/>
        </w:rPr>
      </w:pPr>
    </w:p>
    <w:p w14:paraId="4341C359" w14:textId="3CD361EA" w:rsidR="004308CF" w:rsidRDefault="004308CF">
      <w:pPr>
        <w:rPr>
          <w:rFonts w:asciiTheme="minorHAnsi" w:eastAsiaTheme="majorEastAsia" w:hAnsiTheme="minorHAnsi" w:cs="Arial"/>
          <w:bCs/>
          <w:color w:val="0070C0"/>
          <w:sz w:val="24"/>
          <w:szCs w:val="24"/>
        </w:rPr>
      </w:pPr>
    </w:p>
    <w:p w14:paraId="4341C35A" w14:textId="7D6E825D" w:rsidR="00DF00D2" w:rsidRDefault="00A26462" w:rsidP="004844EB">
      <w:pPr>
        <w:pStyle w:val="Heading1"/>
        <w:rPr>
          <w:rFonts w:asciiTheme="minorHAnsi" w:hAnsiTheme="minorHAnsi"/>
          <w:sz w:val="28"/>
        </w:rPr>
      </w:pPr>
      <w:bookmarkStart w:id="14" w:name="_Toc503876930"/>
      <w:r w:rsidRPr="004844EB">
        <w:rPr>
          <w:rFonts w:asciiTheme="minorHAnsi" w:hAnsiTheme="minorHAnsi"/>
          <w:sz w:val="28"/>
        </w:rPr>
        <w:t>2.</w:t>
      </w:r>
      <w:r w:rsidR="00F03186" w:rsidRPr="004844EB">
        <w:rPr>
          <w:rFonts w:asciiTheme="minorHAnsi" w:hAnsiTheme="minorHAnsi"/>
          <w:sz w:val="28"/>
        </w:rPr>
        <w:t xml:space="preserve">  </w:t>
      </w:r>
      <w:r w:rsidR="00DF00D2" w:rsidRPr="004844EB">
        <w:rPr>
          <w:rFonts w:asciiTheme="minorHAnsi" w:hAnsiTheme="minorHAnsi"/>
          <w:sz w:val="28"/>
        </w:rPr>
        <w:t>Diagram</w:t>
      </w:r>
      <w:r w:rsidR="00015B49">
        <w:rPr>
          <w:rFonts w:asciiTheme="minorHAnsi" w:hAnsiTheme="minorHAnsi"/>
          <w:sz w:val="28"/>
        </w:rPr>
        <w:t>s</w:t>
      </w:r>
      <w:bookmarkEnd w:id="14"/>
    </w:p>
    <w:p w14:paraId="08F9B0F9" w14:textId="77777777" w:rsidR="008F74B0" w:rsidRPr="008F74B0" w:rsidRDefault="008F74B0" w:rsidP="008F74B0"/>
    <w:p w14:paraId="14B84CFF" w14:textId="77777777" w:rsidR="00015B49" w:rsidRDefault="00015B49" w:rsidP="00015B49"/>
    <w:p w14:paraId="138C1EAD" w14:textId="75492273" w:rsidR="00015B49" w:rsidRPr="00015B49" w:rsidRDefault="008F74B0" w:rsidP="00597F1E">
      <w:pPr>
        <w:ind w:left="-432"/>
        <w:jc w:val="center"/>
      </w:pPr>
      <w:r>
        <w:rPr>
          <w:noProof/>
        </w:rPr>
        <w:drawing>
          <wp:inline distT="0" distB="0" distL="0" distR="0" wp14:anchorId="0D6DD62F" wp14:editId="24827598">
            <wp:extent cx="6695554" cy="5242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2793" cy="5248657"/>
                    </a:xfrm>
                    <a:prstGeom prst="rect">
                      <a:avLst/>
                    </a:prstGeom>
                  </pic:spPr>
                </pic:pic>
              </a:graphicData>
            </a:graphic>
          </wp:inline>
        </w:drawing>
      </w:r>
    </w:p>
    <w:p w14:paraId="4341C35B" w14:textId="77777777" w:rsidR="004D01FE" w:rsidRDefault="004D01FE" w:rsidP="004D01FE">
      <w:pPr>
        <w:spacing w:line="240" w:lineRule="auto"/>
      </w:pPr>
    </w:p>
    <w:p w14:paraId="3B1BE0DE" w14:textId="2734918A" w:rsidR="008F74B0" w:rsidRDefault="008F74B0" w:rsidP="004D01FE">
      <w:pPr>
        <w:spacing w:line="240" w:lineRule="auto"/>
      </w:pPr>
    </w:p>
    <w:p w14:paraId="21C84F2F" w14:textId="77777777" w:rsidR="008C25B3" w:rsidRDefault="008C25B3" w:rsidP="004D01FE">
      <w:pPr>
        <w:spacing w:line="240" w:lineRule="auto"/>
      </w:pPr>
    </w:p>
    <w:p w14:paraId="4E3E246C" w14:textId="2E96F96E" w:rsidR="008F74B0" w:rsidRDefault="008F74B0" w:rsidP="00597F1E">
      <w:pPr>
        <w:spacing w:after="0" w:line="240" w:lineRule="auto"/>
        <w:ind w:left="-432"/>
        <w:jc w:val="center"/>
      </w:pPr>
      <w:r>
        <w:rPr>
          <w:noProof/>
        </w:rPr>
        <w:lastRenderedPageBreak/>
        <w:drawing>
          <wp:inline distT="0" distB="0" distL="0" distR="0" wp14:anchorId="2C928564" wp14:editId="728B1DC2">
            <wp:extent cx="6780058" cy="590042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3746" cy="5912332"/>
                    </a:xfrm>
                    <a:prstGeom prst="rect">
                      <a:avLst/>
                    </a:prstGeom>
                  </pic:spPr>
                </pic:pic>
              </a:graphicData>
            </a:graphic>
          </wp:inline>
        </w:drawing>
      </w:r>
    </w:p>
    <w:p w14:paraId="45D874E6" w14:textId="77777777" w:rsidR="008F74B0" w:rsidRDefault="008F74B0" w:rsidP="004D01FE">
      <w:pPr>
        <w:spacing w:line="240" w:lineRule="auto"/>
      </w:pPr>
    </w:p>
    <w:p w14:paraId="7188C83A" w14:textId="77777777" w:rsidR="000C2B54" w:rsidRDefault="000C2B54" w:rsidP="008C25B3">
      <w:pPr>
        <w:spacing w:line="240" w:lineRule="auto"/>
      </w:pPr>
    </w:p>
    <w:p w14:paraId="0261B25F" w14:textId="37793261" w:rsidR="008C25B3" w:rsidRDefault="008F74B0" w:rsidP="008C25B3">
      <w:pPr>
        <w:spacing w:line="240" w:lineRule="auto"/>
      </w:pPr>
      <w:r>
        <w:t xml:space="preserve">CloverLeaf Threads </w:t>
      </w:r>
      <w:r w:rsidR="008C25B3">
        <w:t>for BayCare Cerner Orders outbound to Bridge</w:t>
      </w:r>
      <w:r w:rsidR="000C2B54">
        <w:t xml:space="preserve"> on </w:t>
      </w:r>
      <w:r w:rsidR="007327D1">
        <w:t xml:space="preserve">CloverLeaf </w:t>
      </w:r>
      <w:r w:rsidR="000C2B54">
        <w:t>Site: cerner_orders_6</w:t>
      </w:r>
      <w:r w:rsidR="003A7F91">
        <w:t>_p</w:t>
      </w:r>
      <w:r w:rsidR="008C25B3">
        <w:t>:</w:t>
      </w:r>
    </w:p>
    <w:p w14:paraId="4341C35D" w14:textId="7904902B" w:rsidR="005212A4" w:rsidRDefault="000A7794" w:rsidP="008C25B3">
      <w:pPr>
        <w:spacing w:line="240" w:lineRule="auto"/>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4341C5AE" wp14:editId="3ACC9FE4">
            <wp:extent cx="3781425" cy="590550"/>
            <wp:effectExtent l="19050" t="0" r="28575"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5212A4">
        <w:rPr>
          <w:rFonts w:asciiTheme="minorHAnsi" w:hAnsiTheme="minorHAnsi" w:cs="Arial"/>
          <w:sz w:val="28"/>
        </w:rPr>
        <w:br w:type="page"/>
      </w:r>
    </w:p>
    <w:p w14:paraId="4341C35E"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5" w:name="_Toc503876931"/>
      <w:r w:rsidRPr="00D574A8">
        <w:rPr>
          <w:rFonts w:asciiTheme="minorHAnsi" w:hAnsiTheme="minorHAnsi" w:cs="Arial"/>
          <w:color w:val="0070C0"/>
          <w:sz w:val="28"/>
        </w:rPr>
        <w:lastRenderedPageBreak/>
        <w:t>3.    Requirements</w:t>
      </w:r>
      <w:bookmarkEnd w:id="15"/>
    </w:p>
    <w:p w14:paraId="4341C35F"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6" w:name="_Toc439994682"/>
      <w:bookmarkStart w:id="17" w:name="_Toc503876932"/>
      <w:r w:rsidRPr="00D574A8">
        <w:rPr>
          <w:rFonts w:asciiTheme="minorHAnsi" w:hAnsiTheme="minorHAnsi" w:cs="Arial"/>
          <w:i w:val="0"/>
          <w:color w:val="0070C0"/>
          <w:sz w:val="24"/>
          <w:szCs w:val="24"/>
        </w:rPr>
        <w:t>3.1    Functional Requirements</w:t>
      </w:r>
      <w:bookmarkStart w:id="18" w:name="_Toc439994696"/>
      <w:bookmarkEnd w:id="16"/>
      <w:bookmarkEnd w:id="17"/>
    </w:p>
    <w:p w14:paraId="4341C361" w14:textId="5A1E6122" w:rsidR="0056099A" w:rsidRDefault="0056099A"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527"/>
        <w:gridCol w:w="2700"/>
        <w:gridCol w:w="6696"/>
      </w:tblGrid>
      <w:tr w:rsidR="00894772" w:rsidRPr="00446162" w14:paraId="4341C365" w14:textId="77777777" w:rsidTr="00597F1E">
        <w:trPr>
          <w:trHeight w:val="342"/>
        </w:trPr>
        <w:tc>
          <w:tcPr>
            <w:tcW w:w="1527" w:type="dxa"/>
            <w:tcBorders>
              <w:top w:val="nil"/>
              <w:left w:val="nil"/>
              <w:bottom w:val="nil"/>
              <w:right w:val="nil"/>
            </w:tcBorders>
            <w:shd w:val="clear" w:color="000000" w:fill="F2F2F2"/>
            <w:noWrap/>
            <w:vAlign w:val="bottom"/>
            <w:hideMark/>
          </w:tcPr>
          <w:p w14:paraId="4341C362" w14:textId="7358B846"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r w:rsidR="00597F1E">
              <w:rPr>
                <w:rFonts w:ascii="Calibri" w:eastAsia="Times New Roman" w:hAnsi="Calibri"/>
                <w:b/>
                <w:bCs/>
                <w:color w:val="000000"/>
                <w:sz w:val="22"/>
              </w:rPr>
              <w:t xml:space="preserve"> </w:t>
            </w:r>
          </w:p>
        </w:tc>
        <w:tc>
          <w:tcPr>
            <w:tcW w:w="2700" w:type="dxa"/>
            <w:tcBorders>
              <w:top w:val="nil"/>
              <w:left w:val="nil"/>
              <w:bottom w:val="nil"/>
              <w:right w:val="nil"/>
            </w:tcBorders>
            <w:shd w:val="clear" w:color="000000" w:fill="F2F2F2"/>
          </w:tcPr>
          <w:p w14:paraId="4341C363" w14:textId="77777777" w:rsidR="00894772" w:rsidRPr="00446162" w:rsidRDefault="00894772" w:rsidP="009A1D0B">
            <w:pPr>
              <w:spacing w:after="0" w:line="240" w:lineRule="auto"/>
              <w:rPr>
                <w:rFonts w:ascii="Calibri" w:eastAsia="Times New Roman" w:hAnsi="Calibri"/>
                <w:b/>
                <w:bCs/>
                <w:color w:val="000000"/>
                <w:sz w:val="22"/>
              </w:rPr>
            </w:pPr>
          </w:p>
        </w:tc>
        <w:tc>
          <w:tcPr>
            <w:tcW w:w="6696" w:type="dxa"/>
            <w:tcBorders>
              <w:top w:val="nil"/>
              <w:left w:val="nil"/>
              <w:bottom w:val="nil"/>
              <w:right w:val="nil"/>
            </w:tcBorders>
            <w:shd w:val="clear" w:color="000000" w:fill="F2F2F2"/>
            <w:noWrap/>
            <w:vAlign w:val="bottom"/>
            <w:hideMark/>
          </w:tcPr>
          <w:p w14:paraId="4341C36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341C369" w14:textId="77777777" w:rsidTr="00597F1E">
        <w:trPr>
          <w:trHeight w:val="297"/>
        </w:trPr>
        <w:tc>
          <w:tcPr>
            <w:tcW w:w="1527" w:type="dxa"/>
            <w:tcBorders>
              <w:top w:val="nil"/>
              <w:left w:val="nil"/>
              <w:bottom w:val="nil"/>
              <w:right w:val="nil"/>
            </w:tcBorders>
            <w:shd w:val="clear" w:color="000000" w:fill="F2F2F2"/>
            <w:noWrap/>
            <w:vAlign w:val="bottom"/>
            <w:hideMark/>
          </w:tcPr>
          <w:p w14:paraId="4341C36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700" w:type="dxa"/>
            <w:tcBorders>
              <w:top w:val="nil"/>
              <w:left w:val="nil"/>
              <w:bottom w:val="nil"/>
              <w:right w:val="nil"/>
            </w:tcBorders>
            <w:shd w:val="clear" w:color="000000" w:fill="F2F2F2"/>
            <w:vAlign w:val="bottom"/>
          </w:tcPr>
          <w:p w14:paraId="4341C367"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696" w:type="dxa"/>
            <w:tcBorders>
              <w:top w:val="nil"/>
              <w:left w:val="nil"/>
              <w:bottom w:val="nil"/>
              <w:right w:val="nil"/>
            </w:tcBorders>
            <w:shd w:val="clear" w:color="000000" w:fill="F2F2F2"/>
            <w:noWrap/>
            <w:vAlign w:val="bottom"/>
            <w:hideMark/>
          </w:tcPr>
          <w:p w14:paraId="4341C36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341C370" w14:textId="77777777" w:rsidTr="00597F1E">
        <w:trPr>
          <w:trHeight w:val="495"/>
        </w:trPr>
        <w:tc>
          <w:tcPr>
            <w:tcW w:w="1527" w:type="dxa"/>
            <w:tcBorders>
              <w:top w:val="nil"/>
              <w:left w:val="nil"/>
              <w:bottom w:val="nil"/>
              <w:right w:val="nil"/>
            </w:tcBorders>
            <w:shd w:val="clear" w:color="000000" w:fill="F2F2F2"/>
            <w:noWrap/>
            <w:hideMark/>
          </w:tcPr>
          <w:p w14:paraId="4341C36A" w14:textId="3279C19C"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1C47F8">
              <w:rPr>
                <w:rFonts w:ascii="Calibri" w:eastAsia="Times New Roman" w:hAnsi="Calibri"/>
                <w:color w:val="000000"/>
                <w:sz w:val="22"/>
              </w:rPr>
              <w:t>.2018</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1865820271CE40A1B9DBAE244443CEBA"/>
            </w:placeholder>
          </w:sdtPr>
          <w:sdtEndPr/>
          <w:sdtContent>
            <w:tc>
              <w:tcPr>
                <w:tcW w:w="2700" w:type="dxa"/>
                <w:tcBorders>
                  <w:top w:val="nil"/>
                  <w:left w:val="nil"/>
                  <w:bottom w:val="nil"/>
                  <w:right w:val="nil"/>
                </w:tcBorders>
              </w:tcPr>
              <w:p w14:paraId="4341C36B" w14:textId="5144BEB3" w:rsidR="00894772" w:rsidRDefault="009A6E50" w:rsidP="003E6FF5">
                <w:pPr>
                  <w:spacing w:after="0" w:line="240" w:lineRule="auto"/>
                  <w:rPr>
                    <w:rFonts w:ascii="Calibri" w:eastAsia="Times New Roman" w:hAnsi="Calibri"/>
                    <w:color w:val="auto"/>
                    <w:sz w:val="22"/>
                  </w:rPr>
                </w:pPr>
                <w:r>
                  <w:rPr>
                    <w:rFonts w:ascii="Calibri" w:eastAsia="Times New Roman" w:hAnsi="Calibri"/>
                    <w:color w:val="auto"/>
                    <w:sz w:val="22"/>
                  </w:rPr>
                  <w:t>No message filter required in Cloverleaf for this interface.</w:t>
                </w:r>
              </w:p>
            </w:tc>
          </w:sdtContent>
        </w:sdt>
        <w:sdt>
          <w:sdtPr>
            <w:rPr>
              <w:rFonts w:ascii="Calibri" w:eastAsia="Times New Roman" w:hAnsi="Calibri"/>
              <w:color w:val="auto"/>
              <w:sz w:val="22"/>
            </w:rPr>
            <w:id w:val="-1380861846"/>
            <w:placeholder>
              <w:docPart w:val="412CA8BA31F74D02AF7463A44A1125BE"/>
            </w:placeholder>
          </w:sdtPr>
          <w:sdtEndPr/>
          <w:sdtContent>
            <w:tc>
              <w:tcPr>
                <w:tcW w:w="6696" w:type="dxa"/>
                <w:tcBorders>
                  <w:top w:val="nil"/>
                  <w:left w:val="nil"/>
                  <w:bottom w:val="nil"/>
                  <w:right w:val="nil"/>
                </w:tcBorders>
                <w:shd w:val="clear" w:color="auto" w:fill="auto"/>
              </w:tcPr>
              <w:p w14:paraId="4341C36E" w14:textId="258845F6" w:rsidR="00F017B8" w:rsidRDefault="009A6E50" w:rsidP="003E6FF5">
                <w:pPr>
                  <w:spacing w:after="0" w:line="240" w:lineRule="auto"/>
                  <w:rPr>
                    <w:rFonts w:ascii="Calibri" w:eastAsia="Times New Roman" w:hAnsi="Calibri"/>
                    <w:color w:val="auto"/>
                    <w:sz w:val="22"/>
                  </w:rPr>
                </w:pPr>
                <w:r>
                  <w:rPr>
                    <w:rFonts w:ascii="Calibri" w:eastAsia="Times New Roman" w:hAnsi="Calibri"/>
                    <w:color w:val="auto"/>
                    <w:sz w:val="22"/>
                  </w:rPr>
                  <w:t>The orders from Cerner Millennium are received on a dedicated connection from a dedicated line in Cerner</w:t>
                </w:r>
                <w:r w:rsidR="00F017B8">
                  <w:rPr>
                    <w:rFonts w:ascii="Calibri" w:eastAsia="Times New Roman" w:hAnsi="Calibri"/>
                    <w:color w:val="auto"/>
                    <w:sz w:val="22"/>
                  </w:rPr>
                  <w:t>.</w:t>
                </w:r>
                <w:r>
                  <w:rPr>
                    <w:rFonts w:ascii="Calibri" w:eastAsia="Times New Roman" w:hAnsi="Calibri"/>
                    <w:color w:val="auto"/>
                    <w:sz w:val="22"/>
                  </w:rPr>
                  <w:t xml:space="preserve"> Only orders for Bridge are sent through, hence no filter is needed in Cloverleaf.</w:t>
                </w:r>
              </w:p>
              <w:p w14:paraId="4341C36F" w14:textId="77777777" w:rsidR="00894772" w:rsidRDefault="00894772" w:rsidP="003E6FF5">
                <w:pPr>
                  <w:spacing w:after="0" w:line="240" w:lineRule="auto"/>
                  <w:rPr>
                    <w:rFonts w:ascii="Calibri" w:eastAsia="Times New Roman" w:hAnsi="Calibri"/>
                    <w:color w:val="auto"/>
                    <w:sz w:val="22"/>
                  </w:rPr>
                </w:pPr>
              </w:p>
            </w:tc>
          </w:sdtContent>
        </w:sdt>
      </w:tr>
      <w:tr w:rsidR="003E6FF5" w14:paraId="4341C37A" w14:textId="77777777" w:rsidTr="00597F1E">
        <w:trPr>
          <w:trHeight w:val="495"/>
        </w:trPr>
        <w:tc>
          <w:tcPr>
            <w:tcW w:w="1527" w:type="dxa"/>
            <w:tcBorders>
              <w:top w:val="nil"/>
              <w:left w:val="nil"/>
              <w:bottom w:val="nil"/>
              <w:right w:val="nil"/>
            </w:tcBorders>
            <w:shd w:val="clear" w:color="000000" w:fill="F2F2F2"/>
            <w:noWrap/>
          </w:tcPr>
          <w:p w14:paraId="4341C376" w14:textId="49F1A046" w:rsidR="003E6FF5"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E6FF5" w:rsidRPr="00446162">
              <w:rPr>
                <w:rFonts w:ascii="Calibri" w:eastAsia="Times New Roman" w:hAnsi="Calibri"/>
                <w:color w:val="000000"/>
                <w:sz w:val="22"/>
              </w:rPr>
              <w:t>.</w:t>
            </w:r>
            <w:r w:rsidR="004E20AE">
              <w:rPr>
                <w:rFonts w:ascii="Calibri" w:eastAsia="Times New Roman" w:hAnsi="Calibri"/>
                <w:color w:val="000000"/>
                <w:sz w:val="22"/>
              </w:rPr>
              <w:t>2</w:t>
            </w:r>
            <w:r w:rsidR="003E6FF5" w:rsidRPr="00446162">
              <w:rPr>
                <w:rFonts w:ascii="Calibri" w:eastAsia="Times New Roman" w:hAnsi="Calibri"/>
                <w:color w:val="000000"/>
                <w:sz w:val="22"/>
              </w:rPr>
              <w:t>.</w:t>
            </w:r>
            <w:r w:rsidR="003E6FF5">
              <w:rPr>
                <w:rFonts w:ascii="Calibri" w:eastAsia="Times New Roman" w:hAnsi="Calibri"/>
                <w:color w:val="000000"/>
                <w:sz w:val="22"/>
              </w:rPr>
              <w:t>0</w:t>
            </w:r>
          </w:p>
        </w:tc>
        <w:tc>
          <w:tcPr>
            <w:tcW w:w="2700" w:type="dxa"/>
            <w:tcBorders>
              <w:top w:val="nil"/>
              <w:left w:val="nil"/>
              <w:bottom w:val="nil"/>
              <w:right w:val="nil"/>
            </w:tcBorders>
          </w:tcPr>
          <w:p w14:paraId="4341C377" w14:textId="77777777"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CPI in PID.2</w:t>
            </w:r>
          </w:p>
        </w:tc>
        <w:tc>
          <w:tcPr>
            <w:tcW w:w="6696" w:type="dxa"/>
            <w:tcBorders>
              <w:top w:val="nil"/>
              <w:left w:val="nil"/>
              <w:bottom w:val="nil"/>
              <w:right w:val="nil"/>
            </w:tcBorders>
            <w:shd w:val="clear" w:color="auto" w:fill="auto"/>
          </w:tcPr>
          <w:p w14:paraId="4341C378" w14:textId="2AE3F844" w:rsidR="003E6FF5"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The BayCare CPI will be sent in PID.2, with an ide</w:t>
            </w:r>
            <w:r w:rsidR="004E20AE">
              <w:rPr>
                <w:rFonts w:ascii="Calibri" w:eastAsia="Times New Roman" w:hAnsi="Calibri"/>
                <w:color w:val="auto"/>
                <w:sz w:val="22"/>
              </w:rPr>
              <w:t>ntifier type hardcoded to “CMRN</w:t>
            </w:r>
            <w:r>
              <w:rPr>
                <w:rFonts w:ascii="Calibri" w:eastAsia="Times New Roman" w:hAnsi="Calibri"/>
                <w:color w:val="auto"/>
                <w:sz w:val="22"/>
              </w:rPr>
              <w:t>”.</w:t>
            </w:r>
          </w:p>
          <w:p w14:paraId="4341C379" w14:textId="77777777" w:rsidR="00F017B8" w:rsidRDefault="00F017B8" w:rsidP="003E6FF5">
            <w:pPr>
              <w:spacing w:after="0" w:line="240" w:lineRule="auto"/>
              <w:rPr>
                <w:rFonts w:ascii="Calibri" w:eastAsia="Times New Roman" w:hAnsi="Calibri"/>
                <w:color w:val="auto"/>
                <w:sz w:val="22"/>
              </w:rPr>
            </w:pPr>
          </w:p>
        </w:tc>
      </w:tr>
      <w:tr w:rsidR="003C6F99" w14:paraId="4341C37F" w14:textId="77777777" w:rsidTr="00597F1E">
        <w:trPr>
          <w:trHeight w:val="495"/>
        </w:trPr>
        <w:tc>
          <w:tcPr>
            <w:tcW w:w="1527" w:type="dxa"/>
            <w:tcBorders>
              <w:top w:val="nil"/>
              <w:left w:val="nil"/>
              <w:bottom w:val="nil"/>
              <w:right w:val="nil"/>
            </w:tcBorders>
            <w:shd w:val="clear" w:color="000000" w:fill="F2F2F2"/>
            <w:noWrap/>
          </w:tcPr>
          <w:p w14:paraId="4341C37B" w14:textId="2FC5D6C8"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3C6F99" w:rsidRPr="00446162">
              <w:rPr>
                <w:rFonts w:ascii="Calibri" w:eastAsia="Times New Roman" w:hAnsi="Calibri"/>
                <w:color w:val="000000"/>
                <w:sz w:val="22"/>
              </w:rPr>
              <w:t>.</w:t>
            </w:r>
            <w:r w:rsidR="004E20AE">
              <w:rPr>
                <w:rFonts w:ascii="Calibri" w:eastAsia="Times New Roman" w:hAnsi="Calibri"/>
                <w:color w:val="000000"/>
                <w:sz w:val="22"/>
              </w:rPr>
              <w:t>3</w:t>
            </w:r>
            <w:r w:rsidR="003C6F99" w:rsidRPr="00446162">
              <w:rPr>
                <w:rFonts w:ascii="Calibri" w:eastAsia="Times New Roman" w:hAnsi="Calibri"/>
                <w:color w:val="000000"/>
                <w:sz w:val="22"/>
              </w:rPr>
              <w:t>.</w:t>
            </w:r>
            <w:r w:rsidR="003C6F99">
              <w:rPr>
                <w:rFonts w:ascii="Calibri" w:eastAsia="Times New Roman" w:hAnsi="Calibri"/>
                <w:color w:val="000000"/>
                <w:sz w:val="22"/>
              </w:rPr>
              <w:t>0</w:t>
            </w:r>
          </w:p>
        </w:tc>
        <w:tc>
          <w:tcPr>
            <w:tcW w:w="2700" w:type="dxa"/>
            <w:tcBorders>
              <w:top w:val="nil"/>
              <w:left w:val="nil"/>
              <w:bottom w:val="nil"/>
              <w:right w:val="nil"/>
            </w:tcBorders>
          </w:tcPr>
          <w:p w14:paraId="4341C37C" w14:textId="77777777"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Send the BayCare MRN</w:t>
            </w:r>
            <w:r w:rsidR="00DD1430">
              <w:rPr>
                <w:rFonts w:ascii="Calibri" w:eastAsia="Times New Roman" w:hAnsi="Calibri"/>
                <w:color w:val="auto"/>
                <w:sz w:val="22"/>
              </w:rPr>
              <w:t xml:space="preserve"> in PID.3</w:t>
            </w:r>
          </w:p>
        </w:tc>
        <w:tc>
          <w:tcPr>
            <w:tcW w:w="6696" w:type="dxa"/>
            <w:tcBorders>
              <w:top w:val="nil"/>
              <w:left w:val="nil"/>
              <w:bottom w:val="nil"/>
              <w:right w:val="nil"/>
            </w:tcBorders>
            <w:shd w:val="clear" w:color="auto" w:fill="auto"/>
          </w:tcPr>
          <w:p w14:paraId="4341C37D" w14:textId="4390B22E" w:rsidR="003C6F99" w:rsidRDefault="006E3D4B" w:rsidP="003E6FF5">
            <w:pPr>
              <w:spacing w:after="0" w:line="240" w:lineRule="auto"/>
              <w:rPr>
                <w:rFonts w:ascii="Calibri" w:eastAsia="Times New Roman" w:hAnsi="Calibri"/>
                <w:color w:val="auto"/>
                <w:sz w:val="22"/>
              </w:rPr>
            </w:pPr>
            <w:r>
              <w:rPr>
                <w:rFonts w:ascii="Calibri" w:eastAsia="Times New Roman" w:hAnsi="Calibri"/>
                <w:color w:val="auto"/>
                <w:sz w:val="22"/>
              </w:rPr>
              <w:t>Only one identifier (MRN</w:t>
            </w:r>
            <w:r w:rsidR="00DD1430">
              <w:rPr>
                <w:rFonts w:ascii="Calibri" w:eastAsia="Times New Roman" w:hAnsi="Calibri"/>
                <w:color w:val="auto"/>
                <w:sz w:val="22"/>
              </w:rPr>
              <w:t xml:space="preserve">) may be sent </w:t>
            </w:r>
            <w:r>
              <w:rPr>
                <w:rFonts w:ascii="Calibri" w:eastAsia="Times New Roman" w:hAnsi="Calibri"/>
                <w:color w:val="auto"/>
                <w:sz w:val="22"/>
              </w:rPr>
              <w:t>in PID.3; the identifier type will be hardcoded as “MRN”</w:t>
            </w:r>
          </w:p>
          <w:p w14:paraId="4341C37E" w14:textId="77777777" w:rsidR="00DD1430" w:rsidRDefault="00DD1430" w:rsidP="003E6FF5">
            <w:pPr>
              <w:spacing w:after="0" w:line="240" w:lineRule="auto"/>
              <w:rPr>
                <w:rFonts w:ascii="Calibri" w:eastAsia="Times New Roman" w:hAnsi="Calibri"/>
                <w:color w:val="auto"/>
                <w:sz w:val="22"/>
              </w:rPr>
            </w:pPr>
          </w:p>
        </w:tc>
      </w:tr>
      <w:tr w:rsidR="003C6F99" w14:paraId="4341C38B" w14:textId="77777777" w:rsidTr="00597F1E">
        <w:trPr>
          <w:trHeight w:val="495"/>
        </w:trPr>
        <w:tc>
          <w:tcPr>
            <w:tcW w:w="1527" w:type="dxa"/>
            <w:tcBorders>
              <w:top w:val="nil"/>
              <w:left w:val="nil"/>
              <w:bottom w:val="nil"/>
              <w:right w:val="nil"/>
            </w:tcBorders>
            <w:shd w:val="clear" w:color="000000" w:fill="F2F2F2"/>
            <w:noWrap/>
          </w:tcPr>
          <w:p w14:paraId="4341C380" w14:textId="10E42E9E" w:rsidR="003C6F99"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4E20AE">
              <w:rPr>
                <w:rFonts w:ascii="Calibri" w:eastAsia="Times New Roman" w:hAnsi="Calibri"/>
                <w:color w:val="000000"/>
                <w:sz w:val="22"/>
              </w:rPr>
              <w:t>.4</w:t>
            </w:r>
            <w:r w:rsidR="003C6F99">
              <w:rPr>
                <w:rFonts w:ascii="Calibri" w:eastAsia="Times New Roman" w:hAnsi="Calibri"/>
                <w:color w:val="000000"/>
                <w:sz w:val="22"/>
              </w:rPr>
              <w:t>.0</w:t>
            </w:r>
          </w:p>
          <w:p w14:paraId="4341C381" w14:textId="77777777" w:rsidR="0065581B" w:rsidRDefault="0065581B" w:rsidP="009A1D0B">
            <w:pPr>
              <w:spacing w:after="0" w:line="240" w:lineRule="auto"/>
              <w:rPr>
                <w:rFonts w:ascii="Calibri" w:eastAsia="Times New Roman" w:hAnsi="Calibri"/>
                <w:color w:val="000000"/>
                <w:sz w:val="22"/>
              </w:rPr>
            </w:pPr>
          </w:p>
          <w:p w14:paraId="4341C382" w14:textId="77777777" w:rsidR="0065581B" w:rsidRDefault="0065581B" w:rsidP="009A1D0B">
            <w:pPr>
              <w:spacing w:after="0" w:line="240" w:lineRule="auto"/>
              <w:rPr>
                <w:rFonts w:ascii="Calibri" w:eastAsia="Times New Roman" w:hAnsi="Calibri"/>
                <w:color w:val="000000"/>
                <w:sz w:val="22"/>
              </w:rPr>
            </w:pPr>
          </w:p>
          <w:p w14:paraId="4341C383" w14:textId="6CCF9691" w:rsidR="0065581B" w:rsidRDefault="001C47F8" w:rsidP="009A1D0B">
            <w:pPr>
              <w:spacing w:after="0" w:line="240" w:lineRule="auto"/>
              <w:rPr>
                <w:rFonts w:ascii="Calibri" w:eastAsia="Times New Roman" w:hAnsi="Calibri"/>
                <w:color w:val="000000"/>
                <w:sz w:val="22"/>
              </w:rPr>
            </w:pPr>
            <w:r>
              <w:rPr>
                <w:rFonts w:ascii="Calibri" w:eastAsia="Times New Roman" w:hAnsi="Calibri"/>
                <w:color w:val="000000"/>
                <w:sz w:val="22"/>
              </w:rPr>
              <w:t>FR2018</w:t>
            </w:r>
            <w:r w:rsidR="004E20AE">
              <w:rPr>
                <w:rFonts w:ascii="Calibri" w:eastAsia="Times New Roman" w:hAnsi="Calibri"/>
                <w:color w:val="000000"/>
                <w:sz w:val="22"/>
              </w:rPr>
              <w:t>.5</w:t>
            </w:r>
            <w:r w:rsidR="0065581B">
              <w:rPr>
                <w:rFonts w:ascii="Calibri" w:eastAsia="Times New Roman" w:hAnsi="Calibri"/>
                <w:color w:val="000000"/>
                <w:sz w:val="22"/>
              </w:rPr>
              <w:t>.0</w:t>
            </w:r>
          </w:p>
        </w:tc>
        <w:tc>
          <w:tcPr>
            <w:tcW w:w="2700" w:type="dxa"/>
            <w:tcBorders>
              <w:top w:val="nil"/>
              <w:left w:val="nil"/>
              <w:bottom w:val="nil"/>
              <w:right w:val="nil"/>
            </w:tcBorders>
          </w:tcPr>
          <w:p w14:paraId="4341C384" w14:textId="7096FB2D" w:rsidR="003C6F99"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 xml:space="preserve">Send the account number in </w:t>
            </w:r>
          </w:p>
          <w:p w14:paraId="6B2ED100" w14:textId="7CE6FEFE" w:rsidR="004E20AE"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PID.18</w:t>
            </w:r>
          </w:p>
          <w:p w14:paraId="4341C385" w14:textId="77777777" w:rsidR="0065581B" w:rsidRDefault="0065581B" w:rsidP="003E6FF5">
            <w:pPr>
              <w:spacing w:after="0" w:line="240" w:lineRule="auto"/>
              <w:rPr>
                <w:rFonts w:ascii="Calibri" w:eastAsia="Times New Roman" w:hAnsi="Calibri"/>
                <w:color w:val="auto"/>
                <w:sz w:val="22"/>
              </w:rPr>
            </w:pPr>
          </w:p>
          <w:p w14:paraId="4341C386" w14:textId="3B0B17BF" w:rsidR="0065581B" w:rsidRDefault="00F34D10" w:rsidP="003E6FF5">
            <w:pPr>
              <w:spacing w:after="0" w:line="240" w:lineRule="auto"/>
              <w:rPr>
                <w:rFonts w:ascii="Calibri" w:eastAsia="Times New Roman" w:hAnsi="Calibri"/>
                <w:color w:val="auto"/>
                <w:sz w:val="22"/>
              </w:rPr>
            </w:pPr>
            <w:r>
              <w:rPr>
                <w:rFonts w:ascii="Calibri" w:eastAsia="Times New Roman" w:hAnsi="Calibri"/>
                <w:color w:val="auto"/>
                <w:sz w:val="22"/>
              </w:rPr>
              <w:t>Send “CA” for cancelled orders</w:t>
            </w:r>
            <w:r w:rsidR="0065581B">
              <w:rPr>
                <w:rFonts w:ascii="Calibri" w:eastAsia="Times New Roman" w:hAnsi="Calibri"/>
                <w:color w:val="auto"/>
                <w:sz w:val="22"/>
              </w:rPr>
              <w:t>.</w:t>
            </w:r>
          </w:p>
        </w:tc>
        <w:tc>
          <w:tcPr>
            <w:tcW w:w="6696" w:type="dxa"/>
            <w:tcBorders>
              <w:top w:val="nil"/>
              <w:left w:val="nil"/>
              <w:bottom w:val="nil"/>
              <w:right w:val="nil"/>
            </w:tcBorders>
            <w:shd w:val="clear" w:color="auto" w:fill="auto"/>
          </w:tcPr>
          <w:p w14:paraId="4341C387" w14:textId="2555518A" w:rsidR="003C6F99" w:rsidRDefault="004E20AE" w:rsidP="003E6FF5">
            <w:pPr>
              <w:spacing w:after="0" w:line="240" w:lineRule="auto"/>
              <w:rPr>
                <w:rFonts w:ascii="Calibri" w:eastAsia="Times New Roman" w:hAnsi="Calibri"/>
                <w:color w:val="auto"/>
                <w:sz w:val="22"/>
              </w:rPr>
            </w:pPr>
            <w:r>
              <w:rPr>
                <w:rFonts w:ascii="Calibri" w:eastAsia="Times New Roman" w:hAnsi="Calibri"/>
                <w:color w:val="auto"/>
                <w:sz w:val="22"/>
              </w:rPr>
              <w:t>The account (FIN) number is sent in PID.18</w:t>
            </w:r>
            <w:r w:rsidR="00F34D10">
              <w:rPr>
                <w:rFonts w:ascii="Calibri" w:eastAsia="Times New Roman" w:hAnsi="Calibri"/>
                <w:color w:val="auto"/>
                <w:sz w:val="22"/>
              </w:rPr>
              <w:t>; the identifier type will be hardcoded as “FIN”.</w:t>
            </w:r>
          </w:p>
          <w:p w14:paraId="4341C388" w14:textId="77777777" w:rsidR="0065581B" w:rsidRDefault="0065581B" w:rsidP="003E6FF5">
            <w:pPr>
              <w:spacing w:after="0" w:line="240" w:lineRule="auto"/>
              <w:rPr>
                <w:rFonts w:ascii="Calibri" w:eastAsia="Times New Roman" w:hAnsi="Calibri"/>
                <w:color w:val="auto"/>
                <w:sz w:val="22"/>
              </w:rPr>
            </w:pPr>
          </w:p>
          <w:p w14:paraId="4341C38A" w14:textId="2ED9670F" w:rsidR="0065581B" w:rsidRDefault="0065581B" w:rsidP="003E6FF5">
            <w:pPr>
              <w:spacing w:after="0" w:line="240" w:lineRule="auto"/>
              <w:rPr>
                <w:rFonts w:ascii="Calibri" w:eastAsia="Times New Roman" w:hAnsi="Calibri"/>
                <w:color w:val="auto"/>
                <w:sz w:val="22"/>
              </w:rPr>
            </w:pPr>
            <w:r>
              <w:rPr>
                <w:rFonts w:ascii="Calibri" w:eastAsia="Times New Roman" w:hAnsi="Calibri"/>
                <w:color w:val="auto"/>
                <w:sz w:val="22"/>
              </w:rPr>
              <w:t>If</w:t>
            </w:r>
            <w:r w:rsidR="00F34D10">
              <w:rPr>
                <w:rFonts w:ascii="Calibri" w:eastAsia="Times New Roman" w:hAnsi="Calibri"/>
                <w:color w:val="auto"/>
                <w:sz w:val="22"/>
              </w:rPr>
              <w:t xml:space="preserve"> an order is cancelled, the interface needs to send “CA” in ORC.1</w:t>
            </w:r>
            <w:r>
              <w:rPr>
                <w:rFonts w:ascii="Calibri" w:eastAsia="Times New Roman" w:hAnsi="Calibri"/>
                <w:color w:val="auto"/>
                <w:sz w:val="22"/>
              </w:rPr>
              <w:t>.</w:t>
            </w:r>
          </w:p>
        </w:tc>
      </w:tr>
    </w:tbl>
    <w:p w14:paraId="4E36529F" w14:textId="77777777" w:rsidR="00B00C3D" w:rsidRPr="00597F1E" w:rsidRDefault="00B00C3D" w:rsidP="00B00C3D">
      <w:pPr>
        <w:spacing w:line="20" w:lineRule="atLeast"/>
        <w:rPr>
          <w:sz w:val="2"/>
        </w:rPr>
      </w:pPr>
    </w:p>
    <w:tbl>
      <w:tblPr>
        <w:tblpPr w:leftFromText="180" w:rightFromText="180" w:vertAnchor="text" w:tblpXSpec="right" w:tblpY="1"/>
        <w:tblOverlap w:val="never"/>
        <w:tblW w:w="10653" w:type="dxa"/>
        <w:tblLook w:val="04A0" w:firstRow="1" w:lastRow="0" w:firstColumn="1" w:lastColumn="0" w:noHBand="0" w:noVBand="1"/>
      </w:tblPr>
      <w:tblGrid>
        <w:gridCol w:w="1635"/>
        <w:gridCol w:w="2880"/>
        <w:gridCol w:w="6138"/>
      </w:tblGrid>
      <w:tr w:rsidR="00B00C3D" w:rsidRPr="00446162" w14:paraId="7F9AC53C" w14:textId="77777777" w:rsidTr="0094420E">
        <w:trPr>
          <w:trHeight w:val="342"/>
        </w:trPr>
        <w:tc>
          <w:tcPr>
            <w:tcW w:w="1635" w:type="dxa"/>
            <w:tcBorders>
              <w:top w:val="nil"/>
              <w:left w:val="nil"/>
              <w:bottom w:val="nil"/>
              <w:right w:val="nil"/>
            </w:tcBorders>
            <w:shd w:val="clear" w:color="000000" w:fill="F2F2F2"/>
            <w:noWrap/>
            <w:vAlign w:val="bottom"/>
            <w:hideMark/>
          </w:tcPr>
          <w:p w14:paraId="150C7308" w14:textId="77777777" w:rsidR="00B00C3D" w:rsidRPr="00446162" w:rsidRDefault="00B00C3D" w:rsidP="00717B1B">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19A5C882" w14:textId="77777777" w:rsidR="00B00C3D" w:rsidRPr="00446162" w:rsidRDefault="00B00C3D" w:rsidP="00717B1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809EB76" w14:textId="77777777" w:rsidR="00B00C3D" w:rsidRPr="00446162" w:rsidRDefault="00B00C3D" w:rsidP="00717B1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B00C3D" w:rsidRPr="00446162" w14:paraId="5DB20261" w14:textId="77777777" w:rsidTr="0094420E">
        <w:trPr>
          <w:trHeight w:val="465"/>
        </w:trPr>
        <w:tc>
          <w:tcPr>
            <w:tcW w:w="1635" w:type="dxa"/>
            <w:tcBorders>
              <w:top w:val="nil"/>
              <w:left w:val="nil"/>
              <w:bottom w:val="nil"/>
              <w:right w:val="nil"/>
            </w:tcBorders>
            <w:shd w:val="clear" w:color="000000" w:fill="F2F2F2"/>
            <w:noWrap/>
            <w:vAlign w:val="bottom"/>
            <w:hideMark/>
          </w:tcPr>
          <w:p w14:paraId="6F8D97EA" w14:textId="77777777" w:rsidR="00B00C3D" w:rsidRPr="00446162" w:rsidRDefault="00B00C3D" w:rsidP="00717B1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609D56F" w14:textId="77777777" w:rsidR="00B00C3D" w:rsidRPr="00446162" w:rsidRDefault="00B00C3D" w:rsidP="00717B1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24DCCAD" w14:textId="77777777" w:rsidR="00B00C3D" w:rsidRPr="00446162" w:rsidRDefault="00B00C3D" w:rsidP="00717B1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B00C3D" w14:paraId="221CB65F" w14:textId="77777777" w:rsidTr="0094420E">
        <w:trPr>
          <w:trHeight w:val="1980"/>
        </w:trPr>
        <w:tc>
          <w:tcPr>
            <w:tcW w:w="1635" w:type="dxa"/>
            <w:tcBorders>
              <w:top w:val="nil"/>
              <w:left w:val="nil"/>
              <w:bottom w:val="nil"/>
              <w:right w:val="nil"/>
            </w:tcBorders>
            <w:shd w:val="clear" w:color="000000" w:fill="F2F2F2"/>
            <w:noWrap/>
            <w:hideMark/>
          </w:tcPr>
          <w:p w14:paraId="111234E8" w14:textId="5E643DD2" w:rsidR="00717B1B" w:rsidRDefault="00B00C3D" w:rsidP="00717B1B">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01</w:t>
            </w:r>
            <w:r w:rsidRPr="00446162">
              <w:rPr>
                <w:rFonts w:ascii="Calibri" w:eastAsia="Times New Roman" w:hAnsi="Calibri"/>
                <w:color w:val="000000"/>
                <w:sz w:val="22"/>
              </w:rPr>
              <w:t>.</w:t>
            </w:r>
            <w:r>
              <w:rPr>
                <w:rFonts w:ascii="Calibri" w:eastAsia="Times New Roman" w:hAnsi="Calibri"/>
                <w:color w:val="000000"/>
                <w:sz w:val="22"/>
              </w:rPr>
              <w:t>1</w:t>
            </w:r>
          </w:p>
          <w:p w14:paraId="420F24B3" w14:textId="77777777" w:rsidR="00717B1B" w:rsidRPr="00717B1B" w:rsidRDefault="00717B1B" w:rsidP="00717B1B">
            <w:pPr>
              <w:rPr>
                <w:rFonts w:ascii="Calibri" w:eastAsia="Times New Roman" w:hAnsi="Calibri"/>
                <w:sz w:val="22"/>
              </w:rPr>
            </w:pPr>
          </w:p>
          <w:p w14:paraId="46A48A43" w14:textId="59FFB434" w:rsidR="00717B1B" w:rsidRDefault="00717B1B" w:rsidP="00717B1B">
            <w:pPr>
              <w:rPr>
                <w:rFonts w:ascii="Calibri" w:eastAsia="Times New Roman" w:hAnsi="Calibri"/>
                <w:sz w:val="22"/>
              </w:rPr>
            </w:pPr>
          </w:p>
          <w:p w14:paraId="402CF9A8" w14:textId="77777777" w:rsidR="00B00C3D" w:rsidRDefault="00B00C3D" w:rsidP="00717B1B">
            <w:pPr>
              <w:jc w:val="center"/>
              <w:rPr>
                <w:rFonts w:ascii="Calibri" w:eastAsia="Times New Roman" w:hAnsi="Calibri"/>
                <w:sz w:val="22"/>
              </w:rPr>
            </w:pPr>
          </w:p>
          <w:p w14:paraId="2A265F57" w14:textId="77777777" w:rsidR="00717B1B" w:rsidRDefault="00717B1B" w:rsidP="00717B1B">
            <w:pPr>
              <w:jc w:val="center"/>
              <w:rPr>
                <w:rFonts w:ascii="Calibri" w:eastAsia="Times New Roman" w:hAnsi="Calibri"/>
                <w:sz w:val="22"/>
              </w:rPr>
            </w:pPr>
          </w:p>
          <w:p w14:paraId="1D2463E6" w14:textId="77777777" w:rsidR="00717B1B" w:rsidRDefault="00717B1B" w:rsidP="00717B1B">
            <w:pPr>
              <w:jc w:val="center"/>
              <w:rPr>
                <w:rFonts w:ascii="Calibri" w:eastAsia="Times New Roman" w:hAnsi="Calibri"/>
                <w:sz w:val="22"/>
              </w:rPr>
            </w:pPr>
          </w:p>
          <w:p w14:paraId="1819397C" w14:textId="77777777" w:rsidR="00717B1B" w:rsidRDefault="00717B1B" w:rsidP="00717B1B">
            <w:pPr>
              <w:jc w:val="center"/>
              <w:rPr>
                <w:rFonts w:ascii="Calibri" w:eastAsia="Times New Roman" w:hAnsi="Calibri"/>
                <w:sz w:val="22"/>
              </w:rPr>
            </w:pPr>
          </w:p>
          <w:p w14:paraId="1ABF161A" w14:textId="77777777" w:rsidR="00717B1B" w:rsidRDefault="00717B1B" w:rsidP="00717B1B">
            <w:pPr>
              <w:jc w:val="center"/>
              <w:rPr>
                <w:rFonts w:ascii="Calibri" w:eastAsia="Times New Roman" w:hAnsi="Calibri"/>
                <w:sz w:val="22"/>
              </w:rPr>
            </w:pPr>
          </w:p>
          <w:p w14:paraId="5D68DACD" w14:textId="06D471A1" w:rsidR="00E44402" w:rsidRDefault="00E44402" w:rsidP="00717B1B">
            <w:pPr>
              <w:jc w:val="center"/>
              <w:rPr>
                <w:rFonts w:ascii="Calibri" w:eastAsia="Times New Roman" w:hAnsi="Calibri"/>
                <w:sz w:val="22"/>
              </w:rPr>
            </w:pPr>
          </w:p>
          <w:p w14:paraId="6ED89B8D" w14:textId="77777777" w:rsidR="00E44402" w:rsidRDefault="00E44402" w:rsidP="00717B1B">
            <w:pPr>
              <w:jc w:val="center"/>
              <w:rPr>
                <w:rFonts w:ascii="Calibri" w:eastAsia="Times New Roman" w:hAnsi="Calibri"/>
                <w:sz w:val="22"/>
              </w:rPr>
            </w:pPr>
          </w:p>
          <w:p w14:paraId="1679B8DF" w14:textId="77777777" w:rsidR="00E44402" w:rsidRDefault="00E44402" w:rsidP="00717B1B">
            <w:pPr>
              <w:jc w:val="center"/>
              <w:rPr>
                <w:rFonts w:ascii="Calibri" w:eastAsia="Times New Roman" w:hAnsi="Calibri"/>
                <w:sz w:val="22"/>
              </w:rPr>
            </w:pPr>
          </w:p>
          <w:p w14:paraId="2FBFA4EF" w14:textId="77777777" w:rsidR="00717B1B" w:rsidRDefault="00717B1B" w:rsidP="00717B1B">
            <w:pPr>
              <w:jc w:val="center"/>
              <w:rPr>
                <w:rFonts w:ascii="Calibri" w:eastAsia="Times New Roman" w:hAnsi="Calibri"/>
                <w:sz w:val="22"/>
              </w:rPr>
            </w:pPr>
          </w:p>
          <w:p w14:paraId="78C0924D" w14:textId="77777777" w:rsidR="00E44402" w:rsidRDefault="00E44402" w:rsidP="00717B1B">
            <w:pPr>
              <w:jc w:val="center"/>
              <w:rPr>
                <w:rFonts w:ascii="Calibri" w:eastAsia="Times New Roman" w:hAnsi="Calibri"/>
                <w:sz w:val="22"/>
              </w:rPr>
            </w:pPr>
          </w:p>
          <w:p w14:paraId="22FDE8E3" w14:textId="44B5F8CD" w:rsidR="006B180B" w:rsidRDefault="006B180B" w:rsidP="006B180B">
            <w:pPr>
              <w:jc w:val="center"/>
              <w:rPr>
                <w:rFonts w:ascii="Calibri" w:eastAsia="Times New Roman" w:hAnsi="Calibri"/>
                <w:sz w:val="22"/>
              </w:rPr>
            </w:pPr>
          </w:p>
          <w:p w14:paraId="66273538" w14:textId="36423C74" w:rsidR="00717B1B" w:rsidRDefault="00AB7123" w:rsidP="00AB7123">
            <w:pPr>
              <w:rPr>
                <w:rFonts w:ascii="Calibri" w:eastAsia="Times New Roman" w:hAnsi="Calibri"/>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01</w:t>
            </w:r>
            <w:r w:rsidRPr="00446162">
              <w:rPr>
                <w:rFonts w:ascii="Calibri" w:eastAsia="Times New Roman" w:hAnsi="Calibri"/>
                <w:color w:val="000000"/>
                <w:sz w:val="22"/>
              </w:rPr>
              <w:t>.</w:t>
            </w:r>
            <w:r>
              <w:rPr>
                <w:rFonts w:ascii="Calibri" w:eastAsia="Times New Roman" w:hAnsi="Calibri"/>
                <w:color w:val="000000"/>
                <w:sz w:val="22"/>
              </w:rPr>
              <w:t>2</w:t>
            </w:r>
          </w:p>
          <w:p w14:paraId="7E765E30" w14:textId="77777777" w:rsidR="007327D1" w:rsidRDefault="007327D1" w:rsidP="00717B1B">
            <w:pPr>
              <w:rPr>
                <w:rFonts w:ascii="Calibri" w:eastAsia="Times New Roman" w:hAnsi="Calibri"/>
                <w:color w:val="000000"/>
                <w:sz w:val="22"/>
              </w:rPr>
            </w:pPr>
          </w:p>
          <w:p w14:paraId="63B0F93D" w14:textId="77777777" w:rsidR="00E44402" w:rsidRDefault="00E44402" w:rsidP="00717B1B">
            <w:pPr>
              <w:rPr>
                <w:rFonts w:ascii="Calibri" w:eastAsia="Times New Roman" w:hAnsi="Calibri"/>
                <w:color w:val="000000"/>
                <w:sz w:val="22"/>
              </w:rPr>
            </w:pPr>
          </w:p>
          <w:p w14:paraId="6AB9D19A" w14:textId="48341B6F" w:rsidR="006B180B" w:rsidRDefault="006B180B" w:rsidP="00717B1B">
            <w:pPr>
              <w:rPr>
                <w:rFonts w:ascii="Calibri" w:eastAsia="Times New Roman" w:hAnsi="Calibri"/>
                <w:color w:val="000000"/>
                <w:sz w:val="22"/>
              </w:rPr>
            </w:pPr>
          </w:p>
          <w:p w14:paraId="4C44CFCC" w14:textId="77777777" w:rsidR="006B180B" w:rsidRDefault="006B180B" w:rsidP="00717B1B">
            <w:pPr>
              <w:rPr>
                <w:rFonts w:ascii="Calibri" w:eastAsia="Times New Roman" w:hAnsi="Calibri"/>
                <w:color w:val="000000"/>
                <w:sz w:val="22"/>
              </w:rPr>
            </w:pPr>
          </w:p>
          <w:p w14:paraId="01E7070E" w14:textId="77777777" w:rsidR="006B180B" w:rsidRDefault="006B180B" w:rsidP="006B180B">
            <w:pPr>
              <w:spacing w:after="0" w:line="240" w:lineRule="auto"/>
              <w:rPr>
                <w:rFonts w:ascii="Calibri" w:eastAsia="Times New Roman" w:hAnsi="Calibri"/>
                <w:color w:val="000000"/>
                <w:sz w:val="22"/>
              </w:rPr>
            </w:pPr>
          </w:p>
          <w:p w14:paraId="41B10C2D" w14:textId="3AAB0B57" w:rsidR="00717B1B" w:rsidRPr="007327D1" w:rsidRDefault="00717B1B" w:rsidP="006B180B">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01</w:t>
            </w:r>
            <w:r w:rsidRPr="00446162">
              <w:rPr>
                <w:rFonts w:ascii="Calibri" w:eastAsia="Times New Roman" w:hAnsi="Calibri"/>
                <w:color w:val="000000"/>
                <w:sz w:val="22"/>
              </w:rPr>
              <w:t>.</w:t>
            </w:r>
            <w:r>
              <w:rPr>
                <w:rFonts w:ascii="Calibri" w:eastAsia="Times New Roman" w:hAnsi="Calibri"/>
                <w:color w:val="000000"/>
                <w:sz w:val="22"/>
              </w:rPr>
              <w:t>3</w:t>
            </w:r>
          </w:p>
        </w:tc>
        <w:tc>
          <w:tcPr>
            <w:tcW w:w="2880" w:type="dxa"/>
            <w:tcBorders>
              <w:top w:val="nil"/>
              <w:left w:val="nil"/>
              <w:bottom w:val="nil"/>
              <w:right w:val="nil"/>
            </w:tcBorders>
          </w:tcPr>
          <w:p w14:paraId="101C7793" w14:textId="77777777" w:rsidR="00B00C3D" w:rsidRDefault="006F54FB" w:rsidP="00717B1B">
            <w:pPr>
              <w:spacing w:after="0" w:line="240" w:lineRule="auto"/>
              <w:rPr>
                <w:rFonts w:ascii="Calibri" w:eastAsia="Times New Roman" w:hAnsi="Calibri"/>
                <w:color w:val="auto"/>
                <w:sz w:val="22"/>
              </w:rPr>
            </w:pPr>
            <w:r>
              <w:rPr>
                <w:rFonts w:ascii="Calibri" w:eastAsia="Times New Roman" w:hAnsi="Calibri"/>
                <w:color w:val="auto"/>
                <w:sz w:val="22"/>
              </w:rPr>
              <w:lastRenderedPageBreak/>
              <w:t xml:space="preserve">New </w:t>
            </w:r>
            <w:r w:rsidR="00B00C3D">
              <w:rPr>
                <w:rFonts w:ascii="Calibri" w:eastAsia="Times New Roman" w:hAnsi="Calibri"/>
                <w:color w:val="auto"/>
                <w:sz w:val="22"/>
              </w:rPr>
              <w:t>Contributor System: BRIDGE</w:t>
            </w:r>
          </w:p>
          <w:p w14:paraId="2F23FDD2" w14:textId="77777777" w:rsidR="00717B1B" w:rsidRDefault="00717B1B" w:rsidP="00717B1B">
            <w:pPr>
              <w:spacing w:after="0" w:line="240" w:lineRule="auto"/>
              <w:rPr>
                <w:rFonts w:ascii="Calibri" w:eastAsia="Times New Roman" w:hAnsi="Calibri"/>
                <w:color w:val="auto"/>
                <w:sz w:val="22"/>
              </w:rPr>
            </w:pPr>
          </w:p>
          <w:p w14:paraId="247D8677" w14:textId="77777777" w:rsidR="00717B1B" w:rsidRDefault="00717B1B" w:rsidP="00717B1B">
            <w:pPr>
              <w:spacing w:after="0" w:line="240" w:lineRule="auto"/>
              <w:rPr>
                <w:rFonts w:ascii="Calibri" w:eastAsia="Times New Roman" w:hAnsi="Calibri"/>
                <w:color w:val="auto"/>
                <w:sz w:val="22"/>
              </w:rPr>
            </w:pPr>
          </w:p>
          <w:p w14:paraId="4D07CB9A" w14:textId="77777777" w:rsidR="00717B1B" w:rsidRDefault="00717B1B" w:rsidP="00717B1B">
            <w:pPr>
              <w:spacing w:after="0" w:line="240" w:lineRule="auto"/>
              <w:rPr>
                <w:rFonts w:ascii="Calibri" w:eastAsia="Times New Roman" w:hAnsi="Calibri"/>
                <w:color w:val="auto"/>
                <w:sz w:val="22"/>
              </w:rPr>
            </w:pPr>
          </w:p>
          <w:p w14:paraId="3F1AB5C7" w14:textId="77777777" w:rsidR="00717B1B" w:rsidRDefault="00717B1B" w:rsidP="00717B1B">
            <w:pPr>
              <w:spacing w:after="0" w:line="240" w:lineRule="auto"/>
              <w:rPr>
                <w:rFonts w:ascii="Calibri" w:eastAsia="Times New Roman" w:hAnsi="Calibri"/>
                <w:color w:val="auto"/>
                <w:sz w:val="22"/>
              </w:rPr>
            </w:pPr>
          </w:p>
          <w:p w14:paraId="7EBC5D2B" w14:textId="77777777" w:rsidR="00717B1B" w:rsidRDefault="00717B1B" w:rsidP="00717B1B">
            <w:pPr>
              <w:spacing w:after="0" w:line="240" w:lineRule="auto"/>
              <w:rPr>
                <w:rFonts w:ascii="Calibri" w:eastAsia="Times New Roman" w:hAnsi="Calibri"/>
                <w:color w:val="auto"/>
                <w:sz w:val="22"/>
              </w:rPr>
            </w:pPr>
          </w:p>
          <w:p w14:paraId="1B4F3E93" w14:textId="77777777" w:rsidR="00717B1B" w:rsidRDefault="00717B1B" w:rsidP="00717B1B">
            <w:pPr>
              <w:spacing w:after="0" w:line="240" w:lineRule="auto"/>
              <w:rPr>
                <w:rFonts w:ascii="Calibri" w:eastAsia="Times New Roman" w:hAnsi="Calibri"/>
                <w:color w:val="auto"/>
                <w:sz w:val="22"/>
              </w:rPr>
            </w:pPr>
          </w:p>
          <w:p w14:paraId="4A203BEF" w14:textId="77777777" w:rsidR="00717B1B" w:rsidRDefault="00717B1B" w:rsidP="00717B1B">
            <w:pPr>
              <w:spacing w:after="0" w:line="240" w:lineRule="auto"/>
              <w:rPr>
                <w:rFonts w:ascii="Calibri" w:eastAsia="Times New Roman" w:hAnsi="Calibri"/>
                <w:color w:val="auto"/>
                <w:sz w:val="22"/>
              </w:rPr>
            </w:pPr>
          </w:p>
          <w:p w14:paraId="51A811F2" w14:textId="77777777" w:rsidR="00717B1B" w:rsidRDefault="00717B1B" w:rsidP="00717B1B">
            <w:pPr>
              <w:spacing w:after="0" w:line="240" w:lineRule="auto"/>
              <w:rPr>
                <w:rFonts w:ascii="Calibri" w:eastAsia="Times New Roman" w:hAnsi="Calibri"/>
                <w:color w:val="auto"/>
                <w:sz w:val="22"/>
              </w:rPr>
            </w:pPr>
          </w:p>
          <w:p w14:paraId="37C54DC0" w14:textId="77777777" w:rsidR="00717B1B" w:rsidRDefault="00717B1B" w:rsidP="00717B1B">
            <w:pPr>
              <w:spacing w:after="0" w:line="240" w:lineRule="auto"/>
              <w:rPr>
                <w:rFonts w:ascii="Calibri" w:eastAsia="Times New Roman" w:hAnsi="Calibri"/>
                <w:color w:val="auto"/>
                <w:sz w:val="22"/>
              </w:rPr>
            </w:pPr>
          </w:p>
          <w:p w14:paraId="27449A9D" w14:textId="77777777" w:rsidR="00717B1B" w:rsidRDefault="00717B1B" w:rsidP="00717B1B">
            <w:pPr>
              <w:spacing w:after="0" w:line="240" w:lineRule="auto"/>
              <w:rPr>
                <w:rFonts w:ascii="Calibri" w:eastAsia="Times New Roman" w:hAnsi="Calibri"/>
                <w:color w:val="auto"/>
                <w:sz w:val="22"/>
              </w:rPr>
            </w:pPr>
          </w:p>
          <w:p w14:paraId="0DEC470A" w14:textId="77777777" w:rsidR="00717B1B" w:rsidRDefault="00717B1B" w:rsidP="00717B1B">
            <w:pPr>
              <w:spacing w:after="0" w:line="240" w:lineRule="auto"/>
              <w:rPr>
                <w:rFonts w:ascii="Calibri" w:eastAsia="Times New Roman" w:hAnsi="Calibri"/>
                <w:color w:val="auto"/>
                <w:sz w:val="22"/>
              </w:rPr>
            </w:pPr>
          </w:p>
          <w:p w14:paraId="3C6E017B" w14:textId="77777777" w:rsidR="00717B1B" w:rsidRDefault="00717B1B" w:rsidP="00717B1B">
            <w:pPr>
              <w:spacing w:after="0" w:line="240" w:lineRule="auto"/>
              <w:rPr>
                <w:rFonts w:ascii="Calibri" w:eastAsia="Times New Roman" w:hAnsi="Calibri"/>
                <w:color w:val="auto"/>
                <w:sz w:val="22"/>
              </w:rPr>
            </w:pPr>
          </w:p>
          <w:p w14:paraId="45F1367A" w14:textId="16F5EA86" w:rsidR="00E44402" w:rsidRDefault="00E44402" w:rsidP="00717B1B">
            <w:pPr>
              <w:spacing w:after="0" w:line="240" w:lineRule="auto"/>
              <w:rPr>
                <w:rFonts w:ascii="Calibri" w:eastAsia="Times New Roman" w:hAnsi="Calibri"/>
                <w:color w:val="auto"/>
                <w:sz w:val="22"/>
              </w:rPr>
            </w:pPr>
          </w:p>
          <w:p w14:paraId="34B17583" w14:textId="77777777" w:rsidR="00E44402" w:rsidRDefault="00E44402" w:rsidP="00717B1B">
            <w:pPr>
              <w:spacing w:after="0" w:line="240" w:lineRule="auto"/>
              <w:rPr>
                <w:rFonts w:ascii="Calibri" w:eastAsia="Times New Roman" w:hAnsi="Calibri"/>
                <w:color w:val="auto"/>
                <w:sz w:val="22"/>
              </w:rPr>
            </w:pPr>
          </w:p>
          <w:p w14:paraId="3C54550E" w14:textId="77777777" w:rsidR="00E44402" w:rsidRDefault="00E44402" w:rsidP="00717B1B">
            <w:pPr>
              <w:spacing w:after="0" w:line="240" w:lineRule="auto"/>
              <w:rPr>
                <w:rFonts w:ascii="Calibri" w:eastAsia="Times New Roman" w:hAnsi="Calibri"/>
                <w:color w:val="auto"/>
                <w:sz w:val="22"/>
              </w:rPr>
            </w:pPr>
          </w:p>
          <w:p w14:paraId="5262CC50" w14:textId="77777777" w:rsidR="00E44402" w:rsidRDefault="00E44402" w:rsidP="00717B1B">
            <w:pPr>
              <w:spacing w:after="0" w:line="240" w:lineRule="auto"/>
              <w:rPr>
                <w:rFonts w:ascii="Calibri" w:eastAsia="Times New Roman" w:hAnsi="Calibri"/>
                <w:color w:val="auto"/>
                <w:sz w:val="22"/>
              </w:rPr>
            </w:pPr>
          </w:p>
          <w:p w14:paraId="62592A9E" w14:textId="77777777" w:rsidR="00E44402" w:rsidRDefault="00E44402" w:rsidP="00717B1B">
            <w:pPr>
              <w:spacing w:after="0" w:line="240" w:lineRule="auto"/>
              <w:rPr>
                <w:rFonts w:ascii="Calibri" w:eastAsia="Times New Roman" w:hAnsi="Calibri"/>
                <w:color w:val="auto"/>
                <w:sz w:val="22"/>
              </w:rPr>
            </w:pPr>
          </w:p>
          <w:p w14:paraId="4358D0FA" w14:textId="77777777" w:rsidR="00E44402" w:rsidRDefault="00E44402" w:rsidP="00717B1B">
            <w:pPr>
              <w:spacing w:after="0" w:line="240" w:lineRule="auto"/>
              <w:rPr>
                <w:rFonts w:ascii="Calibri" w:eastAsia="Times New Roman" w:hAnsi="Calibri"/>
                <w:color w:val="auto"/>
                <w:sz w:val="22"/>
              </w:rPr>
            </w:pPr>
          </w:p>
          <w:p w14:paraId="11BAD31B" w14:textId="77777777" w:rsidR="00E44402" w:rsidRDefault="00E44402" w:rsidP="00717B1B">
            <w:pPr>
              <w:spacing w:after="0" w:line="240" w:lineRule="auto"/>
              <w:rPr>
                <w:rFonts w:ascii="Calibri" w:eastAsia="Times New Roman" w:hAnsi="Calibri"/>
                <w:color w:val="auto"/>
                <w:sz w:val="22"/>
              </w:rPr>
            </w:pPr>
          </w:p>
          <w:p w14:paraId="5E9D01C2" w14:textId="77777777" w:rsidR="00E44402" w:rsidRDefault="00E44402" w:rsidP="00717B1B">
            <w:pPr>
              <w:spacing w:after="0" w:line="240" w:lineRule="auto"/>
              <w:rPr>
                <w:rFonts w:ascii="Calibri" w:eastAsia="Times New Roman" w:hAnsi="Calibri"/>
                <w:color w:val="auto"/>
                <w:sz w:val="22"/>
              </w:rPr>
            </w:pPr>
          </w:p>
          <w:p w14:paraId="48595B00" w14:textId="77777777" w:rsidR="00E44402" w:rsidRDefault="00E44402" w:rsidP="00717B1B">
            <w:pPr>
              <w:spacing w:after="0" w:line="240" w:lineRule="auto"/>
              <w:rPr>
                <w:rFonts w:ascii="Calibri" w:eastAsia="Times New Roman" w:hAnsi="Calibri"/>
                <w:color w:val="auto"/>
                <w:sz w:val="22"/>
              </w:rPr>
            </w:pPr>
          </w:p>
          <w:p w14:paraId="73938DA4" w14:textId="57A90488" w:rsidR="006B180B" w:rsidRDefault="006B180B" w:rsidP="00717B1B">
            <w:pPr>
              <w:spacing w:after="0" w:line="240" w:lineRule="auto"/>
              <w:rPr>
                <w:rFonts w:ascii="Calibri" w:eastAsia="Times New Roman" w:hAnsi="Calibri"/>
                <w:color w:val="auto"/>
                <w:sz w:val="22"/>
              </w:rPr>
            </w:pPr>
          </w:p>
          <w:p w14:paraId="1A0F4A7B" w14:textId="77777777" w:rsidR="006B180B" w:rsidRDefault="006B180B" w:rsidP="00717B1B">
            <w:pPr>
              <w:spacing w:after="0" w:line="240" w:lineRule="auto"/>
              <w:rPr>
                <w:rFonts w:ascii="Calibri" w:eastAsia="Times New Roman" w:hAnsi="Calibri"/>
                <w:color w:val="auto"/>
                <w:sz w:val="22"/>
              </w:rPr>
            </w:pPr>
          </w:p>
          <w:p w14:paraId="12148011" w14:textId="77777777" w:rsidR="00E44402" w:rsidRDefault="00E44402" w:rsidP="00717B1B">
            <w:pPr>
              <w:spacing w:after="0" w:line="240" w:lineRule="auto"/>
              <w:rPr>
                <w:rFonts w:ascii="Calibri" w:eastAsia="Times New Roman" w:hAnsi="Calibri"/>
                <w:color w:val="auto"/>
                <w:sz w:val="22"/>
              </w:rPr>
            </w:pPr>
          </w:p>
          <w:p w14:paraId="5F4D5AAB" w14:textId="77777777" w:rsidR="00AB7123" w:rsidRDefault="00AB7123" w:rsidP="00AB7123">
            <w:pPr>
              <w:spacing w:after="0" w:line="240" w:lineRule="auto"/>
              <w:rPr>
                <w:rStyle w:val="PlaceholderText"/>
                <w:color w:val="auto"/>
              </w:rPr>
            </w:pPr>
            <w:r w:rsidRPr="00A55885">
              <w:rPr>
                <w:rStyle w:val="PlaceholderText"/>
                <w:b/>
                <w:color w:val="auto"/>
              </w:rPr>
              <w:t>New Cerner Contributor Source:</w:t>
            </w:r>
          </w:p>
          <w:p w14:paraId="359C47C2" w14:textId="38962191" w:rsidR="00AB7123" w:rsidRDefault="00AB7123" w:rsidP="00AB7123">
            <w:pPr>
              <w:spacing w:after="0" w:line="240" w:lineRule="auto"/>
              <w:rPr>
                <w:rFonts w:ascii="Calibri" w:eastAsia="Times New Roman" w:hAnsi="Calibri"/>
                <w:color w:val="auto"/>
                <w:sz w:val="22"/>
              </w:rPr>
            </w:pPr>
            <w:r>
              <w:rPr>
                <w:rStyle w:val="PlaceholderText"/>
                <w:color w:val="auto"/>
              </w:rPr>
              <w:t>BRIDGE</w:t>
            </w:r>
          </w:p>
          <w:p w14:paraId="4779BE0F" w14:textId="77777777" w:rsidR="00AB7123" w:rsidRDefault="00AB7123" w:rsidP="00AB7123">
            <w:pPr>
              <w:spacing w:after="0" w:line="240" w:lineRule="auto"/>
              <w:rPr>
                <w:rStyle w:val="PlaceholderText"/>
                <w:rFonts w:ascii="Calibri" w:hAnsi="Calibri"/>
                <w:b/>
                <w:color w:val="auto"/>
                <w:sz w:val="22"/>
              </w:rPr>
            </w:pPr>
          </w:p>
          <w:p w14:paraId="5323E32A" w14:textId="77777777" w:rsidR="00717B1B" w:rsidRDefault="00717B1B" w:rsidP="00717B1B">
            <w:pPr>
              <w:spacing w:after="0" w:line="240" w:lineRule="auto"/>
              <w:rPr>
                <w:rFonts w:ascii="Calibri" w:eastAsia="Times New Roman" w:hAnsi="Calibri"/>
                <w:color w:val="auto"/>
                <w:sz w:val="22"/>
              </w:rPr>
            </w:pPr>
          </w:p>
          <w:p w14:paraId="54244D5D" w14:textId="77777777" w:rsidR="00E44402" w:rsidRDefault="00E44402" w:rsidP="00717B1B">
            <w:pPr>
              <w:spacing w:after="0" w:line="240" w:lineRule="auto"/>
              <w:rPr>
                <w:rFonts w:ascii="Calibri" w:eastAsia="Times New Roman" w:hAnsi="Calibri"/>
                <w:color w:val="auto"/>
                <w:sz w:val="22"/>
              </w:rPr>
            </w:pPr>
          </w:p>
          <w:p w14:paraId="50D471AB" w14:textId="036D693F" w:rsidR="006B180B" w:rsidRDefault="006B180B" w:rsidP="00717B1B">
            <w:pPr>
              <w:spacing w:after="0" w:line="240" w:lineRule="auto"/>
              <w:rPr>
                <w:rFonts w:ascii="Calibri" w:eastAsia="Times New Roman" w:hAnsi="Calibri"/>
                <w:color w:val="auto"/>
                <w:sz w:val="22"/>
              </w:rPr>
            </w:pPr>
          </w:p>
          <w:p w14:paraId="387F36FD" w14:textId="77777777" w:rsidR="006B180B" w:rsidRDefault="006B180B" w:rsidP="00717B1B">
            <w:pPr>
              <w:spacing w:after="0" w:line="240" w:lineRule="auto"/>
              <w:rPr>
                <w:rFonts w:ascii="Calibri" w:eastAsia="Times New Roman" w:hAnsi="Calibri"/>
                <w:color w:val="auto"/>
                <w:sz w:val="22"/>
              </w:rPr>
            </w:pPr>
          </w:p>
          <w:p w14:paraId="77ECB191" w14:textId="77777777" w:rsidR="006B180B" w:rsidRDefault="006B180B" w:rsidP="00717B1B">
            <w:pPr>
              <w:spacing w:after="0" w:line="240" w:lineRule="auto"/>
              <w:rPr>
                <w:rFonts w:ascii="Calibri" w:eastAsia="Times New Roman" w:hAnsi="Calibri"/>
                <w:color w:val="auto"/>
                <w:sz w:val="22"/>
              </w:rPr>
            </w:pPr>
          </w:p>
          <w:p w14:paraId="55513E91" w14:textId="3D47F20F" w:rsidR="006B180B" w:rsidRDefault="006B180B" w:rsidP="00717B1B">
            <w:pPr>
              <w:spacing w:after="0" w:line="240" w:lineRule="auto"/>
              <w:rPr>
                <w:rFonts w:ascii="Calibri" w:eastAsia="Times New Roman" w:hAnsi="Calibri"/>
                <w:color w:val="auto"/>
                <w:sz w:val="22"/>
              </w:rPr>
            </w:pPr>
          </w:p>
          <w:p w14:paraId="42CC939E" w14:textId="77777777" w:rsidR="006B180B" w:rsidRDefault="006B180B" w:rsidP="00717B1B">
            <w:pPr>
              <w:spacing w:after="0" w:line="240" w:lineRule="auto"/>
              <w:rPr>
                <w:rFonts w:ascii="Calibri" w:eastAsia="Times New Roman" w:hAnsi="Calibri"/>
                <w:color w:val="auto"/>
                <w:sz w:val="22"/>
              </w:rPr>
            </w:pPr>
          </w:p>
          <w:p w14:paraId="3A930BAD" w14:textId="77777777" w:rsidR="00717B1B" w:rsidRDefault="00717B1B" w:rsidP="006B180B">
            <w:pPr>
              <w:spacing w:after="0" w:line="240" w:lineRule="auto"/>
              <w:rPr>
                <w:rStyle w:val="PlaceholderText"/>
                <w:rFonts w:ascii="Calibri" w:hAnsi="Calibri"/>
                <w:b/>
                <w:color w:val="auto"/>
                <w:sz w:val="22"/>
              </w:rPr>
            </w:pPr>
            <w:r>
              <w:rPr>
                <w:rStyle w:val="PlaceholderText"/>
                <w:rFonts w:ascii="Calibri" w:hAnsi="Calibri"/>
                <w:b/>
                <w:color w:val="auto"/>
                <w:sz w:val="22"/>
              </w:rPr>
              <w:t>ESO Interface Trigger:</w:t>
            </w:r>
          </w:p>
          <w:p w14:paraId="7B6D4005" w14:textId="48D41C3E" w:rsidR="00717B1B" w:rsidRDefault="00717B1B" w:rsidP="006B180B">
            <w:pPr>
              <w:spacing w:after="0" w:line="240" w:lineRule="auto"/>
              <w:rPr>
                <w:rStyle w:val="PlaceholderText"/>
                <w:rFonts w:ascii="Calibri" w:hAnsi="Calibri"/>
                <w:b/>
                <w:color w:val="auto"/>
                <w:sz w:val="22"/>
              </w:rPr>
            </w:pPr>
            <w:r w:rsidRPr="00CC7AB5">
              <w:rPr>
                <w:rStyle w:val="PlaceholderText"/>
                <w:rFonts w:ascii="Calibri" w:hAnsi="Calibri"/>
                <w:color w:val="auto"/>
                <w:sz w:val="22"/>
              </w:rPr>
              <w:t xml:space="preserve">Order Entry/ORM </w:t>
            </w:r>
            <w:r>
              <w:rPr>
                <w:rStyle w:val="PlaceholderText"/>
                <w:rFonts w:ascii="Calibri" w:hAnsi="Calibri"/>
                <w:color w:val="auto"/>
                <w:sz w:val="22"/>
              </w:rPr>
              <w:t>CORE</w:t>
            </w:r>
            <w:r w:rsidRPr="00CC7AB5">
              <w:rPr>
                <w:rStyle w:val="PlaceholderText"/>
                <w:rFonts w:ascii="Calibri" w:hAnsi="Calibri"/>
                <w:color w:val="auto"/>
                <w:sz w:val="22"/>
              </w:rPr>
              <w:t xml:space="preserve"> (</w:t>
            </w:r>
            <w:r>
              <w:rPr>
                <w:rStyle w:val="PlaceholderText"/>
                <w:rFonts w:ascii="Calibri" w:hAnsi="Calibri"/>
                <w:color w:val="auto"/>
                <w:sz w:val="22"/>
              </w:rPr>
              <w:t xml:space="preserve">CQM </w:t>
            </w:r>
            <w:r w:rsidRPr="00CC7AB5">
              <w:rPr>
                <w:rStyle w:val="PlaceholderText"/>
                <w:rFonts w:ascii="Calibri" w:hAnsi="Calibri"/>
                <w:color w:val="auto"/>
                <w:sz w:val="22"/>
              </w:rPr>
              <w:t xml:space="preserve">Class: </w:t>
            </w:r>
            <w:r>
              <w:rPr>
                <w:rStyle w:val="PlaceholderText"/>
                <w:rFonts w:ascii="Calibri" w:hAnsi="Calibri"/>
                <w:color w:val="auto"/>
                <w:sz w:val="22"/>
              </w:rPr>
              <w:t>ORM_CORE</w:t>
            </w:r>
            <w:r w:rsidRPr="00CC7AB5">
              <w:rPr>
                <w:rStyle w:val="PlaceholderText"/>
                <w:rFonts w:ascii="Calibri" w:hAnsi="Calibri"/>
                <w:color w:val="auto"/>
                <w:sz w:val="22"/>
              </w:rPr>
              <w:t>)</w:t>
            </w:r>
          </w:p>
          <w:p w14:paraId="22CE9EB9" w14:textId="77777777" w:rsidR="00717B1B" w:rsidRDefault="00717B1B" w:rsidP="00717B1B">
            <w:pPr>
              <w:spacing w:after="0" w:line="240" w:lineRule="auto"/>
              <w:rPr>
                <w:rFonts w:ascii="Calibri" w:eastAsia="Times New Roman" w:hAnsi="Calibri"/>
                <w:color w:val="auto"/>
                <w:sz w:val="22"/>
              </w:rPr>
            </w:pPr>
          </w:p>
          <w:p w14:paraId="6BABD83A" w14:textId="77777777" w:rsidR="00717B1B" w:rsidRDefault="00717B1B" w:rsidP="00717B1B">
            <w:pPr>
              <w:spacing w:after="0" w:line="240" w:lineRule="auto"/>
              <w:rPr>
                <w:rFonts w:ascii="Calibri" w:eastAsia="Times New Roman" w:hAnsi="Calibri"/>
                <w:color w:val="auto"/>
                <w:sz w:val="22"/>
              </w:rPr>
            </w:pPr>
          </w:p>
          <w:p w14:paraId="028470D1" w14:textId="7E9C4B75" w:rsidR="00717B1B" w:rsidRDefault="00717B1B" w:rsidP="00717B1B">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2096B21" w14:textId="77777777" w:rsidR="006F54FB" w:rsidRDefault="00B00C3D" w:rsidP="00717B1B">
            <w:pPr>
              <w:spacing w:after="0" w:line="240" w:lineRule="auto"/>
              <w:rPr>
                <w:rFonts w:ascii="Calibri" w:eastAsia="Times New Roman" w:hAnsi="Calibri"/>
                <w:color w:val="auto"/>
                <w:sz w:val="22"/>
              </w:rPr>
            </w:pPr>
            <w:r>
              <w:rPr>
                <w:rFonts w:ascii="Calibri" w:eastAsia="Times New Roman" w:hAnsi="Calibri"/>
                <w:color w:val="auto"/>
                <w:sz w:val="22"/>
              </w:rPr>
              <w:lastRenderedPageBreak/>
              <w:t xml:space="preserve">The </w:t>
            </w:r>
            <w:r w:rsidR="00552847">
              <w:rPr>
                <w:rFonts w:ascii="Calibri" w:eastAsia="Times New Roman" w:hAnsi="Calibri"/>
                <w:color w:val="auto"/>
                <w:sz w:val="22"/>
              </w:rPr>
              <w:t>BRIDGE</w:t>
            </w:r>
            <w:r>
              <w:rPr>
                <w:rFonts w:ascii="Calibri" w:eastAsia="Times New Roman" w:hAnsi="Calibri"/>
                <w:color w:val="auto"/>
                <w:sz w:val="22"/>
              </w:rPr>
              <w:t xml:space="preserve"> contributor system was created on Cerner to handle the </w:t>
            </w:r>
            <w:r w:rsidR="00552847">
              <w:rPr>
                <w:rFonts w:ascii="Calibri" w:eastAsia="Times New Roman" w:hAnsi="Calibri"/>
                <w:color w:val="auto"/>
                <w:sz w:val="22"/>
              </w:rPr>
              <w:t>breast milk/infant feeding</w:t>
            </w:r>
            <w:r w:rsidR="00B20CDB">
              <w:rPr>
                <w:rFonts w:ascii="Calibri" w:eastAsia="Times New Roman" w:hAnsi="Calibri"/>
                <w:color w:val="auto"/>
                <w:sz w:val="22"/>
              </w:rPr>
              <w:t xml:space="preserve"> orders and limited Lab results sent outbound along with the breast milk/infant feeding</w:t>
            </w:r>
            <w:r w:rsidR="006F54FB">
              <w:rPr>
                <w:rFonts w:ascii="Calibri" w:eastAsia="Times New Roman" w:hAnsi="Calibri"/>
                <w:color w:val="auto"/>
                <w:sz w:val="22"/>
              </w:rPr>
              <w:t>, transfusion</w:t>
            </w:r>
            <w:r w:rsidR="00B20CDB">
              <w:rPr>
                <w:rFonts w:ascii="Calibri" w:eastAsia="Times New Roman" w:hAnsi="Calibri"/>
                <w:color w:val="auto"/>
                <w:sz w:val="22"/>
              </w:rPr>
              <w:t>, and blood product disposition results sent inbound.</w:t>
            </w:r>
          </w:p>
          <w:p w14:paraId="77320195" w14:textId="77777777" w:rsidR="006F54FB" w:rsidRPr="00597F1E" w:rsidRDefault="006F54FB" w:rsidP="00717B1B">
            <w:pPr>
              <w:spacing w:after="0" w:line="240" w:lineRule="auto"/>
              <w:rPr>
                <w:rFonts w:ascii="Calibri" w:eastAsia="Times New Roman" w:hAnsi="Calibri"/>
                <w:color w:val="auto"/>
                <w:sz w:val="12"/>
              </w:rPr>
            </w:pPr>
          </w:p>
          <w:p w14:paraId="6DD339FD" w14:textId="031FBABF" w:rsidR="006F54FB" w:rsidRDefault="006F54FB" w:rsidP="00717B1B">
            <w:pPr>
              <w:spacing w:after="0" w:line="240" w:lineRule="auto"/>
              <w:rPr>
                <w:rStyle w:val="PlaceholderText"/>
                <w:rFonts w:ascii="Calibri" w:hAnsi="Calibri"/>
                <w:color w:val="auto"/>
                <w:sz w:val="22"/>
              </w:rPr>
            </w:pPr>
            <w:r w:rsidRPr="006F54FB">
              <w:rPr>
                <w:rStyle w:val="PlaceholderText"/>
                <w:rFonts w:ascii="Calibri" w:hAnsi="Calibri"/>
                <w:color w:val="auto"/>
                <w:sz w:val="22"/>
              </w:rPr>
              <w:t>BRIDGE is a</w:t>
            </w:r>
            <w:r>
              <w:rPr>
                <w:rStyle w:val="PlaceholderText"/>
                <w:rFonts w:ascii="Calibri" w:hAnsi="Calibri"/>
                <w:color w:val="auto"/>
                <w:sz w:val="22"/>
              </w:rPr>
              <w:t xml:space="preserve"> bi-directional contributor system:</w:t>
            </w:r>
          </w:p>
          <w:p w14:paraId="5B6497FE" w14:textId="77777777" w:rsidR="006F54FB" w:rsidRDefault="006F54FB" w:rsidP="00717B1B">
            <w:pPr>
              <w:spacing w:after="0" w:line="240" w:lineRule="auto"/>
              <w:rPr>
                <w:rStyle w:val="PlaceholderText"/>
                <w:rFonts w:ascii="Calibri" w:hAnsi="Calibri"/>
                <w:color w:val="auto"/>
                <w:sz w:val="22"/>
              </w:rPr>
            </w:pPr>
            <w:r>
              <w:rPr>
                <w:rStyle w:val="PlaceholderText"/>
                <w:rFonts w:ascii="Calibri" w:hAnsi="Calibri"/>
                <w:color w:val="auto"/>
                <w:sz w:val="22"/>
              </w:rPr>
              <w:t>- Organization: BayCare Health System</w:t>
            </w:r>
          </w:p>
          <w:p w14:paraId="72C320DF" w14:textId="197CDEAE" w:rsidR="006F54FB" w:rsidRDefault="006F54FB" w:rsidP="00717B1B">
            <w:pPr>
              <w:spacing w:after="0" w:line="240" w:lineRule="auto"/>
              <w:rPr>
                <w:rStyle w:val="PlaceholderText"/>
                <w:rFonts w:ascii="Calibri" w:hAnsi="Calibri"/>
                <w:color w:val="auto"/>
                <w:sz w:val="22"/>
              </w:rPr>
            </w:pPr>
            <w:r>
              <w:rPr>
                <w:rStyle w:val="PlaceholderText"/>
                <w:rFonts w:ascii="Calibri" w:hAnsi="Calibri"/>
                <w:color w:val="auto"/>
                <w:sz w:val="22"/>
              </w:rPr>
              <w:t>- Contributor System Type: Unauth</w:t>
            </w:r>
          </w:p>
          <w:p w14:paraId="3D27D97E" w14:textId="3F400E06" w:rsidR="006F54FB" w:rsidRDefault="006F54FB" w:rsidP="00717B1B">
            <w:pPr>
              <w:spacing w:after="0" w:line="240" w:lineRule="auto"/>
              <w:rPr>
                <w:rStyle w:val="PlaceholderText"/>
                <w:rFonts w:ascii="Calibri" w:hAnsi="Calibri"/>
                <w:color w:val="auto"/>
                <w:sz w:val="22"/>
              </w:rPr>
            </w:pPr>
            <w:r>
              <w:rPr>
                <w:rStyle w:val="PlaceholderText"/>
                <w:rFonts w:ascii="Calibri" w:hAnsi="Calibri"/>
                <w:color w:val="auto"/>
                <w:sz w:val="22"/>
              </w:rPr>
              <w:t>- Contributor Source: BRIDGE</w:t>
            </w:r>
          </w:p>
          <w:p w14:paraId="3CCF9808" w14:textId="77777777" w:rsidR="006F54FB" w:rsidRDefault="006F54FB" w:rsidP="00717B1B">
            <w:pPr>
              <w:spacing w:after="0" w:line="240" w:lineRule="auto"/>
              <w:rPr>
                <w:rStyle w:val="PlaceholderText"/>
                <w:rFonts w:ascii="Calibri" w:hAnsi="Calibri"/>
                <w:color w:val="auto"/>
                <w:sz w:val="22"/>
              </w:rPr>
            </w:pPr>
            <w:r>
              <w:rPr>
                <w:rStyle w:val="PlaceholderText"/>
                <w:rFonts w:ascii="Calibri" w:hAnsi="Calibri"/>
                <w:color w:val="auto"/>
                <w:sz w:val="22"/>
              </w:rPr>
              <w:t>- Alt Contributor Source: Invision</w:t>
            </w:r>
          </w:p>
          <w:p w14:paraId="76D31AD9" w14:textId="77777777" w:rsidR="006B180B" w:rsidRDefault="006B180B" w:rsidP="006B180B">
            <w:pPr>
              <w:spacing w:after="0" w:line="240" w:lineRule="auto"/>
              <w:rPr>
                <w:rStyle w:val="PlaceholderText"/>
                <w:rFonts w:ascii="Calibri" w:hAnsi="Calibri"/>
                <w:color w:val="auto"/>
                <w:sz w:val="22"/>
              </w:rPr>
            </w:pPr>
            <w:r>
              <w:rPr>
                <w:rStyle w:val="PlaceholderText"/>
                <w:rFonts w:ascii="Calibri" w:hAnsi="Calibri"/>
                <w:color w:val="auto"/>
                <w:sz w:val="22"/>
              </w:rPr>
              <w:t>- Message Format: HL7 Standard V2.x</w:t>
            </w:r>
          </w:p>
          <w:p w14:paraId="4969251D" w14:textId="77777777" w:rsidR="006B180B" w:rsidRPr="00597F1E" w:rsidRDefault="006B180B" w:rsidP="00717B1B">
            <w:pPr>
              <w:spacing w:after="0" w:line="240" w:lineRule="auto"/>
              <w:rPr>
                <w:rStyle w:val="PlaceholderText"/>
                <w:rFonts w:ascii="Calibri" w:hAnsi="Calibri"/>
                <w:color w:val="auto"/>
                <w:sz w:val="12"/>
              </w:rPr>
            </w:pPr>
          </w:p>
          <w:p w14:paraId="6E8222BF" w14:textId="77777777" w:rsidR="00E44402" w:rsidRDefault="00E44402" w:rsidP="00E44402">
            <w:pPr>
              <w:spacing w:after="0" w:line="240" w:lineRule="auto"/>
              <w:rPr>
                <w:rFonts w:ascii="Calibri" w:hAnsi="Calibri"/>
                <w:color w:val="auto"/>
                <w:sz w:val="22"/>
              </w:rPr>
            </w:pPr>
            <w:r>
              <w:rPr>
                <w:rFonts w:ascii="Calibri" w:hAnsi="Calibri"/>
                <w:color w:val="auto"/>
                <w:sz w:val="22"/>
              </w:rPr>
              <w:t xml:space="preserve">- Outbound Alias Processing: CVO Decode, Use Prim/Second  </w:t>
            </w:r>
          </w:p>
          <w:p w14:paraId="117BDBD8" w14:textId="77777777" w:rsidR="00E44402" w:rsidRDefault="00E44402" w:rsidP="00E44402">
            <w:pPr>
              <w:spacing w:after="0" w:line="240" w:lineRule="auto"/>
              <w:rPr>
                <w:rFonts w:ascii="Calibri" w:hAnsi="Calibri"/>
                <w:color w:val="auto"/>
                <w:sz w:val="22"/>
              </w:rPr>
            </w:pPr>
            <w:r>
              <w:rPr>
                <w:rFonts w:ascii="Calibri" w:hAnsi="Calibri"/>
                <w:color w:val="auto"/>
                <w:sz w:val="22"/>
              </w:rPr>
              <w:t xml:space="preserve">  Source.  This means Cerner will send the alias for the contributor </w:t>
            </w:r>
          </w:p>
          <w:p w14:paraId="57ADBB05" w14:textId="77777777" w:rsidR="00E44402" w:rsidRDefault="00E44402" w:rsidP="00E44402">
            <w:pPr>
              <w:spacing w:after="0" w:line="240" w:lineRule="auto"/>
              <w:rPr>
                <w:rFonts w:ascii="Calibri" w:hAnsi="Calibri"/>
                <w:color w:val="auto"/>
                <w:sz w:val="22"/>
              </w:rPr>
            </w:pPr>
            <w:r>
              <w:rPr>
                <w:rFonts w:ascii="Calibri" w:hAnsi="Calibri"/>
                <w:color w:val="auto"/>
                <w:sz w:val="22"/>
              </w:rPr>
              <w:t xml:space="preserve">  source BRIDGE first and if it finds none it will send the alias for </w:t>
            </w:r>
          </w:p>
          <w:p w14:paraId="3EEC8895" w14:textId="77777777" w:rsidR="00E44402" w:rsidRDefault="00E44402" w:rsidP="00E44402">
            <w:pPr>
              <w:spacing w:after="0" w:line="240" w:lineRule="auto"/>
              <w:rPr>
                <w:rFonts w:ascii="Calibri" w:hAnsi="Calibri"/>
                <w:color w:val="auto"/>
                <w:sz w:val="22"/>
              </w:rPr>
            </w:pPr>
            <w:r>
              <w:rPr>
                <w:rFonts w:ascii="Calibri" w:hAnsi="Calibri"/>
                <w:color w:val="auto"/>
                <w:sz w:val="22"/>
              </w:rPr>
              <w:t xml:space="preserve">  the alt contributor source Invision.</w:t>
            </w:r>
          </w:p>
          <w:p w14:paraId="06335899" w14:textId="77777777" w:rsidR="00E44402" w:rsidRPr="00597F1E" w:rsidRDefault="00E44402" w:rsidP="00717B1B">
            <w:pPr>
              <w:spacing w:after="0" w:line="240" w:lineRule="auto"/>
              <w:rPr>
                <w:rStyle w:val="PlaceholderText"/>
                <w:rFonts w:ascii="Calibri" w:hAnsi="Calibri"/>
                <w:color w:val="auto"/>
                <w:sz w:val="12"/>
              </w:rPr>
            </w:pPr>
          </w:p>
          <w:p w14:paraId="6FD1A74B" w14:textId="77777777" w:rsidR="00A10EDF" w:rsidRDefault="00A10EDF" w:rsidP="00717B1B">
            <w:pPr>
              <w:spacing w:after="0" w:line="240" w:lineRule="auto"/>
              <w:rPr>
                <w:rFonts w:eastAsia="Times New Roman" w:cs="Arial"/>
                <w:bCs/>
                <w:color w:val="000000"/>
                <w:szCs w:val="20"/>
              </w:rPr>
            </w:pPr>
            <w:r>
              <w:rPr>
                <w:rFonts w:eastAsia="Times New Roman" w:cs="Arial"/>
                <w:b/>
                <w:bCs/>
                <w:color w:val="000000"/>
                <w:szCs w:val="20"/>
              </w:rPr>
              <w:t>Outbound Field Processing</w:t>
            </w:r>
            <w:r>
              <w:rPr>
                <w:rFonts w:eastAsia="Times New Roman" w:cs="Arial"/>
                <w:bCs/>
                <w:color w:val="000000"/>
                <w:szCs w:val="20"/>
              </w:rPr>
              <w:t>- Common MSH Processing:</w:t>
            </w:r>
          </w:p>
          <w:p w14:paraId="590BE48D" w14:textId="3E1499A1" w:rsidR="00A10EDF" w:rsidRDefault="00A10EDF" w:rsidP="00717B1B">
            <w:pPr>
              <w:spacing w:after="0" w:line="240" w:lineRule="auto"/>
              <w:rPr>
                <w:rFonts w:eastAsia="Times New Roman" w:cs="Arial"/>
                <w:bCs/>
                <w:color w:val="000000"/>
                <w:szCs w:val="20"/>
              </w:rPr>
            </w:pPr>
            <w:r>
              <w:rPr>
                <w:rFonts w:eastAsia="Times New Roman" w:cs="Arial"/>
                <w:bCs/>
                <w:color w:val="000000"/>
                <w:szCs w:val="20"/>
              </w:rPr>
              <w:t>- MSH-3 Sending App = HNAM</w:t>
            </w:r>
          </w:p>
          <w:p w14:paraId="384BDC40" w14:textId="797F811B" w:rsidR="00A10EDF" w:rsidRDefault="00A10EDF" w:rsidP="00717B1B">
            <w:pPr>
              <w:spacing w:after="0" w:line="240" w:lineRule="auto"/>
              <w:rPr>
                <w:rFonts w:eastAsia="Times New Roman" w:cs="Arial"/>
                <w:bCs/>
                <w:color w:val="000000"/>
                <w:szCs w:val="20"/>
              </w:rPr>
            </w:pPr>
            <w:r>
              <w:rPr>
                <w:rFonts w:eastAsia="Times New Roman" w:cs="Arial"/>
                <w:bCs/>
                <w:color w:val="000000"/>
                <w:szCs w:val="20"/>
              </w:rPr>
              <w:t>- MSH-4 Sending Facility = CERNER</w:t>
            </w:r>
          </w:p>
          <w:p w14:paraId="514D53B9" w14:textId="4B8CF1E1" w:rsidR="00A10EDF" w:rsidRDefault="00A10EDF" w:rsidP="00717B1B">
            <w:pPr>
              <w:spacing w:after="0" w:line="240" w:lineRule="auto"/>
              <w:rPr>
                <w:rFonts w:eastAsia="Times New Roman" w:cs="Arial"/>
                <w:bCs/>
                <w:color w:val="000000"/>
                <w:szCs w:val="20"/>
              </w:rPr>
            </w:pPr>
            <w:r>
              <w:rPr>
                <w:rFonts w:eastAsia="Times New Roman" w:cs="Arial"/>
                <w:bCs/>
                <w:color w:val="000000"/>
                <w:szCs w:val="20"/>
              </w:rPr>
              <w:t>- MSH-5 Receiving App = BRIDGE</w:t>
            </w:r>
          </w:p>
          <w:p w14:paraId="1E91BD32" w14:textId="5720841A" w:rsidR="00A10EDF" w:rsidRDefault="00A10EDF" w:rsidP="00717B1B">
            <w:pPr>
              <w:spacing w:after="0" w:line="240" w:lineRule="auto"/>
              <w:rPr>
                <w:rFonts w:eastAsia="Times New Roman" w:cs="Arial"/>
                <w:bCs/>
                <w:color w:val="000000"/>
                <w:szCs w:val="20"/>
              </w:rPr>
            </w:pPr>
            <w:r>
              <w:rPr>
                <w:rFonts w:eastAsia="Times New Roman" w:cs="Arial"/>
                <w:bCs/>
                <w:color w:val="000000"/>
                <w:szCs w:val="20"/>
              </w:rPr>
              <w:t>- MSH-6 Receiving Facility = BAYCARE</w:t>
            </w:r>
          </w:p>
          <w:p w14:paraId="3CC56178" w14:textId="28FA7BB2" w:rsidR="00E44402" w:rsidRDefault="00E44402" w:rsidP="00717B1B">
            <w:pPr>
              <w:spacing w:after="0" w:line="240" w:lineRule="auto"/>
              <w:rPr>
                <w:rFonts w:eastAsia="Times New Roman" w:cs="Arial"/>
                <w:bCs/>
                <w:color w:val="000000"/>
                <w:szCs w:val="20"/>
              </w:rPr>
            </w:pPr>
          </w:p>
          <w:p w14:paraId="6BAC023D" w14:textId="56C345F7" w:rsidR="006B180B" w:rsidRPr="006B180B" w:rsidRDefault="006B180B" w:rsidP="006B180B">
            <w:pPr>
              <w:spacing w:after="0" w:line="240" w:lineRule="auto"/>
              <w:rPr>
                <w:rStyle w:val="PlaceholderText"/>
                <w:rFonts w:asciiTheme="minorHAnsi" w:eastAsia="Times New Roman" w:hAnsiTheme="minorHAnsi"/>
                <w:color w:val="auto"/>
                <w:sz w:val="22"/>
              </w:rPr>
            </w:pPr>
            <w:r w:rsidRPr="00C73296">
              <w:rPr>
                <w:rFonts w:asciiTheme="minorHAnsi" w:eastAsia="Times New Roman" w:hAnsiTheme="minorHAnsi"/>
                <w:color w:val="auto"/>
                <w:sz w:val="22"/>
              </w:rPr>
              <w:t>The contributor system, Bridge, uses BayCare’s main contributor source Invision aliases for most code sets.  The contributor source of BRIDGE is used for order, DTA, and result aliases that are associated with the Bridge Solution</w:t>
            </w:r>
            <w:r>
              <w:rPr>
                <w:rFonts w:asciiTheme="minorHAnsi" w:eastAsia="Times New Roman" w:hAnsiTheme="minorHAnsi"/>
                <w:color w:val="auto"/>
                <w:sz w:val="22"/>
              </w:rPr>
              <w:t>.</w:t>
            </w:r>
          </w:p>
          <w:p w14:paraId="55E369F6" w14:textId="77777777" w:rsidR="006B180B" w:rsidRDefault="006B180B" w:rsidP="00AB7123">
            <w:pPr>
              <w:spacing w:after="0" w:line="240" w:lineRule="auto"/>
              <w:rPr>
                <w:rStyle w:val="PlaceholderText"/>
                <w:color w:val="auto"/>
              </w:rPr>
            </w:pPr>
          </w:p>
          <w:p w14:paraId="11881A68" w14:textId="1064E3DA" w:rsidR="00AB7123" w:rsidRDefault="00AB7123" w:rsidP="00AB7123">
            <w:pPr>
              <w:spacing w:after="0" w:line="240" w:lineRule="auto"/>
              <w:rPr>
                <w:rStyle w:val="PlaceholderText"/>
                <w:color w:val="auto"/>
              </w:rPr>
            </w:pPr>
            <w:r>
              <w:rPr>
                <w:rStyle w:val="PlaceholderText"/>
                <w:color w:val="auto"/>
              </w:rPr>
              <w:t>- A</w:t>
            </w:r>
            <w:r w:rsidRPr="00957C9C">
              <w:rPr>
                <w:rStyle w:val="PlaceholderText"/>
                <w:color w:val="auto"/>
              </w:rPr>
              <w:t xml:space="preserve">ll </w:t>
            </w:r>
            <w:r>
              <w:rPr>
                <w:rStyle w:val="PlaceholderText"/>
                <w:color w:val="auto"/>
              </w:rPr>
              <w:t xml:space="preserve">BayCare </w:t>
            </w:r>
            <w:r>
              <w:rPr>
                <w:rFonts w:ascii="Calibri" w:eastAsia="Times New Roman" w:hAnsi="Calibri"/>
                <w:color w:val="auto"/>
                <w:sz w:val="22"/>
              </w:rPr>
              <w:t>breast milk/infant feeding orders</w:t>
            </w:r>
            <w:r>
              <w:rPr>
                <w:rStyle w:val="PlaceholderText"/>
                <w:color w:val="auto"/>
              </w:rPr>
              <w:t xml:space="preserve"> for Bridge </w:t>
            </w:r>
            <w:r w:rsidR="007327D1">
              <w:rPr>
                <w:rStyle w:val="PlaceholderText"/>
                <w:color w:val="auto"/>
              </w:rPr>
              <w:t xml:space="preserve">are required to have an outbound alias </w:t>
            </w:r>
            <w:r w:rsidR="007327D1" w:rsidRPr="00957C9C">
              <w:rPr>
                <w:rStyle w:val="PlaceholderText"/>
                <w:color w:val="auto"/>
              </w:rPr>
              <w:t xml:space="preserve">assigned to the contributor source of </w:t>
            </w:r>
            <w:r w:rsidR="007327D1">
              <w:rPr>
                <w:rStyle w:val="PlaceholderText"/>
                <w:color w:val="auto"/>
              </w:rPr>
              <w:t>BRIDGE</w:t>
            </w:r>
            <w:r w:rsidR="007327D1" w:rsidRPr="00957C9C">
              <w:rPr>
                <w:rStyle w:val="PlaceholderText"/>
                <w:color w:val="auto"/>
              </w:rPr>
              <w:t xml:space="preserve"> </w:t>
            </w:r>
            <w:r w:rsidRPr="00957C9C">
              <w:rPr>
                <w:rStyle w:val="PlaceholderText"/>
                <w:color w:val="auto"/>
              </w:rPr>
              <w:t>in code</w:t>
            </w:r>
            <w:r>
              <w:rPr>
                <w:rStyle w:val="PlaceholderText"/>
                <w:color w:val="auto"/>
              </w:rPr>
              <w:t xml:space="preserve"> </w:t>
            </w:r>
            <w:r w:rsidRPr="00957C9C">
              <w:rPr>
                <w:rStyle w:val="PlaceholderText"/>
                <w:color w:val="auto"/>
              </w:rPr>
              <w:t xml:space="preserve">set 200 </w:t>
            </w:r>
            <w:r w:rsidR="007327D1">
              <w:rPr>
                <w:rStyle w:val="PlaceholderText"/>
                <w:color w:val="auto"/>
              </w:rPr>
              <w:t>which is mapped on</w:t>
            </w:r>
            <w:r>
              <w:rPr>
                <w:rStyle w:val="PlaceholderText"/>
                <w:color w:val="auto"/>
              </w:rPr>
              <w:t xml:space="preserve"> Bridge </w:t>
            </w:r>
            <w:r w:rsidR="007327D1">
              <w:rPr>
                <w:rStyle w:val="PlaceholderText"/>
                <w:color w:val="auto"/>
              </w:rPr>
              <w:t>Solutions</w:t>
            </w:r>
            <w:r>
              <w:rPr>
                <w:rStyle w:val="PlaceholderText"/>
                <w:color w:val="auto"/>
              </w:rPr>
              <w:t xml:space="preserve">. </w:t>
            </w:r>
          </w:p>
          <w:p w14:paraId="2D69B437" w14:textId="77777777" w:rsidR="00AB7123" w:rsidRDefault="00AB7123" w:rsidP="00AB7123">
            <w:pPr>
              <w:spacing w:after="0" w:line="240" w:lineRule="auto"/>
              <w:rPr>
                <w:rStyle w:val="PlaceholderText"/>
                <w:color w:val="auto"/>
              </w:rPr>
            </w:pPr>
          </w:p>
          <w:p w14:paraId="5329E2E0" w14:textId="77777777" w:rsidR="00E44402" w:rsidRDefault="00E44402" w:rsidP="00AB7123">
            <w:pPr>
              <w:spacing w:after="0" w:line="240" w:lineRule="auto"/>
              <w:rPr>
                <w:rStyle w:val="PlaceholderText"/>
                <w:color w:val="auto"/>
              </w:rPr>
            </w:pPr>
          </w:p>
          <w:p w14:paraId="08DCA90F" w14:textId="205BB07B" w:rsidR="00C365F3" w:rsidRDefault="00C365F3" w:rsidP="00C365F3">
            <w:pPr>
              <w:spacing w:after="0" w:line="240" w:lineRule="auto"/>
              <w:rPr>
                <w:rStyle w:val="PlaceholderText"/>
                <w:rFonts w:ascii="Calibri" w:hAnsi="Calibri"/>
                <w:color w:val="auto"/>
                <w:sz w:val="22"/>
              </w:rPr>
            </w:pPr>
            <w:r>
              <w:rPr>
                <w:rStyle w:val="PlaceholderText"/>
                <w:rFonts w:ascii="Calibri" w:hAnsi="Calibri"/>
                <w:color w:val="auto"/>
                <w:sz w:val="22"/>
              </w:rPr>
              <w:t>- This trigger causes the BayCare breast milk/infant feeding order to be processed outbound when entered.</w:t>
            </w:r>
          </w:p>
          <w:p w14:paraId="144E559B" w14:textId="1BDA4A28" w:rsidR="00C365F3" w:rsidRDefault="00C365F3" w:rsidP="00C365F3">
            <w:pPr>
              <w:spacing w:after="0" w:line="240" w:lineRule="auto"/>
              <w:rPr>
                <w:rStyle w:val="PlaceholderText"/>
                <w:rFonts w:ascii="Calibri" w:hAnsi="Calibri"/>
                <w:color w:val="auto"/>
                <w:sz w:val="22"/>
              </w:rPr>
            </w:pPr>
            <w:r>
              <w:rPr>
                <w:rStyle w:val="PlaceholderText"/>
                <w:rFonts w:ascii="Calibri" w:hAnsi="Calibri"/>
                <w:color w:val="auto"/>
                <w:sz w:val="22"/>
              </w:rPr>
              <w:t>- The following segments are set to be sent outbound by this trigger:</w:t>
            </w:r>
          </w:p>
          <w:p w14:paraId="1C36D4C8" w14:textId="77777777"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MSH</w:t>
            </w:r>
          </w:p>
          <w:p w14:paraId="7E8DBC58" w14:textId="77777777"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PID</w:t>
            </w:r>
          </w:p>
          <w:p w14:paraId="1E7F64F2" w14:textId="739EFF94"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PV1</w:t>
            </w:r>
          </w:p>
          <w:p w14:paraId="12F8C8A1" w14:textId="1A5D8D20"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PV2</w:t>
            </w:r>
          </w:p>
          <w:p w14:paraId="18505DD3" w14:textId="77777777"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IN1</w:t>
            </w:r>
          </w:p>
          <w:p w14:paraId="5E2C2D2F" w14:textId="77777777"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IN2</w:t>
            </w:r>
          </w:p>
          <w:p w14:paraId="5FCE537E" w14:textId="77777777" w:rsidR="00C365F3" w:rsidRDefault="00C365F3" w:rsidP="00C365F3">
            <w:pPr>
              <w:numPr>
                <w:ilvl w:val="0"/>
                <w:numId w:val="30"/>
              </w:numPr>
              <w:spacing w:after="0" w:line="240" w:lineRule="auto"/>
              <w:rPr>
                <w:rStyle w:val="PlaceholderText"/>
                <w:rFonts w:ascii="Calibri" w:hAnsi="Calibri"/>
                <w:color w:val="auto"/>
                <w:sz w:val="22"/>
              </w:rPr>
            </w:pPr>
            <w:r>
              <w:rPr>
                <w:rStyle w:val="PlaceholderText"/>
                <w:rFonts w:ascii="Calibri" w:hAnsi="Calibri"/>
                <w:color w:val="auto"/>
                <w:sz w:val="22"/>
              </w:rPr>
              <w:t>HL7 IN3</w:t>
            </w:r>
          </w:p>
          <w:p w14:paraId="56BF8F69" w14:textId="77777777" w:rsidR="00A4476A" w:rsidRPr="00A4476A" w:rsidRDefault="005571E9" w:rsidP="005571E9">
            <w:pPr>
              <w:numPr>
                <w:ilvl w:val="0"/>
                <w:numId w:val="30"/>
              </w:numPr>
              <w:spacing w:after="0" w:line="240" w:lineRule="auto"/>
              <w:rPr>
                <w:rStyle w:val="PlaceholderText"/>
                <w:rFonts w:ascii="Calibri" w:eastAsia="Times New Roman" w:hAnsi="Calibri"/>
                <w:color w:val="auto"/>
                <w:sz w:val="22"/>
              </w:rPr>
            </w:pPr>
            <w:r>
              <w:rPr>
                <w:rStyle w:val="PlaceholderText"/>
                <w:rFonts w:ascii="Calibri" w:hAnsi="Calibri"/>
                <w:color w:val="auto"/>
                <w:sz w:val="22"/>
              </w:rPr>
              <w:t>HL7 ORC/OBR/NTE</w:t>
            </w:r>
            <w:r w:rsidR="00C365F3">
              <w:rPr>
                <w:rStyle w:val="PlaceholderText"/>
                <w:rFonts w:ascii="Calibri" w:hAnsi="Calibri"/>
                <w:color w:val="auto"/>
                <w:sz w:val="22"/>
              </w:rPr>
              <w:t xml:space="preserve">   </w:t>
            </w:r>
          </w:p>
          <w:p w14:paraId="52870D79" w14:textId="0DED8FCE" w:rsidR="00B00C3D" w:rsidRPr="00521CD3" w:rsidRDefault="00C365F3" w:rsidP="00A4476A">
            <w:pPr>
              <w:spacing w:after="0" w:line="240" w:lineRule="auto"/>
              <w:ind w:left="1512"/>
              <w:rPr>
                <w:rFonts w:ascii="Calibri" w:eastAsia="Times New Roman" w:hAnsi="Calibri"/>
                <w:color w:val="auto"/>
                <w:sz w:val="22"/>
              </w:rPr>
            </w:pPr>
            <w:r>
              <w:rPr>
                <w:rStyle w:val="PlaceholderText"/>
                <w:rFonts w:ascii="Calibri" w:hAnsi="Calibri"/>
                <w:color w:val="auto"/>
                <w:sz w:val="22"/>
              </w:rPr>
              <w:t xml:space="preserve">          </w:t>
            </w:r>
          </w:p>
        </w:tc>
      </w:tr>
      <w:tr w:rsidR="00B00C3D" w14:paraId="25C0A2E7" w14:textId="77777777" w:rsidTr="0094420E">
        <w:trPr>
          <w:trHeight w:val="495"/>
        </w:trPr>
        <w:tc>
          <w:tcPr>
            <w:tcW w:w="1635" w:type="dxa"/>
            <w:tcBorders>
              <w:top w:val="nil"/>
              <w:left w:val="nil"/>
              <w:bottom w:val="nil"/>
              <w:right w:val="nil"/>
            </w:tcBorders>
            <w:shd w:val="clear" w:color="000000" w:fill="F2F2F2"/>
            <w:noWrap/>
          </w:tcPr>
          <w:p w14:paraId="428D2511" w14:textId="6FC53C50" w:rsidR="00B00C3D" w:rsidRDefault="00B00C3D" w:rsidP="00717B1B">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FR.2018</w:t>
            </w:r>
            <w:r w:rsidRPr="00446162">
              <w:rPr>
                <w:rFonts w:ascii="Calibri" w:eastAsia="Times New Roman" w:hAnsi="Calibri"/>
                <w:color w:val="000000"/>
                <w:sz w:val="22"/>
              </w:rPr>
              <w:t>.</w:t>
            </w:r>
            <w:r>
              <w:rPr>
                <w:rFonts w:ascii="Calibri" w:eastAsia="Times New Roman" w:hAnsi="Calibri"/>
                <w:color w:val="000000"/>
                <w:sz w:val="22"/>
              </w:rPr>
              <w:t>01</w:t>
            </w:r>
            <w:r w:rsidRPr="00446162">
              <w:rPr>
                <w:rFonts w:ascii="Calibri" w:eastAsia="Times New Roman" w:hAnsi="Calibri"/>
                <w:color w:val="000000"/>
                <w:sz w:val="22"/>
              </w:rPr>
              <w:t>.</w:t>
            </w:r>
            <w:r w:rsidR="00717B1B">
              <w:rPr>
                <w:rFonts w:ascii="Calibri" w:eastAsia="Times New Roman" w:hAnsi="Calibri"/>
                <w:color w:val="000000"/>
                <w:sz w:val="22"/>
              </w:rPr>
              <w:t>4</w:t>
            </w:r>
          </w:p>
        </w:tc>
        <w:tc>
          <w:tcPr>
            <w:tcW w:w="2880" w:type="dxa"/>
            <w:tcBorders>
              <w:top w:val="nil"/>
              <w:left w:val="nil"/>
              <w:bottom w:val="nil"/>
              <w:right w:val="nil"/>
            </w:tcBorders>
          </w:tcPr>
          <w:p w14:paraId="2F751D0D" w14:textId="3A2020E2" w:rsidR="005E4D3F" w:rsidRDefault="00280B74" w:rsidP="00717B1B">
            <w:pPr>
              <w:spacing w:after="0" w:line="240" w:lineRule="auto"/>
              <w:rPr>
                <w:rFonts w:ascii="Calibri" w:eastAsia="Times New Roman" w:hAnsi="Calibri"/>
                <w:color w:val="auto"/>
                <w:sz w:val="22"/>
              </w:rPr>
            </w:pPr>
            <w:r>
              <w:rPr>
                <w:rFonts w:ascii="Calibri" w:eastAsia="Times New Roman" w:hAnsi="Calibri"/>
                <w:color w:val="auto"/>
                <w:sz w:val="22"/>
              </w:rPr>
              <w:t>Sub-Acti</w:t>
            </w:r>
            <w:r w:rsidR="00876CAA">
              <w:rPr>
                <w:rFonts w:ascii="Calibri" w:eastAsia="Times New Roman" w:hAnsi="Calibri"/>
                <w:color w:val="auto"/>
                <w:sz w:val="22"/>
              </w:rPr>
              <w:t>vi</w:t>
            </w:r>
            <w:r>
              <w:rPr>
                <w:rFonts w:ascii="Calibri" w:eastAsia="Times New Roman" w:hAnsi="Calibri"/>
                <w:color w:val="auto"/>
                <w:sz w:val="22"/>
              </w:rPr>
              <w:t>ty Types</w:t>
            </w:r>
            <w:r w:rsidR="00B00C3D">
              <w:rPr>
                <w:rFonts w:ascii="Calibri" w:eastAsia="Times New Roman" w:hAnsi="Calibri"/>
                <w:color w:val="auto"/>
                <w:sz w:val="22"/>
              </w:rPr>
              <w:t xml:space="preserve">: </w:t>
            </w:r>
          </w:p>
          <w:p w14:paraId="2A66C777" w14:textId="26863B58" w:rsidR="005E4D3F" w:rsidRDefault="005E4D3F" w:rsidP="00717B1B">
            <w:pPr>
              <w:spacing w:after="0" w:line="240" w:lineRule="auto"/>
              <w:rPr>
                <w:rFonts w:ascii="Calibri" w:eastAsia="Times New Roman" w:hAnsi="Calibri"/>
                <w:color w:val="auto"/>
                <w:sz w:val="22"/>
              </w:rPr>
            </w:pPr>
            <w:r>
              <w:rPr>
                <w:rFonts w:ascii="Calibri" w:eastAsia="Times New Roman" w:hAnsi="Calibri"/>
                <w:color w:val="auto"/>
                <w:sz w:val="22"/>
              </w:rPr>
              <w:t>-</w:t>
            </w:r>
            <w:r w:rsidRPr="00011946">
              <w:rPr>
                <w:rFonts w:ascii="Calibri" w:eastAsia="Times New Roman" w:hAnsi="Calibri"/>
                <w:b/>
                <w:color w:val="auto"/>
                <w:sz w:val="22"/>
              </w:rPr>
              <w:t>Bridge Diets</w:t>
            </w:r>
            <w:r w:rsidR="00280B74">
              <w:rPr>
                <w:rFonts w:ascii="Calibri" w:eastAsia="Times New Roman" w:hAnsi="Calibri"/>
                <w:color w:val="auto"/>
                <w:sz w:val="22"/>
              </w:rPr>
              <w:t xml:space="preserve"> (associated with </w:t>
            </w:r>
            <w:r w:rsidR="00011946">
              <w:rPr>
                <w:rFonts w:ascii="Calibri" w:eastAsia="Times New Roman" w:hAnsi="Calibri"/>
                <w:color w:val="auto"/>
                <w:sz w:val="22"/>
              </w:rPr>
              <w:t>activity type CDF meaning of DIETARY)</w:t>
            </w:r>
          </w:p>
          <w:p w14:paraId="167F99EA" w14:textId="60AFE10C" w:rsidR="00011946" w:rsidRDefault="005E4D3F" w:rsidP="00717B1B">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Pr="00011946">
              <w:rPr>
                <w:rFonts w:ascii="Calibri" w:eastAsia="Times New Roman" w:hAnsi="Calibri"/>
                <w:b/>
                <w:color w:val="auto"/>
                <w:sz w:val="22"/>
              </w:rPr>
              <w:t>Bridge Monitoring</w:t>
            </w:r>
            <w:r w:rsidR="00011946">
              <w:rPr>
                <w:rFonts w:ascii="Calibri" w:eastAsia="Times New Roman" w:hAnsi="Calibri"/>
                <w:color w:val="auto"/>
                <w:sz w:val="22"/>
              </w:rPr>
              <w:t xml:space="preserve"> (associated with activity type CDF meaning of </w:t>
            </w:r>
            <w:r w:rsidR="00011946" w:rsidRPr="00011946">
              <w:rPr>
                <w:rFonts w:ascii="Calibri" w:eastAsia="Times New Roman" w:hAnsi="Calibri"/>
                <w:color w:val="auto"/>
                <w:sz w:val="22"/>
              </w:rPr>
              <w:t>ASMTTXMONITO</w:t>
            </w:r>
            <w:r w:rsidR="00011946">
              <w:rPr>
                <w:rFonts w:ascii="Calibri" w:eastAsia="Times New Roman" w:hAnsi="Calibri"/>
                <w:color w:val="auto"/>
                <w:sz w:val="22"/>
              </w:rPr>
              <w:t>)</w:t>
            </w:r>
          </w:p>
          <w:p w14:paraId="3BD3CCC0" w14:textId="27705A5A" w:rsidR="00B00C3D" w:rsidRDefault="00B00C3D" w:rsidP="00717B1B">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4762B7D8" w14:textId="26BBD83B" w:rsidR="00B00C3D" w:rsidRDefault="00B00C3D" w:rsidP="00717B1B">
            <w:pPr>
              <w:spacing w:after="0" w:line="240" w:lineRule="auto"/>
              <w:rPr>
                <w:rFonts w:ascii="Calibri" w:eastAsia="Times New Roman" w:hAnsi="Calibri"/>
                <w:color w:val="auto"/>
                <w:sz w:val="22"/>
              </w:rPr>
            </w:pPr>
            <w:r>
              <w:rPr>
                <w:rFonts w:ascii="Calibri" w:eastAsia="Times New Roman" w:hAnsi="Calibri"/>
                <w:color w:val="auto"/>
                <w:sz w:val="22"/>
              </w:rPr>
              <w:t xml:space="preserve">All </w:t>
            </w:r>
            <w:r w:rsidR="00A10EDF">
              <w:rPr>
                <w:rFonts w:ascii="Calibri" w:eastAsia="Times New Roman" w:hAnsi="Calibri"/>
                <w:color w:val="auto"/>
                <w:sz w:val="22"/>
              </w:rPr>
              <w:t xml:space="preserve">breast milk/infant feeding orders to be sent outbound to Bridge require </w:t>
            </w:r>
            <w:r w:rsidR="005918B3">
              <w:rPr>
                <w:rFonts w:ascii="Calibri" w:eastAsia="Times New Roman" w:hAnsi="Calibri"/>
                <w:color w:val="auto"/>
                <w:sz w:val="22"/>
              </w:rPr>
              <w:t xml:space="preserve">a </w:t>
            </w:r>
            <w:r w:rsidR="00A10EDF">
              <w:rPr>
                <w:rFonts w:ascii="Calibri" w:eastAsia="Times New Roman" w:hAnsi="Calibri"/>
                <w:color w:val="auto"/>
                <w:sz w:val="22"/>
              </w:rPr>
              <w:t xml:space="preserve">Sub-Activity type which has a </w:t>
            </w:r>
            <w:r w:rsidR="005918B3">
              <w:rPr>
                <w:rFonts w:ascii="Calibri" w:eastAsia="Times New Roman" w:hAnsi="Calibri"/>
                <w:color w:val="auto"/>
                <w:sz w:val="22"/>
              </w:rPr>
              <w:t xml:space="preserve">unique </w:t>
            </w:r>
            <w:r w:rsidR="00A10EDF">
              <w:rPr>
                <w:rFonts w:ascii="Calibri" w:eastAsia="Times New Roman" w:hAnsi="Calibri"/>
                <w:color w:val="auto"/>
                <w:sz w:val="22"/>
              </w:rPr>
              <w:t xml:space="preserve">CDF meaning of </w:t>
            </w:r>
            <w:r w:rsidR="005E4D3F">
              <w:rPr>
                <w:rFonts w:ascii="Calibri" w:eastAsia="Times New Roman" w:hAnsi="Calibri"/>
                <w:color w:val="auto"/>
                <w:sz w:val="22"/>
              </w:rPr>
              <w:t>BRIDGE</w:t>
            </w:r>
            <w:r>
              <w:rPr>
                <w:rFonts w:ascii="Calibri" w:eastAsia="Times New Roman" w:hAnsi="Calibri"/>
                <w:color w:val="auto"/>
                <w:sz w:val="22"/>
              </w:rPr>
              <w:t xml:space="preserve">.  </w:t>
            </w:r>
            <w:r w:rsidR="005E4D3F">
              <w:rPr>
                <w:rFonts w:ascii="Calibri" w:eastAsia="Times New Roman" w:hAnsi="Calibri"/>
                <w:color w:val="auto"/>
                <w:sz w:val="22"/>
              </w:rPr>
              <w:t>T</w:t>
            </w:r>
            <w:r>
              <w:rPr>
                <w:rFonts w:ascii="Calibri" w:eastAsia="Times New Roman" w:hAnsi="Calibri"/>
                <w:color w:val="auto"/>
                <w:sz w:val="22"/>
              </w:rPr>
              <w:t xml:space="preserve">he CDF meaning of the </w:t>
            </w:r>
            <w:r w:rsidR="005918B3">
              <w:rPr>
                <w:rFonts w:ascii="Calibri" w:eastAsia="Times New Roman" w:hAnsi="Calibri"/>
                <w:color w:val="auto"/>
                <w:sz w:val="22"/>
              </w:rPr>
              <w:t>Sub-A</w:t>
            </w:r>
            <w:r>
              <w:rPr>
                <w:rFonts w:ascii="Calibri" w:eastAsia="Times New Roman" w:hAnsi="Calibri"/>
                <w:color w:val="auto"/>
                <w:sz w:val="22"/>
              </w:rPr>
              <w:t xml:space="preserve">ctivity type has to be </w:t>
            </w:r>
            <w:r w:rsidR="005E4D3F">
              <w:rPr>
                <w:rFonts w:ascii="Calibri" w:eastAsia="Times New Roman" w:hAnsi="Calibri"/>
                <w:color w:val="auto"/>
                <w:sz w:val="22"/>
              </w:rPr>
              <w:t xml:space="preserve">BRIDGE, otherwise, </w:t>
            </w:r>
            <w:r>
              <w:rPr>
                <w:rFonts w:ascii="Calibri" w:eastAsia="Times New Roman" w:hAnsi="Calibri"/>
                <w:color w:val="auto"/>
                <w:sz w:val="22"/>
              </w:rPr>
              <w:t xml:space="preserve">the orders </w:t>
            </w:r>
            <w:r w:rsidR="005E4D3F">
              <w:rPr>
                <w:rFonts w:ascii="Calibri" w:eastAsia="Times New Roman" w:hAnsi="Calibri"/>
                <w:color w:val="auto"/>
                <w:sz w:val="22"/>
              </w:rPr>
              <w:t>could</w:t>
            </w:r>
            <w:r>
              <w:rPr>
                <w:rFonts w:ascii="Calibri" w:eastAsia="Times New Roman" w:hAnsi="Calibri"/>
                <w:color w:val="auto"/>
                <w:sz w:val="22"/>
              </w:rPr>
              <w:t xml:space="preserve"> be suppressed by the global ESO Orders Suppression script</w:t>
            </w:r>
            <w:r w:rsidR="005E4D3F">
              <w:rPr>
                <w:rFonts w:ascii="Calibri" w:eastAsia="Times New Roman" w:hAnsi="Calibri"/>
                <w:color w:val="auto"/>
                <w:sz w:val="22"/>
              </w:rPr>
              <w:t xml:space="preserve"> or not routed to the proper </w:t>
            </w:r>
            <w:r w:rsidR="005E4D3F" w:rsidRPr="00011946">
              <w:rPr>
                <w:rFonts w:ascii="Calibri" w:eastAsia="Times New Roman" w:hAnsi="Calibri"/>
                <w:color w:val="auto"/>
                <w:sz w:val="22"/>
              </w:rPr>
              <w:t>comserve</w:t>
            </w:r>
            <w:r w:rsidR="00011946" w:rsidRPr="00011946">
              <w:rPr>
                <w:rFonts w:ascii="Calibri" w:eastAsia="Times New Roman" w:hAnsi="Calibri"/>
                <w:color w:val="auto"/>
                <w:sz w:val="22"/>
              </w:rPr>
              <w:t xml:space="preserve">r, </w:t>
            </w:r>
            <w:r w:rsidR="00011946" w:rsidRPr="00011946">
              <w:rPr>
                <w:rStyle w:val="PlaceholderText"/>
                <w:rFonts w:ascii="Calibri" w:hAnsi="Calibri"/>
                <w:color w:val="auto"/>
                <w:sz w:val="22"/>
              </w:rPr>
              <w:t>ORM_TCP_BRIDGE_OUT</w:t>
            </w:r>
            <w:r w:rsidRPr="00011946">
              <w:rPr>
                <w:rFonts w:ascii="Calibri" w:eastAsia="Times New Roman" w:hAnsi="Calibri"/>
                <w:color w:val="auto"/>
                <w:sz w:val="22"/>
              </w:rPr>
              <w:t>.</w:t>
            </w:r>
            <w:r>
              <w:rPr>
                <w:rFonts w:ascii="Calibri" w:eastAsia="Times New Roman" w:hAnsi="Calibri"/>
                <w:color w:val="auto"/>
                <w:sz w:val="22"/>
              </w:rPr>
              <w:t xml:space="preserve"> (Note: Code</w:t>
            </w:r>
            <w:r w:rsidR="005712C4">
              <w:rPr>
                <w:rFonts w:ascii="Calibri" w:eastAsia="Times New Roman" w:hAnsi="Calibri"/>
                <w:color w:val="auto"/>
                <w:sz w:val="22"/>
              </w:rPr>
              <w:t xml:space="preserve"> </w:t>
            </w:r>
            <w:r>
              <w:rPr>
                <w:rFonts w:ascii="Calibri" w:eastAsia="Times New Roman" w:hAnsi="Calibri"/>
                <w:color w:val="auto"/>
                <w:sz w:val="22"/>
              </w:rPr>
              <w:t xml:space="preserve">set </w:t>
            </w:r>
            <w:r w:rsidR="005712C4">
              <w:rPr>
                <w:rFonts w:ascii="Calibri" w:eastAsia="Times New Roman" w:hAnsi="Calibri"/>
                <w:color w:val="auto"/>
                <w:sz w:val="22"/>
              </w:rPr>
              <w:t>5801</w:t>
            </w:r>
            <w:r>
              <w:rPr>
                <w:rFonts w:ascii="Calibri" w:eastAsia="Times New Roman" w:hAnsi="Calibri"/>
                <w:color w:val="auto"/>
                <w:sz w:val="22"/>
              </w:rPr>
              <w:t xml:space="preserve"> Activity </w:t>
            </w:r>
            <w:r w:rsidR="005712C4">
              <w:rPr>
                <w:rFonts w:ascii="Calibri" w:eastAsia="Times New Roman" w:hAnsi="Calibri"/>
                <w:color w:val="auto"/>
                <w:sz w:val="22"/>
              </w:rPr>
              <w:t xml:space="preserve">Sub </w:t>
            </w:r>
            <w:r>
              <w:rPr>
                <w:rFonts w:ascii="Calibri" w:eastAsia="Times New Roman" w:hAnsi="Calibri"/>
                <w:color w:val="auto"/>
                <w:sz w:val="22"/>
              </w:rPr>
              <w:t>Type)</w:t>
            </w:r>
          </w:p>
          <w:p w14:paraId="3133A7FF" w14:textId="77777777" w:rsidR="00B00C3D" w:rsidRDefault="00B00C3D" w:rsidP="00717B1B">
            <w:pPr>
              <w:spacing w:after="0" w:line="240" w:lineRule="auto"/>
              <w:rPr>
                <w:rFonts w:ascii="Calibri" w:eastAsia="Times New Roman" w:hAnsi="Calibri"/>
                <w:color w:val="auto"/>
                <w:sz w:val="22"/>
              </w:rPr>
            </w:pPr>
          </w:p>
        </w:tc>
      </w:tr>
      <w:tr w:rsidR="00B00C3D" w14:paraId="0784A5B7" w14:textId="77777777" w:rsidTr="0094420E">
        <w:trPr>
          <w:trHeight w:val="495"/>
        </w:trPr>
        <w:tc>
          <w:tcPr>
            <w:tcW w:w="1635" w:type="dxa"/>
            <w:tcBorders>
              <w:top w:val="nil"/>
              <w:left w:val="nil"/>
              <w:bottom w:val="nil"/>
              <w:right w:val="nil"/>
            </w:tcBorders>
            <w:shd w:val="clear" w:color="000000" w:fill="F2F2F2"/>
            <w:noWrap/>
          </w:tcPr>
          <w:p w14:paraId="00D71A52" w14:textId="77777777" w:rsidR="00B00C3D" w:rsidRDefault="00B00C3D" w:rsidP="00717B1B">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01</w:t>
            </w:r>
            <w:r w:rsidRPr="00446162">
              <w:rPr>
                <w:rFonts w:ascii="Calibri" w:eastAsia="Times New Roman" w:hAnsi="Calibri"/>
                <w:color w:val="000000"/>
                <w:sz w:val="22"/>
              </w:rPr>
              <w:t>.</w:t>
            </w:r>
            <w:r w:rsidR="00717B1B">
              <w:rPr>
                <w:rFonts w:ascii="Calibri" w:eastAsia="Times New Roman" w:hAnsi="Calibri"/>
                <w:color w:val="000000"/>
                <w:sz w:val="22"/>
              </w:rPr>
              <w:t>5</w:t>
            </w:r>
          </w:p>
          <w:p w14:paraId="6A363369" w14:textId="57195B8F" w:rsidR="007327D1" w:rsidRDefault="007327D1" w:rsidP="00717B1B">
            <w:pPr>
              <w:spacing w:after="0" w:line="240" w:lineRule="auto"/>
              <w:rPr>
                <w:rFonts w:ascii="Calibri" w:eastAsia="Times New Roman" w:hAnsi="Calibri"/>
                <w:color w:val="000000"/>
                <w:sz w:val="22"/>
              </w:rPr>
            </w:pPr>
          </w:p>
          <w:p w14:paraId="6BF6EED0" w14:textId="77777777" w:rsidR="007327D1" w:rsidRPr="007327D1" w:rsidRDefault="007327D1" w:rsidP="007327D1">
            <w:pPr>
              <w:rPr>
                <w:rFonts w:ascii="Calibri" w:eastAsia="Times New Roman" w:hAnsi="Calibri"/>
                <w:sz w:val="22"/>
              </w:rPr>
            </w:pPr>
          </w:p>
          <w:p w14:paraId="2CD53606" w14:textId="77777777" w:rsidR="007327D1" w:rsidRPr="007327D1" w:rsidRDefault="007327D1" w:rsidP="007327D1">
            <w:pPr>
              <w:rPr>
                <w:rFonts w:ascii="Calibri" w:eastAsia="Times New Roman" w:hAnsi="Calibri"/>
                <w:sz w:val="22"/>
              </w:rPr>
            </w:pPr>
          </w:p>
          <w:p w14:paraId="47D7176D" w14:textId="4F8311E9" w:rsidR="007327D1" w:rsidRPr="007327D1" w:rsidRDefault="007327D1" w:rsidP="007327D1">
            <w:pPr>
              <w:rPr>
                <w:rFonts w:ascii="Calibri" w:eastAsia="Times New Roman" w:hAnsi="Calibri"/>
                <w:sz w:val="22"/>
              </w:rPr>
            </w:pPr>
          </w:p>
        </w:tc>
        <w:tc>
          <w:tcPr>
            <w:tcW w:w="2880" w:type="dxa"/>
            <w:tcBorders>
              <w:top w:val="nil"/>
              <w:left w:val="nil"/>
              <w:bottom w:val="nil"/>
              <w:right w:val="nil"/>
            </w:tcBorders>
          </w:tcPr>
          <w:p w14:paraId="4F01886A" w14:textId="5D1DD0C7" w:rsidR="00717B1B" w:rsidRDefault="00717B1B" w:rsidP="00717B1B">
            <w:pPr>
              <w:spacing w:after="0" w:line="240" w:lineRule="auto"/>
              <w:rPr>
                <w:rFonts w:ascii="Calibri" w:eastAsia="Times New Roman" w:hAnsi="Calibri"/>
                <w:color w:val="auto"/>
                <w:sz w:val="22"/>
              </w:rPr>
            </w:pPr>
            <w:r>
              <w:rPr>
                <w:rFonts w:ascii="Calibri" w:eastAsia="Times New Roman" w:hAnsi="Calibri"/>
                <w:color w:val="auto"/>
                <w:sz w:val="22"/>
              </w:rPr>
              <w:t>Global Scripts:</w:t>
            </w:r>
          </w:p>
          <w:p w14:paraId="3C5F2587" w14:textId="2F79B2E6" w:rsidR="00B00C3D" w:rsidRDefault="005B7A3A" w:rsidP="00717B1B">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00B00C3D">
              <w:rPr>
                <w:rFonts w:ascii="Calibri" w:eastAsia="Times New Roman" w:hAnsi="Calibri"/>
                <w:color w:val="auto"/>
                <w:sz w:val="22"/>
              </w:rPr>
              <w:t>ESO Suppression Script: eso_get_order_selection</w:t>
            </w:r>
          </w:p>
          <w:p w14:paraId="292F727A" w14:textId="77777777" w:rsidR="00B00C3D" w:rsidRDefault="00B00C3D" w:rsidP="00717B1B">
            <w:pPr>
              <w:spacing w:after="0" w:line="240" w:lineRule="auto"/>
              <w:rPr>
                <w:rFonts w:ascii="Calibri" w:eastAsia="Times New Roman" w:hAnsi="Calibri"/>
                <w:color w:val="auto"/>
                <w:sz w:val="22"/>
              </w:rPr>
            </w:pPr>
            <w:r>
              <w:rPr>
                <w:rFonts w:ascii="Calibri" w:eastAsia="Times New Roman" w:hAnsi="Calibri"/>
                <w:color w:val="auto"/>
                <w:sz w:val="22"/>
              </w:rPr>
              <w:t>.prg</w:t>
            </w:r>
          </w:p>
          <w:p w14:paraId="1C478245" w14:textId="77777777" w:rsidR="00B00C3D" w:rsidRDefault="00B00C3D" w:rsidP="00717B1B">
            <w:pPr>
              <w:spacing w:after="0" w:line="240" w:lineRule="auto"/>
              <w:rPr>
                <w:rFonts w:ascii="Calibri" w:eastAsia="Times New Roman" w:hAnsi="Calibri"/>
                <w:color w:val="auto"/>
                <w:sz w:val="22"/>
              </w:rPr>
            </w:pPr>
          </w:p>
          <w:p w14:paraId="09134165" w14:textId="77777777" w:rsidR="006B180B" w:rsidRDefault="006B180B" w:rsidP="00717B1B">
            <w:pPr>
              <w:spacing w:after="0" w:line="240" w:lineRule="auto"/>
              <w:rPr>
                <w:rFonts w:ascii="Calibri" w:eastAsia="Times New Roman" w:hAnsi="Calibri"/>
                <w:color w:val="auto"/>
                <w:sz w:val="22"/>
              </w:rPr>
            </w:pPr>
          </w:p>
          <w:p w14:paraId="78784ED8" w14:textId="1159DD81" w:rsidR="00F218C6" w:rsidRDefault="00F218C6" w:rsidP="00717B1B">
            <w:pPr>
              <w:spacing w:after="0" w:line="240" w:lineRule="auto"/>
              <w:rPr>
                <w:rStyle w:val="PlaceholderText"/>
                <w:rFonts w:ascii="Calibri" w:hAnsi="Calibri"/>
                <w:color w:val="auto"/>
                <w:sz w:val="22"/>
              </w:rPr>
            </w:pPr>
            <w:r w:rsidRPr="008F1901">
              <w:rPr>
                <w:rStyle w:val="PlaceholderText"/>
                <w:rFonts w:ascii="Calibri" w:hAnsi="Calibri"/>
                <w:color w:val="auto"/>
                <w:sz w:val="22"/>
              </w:rPr>
              <w:t xml:space="preserve">- route_out </w:t>
            </w:r>
          </w:p>
          <w:p w14:paraId="3A759F3E" w14:textId="77777777" w:rsidR="00F218C6" w:rsidRDefault="00F218C6" w:rsidP="00717B1B">
            <w:pPr>
              <w:spacing w:after="0" w:line="240" w:lineRule="auto"/>
              <w:rPr>
                <w:rStyle w:val="PlaceholderText"/>
                <w:rFonts w:ascii="Calibri" w:hAnsi="Calibri"/>
                <w:color w:val="auto"/>
                <w:sz w:val="22"/>
              </w:rPr>
            </w:pPr>
          </w:p>
          <w:p w14:paraId="034C77F0" w14:textId="77777777" w:rsidR="00F218C6" w:rsidRDefault="00F218C6" w:rsidP="00717B1B">
            <w:pPr>
              <w:spacing w:after="0" w:line="240" w:lineRule="auto"/>
              <w:rPr>
                <w:rFonts w:ascii="Calibri" w:eastAsia="Times New Roman" w:hAnsi="Calibri"/>
                <w:color w:val="auto"/>
                <w:sz w:val="22"/>
              </w:rPr>
            </w:pPr>
          </w:p>
          <w:p w14:paraId="361D96AB" w14:textId="77777777" w:rsidR="00F218C6" w:rsidRDefault="00F218C6" w:rsidP="00717B1B">
            <w:pPr>
              <w:spacing w:after="0" w:line="240" w:lineRule="auto"/>
              <w:rPr>
                <w:rFonts w:ascii="Calibri" w:eastAsia="Times New Roman" w:hAnsi="Calibri"/>
                <w:color w:val="auto"/>
                <w:sz w:val="22"/>
              </w:rPr>
            </w:pPr>
          </w:p>
          <w:p w14:paraId="1BEAB15C" w14:textId="77777777" w:rsidR="00F218C6" w:rsidRDefault="00F218C6" w:rsidP="00717B1B">
            <w:pPr>
              <w:spacing w:after="0" w:line="240" w:lineRule="auto"/>
              <w:rPr>
                <w:rFonts w:ascii="Calibri" w:eastAsia="Times New Roman" w:hAnsi="Calibri"/>
                <w:color w:val="auto"/>
                <w:sz w:val="22"/>
              </w:rPr>
            </w:pPr>
          </w:p>
          <w:p w14:paraId="7C2E7082" w14:textId="77777777" w:rsidR="00F218C6" w:rsidRDefault="00F218C6" w:rsidP="00717B1B">
            <w:pPr>
              <w:spacing w:after="0" w:line="240" w:lineRule="auto"/>
              <w:rPr>
                <w:rFonts w:ascii="Calibri" w:eastAsia="Times New Roman" w:hAnsi="Calibri"/>
                <w:color w:val="auto"/>
                <w:sz w:val="22"/>
              </w:rPr>
            </w:pPr>
          </w:p>
          <w:p w14:paraId="6F3B5374" w14:textId="77777777" w:rsidR="00F218C6" w:rsidRPr="00AE4A66" w:rsidRDefault="00F218C6" w:rsidP="00717B1B">
            <w:pPr>
              <w:spacing w:after="0" w:line="240" w:lineRule="auto"/>
              <w:rPr>
                <w:rFonts w:ascii="Calibri" w:eastAsia="Times New Roman" w:hAnsi="Calibri"/>
                <w:vanish/>
                <w:color w:val="auto"/>
                <w:sz w:val="22"/>
                <w:specVanish/>
              </w:rPr>
            </w:pPr>
          </w:p>
          <w:p w14:paraId="7E5D63A2" w14:textId="77777777" w:rsidR="00B00C3D" w:rsidRDefault="00B00C3D" w:rsidP="00717B1B">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5D726355" w14:textId="77777777" w:rsidR="00717B1B" w:rsidRDefault="00717B1B" w:rsidP="00717B1B">
            <w:pPr>
              <w:spacing w:after="0" w:line="240" w:lineRule="auto"/>
              <w:rPr>
                <w:rFonts w:ascii="Calibri" w:eastAsia="Times New Roman" w:hAnsi="Calibri"/>
                <w:color w:val="auto"/>
                <w:sz w:val="22"/>
              </w:rPr>
            </w:pPr>
          </w:p>
          <w:p w14:paraId="085C13DC" w14:textId="77777777" w:rsidR="00F218C6" w:rsidRDefault="00B00C3D" w:rsidP="00717B1B">
            <w:pPr>
              <w:spacing w:after="0" w:line="240" w:lineRule="auto"/>
              <w:rPr>
                <w:rFonts w:ascii="Calibri" w:eastAsia="Times New Roman" w:hAnsi="Calibri"/>
                <w:color w:val="auto"/>
                <w:sz w:val="22"/>
              </w:rPr>
            </w:pPr>
            <w:r>
              <w:rPr>
                <w:rFonts w:ascii="Calibri" w:eastAsia="Times New Roman" w:hAnsi="Calibri"/>
                <w:color w:val="auto"/>
                <w:sz w:val="22"/>
              </w:rPr>
              <w:t>Addition made to the eso_get_order_selection script to un-suppress all orders with a</w:t>
            </w:r>
            <w:r w:rsidR="005E4D3F">
              <w:rPr>
                <w:rFonts w:ascii="Calibri" w:eastAsia="Times New Roman" w:hAnsi="Calibri"/>
                <w:color w:val="auto"/>
                <w:sz w:val="22"/>
              </w:rPr>
              <w:t xml:space="preserve"> sub-</w:t>
            </w:r>
            <w:r>
              <w:rPr>
                <w:rFonts w:ascii="Calibri" w:eastAsia="Times New Roman" w:hAnsi="Calibri"/>
                <w:color w:val="auto"/>
                <w:sz w:val="22"/>
              </w:rPr>
              <w:t xml:space="preserve">activity type having the CDF meaning of </w:t>
            </w:r>
            <w:r w:rsidR="00F218C6">
              <w:rPr>
                <w:rFonts w:ascii="Calibri" w:eastAsia="Times New Roman" w:hAnsi="Calibri"/>
                <w:color w:val="auto"/>
                <w:sz w:val="22"/>
              </w:rPr>
              <w:t>BRIDGE</w:t>
            </w:r>
            <w:r>
              <w:rPr>
                <w:rFonts w:ascii="Calibri" w:eastAsia="Times New Roman" w:hAnsi="Calibri"/>
                <w:color w:val="auto"/>
                <w:sz w:val="22"/>
              </w:rPr>
              <w:t>.</w:t>
            </w:r>
          </w:p>
          <w:p w14:paraId="7583723B" w14:textId="77777777" w:rsidR="00F218C6" w:rsidRDefault="00F218C6" w:rsidP="00717B1B">
            <w:pPr>
              <w:spacing w:after="0" w:line="240" w:lineRule="auto"/>
              <w:rPr>
                <w:rFonts w:ascii="Calibri" w:eastAsia="Times New Roman" w:hAnsi="Calibri"/>
                <w:color w:val="auto"/>
                <w:sz w:val="22"/>
              </w:rPr>
            </w:pPr>
          </w:p>
          <w:p w14:paraId="2915AE74" w14:textId="65F921CB" w:rsidR="00F218C6" w:rsidRPr="008F1901" w:rsidRDefault="00F218C6" w:rsidP="00717B1B">
            <w:pPr>
              <w:spacing w:after="0" w:line="240" w:lineRule="auto"/>
              <w:rPr>
                <w:rStyle w:val="PlaceholderText"/>
                <w:rFonts w:ascii="Calibri" w:hAnsi="Calibri"/>
                <w:color w:val="auto"/>
                <w:sz w:val="22"/>
              </w:rPr>
            </w:pPr>
            <w:r w:rsidRPr="00FE16F3">
              <w:rPr>
                <w:rStyle w:val="PlaceholderText"/>
                <w:rFonts w:ascii="Calibri" w:hAnsi="Calibri"/>
                <w:color w:val="auto"/>
                <w:sz w:val="22"/>
              </w:rPr>
              <w:t xml:space="preserve">- </w:t>
            </w:r>
            <w:r w:rsidRPr="00F218C6">
              <w:rPr>
                <w:rStyle w:val="PlaceholderText"/>
                <w:rFonts w:ascii="Calibri" w:hAnsi="Calibri"/>
                <w:color w:val="auto"/>
                <w:sz w:val="22"/>
              </w:rPr>
              <w:t>route_out (global</w:t>
            </w:r>
            <w:r>
              <w:rPr>
                <w:rStyle w:val="PlaceholderText"/>
                <w:rFonts w:ascii="Calibri" w:hAnsi="Calibri"/>
                <w:color w:val="auto"/>
                <w:sz w:val="22"/>
              </w:rPr>
              <w:t xml:space="preserve"> script</w:t>
            </w:r>
            <w:r w:rsidRPr="008F1901">
              <w:rPr>
                <w:rStyle w:val="PlaceholderText"/>
                <w:rFonts w:ascii="Calibri" w:hAnsi="Calibri"/>
                <w:color w:val="auto"/>
                <w:sz w:val="22"/>
              </w:rPr>
              <w:t xml:space="preserve">):  Logic to route BayCare </w:t>
            </w:r>
            <w:r>
              <w:rPr>
                <w:rFonts w:ascii="Calibri" w:eastAsia="Times New Roman" w:hAnsi="Calibri"/>
                <w:color w:val="auto"/>
                <w:sz w:val="22"/>
              </w:rPr>
              <w:t xml:space="preserve">breast </w:t>
            </w:r>
            <w:r w:rsidRPr="00011946">
              <w:rPr>
                <w:rFonts w:ascii="Calibri" w:eastAsia="Times New Roman" w:hAnsi="Calibri"/>
                <w:color w:val="auto"/>
                <w:sz w:val="22"/>
              </w:rPr>
              <w:t xml:space="preserve">milk/infant feeding orders </w:t>
            </w:r>
            <w:r w:rsidRPr="00011946">
              <w:rPr>
                <w:rStyle w:val="PlaceholderText"/>
                <w:rFonts w:ascii="Calibri" w:hAnsi="Calibri"/>
                <w:color w:val="auto"/>
                <w:sz w:val="22"/>
              </w:rPr>
              <w:t>for BRIDGE to the ORM_TCP_</w:t>
            </w:r>
            <w:r w:rsidR="007037EF" w:rsidRPr="00011946">
              <w:rPr>
                <w:rStyle w:val="PlaceholderText"/>
                <w:rFonts w:ascii="Calibri" w:hAnsi="Calibri"/>
                <w:color w:val="auto"/>
                <w:sz w:val="22"/>
              </w:rPr>
              <w:t>BRIDGE</w:t>
            </w:r>
            <w:r w:rsidRPr="00011946">
              <w:rPr>
                <w:rStyle w:val="PlaceholderText"/>
                <w:rFonts w:ascii="Calibri" w:hAnsi="Calibri"/>
                <w:color w:val="auto"/>
                <w:sz w:val="22"/>
              </w:rPr>
              <w:t>_OUT comserver. Logic is based on</w:t>
            </w:r>
            <w:r w:rsidRPr="008F1901">
              <w:rPr>
                <w:rStyle w:val="PlaceholderText"/>
                <w:rFonts w:ascii="Calibri" w:hAnsi="Calibri"/>
                <w:color w:val="auto"/>
                <w:sz w:val="22"/>
              </w:rPr>
              <w:t>:</w:t>
            </w:r>
          </w:p>
          <w:p w14:paraId="3FD25ECC" w14:textId="77777777" w:rsidR="00F218C6" w:rsidRPr="008F1901" w:rsidRDefault="00F218C6" w:rsidP="00717B1B">
            <w:pPr>
              <w:numPr>
                <w:ilvl w:val="0"/>
                <w:numId w:val="30"/>
              </w:numPr>
              <w:spacing w:after="0" w:line="240" w:lineRule="auto"/>
              <w:rPr>
                <w:rStyle w:val="PlaceholderText"/>
                <w:rFonts w:ascii="Calibri" w:hAnsi="Calibri"/>
                <w:color w:val="auto"/>
                <w:sz w:val="22"/>
              </w:rPr>
            </w:pPr>
            <w:r w:rsidRPr="008F1901">
              <w:rPr>
                <w:rStyle w:val="PlaceholderText"/>
                <w:rFonts w:ascii="Calibri" w:hAnsi="Calibri"/>
                <w:color w:val="auto"/>
                <w:sz w:val="22"/>
              </w:rPr>
              <w:t>Message Type = ORM</w:t>
            </w:r>
          </w:p>
          <w:p w14:paraId="048B9CF8" w14:textId="11BFC15F" w:rsidR="00F218C6" w:rsidRPr="00280B74" w:rsidRDefault="00F218C6" w:rsidP="00717B1B">
            <w:pPr>
              <w:numPr>
                <w:ilvl w:val="0"/>
                <w:numId w:val="30"/>
              </w:numPr>
              <w:spacing w:after="0" w:line="240" w:lineRule="auto"/>
              <w:rPr>
                <w:rFonts w:ascii="Calibri" w:hAnsi="Calibri"/>
                <w:color w:val="auto"/>
                <w:sz w:val="22"/>
              </w:rPr>
            </w:pPr>
            <w:r w:rsidRPr="008F1901">
              <w:rPr>
                <w:rStyle w:val="PlaceholderText"/>
                <w:rFonts w:ascii="Calibri" w:hAnsi="Calibri"/>
                <w:color w:val="auto"/>
                <w:sz w:val="22"/>
              </w:rPr>
              <w:t>CQM</w:t>
            </w:r>
            <w:r w:rsidR="007037EF">
              <w:rPr>
                <w:rStyle w:val="PlaceholderText"/>
                <w:rFonts w:ascii="Calibri" w:hAnsi="Calibri"/>
                <w:color w:val="auto"/>
                <w:sz w:val="22"/>
              </w:rPr>
              <w:t>SUBTYPE (Activity Type</w:t>
            </w:r>
            <w:r w:rsidR="00E44402">
              <w:rPr>
                <w:rStyle w:val="PlaceholderText"/>
                <w:rFonts w:ascii="Calibri" w:hAnsi="Calibri"/>
                <w:color w:val="auto"/>
                <w:sz w:val="22"/>
              </w:rPr>
              <w:t xml:space="preserve"> CDF Meaning</w:t>
            </w:r>
            <w:r w:rsidR="00280B74">
              <w:rPr>
                <w:rStyle w:val="PlaceholderText"/>
                <w:rFonts w:ascii="Calibri" w:hAnsi="Calibri"/>
                <w:color w:val="auto"/>
                <w:sz w:val="22"/>
              </w:rPr>
              <w:t>)</w:t>
            </w:r>
            <w:r w:rsidR="007037EF">
              <w:rPr>
                <w:rStyle w:val="PlaceholderText"/>
                <w:rFonts w:ascii="Calibri" w:hAnsi="Calibri"/>
                <w:color w:val="auto"/>
                <w:sz w:val="22"/>
              </w:rPr>
              <w:t xml:space="preserve"> </w:t>
            </w:r>
            <w:r w:rsidRPr="008F1901">
              <w:rPr>
                <w:rStyle w:val="PlaceholderText"/>
                <w:rFonts w:ascii="Calibri" w:hAnsi="Calibri"/>
                <w:color w:val="auto"/>
                <w:sz w:val="22"/>
              </w:rPr>
              <w:t xml:space="preserve">= </w:t>
            </w:r>
            <w:r w:rsidR="00280B74">
              <w:rPr>
                <w:rStyle w:val="PlaceholderText"/>
                <w:rFonts w:ascii="Calibri" w:hAnsi="Calibri"/>
                <w:color w:val="auto"/>
                <w:sz w:val="22"/>
              </w:rPr>
              <w:t xml:space="preserve">DIETARY with </w:t>
            </w:r>
            <w:r w:rsidR="00E44402">
              <w:rPr>
                <w:rFonts w:ascii="Calibri" w:eastAsia="Times New Roman" w:hAnsi="Calibri"/>
                <w:color w:val="auto"/>
                <w:sz w:val="22"/>
              </w:rPr>
              <w:t xml:space="preserve">Sub-Activity Type of </w:t>
            </w:r>
            <w:r w:rsidR="00280B74">
              <w:rPr>
                <w:rFonts w:ascii="Calibri" w:eastAsia="Times New Roman" w:hAnsi="Calibri"/>
                <w:color w:val="auto"/>
                <w:sz w:val="22"/>
              </w:rPr>
              <w:t>BRIDGE</w:t>
            </w:r>
          </w:p>
          <w:p w14:paraId="6A5B9293" w14:textId="39536B01" w:rsidR="00280B74" w:rsidRPr="00280B74" w:rsidRDefault="00280B74" w:rsidP="00717B1B">
            <w:pPr>
              <w:numPr>
                <w:ilvl w:val="0"/>
                <w:numId w:val="30"/>
              </w:numPr>
              <w:spacing w:after="0" w:line="240" w:lineRule="auto"/>
              <w:rPr>
                <w:rStyle w:val="PlaceholderText"/>
                <w:rFonts w:ascii="Calibri" w:hAnsi="Calibri"/>
                <w:color w:val="auto"/>
                <w:sz w:val="22"/>
              </w:rPr>
            </w:pPr>
            <w:r w:rsidRPr="00280B74">
              <w:rPr>
                <w:rFonts w:asciiTheme="minorHAnsi" w:hAnsiTheme="minorHAnsi" w:cs="Microsoft Sans Serif"/>
                <w:color w:val="auto"/>
                <w:sz w:val="22"/>
              </w:rPr>
              <w:t>ACTIVITY_SUBTYPE_CDM</w:t>
            </w:r>
            <w:r>
              <w:rPr>
                <w:rFonts w:asciiTheme="minorHAnsi" w:hAnsiTheme="minorHAnsi" w:cs="Microsoft Sans Serif"/>
                <w:color w:val="auto"/>
                <w:sz w:val="22"/>
              </w:rPr>
              <w:t xml:space="preserve"> = </w:t>
            </w:r>
            <w:r>
              <w:rPr>
                <w:rFonts w:ascii="Calibri" w:eastAsia="Times New Roman" w:hAnsi="Calibri"/>
                <w:color w:val="auto"/>
                <w:sz w:val="22"/>
              </w:rPr>
              <w:t>Sub-Activity Type of BRIDGE</w:t>
            </w:r>
          </w:p>
          <w:p w14:paraId="67E65998" w14:textId="77777777" w:rsidR="00F218C6" w:rsidRPr="008F1901" w:rsidRDefault="00F218C6" w:rsidP="00717B1B">
            <w:pPr>
              <w:spacing w:after="0" w:line="240" w:lineRule="auto"/>
              <w:ind w:left="222"/>
              <w:rPr>
                <w:rStyle w:val="PlaceholderText"/>
                <w:rFonts w:ascii="Calibri" w:hAnsi="Calibri"/>
                <w:color w:val="auto"/>
                <w:sz w:val="22"/>
              </w:rPr>
            </w:pPr>
          </w:p>
          <w:p w14:paraId="5FC4447F" w14:textId="4F72868F" w:rsidR="00B00C3D" w:rsidRDefault="00B00C3D" w:rsidP="00717B1B">
            <w:pPr>
              <w:spacing w:after="0" w:line="240" w:lineRule="auto"/>
              <w:rPr>
                <w:rFonts w:ascii="Calibri" w:eastAsia="Times New Roman" w:hAnsi="Calibri"/>
                <w:color w:val="auto"/>
                <w:sz w:val="22"/>
              </w:rPr>
            </w:pPr>
          </w:p>
        </w:tc>
      </w:tr>
      <w:tr w:rsidR="00B00C3D" w:rsidRPr="000C16A8" w14:paraId="02BA25A0" w14:textId="77777777" w:rsidTr="0094420E">
        <w:trPr>
          <w:trHeight w:val="495"/>
        </w:trPr>
        <w:tc>
          <w:tcPr>
            <w:tcW w:w="1635" w:type="dxa"/>
            <w:tcBorders>
              <w:top w:val="nil"/>
              <w:left w:val="nil"/>
              <w:bottom w:val="nil"/>
              <w:right w:val="nil"/>
            </w:tcBorders>
            <w:shd w:val="clear" w:color="000000" w:fill="F2F2F2"/>
            <w:noWrap/>
          </w:tcPr>
          <w:p w14:paraId="06D60E56" w14:textId="16381700" w:rsidR="00B00C3D" w:rsidRPr="000C16A8" w:rsidRDefault="00B00C3D" w:rsidP="00717B1B">
            <w:pPr>
              <w:spacing w:after="0" w:line="240" w:lineRule="auto"/>
              <w:rPr>
                <w:rFonts w:asciiTheme="minorHAnsi" w:eastAsia="Times New Roman" w:hAnsiTheme="minorHAnsi"/>
                <w:color w:val="000000"/>
                <w:sz w:val="22"/>
              </w:rPr>
            </w:pPr>
            <w:r w:rsidRPr="000C16A8">
              <w:rPr>
                <w:rFonts w:asciiTheme="minorHAnsi" w:eastAsia="Times New Roman" w:hAnsiTheme="minorHAnsi"/>
                <w:color w:val="000000"/>
                <w:sz w:val="22"/>
              </w:rPr>
              <w:lastRenderedPageBreak/>
              <w:t>FR.20</w:t>
            </w:r>
            <w:r>
              <w:rPr>
                <w:rFonts w:asciiTheme="minorHAnsi" w:eastAsia="Times New Roman" w:hAnsiTheme="minorHAnsi"/>
                <w:color w:val="000000"/>
                <w:sz w:val="22"/>
              </w:rPr>
              <w:t>18</w:t>
            </w:r>
            <w:r w:rsidRPr="000C16A8">
              <w:rPr>
                <w:rFonts w:asciiTheme="minorHAnsi" w:eastAsia="Times New Roman" w:hAnsiTheme="minorHAnsi"/>
                <w:color w:val="000000"/>
                <w:sz w:val="22"/>
              </w:rPr>
              <w:t>.</w:t>
            </w:r>
            <w:r>
              <w:rPr>
                <w:rFonts w:asciiTheme="minorHAnsi" w:eastAsia="Times New Roman" w:hAnsiTheme="minorHAnsi"/>
                <w:color w:val="000000"/>
                <w:sz w:val="22"/>
              </w:rPr>
              <w:t>01</w:t>
            </w:r>
            <w:r w:rsidR="007327D1">
              <w:rPr>
                <w:rFonts w:asciiTheme="minorHAnsi" w:eastAsia="Times New Roman" w:hAnsiTheme="minorHAnsi"/>
                <w:color w:val="000000"/>
                <w:sz w:val="22"/>
              </w:rPr>
              <w:t>.6</w:t>
            </w:r>
          </w:p>
        </w:tc>
        <w:tc>
          <w:tcPr>
            <w:tcW w:w="2880" w:type="dxa"/>
            <w:tcBorders>
              <w:top w:val="nil"/>
              <w:left w:val="nil"/>
              <w:bottom w:val="nil"/>
              <w:right w:val="nil"/>
            </w:tcBorders>
          </w:tcPr>
          <w:p w14:paraId="621A2F67" w14:textId="0E9C39FC" w:rsidR="00F218C6" w:rsidRPr="00DD269C" w:rsidRDefault="00DD269C" w:rsidP="00717B1B">
            <w:pPr>
              <w:spacing w:after="0" w:line="240" w:lineRule="auto"/>
              <w:rPr>
                <w:rStyle w:val="PlaceholderText"/>
                <w:rFonts w:ascii="Calibri" w:hAnsi="Calibri"/>
                <w:color w:val="auto"/>
                <w:sz w:val="22"/>
              </w:rPr>
            </w:pPr>
            <w:r w:rsidRPr="00DD269C">
              <w:rPr>
                <w:rStyle w:val="PlaceholderText"/>
                <w:rFonts w:ascii="Calibri" w:hAnsi="Calibri"/>
                <w:color w:val="auto"/>
                <w:sz w:val="22"/>
              </w:rPr>
              <w:t>New</w:t>
            </w:r>
            <w:r w:rsidR="00F218C6" w:rsidRPr="00DD269C">
              <w:rPr>
                <w:rStyle w:val="PlaceholderText"/>
                <w:rFonts w:ascii="Calibri" w:hAnsi="Calibri"/>
                <w:color w:val="auto"/>
                <w:sz w:val="22"/>
              </w:rPr>
              <w:t xml:space="preserve"> ComServer:</w:t>
            </w:r>
          </w:p>
          <w:p w14:paraId="5F834B92" w14:textId="77777777" w:rsidR="00DD269C" w:rsidRDefault="00F218C6" w:rsidP="00DD269C">
            <w:pPr>
              <w:spacing w:after="0" w:line="240" w:lineRule="auto"/>
              <w:rPr>
                <w:rStyle w:val="PlaceholderText"/>
                <w:rFonts w:ascii="Calibri" w:hAnsi="Calibri"/>
                <w:color w:val="auto"/>
                <w:sz w:val="22"/>
              </w:rPr>
            </w:pPr>
            <w:r w:rsidRPr="00DD269C">
              <w:rPr>
                <w:rStyle w:val="PlaceholderText"/>
                <w:rFonts w:ascii="Calibri" w:hAnsi="Calibri"/>
                <w:color w:val="auto"/>
                <w:sz w:val="22"/>
              </w:rPr>
              <w:t>ORM_TCP_</w:t>
            </w:r>
            <w:r w:rsidR="00011946" w:rsidRPr="00DD269C">
              <w:rPr>
                <w:rStyle w:val="PlaceholderText"/>
                <w:rFonts w:ascii="Calibri" w:hAnsi="Calibri"/>
                <w:color w:val="auto"/>
                <w:sz w:val="22"/>
              </w:rPr>
              <w:t>BRIDGE</w:t>
            </w:r>
            <w:r w:rsidRPr="00DD269C">
              <w:rPr>
                <w:rStyle w:val="PlaceholderText"/>
                <w:rFonts w:ascii="Calibri" w:hAnsi="Calibri"/>
                <w:color w:val="auto"/>
                <w:sz w:val="22"/>
              </w:rPr>
              <w:t>_OUT</w:t>
            </w:r>
          </w:p>
          <w:p w14:paraId="5CF0BD33" w14:textId="17D13FE8" w:rsidR="00DD269C" w:rsidRPr="00DD269C" w:rsidRDefault="00F218C6" w:rsidP="00DD269C">
            <w:pPr>
              <w:spacing w:after="0" w:line="240" w:lineRule="auto"/>
            </w:pPr>
            <w:r w:rsidRPr="00DD269C">
              <w:rPr>
                <w:rStyle w:val="PlaceholderText"/>
                <w:rFonts w:ascii="Calibri" w:hAnsi="Calibri"/>
                <w:color w:val="auto"/>
                <w:sz w:val="22"/>
              </w:rPr>
              <w:t xml:space="preserve"> </w:t>
            </w:r>
            <w:r w:rsidR="00DD269C">
              <w:rPr>
                <w:rStyle w:val="PlaceholderText"/>
                <w:rFonts w:ascii="Calibri" w:hAnsi="Calibri"/>
                <w:color w:val="auto"/>
                <w:sz w:val="22"/>
              </w:rPr>
              <w:t xml:space="preserve">With </w:t>
            </w:r>
            <w:r w:rsidR="00DD269C" w:rsidRPr="00DD269C">
              <w:rPr>
                <w:rStyle w:val="PlaceholderText"/>
                <w:rFonts w:ascii="Calibri" w:hAnsi="Calibri"/>
                <w:color w:val="auto"/>
                <w:sz w:val="22"/>
              </w:rPr>
              <w:t xml:space="preserve">Mod Object </w:t>
            </w:r>
            <w:r w:rsidR="00C365F3" w:rsidRPr="00DD269C">
              <w:rPr>
                <w:rStyle w:val="PlaceholderText"/>
                <w:rFonts w:ascii="Calibri" w:hAnsi="Calibri"/>
                <w:color w:val="auto"/>
                <w:sz w:val="22"/>
              </w:rPr>
              <w:t>s</w:t>
            </w:r>
            <w:r w:rsidR="00B00C3D" w:rsidRPr="00DD269C">
              <w:rPr>
                <w:rFonts w:asciiTheme="minorHAnsi" w:eastAsia="Times New Roman" w:hAnsiTheme="minorHAnsi"/>
                <w:color w:val="auto"/>
                <w:sz w:val="22"/>
              </w:rPr>
              <w:t xml:space="preserve">cript: </w:t>
            </w:r>
            <w:r w:rsidR="00B00C3D" w:rsidRPr="00DD269C">
              <w:rPr>
                <w:rFonts w:asciiTheme="minorHAnsi" w:hAnsiTheme="minorHAnsi" w:cs="MS Sans Serif"/>
                <w:color w:val="auto"/>
                <w:sz w:val="22"/>
              </w:rPr>
              <w:t>orm_</w:t>
            </w:r>
            <w:r w:rsidR="00DD269C" w:rsidRPr="00DD269C">
              <w:rPr>
                <w:rFonts w:asciiTheme="minorHAnsi" w:hAnsiTheme="minorHAnsi" w:cs="MS Sans Serif"/>
                <w:color w:val="auto"/>
                <w:sz w:val="22"/>
              </w:rPr>
              <w:t>bridge</w:t>
            </w:r>
            <w:r w:rsidR="00B00C3D" w:rsidRPr="00DD269C">
              <w:rPr>
                <w:rFonts w:asciiTheme="minorHAnsi" w:hAnsiTheme="minorHAnsi" w:cs="MS Sans Serif"/>
                <w:color w:val="auto"/>
                <w:sz w:val="22"/>
              </w:rPr>
              <w:t>_</w:t>
            </w:r>
            <w:r w:rsidR="00DD269C" w:rsidRPr="00DD269C">
              <w:rPr>
                <w:rFonts w:asciiTheme="minorHAnsi" w:hAnsiTheme="minorHAnsi" w:cs="MS Sans Serif"/>
                <w:color w:val="auto"/>
                <w:sz w:val="22"/>
              </w:rPr>
              <w:t>out</w:t>
            </w:r>
          </w:p>
          <w:p w14:paraId="1A974411" w14:textId="76E372A0" w:rsidR="00B00C3D" w:rsidRPr="000C16A8" w:rsidRDefault="00B00C3D" w:rsidP="00717B1B">
            <w:pPr>
              <w:spacing w:after="0" w:line="240" w:lineRule="auto"/>
              <w:rPr>
                <w:rFonts w:asciiTheme="minorHAnsi" w:eastAsia="Times New Roman" w:hAnsiTheme="minorHAnsi"/>
                <w:color w:val="auto"/>
                <w:sz w:val="22"/>
              </w:rPr>
            </w:pPr>
          </w:p>
        </w:tc>
        <w:tc>
          <w:tcPr>
            <w:tcW w:w="6138" w:type="dxa"/>
            <w:tcBorders>
              <w:top w:val="nil"/>
              <w:left w:val="nil"/>
              <w:bottom w:val="nil"/>
              <w:right w:val="nil"/>
            </w:tcBorders>
            <w:shd w:val="clear" w:color="auto" w:fill="auto"/>
          </w:tcPr>
          <w:p w14:paraId="536F1D57" w14:textId="7A91F292" w:rsidR="00DD269C" w:rsidRDefault="00DD269C" w:rsidP="00DD269C">
            <w:pPr>
              <w:spacing w:after="0" w:line="240" w:lineRule="auto"/>
              <w:rPr>
                <w:rFonts w:asciiTheme="minorHAnsi" w:eastAsia="Times New Roman" w:hAnsiTheme="minorHAnsi"/>
                <w:color w:val="auto"/>
                <w:sz w:val="22"/>
              </w:rPr>
            </w:pPr>
            <w:r>
              <w:rPr>
                <w:rFonts w:asciiTheme="minorHAnsi" w:hAnsiTheme="minorHAnsi" w:cs="MS Sans Serif"/>
                <w:color w:val="auto"/>
                <w:sz w:val="22"/>
              </w:rPr>
              <w:t xml:space="preserve">  </w:t>
            </w:r>
            <w:r w:rsidRPr="00DD269C">
              <w:rPr>
                <w:rFonts w:asciiTheme="minorHAnsi" w:hAnsiTheme="minorHAnsi" w:cs="MS Sans Serif"/>
                <w:color w:val="auto"/>
                <w:sz w:val="22"/>
              </w:rPr>
              <w:t>orm_bridge_out</w:t>
            </w:r>
            <w:r>
              <w:t xml:space="preserve"> </w:t>
            </w:r>
            <w:r w:rsidR="00B00C3D">
              <w:rPr>
                <w:rFonts w:asciiTheme="minorHAnsi" w:eastAsia="Times New Roman" w:hAnsiTheme="minorHAnsi"/>
                <w:color w:val="auto"/>
                <w:sz w:val="22"/>
              </w:rPr>
              <w:t xml:space="preserve">script for </w:t>
            </w:r>
            <w:r>
              <w:rPr>
                <w:rFonts w:asciiTheme="minorHAnsi" w:eastAsia="Times New Roman" w:hAnsiTheme="minorHAnsi"/>
                <w:color w:val="auto"/>
                <w:sz w:val="22"/>
              </w:rPr>
              <w:t>breast milk/infant feeding orders</w:t>
            </w:r>
            <w:r w:rsidR="00B00C3D">
              <w:rPr>
                <w:rFonts w:asciiTheme="minorHAnsi" w:eastAsia="Times New Roman" w:hAnsiTheme="minorHAnsi"/>
                <w:color w:val="auto"/>
                <w:sz w:val="22"/>
              </w:rPr>
              <w:t xml:space="preserve"> </w:t>
            </w:r>
            <w:r>
              <w:rPr>
                <w:rFonts w:asciiTheme="minorHAnsi" w:eastAsia="Times New Roman" w:hAnsiTheme="minorHAnsi"/>
                <w:color w:val="auto"/>
                <w:sz w:val="22"/>
              </w:rPr>
              <w:t xml:space="preserve"> </w:t>
            </w:r>
          </w:p>
          <w:p w14:paraId="381B014A" w14:textId="21D0EDAA" w:rsidR="00B00C3D" w:rsidRPr="00DD269C" w:rsidRDefault="00DD269C" w:rsidP="00DD269C">
            <w:pPr>
              <w:spacing w:after="0" w:line="240" w:lineRule="auto"/>
            </w:pPr>
            <w:r>
              <w:rPr>
                <w:rFonts w:asciiTheme="minorHAnsi" w:eastAsia="Times New Roman" w:hAnsiTheme="minorHAnsi"/>
                <w:color w:val="auto"/>
                <w:sz w:val="22"/>
              </w:rPr>
              <w:t xml:space="preserve">  </w:t>
            </w:r>
            <w:r w:rsidR="00B00C3D">
              <w:rPr>
                <w:rFonts w:asciiTheme="minorHAnsi" w:eastAsia="Times New Roman" w:hAnsiTheme="minorHAnsi"/>
                <w:color w:val="auto"/>
                <w:sz w:val="22"/>
              </w:rPr>
              <w:t xml:space="preserve">outbound to </w:t>
            </w:r>
            <w:r>
              <w:rPr>
                <w:rFonts w:asciiTheme="minorHAnsi" w:eastAsia="Times New Roman" w:hAnsiTheme="minorHAnsi"/>
                <w:color w:val="auto"/>
                <w:sz w:val="22"/>
              </w:rPr>
              <w:t>B</w:t>
            </w:r>
            <w:r w:rsidR="00EC2453">
              <w:rPr>
                <w:rFonts w:asciiTheme="minorHAnsi" w:eastAsia="Times New Roman" w:hAnsiTheme="minorHAnsi"/>
                <w:color w:val="auto"/>
                <w:sz w:val="22"/>
              </w:rPr>
              <w:t>ri</w:t>
            </w:r>
            <w:r>
              <w:rPr>
                <w:rFonts w:asciiTheme="minorHAnsi" w:eastAsia="Times New Roman" w:hAnsiTheme="minorHAnsi"/>
                <w:color w:val="auto"/>
                <w:sz w:val="22"/>
              </w:rPr>
              <w:t>dge</w:t>
            </w:r>
            <w:r w:rsidR="00B00C3D">
              <w:rPr>
                <w:rFonts w:asciiTheme="minorHAnsi" w:eastAsia="Times New Roman" w:hAnsiTheme="minorHAnsi"/>
                <w:color w:val="auto"/>
                <w:sz w:val="22"/>
              </w:rPr>
              <w:t>.  Mod Object Script:</w:t>
            </w:r>
          </w:p>
          <w:p w14:paraId="7F0D47CD" w14:textId="22331922" w:rsidR="00B00C3D" w:rsidRDefault="00B00C3D" w:rsidP="00717B1B">
            <w:pPr>
              <w:pStyle w:val="ListParagraph"/>
              <w:numPr>
                <w:ilvl w:val="0"/>
                <w:numId w:val="29"/>
              </w:numPr>
              <w:autoSpaceDE w:val="0"/>
              <w:autoSpaceDN w:val="0"/>
              <w:adjustRightInd w:val="0"/>
              <w:rPr>
                <w:rFonts w:asciiTheme="minorHAnsi" w:hAnsiTheme="minorHAnsi" w:cs="MS Sans Serif"/>
                <w:sz w:val="22"/>
                <w:szCs w:val="22"/>
              </w:rPr>
            </w:pPr>
            <w:r>
              <w:rPr>
                <w:rFonts w:asciiTheme="minorHAnsi" w:hAnsiTheme="minorHAnsi"/>
                <w:sz w:val="22"/>
                <w:szCs w:val="22"/>
              </w:rPr>
              <w:t>c</w:t>
            </w:r>
            <w:r w:rsidRPr="009550CE">
              <w:rPr>
                <w:rFonts w:asciiTheme="minorHAnsi" w:hAnsiTheme="minorHAnsi"/>
                <w:sz w:val="22"/>
                <w:szCs w:val="22"/>
              </w:rPr>
              <w:t xml:space="preserve">alls the generic mod object script, </w:t>
            </w:r>
            <w:r w:rsidRPr="009550CE">
              <w:rPr>
                <w:rFonts w:asciiTheme="minorHAnsi" w:hAnsiTheme="minorHAnsi" w:cs="MS Sans Serif"/>
                <w:sz w:val="22"/>
                <w:szCs w:val="22"/>
              </w:rPr>
              <w:t>MSH_FAC_MODOBJ_OUT</w:t>
            </w:r>
            <w:r>
              <w:rPr>
                <w:rFonts w:asciiTheme="minorHAnsi" w:hAnsiTheme="minorHAnsi" w:cs="MS Sans Serif"/>
                <w:sz w:val="22"/>
                <w:szCs w:val="22"/>
              </w:rPr>
              <w:t>, to populate MSH.5 (Receiving Application) with the facility from PV1.3.4.1</w:t>
            </w:r>
            <w:r w:rsidR="00EC2453">
              <w:rPr>
                <w:rFonts w:asciiTheme="minorHAnsi" w:hAnsiTheme="minorHAnsi" w:cs="MS Sans Serif"/>
                <w:sz w:val="22"/>
                <w:szCs w:val="22"/>
              </w:rPr>
              <w:t xml:space="preserve"> (e.g., SJW</w:t>
            </w:r>
            <w:r>
              <w:rPr>
                <w:rFonts w:asciiTheme="minorHAnsi" w:hAnsiTheme="minorHAnsi" w:cs="MS Sans Serif"/>
                <w:sz w:val="22"/>
                <w:szCs w:val="22"/>
              </w:rPr>
              <w:t>)</w:t>
            </w:r>
          </w:p>
          <w:p w14:paraId="14ABE9C0" w14:textId="18E2623E" w:rsidR="00EC2453" w:rsidRPr="00C34844" w:rsidRDefault="00C34844" w:rsidP="00717B1B">
            <w:pPr>
              <w:pStyle w:val="ListParagraph"/>
              <w:numPr>
                <w:ilvl w:val="0"/>
                <w:numId w:val="29"/>
              </w:numPr>
              <w:autoSpaceDE w:val="0"/>
              <w:autoSpaceDN w:val="0"/>
              <w:adjustRightInd w:val="0"/>
              <w:rPr>
                <w:rFonts w:asciiTheme="minorHAnsi" w:hAnsiTheme="minorHAnsi" w:cs="MS Sans Serif"/>
                <w:sz w:val="22"/>
                <w:szCs w:val="22"/>
              </w:rPr>
            </w:pPr>
            <w:r>
              <w:rPr>
                <w:rFonts w:asciiTheme="minorHAnsi" w:hAnsiTheme="minorHAnsi"/>
                <w:sz w:val="22"/>
                <w:szCs w:val="22"/>
              </w:rPr>
              <w:t>Removes extra fields from PV1.19</w:t>
            </w:r>
          </w:p>
          <w:p w14:paraId="7F9F2F31" w14:textId="5224C175" w:rsidR="00C34844" w:rsidRPr="009550CE" w:rsidRDefault="00C34844" w:rsidP="00717B1B">
            <w:pPr>
              <w:pStyle w:val="ListParagraph"/>
              <w:numPr>
                <w:ilvl w:val="0"/>
                <w:numId w:val="29"/>
              </w:numPr>
              <w:autoSpaceDE w:val="0"/>
              <w:autoSpaceDN w:val="0"/>
              <w:adjustRightInd w:val="0"/>
              <w:rPr>
                <w:rFonts w:asciiTheme="minorHAnsi" w:hAnsiTheme="minorHAnsi" w:cs="MS Sans Serif"/>
                <w:sz w:val="22"/>
                <w:szCs w:val="22"/>
              </w:rPr>
            </w:pPr>
            <w:r>
              <w:rPr>
                <w:rFonts w:asciiTheme="minorHAnsi" w:hAnsiTheme="minorHAnsi"/>
                <w:sz w:val="22"/>
                <w:szCs w:val="22"/>
              </w:rPr>
              <w:t>Blanks out SSN if “999999999”</w:t>
            </w:r>
          </w:p>
          <w:p w14:paraId="7BF47AD6" w14:textId="77777777" w:rsidR="00B00C3D" w:rsidRPr="009550CE" w:rsidRDefault="00B00C3D" w:rsidP="00717B1B">
            <w:pPr>
              <w:pStyle w:val="ListParagraph"/>
              <w:numPr>
                <w:ilvl w:val="0"/>
                <w:numId w:val="29"/>
              </w:numPr>
              <w:autoSpaceDE w:val="0"/>
              <w:autoSpaceDN w:val="0"/>
              <w:adjustRightInd w:val="0"/>
              <w:rPr>
                <w:rFonts w:asciiTheme="minorHAnsi" w:hAnsiTheme="minorHAnsi"/>
                <w:sz w:val="22"/>
              </w:rPr>
            </w:pPr>
            <w:r>
              <w:rPr>
                <w:rFonts w:asciiTheme="minorHAnsi" w:hAnsiTheme="minorHAnsi"/>
                <w:sz w:val="22"/>
              </w:rPr>
              <w:t xml:space="preserve">will </w:t>
            </w:r>
            <w:r w:rsidRPr="009550CE">
              <w:rPr>
                <w:rFonts w:asciiTheme="minorHAnsi" w:hAnsiTheme="minorHAnsi"/>
                <w:sz w:val="22"/>
              </w:rPr>
              <w:t>change a message type of SN to NW in ORC.2</w:t>
            </w:r>
            <w:r>
              <w:rPr>
                <w:rFonts w:asciiTheme="minorHAnsi" w:hAnsiTheme="minorHAnsi"/>
                <w:sz w:val="22"/>
              </w:rPr>
              <w:t>.</w:t>
            </w:r>
          </w:p>
          <w:p w14:paraId="6D196810" w14:textId="671E7DB1" w:rsidR="00B00C3D" w:rsidRPr="000C16A8" w:rsidRDefault="00B00C3D" w:rsidP="00C34844">
            <w:pPr>
              <w:pStyle w:val="ListParagraph"/>
              <w:rPr>
                <w:rFonts w:asciiTheme="minorHAnsi" w:hAnsiTheme="minorHAnsi"/>
                <w:sz w:val="22"/>
              </w:rPr>
            </w:pPr>
          </w:p>
        </w:tc>
      </w:tr>
    </w:tbl>
    <w:p w14:paraId="4341C39D" w14:textId="205B8420" w:rsidR="00856E7C" w:rsidRDefault="00717B1B" w:rsidP="00805EC2">
      <w:r>
        <w:rPr>
          <w:rFonts w:asciiTheme="minorHAnsi" w:hAnsiTheme="minorHAnsi" w:cs="Arial"/>
          <w:color w:val="auto"/>
          <w:sz w:val="22"/>
        </w:rPr>
        <w:br w:type="textWrapping" w:clear="all"/>
      </w:r>
    </w:p>
    <w:p w14:paraId="4341C39E" w14:textId="18815245"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3876933"/>
      <w:r>
        <w:rPr>
          <w:rFonts w:asciiTheme="minorHAnsi" w:hAnsiTheme="minorHAnsi" w:cs="Arial"/>
          <w:i w:val="0"/>
          <w:color w:val="0070C0"/>
          <w:sz w:val="24"/>
          <w:szCs w:val="24"/>
        </w:rPr>
        <w:t>3.</w:t>
      </w:r>
      <w:r w:rsidR="00B45E2B">
        <w:rPr>
          <w:rFonts w:asciiTheme="minorHAnsi" w:hAnsiTheme="minorHAnsi" w:cs="Arial"/>
          <w:i w:val="0"/>
          <w:color w:val="0070C0"/>
          <w:sz w:val="24"/>
          <w:szCs w:val="24"/>
        </w:rPr>
        <w:t>2</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19"/>
    </w:p>
    <w:p w14:paraId="4341C39F" w14:textId="70844D77" w:rsidR="00856E7C" w:rsidRPr="009F64CD" w:rsidRDefault="009F64CD" w:rsidP="00805EC2">
      <w:pPr>
        <w:rPr>
          <w:rFonts w:asciiTheme="minorHAnsi" w:hAnsiTheme="minorHAnsi"/>
          <w:color w:val="auto"/>
          <w:sz w:val="22"/>
        </w:rPr>
      </w:pPr>
      <w:r>
        <w:rPr>
          <w:rFonts w:asciiTheme="minorHAnsi" w:hAnsiTheme="minorHAnsi"/>
          <w:color w:val="auto"/>
          <w:sz w:val="22"/>
        </w:rPr>
        <w:t>Below are listed the details for the messaging protocols that will be leveraged for this integration. Please see the reference document located on the Integration SharePoint server</w:t>
      </w:r>
      <w:r w:rsidR="00E24820">
        <w:rPr>
          <w:rFonts w:asciiTheme="minorHAnsi" w:hAnsiTheme="minorHAnsi"/>
          <w:color w:val="auto"/>
          <w:sz w:val="22"/>
        </w:rPr>
        <w:t>.</w:t>
      </w:r>
      <w:r>
        <w:rPr>
          <w:rFonts w:asciiTheme="minorHAnsi" w:hAnsiTheme="minorHAnsi"/>
          <w:color w:val="auto"/>
          <w:sz w:val="22"/>
        </w:rPr>
        <w:t xml:space="preserve"> </w:t>
      </w:r>
    </w:p>
    <w:p w14:paraId="4341C3A0" w14:textId="77777777" w:rsidR="009F64CD" w:rsidRDefault="009F64CD" w:rsidP="00805EC2"/>
    <w:p w14:paraId="4341C3A1" w14:textId="3A3967B7" w:rsidR="009F64CD" w:rsidRDefault="009F64CD" w:rsidP="009F64CD">
      <w:pPr>
        <w:pStyle w:val="Heading3"/>
        <w:rPr>
          <w:b w:val="0"/>
          <w:color w:val="0070C0"/>
          <w:sz w:val="24"/>
          <w:szCs w:val="24"/>
        </w:rPr>
      </w:pPr>
      <w:bookmarkStart w:id="20" w:name="_Toc503876934"/>
      <w:r w:rsidRPr="0085436E">
        <w:rPr>
          <w:b w:val="0"/>
          <w:color w:val="0070C0"/>
          <w:sz w:val="24"/>
          <w:szCs w:val="24"/>
        </w:rPr>
        <w:t>3.</w:t>
      </w:r>
      <w:r w:rsidR="00B45E2B">
        <w:rPr>
          <w:b w:val="0"/>
          <w:color w:val="0070C0"/>
          <w:sz w:val="24"/>
          <w:szCs w:val="24"/>
        </w:rPr>
        <w:t>2</w:t>
      </w:r>
      <w:r w:rsidRPr="0085436E">
        <w:rPr>
          <w:b w:val="0"/>
          <w:color w:val="0070C0"/>
          <w:sz w:val="24"/>
          <w:szCs w:val="24"/>
        </w:rPr>
        <w:t>.1    Inbound to the BayCare Cloverleaf</w:t>
      </w:r>
      <w:r w:rsidR="00894344">
        <w:rPr>
          <w:b w:val="0"/>
          <w:color w:val="0070C0"/>
          <w:sz w:val="24"/>
          <w:szCs w:val="24"/>
        </w:rPr>
        <w:t xml:space="preserve"> From </w:t>
      </w:r>
      <w:r w:rsidR="00E24820">
        <w:rPr>
          <w:b w:val="0"/>
          <w:color w:val="0070C0"/>
          <w:sz w:val="24"/>
          <w:szCs w:val="24"/>
        </w:rPr>
        <w:t>Cerner</w:t>
      </w:r>
      <w:bookmarkEnd w:id="20"/>
    </w:p>
    <w:p w14:paraId="2F2A8514" w14:textId="77777777" w:rsidR="00A4476A" w:rsidRPr="00A4476A" w:rsidRDefault="00A4476A" w:rsidP="00A4476A"/>
    <w:sdt>
      <w:sdtPr>
        <w:id w:val="-1767608992"/>
        <w:placeholder>
          <w:docPart w:val="8ED2105B0A534E11818A0E84A98DFA4D"/>
        </w:placeholder>
      </w:sdtPr>
      <w:sdtEndPr/>
      <w:sdtContent>
        <w:p w14:paraId="4341C3A2" w14:textId="09525A72" w:rsidR="009F64CD" w:rsidRPr="0085436E" w:rsidRDefault="00B26046" w:rsidP="00A4476A">
          <w:pPr>
            <w:pStyle w:val="ListParagraph"/>
            <w:numPr>
              <w:ilvl w:val="0"/>
              <w:numId w:val="24"/>
            </w:numPr>
          </w:pPr>
          <w:r>
            <w:t>TCP MLLP Server Connection</w:t>
          </w:r>
        </w:p>
      </w:sdtContent>
    </w:sdt>
    <w:p w14:paraId="4341C3A3" w14:textId="3071C4B0" w:rsidR="009F64CD" w:rsidRDefault="00B45E2B" w:rsidP="00B45E2B">
      <w:pPr>
        <w:pStyle w:val="ListParagraph"/>
        <w:numPr>
          <w:ilvl w:val="1"/>
          <w:numId w:val="24"/>
        </w:numPr>
      </w:pPr>
      <w:r w:rsidRPr="00A47EAC">
        <w:t>HL7 2.3 OR</w:t>
      </w:r>
      <w:r>
        <w:t>M</w:t>
      </w:r>
      <w:r w:rsidRPr="00A47EAC">
        <w:t xml:space="preserve"> messages from </w:t>
      </w:r>
      <w:r>
        <w:t xml:space="preserve">BayCare </w:t>
      </w:r>
      <w:r w:rsidRPr="00A47EAC">
        <w:t xml:space="preserve">Cerner to </w:t>
      </w:r>
      <w:r>
        <w:t>BayCare</w:t>
      </w:r>
      <w:r w:rsidRPr="00A47EAC">
        <w:t xml:space="preserve"> Cloverleaf</w:t>
      </w:r>
    </w:p>
    <w:p w14:paraId="6F4511E1" w14:textId="77777777" w:rsidR="00A4476A" w:rsidRPr="0085436E" w:rsidRDefault="00A4476A" w:rsidP="00A4476A">
      <w:pPr>
        <w:ind w:left="1080"/>
      </w:pPr>
    </w:p>
    <w:p w14:paraId="4341C3A4" w14:textId="43FA73A9" w:rsidR="00A12775" w:rsidRDefault="00B26046" w:rsidP="00A12775">
      <w:pPr>
        <w:pStyle w:val="Heading3"/>
        <w:rPr>
          <w:b w:val="0"/>
          <w:sz w:val="24"/>
          <w:szCs w:val="24"/>
        </w:rPr>
      </w:pPr>
      <w:bookmarkStart w:id="21" w:name="_Toc503876935"/>
      <w:r>
        <w:rPr>
          <w:b w:val="0"/>
          <w:sz w:val="24"/>
          <w:szCs w:val="24"/>
        </w:rPr>
        <w:t>3.</w:t>
      </w:r>
      <w:r w:rsidR="00B45E2B">
        <w:rPr>
          <w:b w:val="0"/>
          <w:sz w:val="24"/>
          <w:szCs w:val="24"/>
        </w:rPr>
        <w:t>2</w:t>
      </w:r>
      <w:r>
        <w:rPr>
          <w:b w:val="0"/>
          <w:sz w:val="24"/>
          <w:szCs w:val="24"/>
        </w:rPr>
        <w:t>.2</w:t>
      </w:r>
      <w:r w:rsidR="00A12775" w:rsidRPr="0085436E">
        <w:rPr>
          <w:b w:val="0"/>
          <w:sz w:val="24"/>
          <w:szCs w:val="24"/>
        </w:rPr>
        <w:t xml:space="preserve">    Outbound </w:t>
      </w:r>
      <w:r w:rsidR="00B45E2B">
        <w:rPr>
          <w:b w:val="0"/>
          <w:sz w:val="24"/>
          <w:szCs w:val="24"/>
        </w:rPr>
        <w:t>from BayCare CloverLeaf</w:t>
      </w:r>
      <w:bookmarkEnd w:id="21"/>
    </w:p>
    <w:p w14:paraId="6DCF767F" w14:textId="77777777" w:rsidR="00A4476A" w:rsidRPr="00A4476A" w:rsidRDefault="00A4476A" w:rsidP="00A4476A"/>
    <w:sdt>
      <w:sdtPr>
        <w:rPr>
          <w:rFonts w:ascii="Arial" w:eastAsiaTheme="minorHAnsi" w:hAnsi="Arial" w:cstheme="minorBidi"/>
          <w:color w:val="666666"/>
          <w:sz w:val="20"/>
          <w:szCs w:val="22"/>
        </w:rPr>
        <w:id w:val="-1632089767"/>
      </w:sdtPr>
      <w:sdtEndPr/>
      <w:sdtContent>
        <w:sdt>
          <w:sdtPr>
            <w:rPr>
              <w:rFonts w:ascii="Arial" w:eastAsiaTheme="minorHAnsi" w:hAnsi="Arial" w:cstheme="minorBidi"/>
              <w:color w:val="666666"/>
              <w:sz w:val="20"/>
              <w:szCs w:val="22"/>
            </w:rPr>
            <w:id w:val="945121933"/>
          </w:sdtPr>
          <w:sdtEndPr/>
          <w:sdtContent>
            <w:p w14:paraId="6520A9FB" w14:textId="32BDC1ED" w:rsidR="00A4476A" w:rsidRDefault="005B66CB" w:rsidP="00A4476A">
              <w:pPr>
                <w:pStyle w:val="ListParagraph"/>
                <w:numPr>
                  <w:ilvl w:val="0"/>
                  <w:numId w:val="24"/>
                </w:numPr>
              </w:pPr>
              <w:r>
                <w:t>TCP MLLP Client</w:t>
              </w:r>
              <w:r w:rsidR="00B26046">
                <w:t xml:space="preserve"> Connection</w:t>
              </w:r>
            </w:p>
            <w:p w14:paraId="18035E1E" w14:textId="325D6A0E" w:rsidR="00B45E2B" w:rsidRDefault="00B45E2B" w:rsidP="00B45E2B">
              <w:pPr>
                <w:pStyle w:val="ListParagraph"/>
                <w:numPr>
                  <w:ilvl w:val="1"/>
                  <w:numId w:val="24"/>
                </w:numPr>
              </w:pPr>
              <w:r w:rsidRPr="00E01DA0">
                <w:t>HL7 2.3 OR</w:t>
              </w:r>
              <w:r>
                <w:t>M</w:t>
              </w:r>
              <w:r w:rsidRPr="00E01DA0">
                <w:t xml:space="preserve"> messages to </w:t>
              </w:r>
              <w:r>
                <w:t>Bridge.</w:t>
              </w:r>
            </w:p>
            <w:p w14:paraId="543E7479" w14:textId="77777777" w:rsidR="00B45E2B" w:rsidRPr="00E01DA0" w:rsidRDefault="00B45E2B" w:rsidP="00B45E2B">
              <w:pPr>
                <w:pStyle w:val="ListParagraph"/>
                <w:numPr>
                  <w:ilvl w:val="1"/>
                  <w:numId w:val="24"/>
                </w:numPr>
                <w:spacing w:line="360" w:lineRule="auto"/>
              </w:pPr>
              <w:r w:rsidRPr="00E01DA0">
                <w:t xml:space="preserve">HL7 2.3 Acknowledgment Messages returned from CloverLeaf to </w:t>
              </w:r>
              <w:r>
                <w:t>BayCare Cerner.</w:t>
              </w:r>
            </w:p>
            <w:p w14:paraId="6BF8967F" w14:textId="46C86EAA" w:rsidR="00CE7C6C" w:rsidRPr="00CE7C6C" w:rsidRDefault="00B6447B" w:rsidP="00B45E2B">
              <w:pPr>
                <w:ind w:left="360"/>
              </w:pPr>
            </w:p>
          </w:sdtContent>
        </w:sdt>
      </w:sdtContent>
    </w:sdt>
    <w:p w14:paraId="22000AC4" w14:textId="77777777" w:rsidR="00597F1E" w:rsidRDefault="00597F1E">
      <w:pPr>
        <w:rPr>
          <w:rFonts w:asciiTheme="minorHAnsi" w:eastAsiaTheme="majorEastAsia" w:hAnsiTheme="minorHAnsi" w:cs="Arial"/>
          <w:bCs/>
          <w:color w:val="0070C0"/>
          <w:sz w:val="28"/>
          <w:szCs w:val="28"/>
        </w:rPr>
      </w:pPr>
      <w:bookmarkStart w:id="22" w:name="_Toc367260181"/>
      <w:r>
        <w:rPr>
          <w:rFonts w:asciiTheme="minorHAnsi" w:hAnsiTheme="minorHAnsi" w:cs="Arial"/>
          <w:color w:val="0070C0"/>
          <w:sz w:val="28"/>
        </w:rPr>
        <w:br w:type="page"/>
      </w:r>
    </w:p>
    <w:p w14:paraId="4341C3A7" w14:textId="01B89A31" w:rsidR="00805EC2" w:rsidRDefault="00805EC2" w:rsidP="00805EC2">
      <w:pPr>
        <w:pStyle w:val="Heading1"/>
        <w:spacing w:after="240" w:line="240" w:lineRule="atLeast"/>
        <w:rPr>
          <w:rFonts w:asciiTheme="minorHAnsi" w:hAnsiTheme="minorHAnsi" w:cs="Arial"/>
          <w:color w:val="0070C0"/>
          <w:sz w:val="28"/>
        </w:rPr>
      </w:pPr>
      <w:bookmarkStart w:id="23" w:name="_Toc503876936"/>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2"/>
      <w:bookmarkEnd w:id="23"/>
    </w:p>
    <w:p w14:paraId="4341C3A8"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4" w:name="_Toc503876937"/>
      <w:r>
        <w:rPr>
          <w:rFonts w:asciiTheme="minorHAnsi" w:hAnsiTheme="minorHAnsi" w:cs="Arial"/>
          <w:i w:val="0"/>
          <w:color w:val="0070C0"/>
          <w:sz w:val="24"/>
          <w:szCs w:val="24"/>
        </w:rPr>
        <w:t>4.1 Messaging Format</w:t>
      </w:r>
      <w:bookmarkEnd w:id="24"/>
    </w:p>
    <w:p w14:paraId="4341C3AA" w14:textId="77777777" w:rsidR="00856E7C" w:rsidRPr="00172896" w:rsidRDefault="00856E7C" w:rsidP="00856E7C">
      <w:pPr>
        <w:pStyle w:val="Heading3"/>
        <w:rPr>
          <w:b w:val="0"/>
          <w:sz w:val="24"/>
          <w:szCs w:val="24"/>
        </w:rPr>
      </w:pPr>
      <w:bookmarkStart w:id="25" w:name="_Toc503876938"/>
      <w:r w:rsidRPr="00172896">
        <w:rPr>
          <w:b w:val="0"/>
          <w:sz w:val="24"/>
          <w:szCs w:val="24"/>
        </w:rPr>
        <w:t>4.1.1     Segments</w:t>
      </w:r>
      <w:bookmarkEnd w:id="25"/>
    </w:p>
    <w:p w14:paraId="4341C3AB" w14:textId="77777777" w:rsidR="00856E7C" w:rsidRPr="00856E7C" w:rsidRDefault="00856E7C" w:rsidP="00856E7C">
      <w:r>
        <w:t>The segme</w:t>
      </w:r>
      <w:r w:rsidR="00164F02">
        <w:t>nts utilized for this interface</w:t>
      </w:r>
      <w:r>
        <w:t xml:space="preserve"> are:</w:t>
      </w:r>
    </w:p>
    <w:p w14:paraId="4341C3AC" w14:textId="77777777" w:rsidR="00BE1D14" w:rsidRDefault="00856E7C" w:rsidP="00BE1D14">
      <w:pPr>
        <w:pStyle w:val="NoSpacing"/>
        <w:ind w:firstLine="720"/>
      </w:pPr>
      <w:r>
        <w:t xml:space="preserve">MSH </w:t>
      </w:r>
    </w:p>
    <w:p w14:paraId="4341C3AE" w14:textId="77777777" w:rsidR="00856E7C" w:rsidRDefault="00856E7C" w:rsidP="00856E7C">
      <w:pPr>
        <w:pStyle w:val="NoSpacing"/>
        <w:ind w:firstLine="720"/>
      </w:pPr>
      <w:r>
        <w:t>PID</w:t>
      </w:r>
    </w:p>
    <w:p w14:paraId="4341C3B0" w14:textId="77777777" w:rsidR="00856E7C" w:rsidRDefault="00A17200" w:rsidP="00856E7C">
      <w:pPr>
        <w:pStyle w:val="NoSpacing"/>
        <w:ind w:firstLine="720"/>
      </w:pPr>
      <w:r>
        <w:t>PV1</w:t>
      </w:r>
    </w:p>
    <w:p w14:paraId="5846355B" w14:textId="79710D9A" w:rsidR="005571E9" w:rsidRDefault="005571E9" w:rsidP="00856E7C">
      <w:pPr>
        <w:pStyle w:val="NoSpacing"/>
        <w:ind w:firstLine="720"/>
      </w:pPr>
      <w:r>
        <w:t>PV2</w:t>
      </w:r>
      <w:r w:rsidR="00CA5A12">
        <w:t>*</w:t>
      </w:r>
    </w:p>
    <w:p w14:paraId="4341C3B1" w14:textId="3F06D3B0" w:rsidR="00F13460" w:rsidRDefault="003B6198" w:rsidP="00856E7C">
      <w:pPr>
        <w:pStyle w:val="NoSpacing"/>
        <w:ind w:firstLine="720"/>
      </w:pPr>
      <w:r>
        <w:t>ORC</w:t>
      </w:r>
    </w:p>
    <w:p w14:paraId="03F3E307" w14:textId="1B648A30" w:rsidR="003B6198" w:rsidRDefault="003B6198" w:rsidP="00856E7C">
      <w:pPr>
        <w:pStyle w:val="NoSpacing"/>
        <w:ind w:firstLine="720"/>
      </w:pPr>
      <w:r>
        <w:t>OBR</w:t>
      </w:r>
    </w:p>
    <w:p w14:paraId="7B161B24" w14:textId="40FB2646" w:rsidR="003B6198" w:rsidRDefault="003B6198" w:rsidP="00856E7C">
      <w:pPr>
        <w:pStyle w:val="NoSpacing"/>
        <w:ind w:firstLine="720"/>
      </w:pPr>
      <w:r>
        <w:t>{OBX}</w:t>
      </w:r>
    </w:p>
    <w:p w14:paraId="7DF81EBF" w14:textId="5AA473A7" w:rsidR="005C747F" w:rsidRDefault="005C747F" w:rsidP="00856E7C">
      <w:pPr>
        <w:pStyle w:val="NoSpacing"/>
        <w:ind w:firstLine="720"/>
      </w:pPr>
      <w:r>
        <w:t>{NTE}</w:t>
      </w:r>
    </w:p>
    <w:p w14:paraId="4341C3B3" w14:textId="77777777" w:rsidR="00856E7C" w:rsidRPr="00AE346A" w:rsidRDefault="00856E7C" w:rsidP="00856E7C">
      <w:pPr>
        <w:pStyle w:val="NoSpacing"/>
        <w:ind w:firstLine="720"/>
      </w:pPr>
    </w:p>
    <w:p w14:paraId="4341C3B4" w14:textId="77777777" w:rsidR="00856E7C" w:rsidRDefault="00856E7C" w:rsidP="00164F02">
      <w:pPr>
        <w:spacing w:after="0"/>
      </w:pPr>
    </w:p>
    <w:p w14:paraId="4341C3B5" w14:textId="77777777" w:rsidR="00164F02" w:rsidRDefault="00164F02" w:rsidP="00164F02">
      <w:pPr>
        <w:spacing w:after="0"/>
        <w:rPr>
          <w:i/>
        </w:rPr>
      </w:pPr>
      <w:r>
        <w:rPr>
          <w:i/>
        </w:rPr>
        <w:t>Message Construction Notes</w:t>
      </w:r>
      <w:r w:rsidRPr="00164F02">
        <w:rPr>
          <w:i/>
        </w:rPr>
        <w:t>:</w:t>
      </w:r>
    </w:p>
    <w:p w14:paraId="4341C3B6"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341C3B7" w14:textId="77777777" w:rsidR="00164F02" w:rsidRDefault="00164F02" w:rsidP="00164F02">
      <w:pPr>
        <w:spacing w:after="0"/>
        <w:ind w:firstLine="720"/>
        <w:rPr>
          <w:i/>
        </w:rPr>
      </w:pPr>
      <w:r>
        <w:rPr>
          <w:i/>
        </w:rPr>
        <w:t>{Curly Brackets} – Repeatable</w:t>
      </w:r>
    </w:p>
    <w:p w14:paraId="4341C3B8" w14:textId="77777777" w:rsidR="00164F02" w:rsidRDefault="00164F02" w:rsidP="00164F02">
      <w:pPr>
        <w:spacing w:after="0"/>
        <w:ind w:firstLine="720"/>
        <w:rPr>
          <w:i/>
        </w:rPr>
      </w:pPr>
      <w:r>
        <w:rPr>
          <w:i/>
        </w:rPr>
        <w:t>MSH – Message Header</w:t>
      </w:r>
    </w:p>
    <w:p w14:paraId="4341C3BA" w14:textId="77777777" w:rsidR="00994767" w:rsidRDefault="00164F02" w:rsidP="00164F02">
      <w:pPr>
        <w:spacing w:after="0"/>
        <w:ind w:firstLine="720"/>
        <w:rPr>
          <w:i/>
        </w:rPr>
      </w:pPr>
      <w:r>
        <w:rPr>
          <w:i/>
        </w:rPr>
        <w:t>PID – Patient ID segmen</w:t>
      </w:r>
      <w:r w:rsidR="00994767">
        <w:rPr>
          <w:i/>
        </w:rPr>
        <w:t>t</w:t>
      </w:r>
    </w:p>
    <w:p w14:paraId="4341C3BC" w14:textId="38A67DBC" w:rsidR="00164F02" w:rsidRDefault="00164F02" w:rsidP="00164F02">
      <w:pPr>
        <w:spacing w:after="0"/>
        <w:ind w:firstLine="720"/>
        <w:rPr>
          <w:i/>
        </w:rPr>
      </w:pPr>
      <w:r>
        <w:rPr>
          <w:i/>
        </w:rPr>
        <w:t>PV1 – Patient Visit segment</w:t>
      </w:r>
    </w:p>
    <w:p w14:paraId="20E81437" w14:textId="11DC6F14" w:rsidR="005571E9" w:rsidRDefault="005571E9" w:rsidP="005571E9">
      <w:pPr>
        <w:spacing w:after="0"/>
        <w:ind w:firstLine="720"/>
        <w:rPr>
          <w:i/>
        </w:rPr>
      </w:pPr>
      <w:r>
        <w:rPr>
          <w:i/>
        </w:rPr>
        <w:t>PV2 – Additional Patient Visit segment</w:t>
      </w:r>
      <w:r w:rsidR="00CA5A12">
        <w:rPr>
          <w:i/>
        </w:rPr>
        <w:t xml:space="preserve"> * Removed by CloverLeaf</w:t>
      </w:r>
    </w:p>
    <w:p w14:paraId="5440972D" w14:textId="1E868E4B" w:rsidR="003B6198" w:rsidRDefault="003B6198" w:rsidP="003B6198">
      <w:pPr>
        <w:spacing w:after="0"/>
        <w:ind w:firstLine="720"/>
        <w:rPr>
          <w:i/>
        </w:rPr>
      </w:pPr>
      <w:r>
        <w:rPr>
          <w:i/>
        </w:rPr>
        <w:t>ORC – Common Order segment</w:t>
      </w:r>
    </w:p>
    <w:p w14:paraId="4341C3BD" w14:textId="6BEFC9B8" w:rsidR="00994767" w:rsidRDefault="003B6198" w:rsidP="00994767">
      <w:pPr>
        <w:spacing w:after="0"/>
        <w:ind w:firstLine="720"/>
        <w:rPr>
          <w:i/>
        </w:rPr>
      </w:pPr>
      <w:r>
        <w:rPr>
          <w:i/>
        </w:rPr>
        <w:t>OBR – Observation request</w:t>
      </w:r>
      <w:r w:rsidR="00994767">
        <w:rPr>
          <w:i/>
        </w:rPr>
        <w:t xml:space="preserve"> segment</w:t>
      </w:r>
    </w:p>
    <w:p w14:paraId="3647B667" w14:textId="12999231" w:rsidR="003B6198" w:rsidRDefault="003B6198" w:rsidP="003B6198">
      <w:pPr>
        <w:spacing w:after="0"/>
        <w:ind w:firstLine="720"/>
        <w:rPr>
          <w:i/>
        </w:rPr>
      </w:pPr>
      <w:r>
        <w:rPr>
          <w:i/>
        </w:rPr>
        <w:t>OBX – Observation/Result segment</w:t>
      </w:r>
    </w:p>
    <w:p w14:paraId="4341C3BE" w14:textId="71F5E6D2" w:rsidR="00994767" w:rsidRDefault="00AA46AC" w:rsidP="00164F02">
      <w:pPr>
        <w:spacing w:after="0"/>
        <w:ind w:firstLine="720"/>
        <w:rPr>
          <w:i/>
        </w:rPr>
      </w:pPr>
      <w:r>
        <w:rPr>
          <w:i/>
        </w:rPr>
        <w:t>NTE – Note Segment</w:t>
      </w:r>
    </w:p>
    <w:p w14:paraId="4341C3BF" w14:textId="77777777" w:rsidR="00164F02" w:rsidRPr="00856E7C" w:rsidRDefault="00164F02" w:rsidP="00856E7C">
      <w:r>
        <w:tab/>
      </w:r>
    </w:p>
    <w:p w14:paraId="4341C3C0" w14:textId="77777777" w:rsidR="00805EC2" w:rsidRPr="00172896" w:rsidRDefault="00805EC2" w:rsidP="00856E7C">
      <w:pPr>
        <w:pStyle w:val="Heading3"/>
        <w:rPr>
          <w:b w:val="0"/>
          <w:sz w:val="24"/>
          <w:szCs w:val="24"/>
        </w:rPr>
      </w:pPr>
      <w:bookmarkStart w:id="26" w:name="_Toc367260182"/>
      <w:bookmarkStart w:id="27" w:name="_Toc503876939"/>
      <w:r w:rsidRPr="00172896">
        <w:rPr>
          <w:b w:val="0"/>
          <w:sz w:val="24"/>
          <w:szCs w:val="24"/>
        </w:rPr>
        <w:t>4.1</w:t>
      </w:r>
      <w:r w:rsidR="00856E7C" w:rsidRPr="00172896">
        <w:rPr>
          <w:b w:val="0"/>
          <w:i/>
          <w:sz w:val="24"/>
          <w:szCs w:val="24"/>
        </w:rPr>
        <w:t>.</w:t>
      </w:r>
      <w:r w:rsidR="00856E7C" w:rsidRPr="00A26462">
        <w:rPr>
          <w:b w:val="0"/>
          <w:sz w:val="24"/>
          <w:szCs w:val="24"/>
        </w:rPr>
        <w:t>2</w:t>
      </w:r>
      <w:r w:rsidRPr="00A26462">
        <w:rPr>
          <w:b w:val="0"/>
          <w:sz w:val="24"/>
          <w:szCs w:val="24"/>
        </w:rPr>
        <w:t xml:space="preserve"> </w:t>
      </w:r>
      <w:r w:rsidRPr="00172896">
        <w:rPr>
          <w:b w:val="0"/>
          <w:sz w:val="24"/>
          <w:szCs w:val="24"/>
        </w:rPr>
        <w:t xml:space="preserve">    Messaging </w:t>
      </w:r>
      <w:bookmarkEnd w:id="26"/>
      <w:r w:rsidR="00856E7C" w:rsidRPr="00172896">
        <w:rPr>
          <w:b w:val="0"/>
          <w:sz w:val="24"/>
          <w:szCs w:val="24"/>
        </w:rPr>
        <w:t>Event Types</w:t>
      </w:r>
      <w:bookmarkEnd w:id="27"/>
    </w:p>
    <w:p w14:paraId="4341C3C1"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p w14:paraId="4341C3C2" w14:textId="3928F24D" w:rsidR="009555E5" w:rsidRDefault="003767DD" w:rsidP="009555E5">
      <w:pPr>
        <w:rPr>
          <w:color w:val="1A0157"/>
          <w:sz w:val="24"/>
          <w:szCs w:val="24"/>
        </w:rPr>
      </w:pPr>
      <w:r>
        <w:rPr>
          <w:rFonts w:eastAsia="Arial" w:cs="Arial"/>
          <w:color w:val="1A0157"/>
          <w:sz w:val="24"/>
          <w:szCs w:val="24"/>
        </w:rPr>
        <w:t>Supported ORM</w:t>
      </w:r>
      <w:r w:rsidR="009555E5">
        <w:rPr>
          <w:rFonts w:eastAsia="Arial" w:cs="Arial"/>
          <w:color w:val="1A0157"/>
          <w:sz w:val="24"/>
          <w:szCs w:val="24"/>
        </w:rPr>
        <w:t xml:space="preserve"> Events</w:t>
      </w:r>
    </w:p>
    <w:tbl>
      <w:tblPr>
        <w:tblStyle w:val="TableGrid"/>
        <w:tblpPr w:leftFromText="180" w:rightFromText="180" w:vertAnchor="text" w:tblpY="1"/>
        <w:tblOverlap w:val="never"/>
        <w:tblW w:w="0" w:type="auto"/>
        <w:tblLook w:val="04A0" w:firstRow="1" w:lastRow="0" w:firstColumn="1" w:lastColumn="0" w:noHBand="0" w:noVBand="1"/>
      </w:tblPr>
      <w:tblGrid>
        <w:gridCol w:w="1475"/>
        <w:gridCol w:w="3830"/>
      </w:tblGrid>
      <w:tr w:rsidR="00CE7C6C" w:rsidRPr="00FB14A7" w14:paraId="4341C3C5" w14:textId="77777777" w:rsidTr="00597F1E">
        <w:tc>
          <w:tcPr>
            <w:tcW w:w="1475" w:type="dxa"/>
            <w:shd w:val="clear" w:color="auto" w:fill="00B0F0"/>
          </w:tcPr>
          <w:p w14:paraId="4341C3C3" w14:textId="77777777" w:rsidR="00CE7C6C" w:rsidRPr="0073057F" w:rsidRDefault="00CE7C6C" w:rsidP="00AE6044">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830" w:type="dxa"/>
            <w:shd w:val="clear" w:color="auto" w:fill="00B0F0"/>
          </w:tcPr>
          <w:p w14:paraId="25EA696A" w14:textId="14888EB0" w:rsidR="00CE7C6C" w:rsidRPr="0073057F" w:rsidRDefault="00CE7C6C" w:rsidP="00AE6044">
            <w:pPr>
              <w:rPr>
                <w:rFonts w:asciiTheme="minorHAnsi" w:hAnsiTheme="minorHAnsi" w:cs="Arial"/>
                <w:b/>
                <w:sz w:val="22"/>
              </w:rPr>
            </w:pPr>
            <w:r w:rsidRPr="0073057F">
              <w:rPr>
                <w:rFonts w:asciiTheme="minorHAnsi" w:hAnsiTheme="minorHAnsi" w:cs="Arial"/>
                <w:b/>
                <w:sz w:val="22"/>
                <w:szCs w:val="22"/>
              </w:rPr>
              <w:t xml:space="preserve"> Description</w:t>
            </w:r>
          </w:p>
        </w:tc>
      </w:tr>
      <w:tr w:rsidR="00CE7C6C" w:rsidRPr="00FB14A7" w14:paraId="0B21C6EC" w14:textId="77777777" w:rsidTr="00597F1E">
        <w:tc>
          <w:tcPr>
            <w:tcW w:w="1475" w:type="dxa"/>
          </w:tcPr>
          <w:p w14:paraId="461D55E2" w14:textId="600B85CB" w:rsidR="00CE7C6C" w:rsidRDefault="00CE7C6C" w:rsidP="00AE6044">
            <w:pPr>
              <w:rPr>
                <w:rFonts w:eastAsia="Arial" w:cs="Arial"/>
                <w:color w:val="000000"/>
              </w:rPr>
            </w:pPr>
            <w:r>
              <w:rPr>
                <w:rFonts w:eastAsia="Arial" w:cs="Arial"/>
                <w:color w:val="000000"/>
              </w:rPr>
              <w:t xml:space="preserve"> O01</w:t>
            </w:r>
          </w:p>
        </w:tc>
        <w:tc>
          <w:tcPr>
            <w:tcW w:w="3830" w:type="dxa"/>
          </w:tcPr>
          <w:p w14:paraId="6E749FC2" w14:textId="6B1E1682" w:rsidR="00CE7C6C" w:rsidRDefault="00CE7C6C" w:rsidP="00CE7C6C">
            <w:pPr>
              <w:rPr>
                <w:rFonts w:ascii="Calibri" w:hAnsi="Calibri" w:cs="Arial"/>
                <w:color w:val="000000"/>
              </w:rPr>
            </w:pPr>
            <w:r>
              <w:rPr>
                <w:rFonts w:ascii="Calibri" w:hAnsi="Calibri" w:cs="Arial"/>
                <w:color w:val="000000"/>
              </w:rPr>
              <w:t>T</w:t>
            </w:r>
            <w:r w:rsidRPr="00233D62">
              <w:rPr>
                <w:rFonts w:ascii="Calibri" w:hAnsi="Calibri" w:cs="Arial"/>
                <w:color w:val="000000"/>
              </w:rPr>
              <w:t>ransmission of a</w:t>
            </w:r>
            <w:r>
              <w:rPr>
                <w:rFonts w:ascii="Calibri" w:hAnsi="Calibri" w:cs="Arial"/>
                <w:color w:val="000000"/>
              </w:rPr>
              <w:t xml:space="preserve"> BayCare </w:t>
            </w:r>
            <w:r w:rsidRPr="00233D62">
              <w:rPr>
                <w:rFonts w:ascii="Calibri" w:hAnsi="Calibri" w:cs="Arial"/>
                <w:color w:val="000000"/>
              </w:rPr>
              <w:t xml:space="preserve"> o</w:t>
            </w:r>
            <w:r>
              <w:rPr>
                <w:rFonts w:ascii="Calibri" w:hAnsi="Calibri" w:cs="Arial"/>
                <w:color w:val="000000"/>
              </w:rPr>
              <w:t>rder to Bridge.</w:t>
            </w:r>
          </w:p>
        </w:tc>
      </w:tr>
      <w:tr w:rsidR="00CE7C6C" w:rsidRPr="00FB14A7" w14:paraId="4341C3C8" w14:textId="77777777" w:rsidTr="00597F1E">
        <w:tc>
          <w:tcPr>
            <w:tcW w:w="1475" w:type="dxa"/>
          </w:tcPr>
          <w:p w14:paraId="4341C3C6" w14:textId="7E5D61D3" w:rsidR="00CE7C6C" w:rsidRPr="00FB14A7" w:rsidRDefault="00CE7C6C" w:rsidP="00597F1E">
            <w:pPr>
              <w:rPr>
                <w:rFonts w:asciiTheme="minorHAnsi" w:hAnsiTheme="minorHAnsi" w:cs="Arial"/>
              </w:rPr>
            </w:pPr>
            <w:r w:rsidRPr="00597F1E">
              <w:rPr>
                <w:rFonts w:eastAsia="Arial" w:cs="Arial"/>
                <w:color w:val="000000"/>
              </w:rPr>
              <w:t xml:space="preserve"> ACK</w:t>
            </w:r>
          </w:p>
        </w:tc>
        <w:tc>
          <w:tcPr>
            <w:tcW w:w="3830" w:type="dxa"/>
          </w:tcPr>
          <w:p w14:paraId="4341C3C7" w14:textId="5AAEC2AD" w:rsidR="00CE7C6C" w:rsidRPr="00FB14A7" w:rsidRDefault="00CE7C6C" w:rsidP="00CE7C6C">
            <w:pPr>
              <w:rPr>
                <w:rFonts w:asciiTheme="minorHAnsi" w:hAnsiTheme="minorHAnsi" w:cs="Arial"/>
              </w:rPr>
            </w:pPr>
            <w:r>
              <w:rPr>
                <w:rFonts w:ascii="Calibri" w:hAnsi="Calibri" w:cs="Arial"/>
                <w:color w:val="auto"/>
                <w:lang w:val="en"/>
              </w:rPr>
              <w:t>Standard</w:t>
            </w:r>
            <w:r w:rsidRPr="00DF7D5F">
              <w:rPr>
                <w:rFonts w:ascii="Calibri" w:hAnsi="Calibri" w:cs="Arial"/>
                <w:color w:val="auto"/>
                <w:lang w:val="en"/>
              </w:rPr>
              <w:t xml:space="preserve"> Acknow</w:t>
            </w:r>
            <w:r>
              <w:rPr>
                <w:rFonts w:ascii="Calibri" w:hAnsi="Calibri" w:cs="Arial"/>
                <w:color w:val="auto"/>
                <w:lang w:val="en"/>
              </w:rPr>
              <w:t xml:space="preserve">ledgment messages </w:t>
            </w:r>
          </w:p>
        </w:tc>
      </w:tr>
    </w:tbl>
    <w:p w14:paraId="4341C3ED" w14:textId="77777777" w:rsidR="00AE6044" w:rsidRDefault="00AE6044" w:rsidP="00805EC2">
      <w:pPr>
        <w:rPr>
          <w:rFonts w:asciiTheme="minorHAnsi" w:hAnsiTheme="minorHAnsi" w:cs="Arial"/>
        </w:rPr>
      </w:pPr>
    </w:p>
    <w:p w14:paraId="4341C3EE" w14:textId="77777777" w:rsidR="00AE6044" w:rsidRDefault="00AE6044" w:rsidP="00AE6044">
      <w:pPr>
        <w:rPr>
          <w:rFonts w:asciiTheme="minorHAnsi" w:hAnsiTheme="minorHAnsi" w:cs="Arial"/>
        </w:rPr>
      </w:pPr>
    </w:p>
    <w:p w14:paraId="4341C3EF" w14:textId="77777777" w:rsidR="00AE6044" w:rsidRDefault="00AE6044" w:rsidP="00AE6044">
      <w:pPr>
        <w:rPr>
          <w:rFonts w:asciiTheme="minorHAnsi" w:hAnsiTheme="minorHAnsi" w:cs="Arial"/>
        </w:rPr>
      </w:pPr>
    </w:p>
    <w:p w14:paraId="7A33E086" w14:textId="77777777" w:rsidR="00B45E2B" w:rsidRPr="00AE6044" w:rsidRDefault="00B45E2B" w:rsidP="00AE6044">
      <w:pPr>
        <w:rPr>
          <w:rFonts w:asciiTheme="minorHAnsi" w:hAnsiTheme="minorHAnsi" w:cs="Arial"/>
        </w:rPr>
      </w:pPr>
    </w:p>
    <w:p w14:paraId="4341C3F6" w14:textId="77777777" w:rsidR="003F6133" w:rsidRDefault="00AE6044" w:rsidP="00805EC2">
      <w:pPr>
        <w:rPr>
          <w:rFonts w:asciiTheme="minorHAnsi" w:hAnsiTheme="minorHAnsi" w:cs="Arial"/>
        </w:rPr>
      </w:pPr>
      <w:r>
        <w:rPr>
          <w:rFonts w:asciiTheme="minorHAnsi" w:hAnsiTheme="minorHAnsi" w:cs="Arial"/>
        </w:rPr>
        <w:br w:type="textWrapping" w:clear="all"/>
      </w:r>
    </w:p>
    <w:p w14:paraId="4341C3F8" w14:textId="77777777" w:rsidR="00D5373E" w:rsidRDefault="00D5373E" w:rsidP="00D5373E">
      <w:pPr>
        <w:pStyle w:val="Heading3"/>
        <w:rPr>
          <w:b w:val="0"/>
          <w:sz w:val="24"/>
          <w:szCs w:val="24"/>
        </w:rPr>
      </w:pPr>
      <w:bookmarkStart w:id="28" w:name="_Toc503876940"/>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28"/>
    </w:p>
    <w:sdt>
      <w:sdtPr>
        <w:rPr>
          <w:rFonts w:asciiTheme="minorHAnsi" w:hAnsiTheme="minorHAnsi"/>
          <w:sz w:val="22"/>
        </w:rPr>
        <w:id w:val="969093869"/>
        <w:placeholder>
          <w:docPart w:val="DDE2F8457613406797DD644E89110C12"/>
        </w:placeholder>
      </w:sdtPr>
      <w:sdtEndPr/>
      <w:sdtContent>
        <w:p w14:paraId="4341C3F9"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341C3FA" w14:textId="1860DE99" w:rsidR="003A6F3A" w:rsidRDefault="0090533B" w:rsidP="003F6133">
      <w:pPr>
        <w:pStyle w:val="NoSpacing"/>
      </w:pPr>
      <w:r>
        <w:t xml:space="preserve">HL7 Variants: </w:t>
      </w:r>
      <w:r w:rsidR="00C00579">
        <w:t xml:space="preserve">    2.</w:t>
      </w:r>
      <w:r w:rsidR="00C20AD2">
        <w:t>3</w:t>
      </w:r>
      <w:r w:rsidR="00C00579">
        <w:t xml:space="preserve"> </w:t>
      </w:r>
      <w:r w:rsidR="00C20AD2">
        <w:t xml:space="preserve"> c</w:t>
      </w:r>
      <w:r w:rsidR="00CC6C18">
        <w:t>erner</w:t>
      </w:r>
      <w:r w:rsidR="00C20AD2">
        <w:t>_emr</w:t>
      </w:r>
    </w:p>
    <w:p w14:paraId="4341C3FB" w14:textId="42E6B62A" w:rsidR="003F6133" w:rsidRDefault="00C00579" w:rsidP="003F6133">
      <w:pPr>
        <w:pStyle w:val="NoSpacing"/>
      </w:pPr>
      <w:r>
        <w:t xml:space="preserve">Xlate:                   </w:t>
      </w:r>
      <w:r w:rsidR="00C20AD2">
        <w:t>cerner</w:t>
      </w:r>
      <w:r w:rsidR="00A643B4">
        <w:t>_bridge</w:t>
      </w:r>
      <w:r w:rsidR="00C20AD2">
        <w:t>_orm_bm</w:t>
      </w:r>
      <w:r>
        <w:t>.xlt</w:t>
      </w:r>
    </w:p>
    <w:p w14:paraId="4341C3FD" w14:textId="77777777" w:rsidR="009B7A14" w:rsidRDefault="009B7A14" w:rsidP="003F6133">
      <w:pPr>
        <w:pStyle w:val="NoSpacing"/>
      </w:pPr>
    </w:p>
    <w:p w14:paraId="4341C3FE" w14:textId="77777777" w:rsidR="009B7A14" w:rsidRDefault="009B7A14" w:rsidP="003F6133">
      <w:pPr>
        <w:pStyle w:val="NoSpacing"/>
      </w:pPr>
    </w:p>
    <w:p w14:paraId="4341C3FF" w14:textId="77777777" w:rsidR="00611BC2" w:rsidRDefault="00611BC2" w:rsidP="003F6133">
      <w:pPr>
        <w:pStyle w:val="NoSpacing"/>
      </w:pPr>
    </w:p>
    <w:p w14:paraId="4341C400" w14:textId="77777777" w:rsidR="00611BC2" w:rsidRDefault="00611BC2" w:rsidP="003F6133">
      <w:pPr>
        <w:pStyle w:val="NoSpacing"/>
      </w:pPr>
    </w:p>
    <w:p w14:paraId="4341C401" w14:textId="77777777" w:rsidR="003A6F3A" w:rsidRPr="00D5373E" w:rsidRDefault="00D5373E" w:rsidP="00D5373E">
      <w:pPr>
        <w:pStyle w:val="Heading3"/>
        <w:rPr>
          <w:b w:val="0"/>
          <w:sz w:val="24"/>
          <w:szCs w:val="24"/>
        </w:rPr>
      </w:pPr>
      <w:bookmarkStart w:id="29" w:name="_Toc503876941"/>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29"/>
    </w:p>
    <w:sdt>
      <w:sdtPr>
        <w:rPr>
          <w:rFonts w:asciiTheme="minorHAnsi" w:hAnsiTheme="minorHAnsi"/>
          <w:sz w:val="22"/>
        </w:rPr>
        <w:id w:val="1742128504"/>
        <w:placeholder>
          <w:docPart w:val="DDE2F8457613406797DD644E89110C12"/>
        </w:placeholder>
      </w:sdtPr>
      <w:sdtEndPr/>
      <w:sdtContent>
        <w:p w14:paraId="4341C402" w14:textId="1CA2D3E4" w:rsidR="003F6133" w:rsidRDefault="00C20AD2" w:rsidP="00805EC2">
          <w:pPr>
            <w:rPr>
              <w:rFonts w:asciiTheme="minorHAnsi" w:hAnsiTheme="minorHAnsi"/>
              <w:sz w:val="22"/>
            </w:rPr>
          </w:pPr>
          <w:r>
            <w:rPr>
              <w:rFonts w:asciiTheme="minorHAnsi" w:hAnsiTheme="minorHAnsi"/>
              <w:sz w:val="22"/>
            </w:rPr>
            <w:t>Production = cerner_orders_6</w:t>
          </w:r>
          <w:r w:rsidR="009F1259">
            <w:rPr>
              <w:rFonts w:asciiTheme="minorHAnsi" w:hAnsiTheme="minorHAnsi"/>
              <w:sz w:val="22"/>
            </w:rPr>
            <w:t>_p</w:t>
          </w:r>
        </w:p>
        <w:p w14:paraId="4341C403" w14:textId="002D798D" w:rsidR="003A6F3A" w:rsidRDefault="003F6133" w:rsidP="00805EC2">
          <w:pPr>
            <w:rPr>
              <w:rFonts w:asciiTheme="minorHAnsi" w:hAnsiTheme="minorHAnsi" w:cs="Arial"/>
            </w:rPr>
          </w:pPr>
          <w:r>
            <w:rPr>
              <w:rFonts w:asciiTheme="minorHAnsi" w:hAnsiTheme="minorHAnsi"/>
              <w:sz w:val="22"/>
            </w:rPr>
            <w:t xml:space="preserve">Test = </w:t>
          </w:r>
          <w:r w:rsidR="00C20AD2">
            <w:rPr>
              <w:rFonts w:asciiTheme="minorHAnsi" w:hAnsiTheme="minorHAnsi"/>
              <w:sz w:val="22"/>
            </w:rPr>
            <w:t>cerner_orders_6</w:t>
          </w:r>
        </w:p>
      </w:sdtContent>
    </w:sdt>
    <w:p w14:paraId="4341C404" w14:textId="4EC9C33A" w:rsidR="003A6F3A" w:rsidRDefault="003A6F3A" w:rsidP="00805EC2">
      <w:pPr>
        <w:rPr>
          <w:rFonts w:asciiTheme="minorHAnsi" w:hAnsiTheme="minorHAnsi" w:cs="Arial"/>
        </w:rPr>
      </w:pPr>
    </w:p>
    <w:p w14:paraId="2D5354F3" w14:textId="0DFC15BE" w:rsidR="00C20AD2" w:rsidRDefault="00C20AD2" w:rsidP="00805EC2">
      <w:pPr>
        <w:rPr>
          <w:rFonts w:asciiTheme="minorHAnsi" w:hAnsiTheme="minorHAnsi" w:cs="Arial"/>
        </w:rPr>
      </w:pPr>
    </w:p>
    <w:p w14:paraId="31323994" w14:textId="17A3DDEA" w:rsidR="00C20AD2" w:rsidRDefault="00C20AD2" w:rsidP="00805EC2">
      <w:pPr>
        <w:rPr>
          <w:rFonts w:asciiTheme="minorHAnsi" w:hAnsiTheme="minorHAnsi" w:cs="Arial"/>
        </w:rPr>
      </w:pPr>
    </w:p>
    <w:p w14:paraId="4341C405" w14:textId="77777777" w:rsidR="00856E7C" w:rsidRPr="00B75A1B" w:rsidRDefault="00856E7C" w:rsidP="00856E7C">
      <w:pPr>
        <w:pStyle w:val="Heading2"/>
        <w:rPr>
          <w:i w:val="0"/>
          <w:color w:val="0070C0"/>
        </w:rPr>
      </w:pPr>
      <w:bookmarkStart w:id="30" w:name="_Toc370205141"/>
      <w:bookmarkStart w:id="31" w:name="_Toc503876942"/>
      <w:r w:rsidRPr="00B75A1B">
        <w:rPr>
          <w:i w:val="0"/>
          <w:color w:val="0070C0"/>
        </w:rPr>
        <w:t>4.2     Data Transformation Requirements</w:t>
      </w:r>
      <w:bookmarkEnd w:id="30"/>
      <w:bookmarkEnd w:id="31"/>
    </w:p>
    <w:p w14:paraId="4341C406" w14:textId="77777777" w:rsidR="00856E7C" w:rsidRPr="00856E7C" w:rsidRDefault="00856E7C" w:rsidP="00856E7C"/>
    <w:tbl>
      <w:tblPr>
        <w:tblW w:w="5073" w:type="pct"/>
        <w:tblInd w:w="-5" w:type="dxa"/>
        <w:tblLayout w:type="fixed"/>
        <w:tblLook w:val="04A0" w:firstRow="1" w:lastRow="0" w:firstColumn="1" w:lastColumn="0" w:noHBand="0" w:noVBand="1"/>
      </w:tblPr>
      <w:tblGrid>
        <w:gridCol w:w="2341"/>
        <w:gridCol w:w="1081"/>
        <w:gridCol w:w="1078"/>
        <w:gridCol w:w="722"/>
        <w:gridCol w:w="1078"/>
        <w:gridCol w:w="4637"/>
      </w:tblGrid>
      <w:tr w:rsidR="00856E7C" w:rsidRPr="00FB14A7" w14:paraId="4341C40D" w14:textId="77777777" w:rsidTr="006C7031">
        <w:trPr>
          <w:trHeight w:val="630"/>
          <w:tblHeader/>
        </w:trPr>
        <w:tc>
          <w:tcPr>
            <w:tcW w:w="1070" w:type="pct"/>
            <w:tcBorders>
              <w:top w:val="single" w:sz="12" w:space="0" w:color="auto"/>
              <w:left w:val="single" w:sz="4" w:space="0" w:color="auto"/>
              <w:bottom w:val="single" w:sz="12" w:space="0" w:color="auto"/>
              <w:right w:val="single" w:sz="12" w:space="0" w:color="auto"/>
            </w:tcBorders>
            <w:shd w:val="clear" w:color="auto" w:fill="00B0F0"/>
            <w:hideMark/>
          </w:tcPr>
          <w:p w14:paraId="4341C407"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94" w:type="pct"/>
            <w:tcBorders>
              <w:top w:val="single" w:sz="12" w:space="0" w:color="auto"/>
              <w:left w:val="nil"/>
              <w:bottom w:val="single" w:sz="12" w:space="0" w:color="auto"/>
              <w:right w:val="single" w:sz="12" w:space="0" w:color="auto"/>
            </w:tcBorders>
            <w:shd w:val="clear" w:color="auto" w:fill="00B0F0"/>
            <w:hideMark/>
          </w:tcPr>
          <w:p w14:paraId="4341C408"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3" w:type="pct"/>
            <w:tcBorders>
              <w:top w:val="single" w:sz="12" w:space="0" w:color="auto"/>
              <w:left w:val="nil"/>
              <w:bottom w:val="single" w:sz="12" w:space="0" w:color="auto"/>
              <w:right w:val="single" w:sz="12" w:space="0" w:color="auto"/>
            </w:tcBorders>
            <w:shd w:val="clear" w:color="auto" w:fill="00B0F0"/>
            <w:hideMark/>
          </w:tcPr>
          <w:p w14:paraId="4341C409" w14:textId="77777777" w:rsidR="00856E7C" w:rsidRPr="00FB14A7" w:rsidRDefault="00E72F3B"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R/O</w:t>
            </w:r>
            <w:r w:rsidR="00C51E19">
              <w:rPr>
                <w:rFonts w:asciiTheme="minorHAnsi" w:eastAsia="Times New Roman" w:hAnsiTheme="minorHAnsi" w:cs="Times New Roman"/>
                <w:b/>
                <w:bCs/>
                <w:color w:val="000000"/>
                <w:sz w:val="22"/>
              </w:rPr>
              <w:t>/C</w:t>
            </w:r>
          </w:p>
        </w:tc>
        <w:tc>
          <w:tcPr>
            <w:tcW w:w="330" w:type="pct"/>
            <w:tcBorders>
              <w:top w:val="single" w:sz="12" w:space="0" w:color="auto"/>
              <w:left w:val="nil"/>
              <w:bottom w:val="single" w:sz="12" w:space="0" w:color="auto"/>
              <w:right w:val="single" w:sz="12" w:space="0" w:color="auto"/>
            </w:tcBorders>
            <w:shd w:val="clear" w:color="auto" w:fill="00B0F0"/>
            <w:hideMark/>
          </w:tcPr>
          <w:p w14:paraId="4341C40A"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93" w:type="pct"/>
            <w:tcBorders>
              <w:top w:val="single" w:sz="12" w:space="0" w:color="auto"/>
              <w:left w:val="nil"/>
              <w:bottom w:val="single" w:sz="12" w:space="0" w:color="auto"/>
              <w:right w:val="single" w:sz="12" w:space="0" w:color="auto"/>
            </w:tcBorders>
            <w:shd w:val="clear" w:color="auto" w:fill="00B0F0"/>
            <w:hideMark/>
          </w:tcPr>
          <w:p w14:paraId="4341C40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2120" w:type="pct"/>
            <w:tcBorders>
              <w:top w:val="single" w:sz="12" w:space="0" w:color="auto"/>
              <w:left w:val="nil"/>
              <w:bottom w:val="single" w:sz="12" w:space="0" w:color="auto"/>
              <w:right w:val="single" w:sz="12" w:space="0" w:color="auto"/>
            </w:tcBorders>
            <w:shd w:val="clear" w:color="auto" w:fill="00B0F0"/>
            <w:hideMark/>
          </w:tcPr>
          <w:p w14:paraId="4341C40C"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341C414" w14:textId="77777777" w:rsidTr="006C7031">
        <w:trPr>
          <w:trHeight w:val="582"/>
        </w:trPr>
        <w:tc>
          <w:tcPr>
            <w:tcW w:w="1070" w:type="pct"/>
            <w:tcBorders>
              <w:top w:val="nil"/>
              <w:left w:val="single" w:sz="4" w:space="0" w:color="auto"/>
              <w:bottom w:val="single" w:sz="4" w:space="0" w:color="auto"/>
              <w:right w:val="single" w:sz="4" w:space="0" w:color="auto"/>
            </w:tcBorders>
            <w:shd w:val="clear" w:color="auto" w:fill="auto"/>
            <w:vAlign w:val="center"/>
          </w:tcPr>
          <w:p w14:paraId="4341C40E" w14:textId="77777777" w:rsidR="00856E7C" w:rsidRPr="005D24E3" w:rsidRDefault="00D32785" w:rsidP="00D32785">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Message Header</w:t>
            </w:r>
            <w:r w:rsidR="00C51E19" w:rsidRPr="005D24E3">
              <w:rPr>
                <w:rFonts w:asciiTheme="minorHAnsi" w:eastAsia="Times New Roman" w:hAnsiTheme="minorHAnsi" w:cs="Times New Roman"/>
                <w:b/>
                <w:color w:val="000000"/>
                <w:sz w:val="22"/>
              </w:rPr>
              <w:t xml:space="preserve"> Segment</w:t>
            </w:r>
          </w:p>
        </w:tc>
        <w:tc>
          <w:tcPr>
            <w:tcW w:w="494" w:type="pct"/>
            <w:tcBorders>
              <w:top w:val="nil"/>
              <w:left w:val="nil"/>
              <w:bottom w:val="single" w:sz="4" w:space="0" w:color="auto"/>
              <w:right w:val="single" w:sz="4" w:space="0" w:color="auto"/>
            </w:tcBorders>
            <w:shd w:val="clear" w:color="auto" w:fill="auto"/>
            <w:vAlign w:val="center"/>
          </w:tcPr>
          <w:p w14:paraId="4341C40F" w14:textId="77777777" w:rsidR="00856E7C" w:rsidRPr="003F43F2" w:rsidRDefault="00D32785" w:rsidP="00D32785">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MSH</w:t>
            </w:r>
          </w:p>
        </w:tc>
        <w:tc>
          <w:tcPr>
            <w:tcW w:w="493" w:type="pct"/>
            <w:tcBorders>
              <w:top w:val="nil"/>
              <w:left w:val="nil"/>
              <w:bottom w:val="single" w:sz="4" w:space="0" w:color="auto"/>
              <w:right w:val="single" w:sz="4" w:space="0" w:color="auto"/>
            </w:tcBorders>
            <w:shd w:val="clear" w:color="auto" w:fill="auto"/>
            <w:vAlign w:val="center"/>
          </w:tcPr>
          <w:p w14:paraId="4341C410" w14:textId="77777777" w:rsidR="00856E7C" w:rsidRPr="00FB14A7" w:rsidRDefault="00E72F3B"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nil"/>
              <w:left w:val="nil"/>
              <w:bottom w:val="single" w:sz="4" w:space="0" w:color="auto"/>
              <w:right w:val="single" w:sz="4" w:space="0" w:color="auto"/>
            </w:tcBorders>
            <w:shd w:val="clear" w:color="auto" w:fill="auto"/>
            <w:vAlign w:val="center"/>
          </w:tcPr>
          <w:p w14:paraId="4341C411"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493" w:type="pct"/>
            <w:tcBorders>
              <w:top w:val="nil"/>
              <w:left w:val="nil"/>
              <w:bottom w:val="single" w:sz="4" w:space="0" w:color="auto"/>
              <w:right w:val="single" w:sz="4" w:space="0" w:color="auto"/>
            </w:tcBorders>
            <w:shd w:val="clear" w:color="auto" w:fill="auto"/>
            <w:vAlign w:val="center"/>
          </w:tcPr>
          <w:p w14:paraId="4341C412" w14:textId="77777777" w:rsidR="00856E7C" w:rsidRPr="00FB14A7" w:rsidRDefault="00856E7C" w:rsidP="00D32785">
            <w:pPr>
              <w:spacing w:after="0" w:line="240" w:lineRule="auto"/>
              <w:rPr>
                <w:rFonts w:asciiTheme="minorHAnsi" w:eastAsia="Times New Roman" w:hAnsiTheme="minorHAnsi" w:cs="Times New Roman"/>
                <w:color w:val="000000"/>
                <w:sz w:val="22"/>
              </w:rPr>
            </w:pPr>
          </w:p>
        </w:tc>
        <w:tc>
          <w:tcPr>
            <w:tcW w:w="2120" w:type="pct"/>
            <w:tcBorders>
              <w:top w:val="nil"/>
              <w:left w:val="nil"/>
              <w:bottom w:val="single" w:sz="4" w:space="0" w:color="auto"/>
              <w:right w:val="single" w:sz="4" w:space="0" w:color="auto"/>
            </w:tcBorders>
            <w:shd w:val="clear" w:color="auto" w:fill="auto"/>
            <w:vAlign w:val="center"/>
          </w:tcPr>
          <w:p w14:paraId="4341C413" w14:textId="005B8F53" w:rsidR="00856E7C" w:rsidRPr="00FB14A7" w:rsidRDefault="00CA5A12"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51E19">
              <w:rPr>
                <w:rFonts w:asciiTheme="minorHAnsi" w:eastAsia="Times New Roman" w:hAnsiTheme="minorHAnsi" w:cs="Times New Roman"/>
                <w:color w:val="000000"/>
                <w:sz w:val="22"/>
              </w:rPr>
              <w:t>PathCopy</w:t>
            </w:r>
          </w:p>
        </w:tc>
      </w:tr>
      <w:tr w:rsidR="00711D82" w:rsidRPr="00FB14A7" w14:paraId="3DDEBBBB" w14:textId="77777777" w:rsidTr="006C7031">
        <w:trPr>
          <w:trHeight w:val="582"/>
        </w:trPr>
        <w:tc>
          <w:tcPr>
            <w:tcW w:w="1070" w:type="pct"/>
            <w:tcBorders>
              <w:top w:val="nil"/>
              <w:left w:val="single" w:sz="4" w:space="0" w:color="auto"/>
              <w:bottom w:val="single" w:sz="4" w:space="0" w:color="auto"/>
              <w:right w:val="single" w:sz="4" w:space="0" w:color="auto"/>
            </w:tcBorders>
            <w:shd w:val="clear" w:color="auto" w:fill="auto"/>
            <w:vAlign w:val="center"/>
          </w:tcPr>
          <w:p w14:paraId="3EB81D33" w14:textId="77777777" w:rsidR="00711D82" w:rsidRDefault="00711D8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494" w:type="pct"/>
            <w:tcBorders>
              <w:top w:val="nil"/>
              <w:left w:val="nil"/>
              <w:bottom w:val="single" w:sz="4" w:space="0" w:color="auto"/>
              <w:right w:val="single" w:sz="4" w:space="0" w:color="auto"/>
            </w:tcBorders>
            <w:shd w:val="clear" w:color="auto" w:fill="auto"/>
            <w:vAlign w:val="center"/>
          </w:tcPr>
          <w:p w14:paraId="38450363" w14:textId="77777777" w:rsidR="00711D82" w:rsidRPr="00D32785" w:rsidRDefault="00711D8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MSH.3</w:t>
            </w:r>
          </w:p>
        </w:tc>
        <w:tc>
          <w:tcPr>
            <w:tcW w:w="493" w:type="pct"/>
            <w:tcBorders>
              <w:top w:val="nil"/>
              <w:left w:val="nil"/>
              <w:bottom w:val="single" w:sz="4" w:space="0" w:color="auto"/>
              <w:right w:val="single" w:sz="4" w:space="0" w:color="auto"/>
            </w:tcBorders>
            <w:shd w:val="clear" w:color="auto" w:fill="auto"/>
            <w:vAlign w:val="center"/>
          </w:tcPr>
          <w:p w14:paraId="4A9FBDAA" w14:textId="77777777" w:rsidR="00711D82" w:rsidRDefault="00711D82"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t>
            </w:r>
          </w:p>
        </w:tc>
        <w:tc>
          <w:tcPr>
            <w:tcW w:w="330" w:type="pct"/>
            <w:tcBorders>
              <w:top w:val="nil"/>
              <w:left w:val="nil"/>
              <w:bottom w:val="single" w:sz="4" w:space="0" w:color="auto"/>
              <w:right w:val="single" w:sz="4" w:space="0" w:color="auto"/>
            </w:tcBorders>
            <w:shd w:val="clear" w:color="auto" w:fill="auto"/>
            <w:vAlign w:val="center"/>
          </w:tcPr>
          <w:p w14:paraId="6D3BEE48" w14:textId="77777777" w:rsidR="00711D82" w:rsidRPr="00FB14A7" w:rsidRDefault="00711D82" w:rsidP="001A5645">
            <w:pPr>
              <w:spacing w:after="0" w:line="240" w:lineRule="auto"/>
              <w:rPr>
                <w:rFonts w:asciiTheme="minorHAnsi" w:eastAsia="Times New Roman" w:hAnsiTheme="minorHAnsi" w:cs="Times New Roman"/>
                <w:color w:val="000000"/>
                <w:sz w:val="22"/>
              </w:rPr>
            </w:pPr>
          </w:p>
        </w:tc>
        <w:tc>
          <w:tcPr>
            <w:tcW w:w="493" w:type="pct"/>
            <w:tcBorders>
              <w:top w:val="nil"/>
              <w:left w:val="nil"/>
              <w:bottom w:val="single" w:sz="4" w:space="0" w:color="auto"/>
              <w:right w:val="single" w:sz="4" w:space="0" w:color="auto"/>
            </w:tcBorders>
            <w:shd w:val="clear" w:color="auto" w:fill="auto"/>
            <w:vAlign w:val="center"/>
          </w:tcPr>
          <w:p w14:paraId="2F3143F5" w14:textId="77777777" w:rsidR="00711D82" w:rsidRPr="00FB14A7" w:rsidRDefault="00711D82" w:rsidP="001A5645">
            <w:pPr>
              <w:spacing w:after="0" w:line="240" w:lineRule="auto"/>
              <w:rPr>
                <w:rFonts w:asciiTheme="minorHAnsi" w:eastAsia="Times New Roman" w:hAnsiTheme="minorHAnsi" w:cs="Times New Roman"/>
                <w:color w:val="000000"/>
                <w:sz w:val="22"/>
              </w:rPr>
            </w:pPr>
          </w:p>
        </w:tc>
        <w:tc>
          <w:tcPr>
            <w:tcW w:w="2120" w:type="pct"/>
            <w:tcBorders>
              <w:top w:val="nil"/>
              <w:left w:val="nil"/>
              <w:bottom w:val="single" w:sz="4" w:space="0" w:color="auto"/>
              <w:right w:val="single" w:sz="4" w:space="0" w:color="auto"/>
            </w:tcBorders>
            <w:shd w:val="clear" w:color="auto" w:fill="auto"/>
            <w:vAlign w:val="center"/>
          </w:tcPr>
          <w:p w14:paraId="4BBDCAF7" w14:textId="77777777" w:rsidR="003A7F91" w:rsidRDefault="003A7F91" w:rsidP="003A7F9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sends “HNAM”.  </w:t>
            </w:r>
          </w:p>
          <w:p w14:paraId="1008D4F7" w14:textId="1FEB98FC" w:rsidR="00711D82" w:rsidRDefault="00C34844" w:rsidP="003A7F9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3A7F91">
              <w:rPr>
                <w:rFonts w:asciiTheme="minorHAnsi" w:eastAsia="Times New Roman" w:hAnsiTheme="minorHAnsi" w:cs="Times New Roman"/>
                <w:color w:val="000000"/>
                <w:sz w:val="22"/>
              </w:rPr>
              <w:t>h</w:t>
            </w:r>
            <w:r w:rsidR="00711D82">
              <w:rPr>
                <w:rFonts w:asciiTheme="minorHAnsi" w:eastAsia="Times New Roman" w:hAnsiTheme="minorHAnsi" w:cs="Times New Roman"/>
                <w:color w:val="000000"/>
                <w:sz w:val="22"/>
              </w:rPr>
              <w:t xml:space="preserve">ardcode </w:t>
            </w:r>
            <w:r w:rsidR="003A7F91">
              <w:rPr>
                <w:rFonts w:asciiTheme="minorHAnsi" w:eastAsia="Times New Roman" w:hAnsiTheme="minorHAnsi" w:cs="Times New Roman"/>
                <w:color w:val="000000"/>
                <w:sz w:val="22"/>
              </w:rPr>
              <w:t xml:space="preserve">of </w:t>
            </w:r>
            <w:r w:rsidR="00711D82">
              <w:rPr>
                <w:rFonts w:asciiTheme="minorHAnsi" w:eastAsia="Times New Roman" w:hAnsiTheme="minorHAnsi" w:cs="Times New Roman"/>
                <w:color w:val="000000"/>
                <w:sz w:val="22"/>
              </w:rPr>
              <w:t>“HNAM”</w:t>
            </w:r>
            <w:r w:rsidR="003A7F91">
              <w:rPr>
                <w:rFonts w:asciiTheme="minorHAnsi" w:eastAsia="Times New Roman" w:hAnsiTheme="minorHAnsi" w:cs="Times New Roman"/>
                <w:color w:val="000000"/>
                <w:sz w:val="22"/>
              </w:rPr>
              <w:t>.</w:t>
            </w:r>
          </w:p>
        </w:tc>
      </w:tr>
      <w:tr w:rsidR="00C51E19" w:rsidRPr="00FB14A7" w14:paraId="4341C41B" w14:textId="77777777" w:rsidTr="006C7031">
        <w:trPr>
          <w:trHeight w:val="582"/>
        </w:trPr>
        <w:tc>
          <w:tcPr>
            <w:tcW w:w="1070" w:type="pct"/>
            <w:tcBorders>
              <w:top w:val="nil"/>
              <w:left w:val="single" w:sz="4" w:space="0" w:color="auto"/>
              <w:bottom w:val="single" w:sz="4" w:space="0" w:color="auto"/>
              <w:right w:val="single" w:sz="4" w:space="0" w:color="auto"/>
            </w:tcBorders>
            <w:shd w:val="clear" w:color="auto" w:fill="auto"/>
            <w:vAlign w:val="center"/>
          </w:tcPr>
          <w:p w14:paraId="4341C415" w14:textId="54CD93E2" w:rsidR="00C51E19" w:rsidRDefault="00711D82"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494" w:type="pct"/>
            <w:tcBorders>
              <w:top w:val="nil"/>
              <w:left w:val="nil"/>
              <w:bottom w:val="single" w:sz="4" w:space="0" w:color="auto"/>
              <w:right w:val="single" w:sz="4" w:space="0" w:color="auto"/>
            </w:tcBorders>
            <w:shd w:val="clear" w:color="auto" w:fill="auto"/>
            <w:vAlign w:val="center"/>
          </w:tcPr>
          <w:p w14:paraId="4341C416" w14:textId="336826B5" w:rsidR="00C51E19" w:rsidRPr="00D32785" w:rsidRDefault="00711D82" w:rsidP="00D3278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MSH.4</w:t>
            </w:r>
          </w:p>
        </w:tc>
        <w:tc>
          <w:tcPr>
            <w:tcW w:w="493" w:type="pct"/>
            <w:tcBorders>
              <w:top w:val="nil"/>
              <w:left w:val="nil"/>
              <w:bottom w:val="single" w:sz="4" w:space="0" w:color="auto"/>
              <w:right w:val="single" w:sz="4" w:space="0" w:color="auto"/>
            </w:tcBorders>
            <w:shd w:val="clear" w:color="auto" w:fill="auto"/>
            <w:vAlign w:val="center"/>
          </w:tcPr>
          <w:p w14:paraId="4341C417" w14:textId="41A1AA84" w:rsidR="00C51E19" w:rsidRDefault="00711D82" w:rsidP="00D3278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nil"/>
              <w:left w:val="nil"/>
              <w:bottom w:val="single" w:sz="4" w:space="0" w:color="auto"/>
              <w:right w:val="single" w:sz="4" w:space="0" w:color="auto"/>
            </w:tcBorders>
            <w:shd w:val="clear" w:color="auto" w:fill="auto"/>
            <w:vAlign w:val="center"/>
          </w:tcPr>
          <w:p w14:paraId="4341C418"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493" w:type="pct"/>
            <w:tcBorders>
              <w:top w:val="nil"/>
              <w:left w:val="nil"/>
              <w:bottom w:val="single" w:sz="4" w:space="0" w:color="auto"/>
              <w:right w:val="single" w:sz="4" w:space="0" w:color="auto"/>
            </w:tcBorders>
            <w:shd w:val="clear" w:color="auto" w:fill="auto"/>
            <w:vAlign w:val="center"/>
          </w:tcPr>
          <w:p w14:paraId="4341C419" w14:textId="77777777" w:rsidR="00C51E19" w:rsidRPr="00FB14A7" w:rsidRDefault="00C51E19" w:rsidP="00D32785">
            <w:pPr>
              <w:spacing w:after="0" w:line="240" w:lineRule="auto"/>
              <w:rPr>
                <w:rFonts w:asciiTheme="minorHAnsi" w:eastAsia="Times New Roman" w:hAnsiTheme="minorHAnsi" w:cs="Times New Roman"/>
                <w:color w:val="000000"/>
                <w:sz w:val="22"/>
              </w:rPr>
            </w:pPr>
          </w:p>
        </w:tc>
        <w:tc>
          <w:tcPr>
            <w:tcW w:w="2120" w:type="pct"/>
            <w:tcBorders>
              <w:top w:val="nil"/>
              <w:left w:val="nil"/>
              <w:bottom w:val="single" w:sz="4" w:space="0" w:color="auto"/>
              <w:right w:val="single" w:sz="4" w:space="0" w:color="auto"/>
            </w:tcBorders>
            <w:shd w:val="clear" w:color="auto" w:fill="auto"/>
            <w:vAlign w:val="center"/>
          </w:tcPr>
          <w:p w14:paraId="2446CAC2" w14:textId="4BC674CE" w:rsidR="003A7F91" w:rsidRDefault="003A7F91" w:rsidP="003A7F9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sends “CERNER”.  </w:t>
            </w:r>
          </w:p>
          <w:p w14:paraId="4341C41A" w14:textId="67AACA68" w:rsidR="00C51E19" w:rsidRDefault="003A7F91" w:rsidP="003A7F9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copies</w:t>
            </w:r>
            <w:r w:rsidR="00711D82">
              <w:rPr>
                <w:rFonts w:asciiTheme="minorHAnsi" w:eastAsia="Times New Roman" w:hAnsiTheme="minorHAnsi" w:cs="Times New Roman"/>
                <w:color w:val="000000"/>
                <w:sz w:val="22"/>
              </w:rPr>
              <w:t xml:space="preserve"> inbound MSH.5</w:t>
            </w:r>
            <w:r>
              <w:rPr>
                <w:rFonts w:asciiTheme="minorHAnsi" w:eastAsia="Times New Roman" w:hAnsiTheme="minorHAnsi" w:cs="Times New Roman"/>
                <w:color w:val="000000"/>
                <w:sz w:val="22"/>
              </w:rPr>
              <w:t xml:space="preserve"> to this field.</w:t>
            </w:r>
          </w:p>
        </w:tc>
      </w:tr>
      <w:tr w:rsidR="00430457" w:rsidRPr="00FB14A7" w14:paraId="4341C422"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1C" w14:textId="77777777" w:rsidR="00430457" w:rsidRPr="00FB14A7"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1D" w14:textId="77777777" w:rsidR="00430457" w:rsidRPr="00D32785" w:rsidRDefault="00430457"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MSH.5</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1E" w14:textId="77777777" w:rsidR="00430457" w:rsidRPr="00FB14A7" w:rsidRDefault="00430457"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1F"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20" w14:textId="77777777" w:rsidR="00430457" w:rsidRPr="00FB14A7" w:rsidRDefault="00430457" w:rsidP="00350DAE">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643628B5" w14:textId="77777777" w:rsidR="00C34844" w:rsidRDefault="00C34844" w:rsidP="00C34844">
            <w:pPr>
              <w:spacing w:after="0" w:line="240" w:lineRule="auto"/>
              <w:rPr>
                <w:rFonts w:asciiTheme="minorHAnsi" w:hAnsiTheme="minorHAnsi" w:cs="MS Sans Serif"/>
                <w:sz w:val="22"/>
              </w:rPr>
            </w:pPr>
            <w:r>
              <w:rPr>
                <w:rFonts w:asciiTheme="minorHAnsi" w:hAnsiTheme="minorHAnsi" w:cs="MS Sans Serif"/>
                <w:sz w:val="22"/>
              </w:rPr>
              <w:t xml:space="preserve">Cerner’s </w:t>
            </w:r>
            <w:r w:rsidRPr="009550CE">
              <w:rPr>
                <w:rFonts w:asciiTheme="minorHAnsi" w:hAnsiTheme="minorHAnsi" w:cs="MS Sans Serif"/>
                <w:sz w:val="22"/>
              </w:rPr>
              <w:t>MSH_FAC_MODOBJ_OUT</w:t>
            </w:r>
            <w:r>
              <w:rPr>
                <w:rFonts w:asciiTheme="minorHAnsi" w:hAnsiTheme="minorHAnsi" w:cs="MS Sans Serif"/>
                <w:sz w:val="22"/>
              </w:rPr>
              <w:t xml:space="preserve"> script populates </w:t>
            </w:r>
            <w:r>
              <w:rPr>
                <w:rFonts w:asciiTheme="minorHAnsi" w:hAnsiTheme="minorHAnsi" w:cs="MS Sans Serif"/>
                <w:b/>
                <w:sz w:val="22"/>
              </w:rPr>
              <w:t xml:space="preserve">this field </w:t>
            </w:r>
            <w:r>
              <w:rPr>
                <w:rFonts w:asciiTheme="minorHAnsi" w:hAnsiTheme="minorHAnsi" w:cs="MS Sans Serif"/>
                <w:sz w:val="22"/>
              </w:rPr>
              <w:t xml:space="preserve">with the facility from PV1.3.4.1 . </w:t>
            </w:r>
          </w:p>
          <w:p w14:paraId="6D4A0C3F" w14:textId="77777777" w:rsidR="00C34844" w:rsidRDefault="00C34844" w:rsidP="00C34844">
            <w:pPr>
              <w:spacing w:after="0" w:line="240" w:lineRule="auto"/>
              <w:rPr>
                <w:rFonts w:asciiTheme="minorHAnsi" w:hAnsiTheme="minorHAnsi" w:cs="MS Sans Serif"/>
                <w:sz w:val="22"/>
              </w:rPr>
            </w:pPr>
          </w:p>
          <w:p w14:paraId="4341C421" w14:textId="318764F0" w:rsidR="00430457" w:rsidRDefault="003A7F91" w:rsidP="00C3484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C34844">
              <w:rPr>
                <w:rFonts w:asciiTheme="minorHAnsi" w:eastAsia="Times New Roman" w:hAnsiTheme="minorHAnsi" w:cs="Times New Roman"/>
                <w:color w:val="000000"/>
                <w:sz w:val="22"/>
              </w:rPr>
              <w:t xml:space="preserve">copies this field to  MSH.4 and MSH.6.  Then, replaces with a </w:t>
            </w:r>
            <w:r>
              <w:rPr>
                <w:rFonts w:asciiTheme="minorHAnsi" w:eastAsia="Times New Roman" w:hAnsiTheme="minorHAnsi" w:cs="Times New Roman"/>
                <w:color w:val="000000"/>
                <w:sz w:val="22"/>
              </w:rPr>
              <w:t>h</w:t>
            </w:r>
            <w:r w:rsidR="00430457">
              <w:rPr>
                <w:rFonts w:asciiTheme="minorHAnsi" w:eastAsia="Times New Roman" w:hAnsiTheme="minorHAnsi" w:cs="Times New Roman"/>
                <w:color w:val="000000"/>
                <w:sz w:val="22"/>
              </w:rPr>
              <w:t xml:space="preserve">ardcode </w:t>
            </w:r>
            <w:r>
              <w:rPr>
                <w:rFonts w:asciiTheme="minorHAnsi" w:eastAsia="Times New Roman" w:hAnsiTheme="minorHAnsi" w:cs="Times New Roman"/>
                <w:color w:val="000000"/>
                <w:sz w:val="22"/>
              </w:rPr>
              <w:t xml:space="preserve">of </w:t>
            </w:r>
            <w:r w:rsidR="00430457">
              <w:rPr>
                <w:rFonts w:asciiTheme="minorHAnsi" w:eastAsia="Times New Roman" w:hAnsiTheme="minorHAnsi" w:cs="Times New Roman"/>
                <w:color w:val="000000"/>
                <w:sz w:val="22"/>
              </w:rPr>
              <w:t>“BRIDGE”</w:t>
            </w:r>
            <w:r w:rsidR="00C34844">
              <w:rPr>
                <w:rFonts w:asciiTheme="minorHAnsi" w:eastAsia="Times New Roman" w:hAnsiTheme="minorHAnsi" w:cs="Times New Roman"/>
                <w:color w:val="000000"/>
                <w:sz w:val="22"/>
              </w:rPr>
              <w:t>.</w:t>
            </w:r>
          </w:p>
        </w:tc>
      </w:tr>
      <w:tr w:rsidR="00C51E19" w:rsidRPr="00FB14A7" w14:paraId="4341C429"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23" w14:textId="77777777" w:rsidR="00C51E19" w:rsidRPr="00FB14A7"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24" w14:textId="77777777" w:rsidR="00C51E19" w:rsidRPr="00D32785" w:rsidRDefault="00430457"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MSH.6</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25" w14:textId="27F8CD76" w:rsidR="00C51E19" w:rsidRPr="00FB14A7" w:rsidRDefault="00711D82"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2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27"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8206B15" w14:textId="7315947E" w:rsidR="003A7F91" w:rsidRDefault="003A7F91" w:rsidP="003A7F9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Cerner sends “BAYCARE”.  </w:t>
            </w:r>
          </w:p>
          <w:p w14:paraId="4341C428" w14:textId="3238087B" w:rsidR="00C51E19" w:rsidRDefault="003A7F9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copies inbound MSH.5 to this field</w:t>
            </w:r>
            <w:r w:rsidR="00C34844">
              <w:rPr>
                <w:rFonts w:asciiTheme="minorHAnsi" w:eastAsia="Times New Roman" w:hAnsiTheme="minorHAnsi" w:cs="Times New Roman"/>
                <w:color w:val="000000"/>
                <w:sz w:val="22"/>
              </w:rPr>
              <w:t>.</w:t>
            </w:r>
          </w:p>
        </w:tc>
      </w:tr>
      <w:tr w:rsidR="00C51E19" w:rsidRPr="00FB14A7" w14:paraId="4341C453"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4D" w14:textId="77777777" w:rsidR="00C51E19" w:rsidRPr="005D24E3" w:rsidRDefault="00C51E19" w:rsidP="00C51E19">
            <w:pPr>
              <w:spacing w:after="0" w:line="240" w:lineRule="auto"/>
              <w:rPr>
                <w:rFonts w:asciiTheme="minorHAnsi" w:eastAsia="Times New Roman" w:hAnsiTheme="minorHAnsi" w:cs="Times New Roman"/>
                <w:b/>
                <w:color w:val="000000"/>
                <w:sz w:val="22"/>
              </w:rPr>
            </w:pPr>
            <w:r w:rsidRPr="005D24E3">
              <w:rPr>
                <w:rFonts w:asciiTheme="minorHAnsi" w:eastAsia="Times New Roman" w:hAnsiTheme="minorHAnsi" w:cs="Times New Roman"/>
                <w:b/>
                <w:color w:val="000000"/>
                <w:sz w:val="22"/>
              </w:rPr>
              <w:t>Patient Identifier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4E" w14:textId="77777777" w:rsidR="00C51E19" w:rsidRPr="003F43F2" w:rsidRDefault="00014CE3" w:rsidP="00C51E19">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PID</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4F"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50"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51"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52" w14:textId="77777777" w:rsidR="00C51E19" w:rsidRPr="0008019D" w:rsidRDefault="00C51E19" w:rsidP="00C34844">
            <w:pPr>
              <w:spacing w:after="0" w:line="240" w:lineRule="auto"/>
              <w:rPr>
                <w:rFonts w:asciiTheme="minorHAnsi" w:hAnsiTheme="minorHAnsi"/>
                <w:color w:val="000000"/>
                <w:sz w:val="22"/>
              </w:rPr>
            </w:pPr>
          </w:p>
        </w:tc>
      </w:tr>
      <w:tr w:rsidR="00223F18" w:rsidRPr="00FB14A7" w14:paraId="4341C461"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5B" w14:textId="77777777" w:rsidR="00223F18" w:rsidRDefault="00223F18"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(External)</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5C" w14:textId="77777777" w:rsidR="00223F18" w:rsidRDefault="00223F18"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PID.2</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5D" w14:textId="77777777" w:rsidR="00223F18" w:rsidRDefault="00223F18"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5E" w14:textId="77777777" w:rsidR="00223F18" w:rsidRPr="00FB14A7" w:rsidRDefault="00223F18" w:rsidP="00350DAE">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5F" w14:textId="77777777" w:rsidR="00223F18" w:rsidRPr="00FB14A7" w:rsidRDefault="00223F18" w:rsidP="00350DAE">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60" w14:textId="632E06B0" w:rsidR="00223F18" w:rsidRDefault="00C34844" w:rsidP="00C3484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 of</w:t>
            </w:r>
            <w:r w:rsidR="008E7D1A">
              <w:rPr>
                <w:rFonts w:asciiTheme="minorHAnsi" w:eastAsia="Times New Roman" w:hAnsiTheme="minorHAnsi" w:cs="Times New Roman"/>
                <w:color w:val="000000"/>
                <w:sz w:val="22"/>
              </w:rPr>
              <w:t xml:space="preserve"> the CMRN from PID.3</w:t>
            </w:r>
            <w:r w:rsidR="00223F18">
              <w:rPr>
                <w:rFonts w:asciiTheme="minorHAnsi" w:eastAsia="Times New Roman" w:hAnsiTheme="minorHAnsi" w:cs="Times New Roman"/>
                <w:color w:val="000000"/>
                <w:sz w:val="22"/>
              </w:rPr>
              <w:t xml:space="preserve">  wi</w:t>
            </w:r>
            <w:r w:rsidR="008E7D1A">
              <w:rPr>
                <w:rFonts w:asciiTheme="minorHAnsi" w:eastAsia="Times New Roman" w:hAnsiTheme="minorHAnsi" w:cs="Times New Roman"/>
                <w:color w:val="000000"/>
                <w:sz w:val="22"/>
              </w:rPr>
              <w:t>th the Identifier Type of “CMRN</w:t>
            </w:r>
            <w:r w:rsidR="00223F18">
              <w:rPr>
                <w:rFonts w:asciiTheme="minorHAnsi" w:eastAsia="Times New Roman" w:hAnsiTheme="minorHAnsi" w:cs="Times New Roman"/>
                <w:color w:val="000000"/>
                <w:sz w:val="22"/>
              </w:rPr>
              <w:t>”</w:t>
            </w:r>
          </w:p>
        </w:tc>
      </w:tr>
      <w:tr w:rsidR="00C51E19" w:rsidRPr="00FB14A7" w14:paraId="4341C468"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62" w14:textId="77777777" w:rsidR="00C51E19" w:rsidRPr="00FB14A7"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Patient ID (Internal)</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3" w14:textId="77777777" w:rsidR="00C51E19" w:rsidRPr="00D32785"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PID.3</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4" w14:textId="77777777" w:rsidR="00C51E19" w:rsidRPr="00FB14A7" w:rsidRDefault="00567F7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6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67" w14:textId="58F52B2D" w:rsidR="00C51E19" w:rsidRPr="00FB14A7" w:rsidRDefault="00C34844" w:rsidP="00C3484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 of</w:t>
            </w:r>
            <w:r w:rsidR="00441DEB">
              <w:rPr>
                <w:rFonts w:asciiTheme="minorHAnsi" w:eastAsia="Times New Roman" w:hAnsiTheme="minorHAnsi" w:cs="Times New Roman"/>
                <w:color w:val="000000"/>
                <w:sz w:val="22"/>
              </w:rPr>
              <w:t xml:space="preserve"> the MRN from PID.3 </w:t>
            </w:r>
            <w:r w:rsidR="008E7D1A">
              <w:rPr>
                <w:rFonts w:asciiTheme="minorHAnsi" w:eastAsia="Times New Roman" w:hAnsiTheme="minorHAnsi" w:cs="Times New Roman"/>
                <w:color w:val="000000"/>
                <w:sz w:val="22"/>
              </w:rPr>
              <w:t>with th</w:t>
            </w:r>
            <w:r w:rsidR="00441DEB">
              <w:rPr>
                <w:rFonts w:asciiTheme="minorHAnsi" w:eastAsia="Times New Roman" w:hAnsiTheme="minorHAnsi" w:cs="Times New Roman"/>
                <w:color w:val="000000"/>
                <w:sz w:val="22"/>
              </w:rPr>
              <w:t xml:space="preserve">e Identifier Type </w:t>
            </w:r>
            <w:r w:rsidR="00223F18">
              <w:rPr>
                <w:rFonts w:asciiTheme="minorHAnsi" w:eastAsia="Times New Roman" w:hAnsiTheme="minorHAnsi" w:cs="Times New Roman"/>
                <w:color w:val="000000"/>
                <w:sz w:val="22"/>
              </w:rPr>
              <w:t xml:space="preserve">Code </w:t>
            </w:r>
            <w:r w:rsidR="00441DEB">
              <w:rPr>
                <w:rFonts w:asciiTheme="minorHAnsi" w:eastAsia="Times New Roman" w:hAnsiTheme="minorHAnsi" w:cs="Times New Roman"/>
                <w:color w:val="000000"/>
                <w:sz w:val="22"/>
              </w:rPr>
              <w:t>of “MRN”</w:t>
            </w:r>
          </w:p>
        </w:tc>
      </w:tr>
      <w:tr w:rsidR="000300E5" w:rsidRPr="00FB14A7" w14:paraId="4341C46F"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69" w14:textId="77777777"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6A" w14:textId="77777777" w:rsidR="000300E5" w:rsidRDefault="000300E5"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PID.5</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B" w14:textId="77777777" w:rsidR="000300E5" w:rsidRDefault="000300E5"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6C"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6D" w14:textId="77777777" w:rsidR="000300E5" w:rsidRPr="00FB14A7" w:rsidRDefault="000300E5"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6E" w14:textId="1F02CB7D" w:rsidR="000300E5" w:rsidRDefault="00C34844" w:rsidP="00C34844">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 of</w:t>
            </w:r>
            <w:r w:rsidR="000300E5">
              <w:rPr>
                <w:rFonts w:asciiTheme="minorHAnsi" w:eastAsia="Times New Roman" w:hAnsiTheme="minorHAnsi" w:cs="Times New Roman"/>
                <w:color w:val="000000"/>
                <w:sz w:val="22"/>
              </w:rPr>
              <w:t xml:space="preserve"> Patient’s Last Name, First Name, Middle Name</w:t>
            </w:r>
            <w:r w:rsidR="0072743E">
              <w:rPr>
                <w:rFonts w:asciiTheme="minorHAnsi" w:eastAsia="Times New Roman" w:hAnsiTheme="minorHAnsi" w:cs="Times New Roman"/>
                <w:color w:val="000000"/>
                <w:sz w:val="22"/>
              </w:rPr>
              <w:t>, Suffix, Prefix</w:t>
            </w:r>
            <w:r w:rsidR="008E7D1A">
              <w:rPr>
                <w:rFonts w:asciiTheme="minorHAnsi" w:eastAsia="Times New Roman" w:hAnsiTheme="minorHAnsi" w:cs="Times New Roman"/>
                <w:color w:val="000000"/>
                <w:sz w:val="22"/>
              </w:rPr>
              <w:t>, Name Type Code</w:t>
            </w:r>
          </w:p>
        </w:tc>
      </w:tr>
      <w:tr w:rsidR="00E72F3B" w:rsidRPr="00FB14A7" w14:paraId="4341C476"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70" w14:textId="77777777" w:rsidR="00E72F3B" w:rsidRDefault="00E72F3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1" w14:textId="77777777" w:rsidR="00E72F3B" w:rsidRDefault="00E72F3B"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PID.7</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72" w14:textId="77777777" w:rsidR="00E72F3B" w:rsidRDefault="00751E18"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73" w14:textId="77777777" w:rsidR="00E72F3B" w:rsidRPr="00FB14A7" w:rsidRDefault="00E72F3B"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74" w14:textId="77777777" w:rsidR="00E72F3B" w:rsidRPr="00FB14A7" w:rsidRDefault="00E72F3B"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75" w14:textId="3CB6A9A1" w:rsidR="00E72F3B"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8804BA">
              <w:rPr>
                <w:rFonts w:asciiTheme="minorHAnsi" w:eastAsia="Times New Roman" w:hAnsiTheme="minorHAnsi" w:cs="Times New Roman"/>
                <w:color w:val="000000"/>
                <w:sz w:val="22"/>
              </w:rPr>
              <w:t>Copy</w:t>
            </w:r>
          </w:p>
        </w:tc>
      </w:tr>
      <w:tr w:rsidR="00A33D5C" w:rsidRPr="00FB14A7" w14:paraId="4341C47D"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77" w14:textId="77777777" w:rsidR="00A33D5C" w:rsidRDefault="00A33D5C"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8" w14:textId="77777777" w:rsidR="00A33D5C" w:rsidRDefault="00A33D5C"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PID.8</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79" w14:textId="77777777" w:rsidR="00A33D5C" w:rsidRDefault="00751E18"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7A" w14:textId="77777777" w:rsidR="00A33D5C" w:rsidRPr="00FB14A7" w:rsidRDefault="00A33D5C" w:rsidP="00350DAE">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7B" w14:textId="77777777" w:rsidR="00A33D5C" w:rsidRPr="00FB14A7" w:rsidRDefault="00A33D5C" w:rsidP="00350DAE">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7C" w14:textId="7555949F" w:rsidR="00A33D5C" w:rsidRDefault="00CA5A12"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801B03" w:rsidRPr="00FB14A7" w14:paraId="4341C484"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7E" w14:textId="77777777" w:rsidR="00801B03" w:rsidRDefault="00A33D5C"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Race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7F" w14:textId="77777777" w:rsidR="00801B03" w:rsidRDefault="00A33D5C"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PID.10</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80" w14:textId="77777777" w:rsidR="00801B03" w:rsidRDefault="00801B03"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81" w14:textId="77777777" w:rsidR="00801B03" w:rsidRPr="00FB14A7" w:rsidRDefault="00801B03"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82" w14:textId="77777777" w:rsidR="00801B03" w:rsidRPr="00FB14A7" w:rsidRDefault="00801B03"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83" w14:textId="6871634E" w:rsidR="00801B03"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C51E19" w:rsidRPr="00FB14A7" w14:paraId="4341C499"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93" w14:textId="77777777" w:rsidR="00C51E19" w:rsidRPr="00FB14A7"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94" w14:textId="77777777" w:rsidR="00C51E19" w:rsidRPr="00D32785" w:rsidRDefault="00C51E19"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PID.18</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95" w14:textId="77777777" w:rsidR="00C51E19" w:rsidRPr="00FB14A7" w:rsidRDefault="00213A50"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9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97"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98" w14:textId="25E0BABD" w:rsidR="00C51E19" w:rsidRPr="00FB14A7" w:rsidRDefault="00213A50" w:rsidP="008E7D1A">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(first component of PID.18)</w:t>
            </w:r>
            <w:r w:rsidR="0037171D">
              <w:rPr>
                <w:rFonts w:asciiTheme="minorHAnsi" w:eastAsia="Times New Roman" w:hAnsiTheme="minorHAnsi" w:cs="Times New Roman"/>
                <w:color w:val="000000"/>
                <w:sz w:val="22"/>
              </w:rPr>
              <w:t xml:space="preserve"> with Identifier Type Code of “F</w:t>
            </w:r>
            <w:r w:rsidR="008E7D1A">
              <w:rPr>
                <w:rFonts w:asciiTheme="minorHAnsi" w:eastAsia="Times New Roman" w:hAnsiTheme="minorHAnsi" w:cs="Times New Roman"/>
                <w:color w:val="000000"/>
                <w:sz w:val="22"/>
              </w:rPr>
              <w:t>I</w:t>
            </w:r>
            <w:r w:rsidR="0037171D">
              <w:rPr>
                <w:rFonts w:asciiTheme="minorHAnsi" w:eastAsia="Times New Roman" w:hAnsiTheme="minorHAnsi" w:cs="Times New Roman"/>
                <w:color w:val="000000"/>
                <w:sz w:val="22"/>
              </w:rPr>
              <w:t>N”</w:t>
            </w:r>
          </w:p>
        </w:tc>
      </w:tr>
      <w:tr w:rsidR="00751E18" w:rsidRPr="00FB14A7" w14:paraId="4341C4A0"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9A" w14:textId="77777777" w:rsidR="00751E18" w:rsidRDefault="00751E18"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SSN</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9B" w14:textId="77777777" w:rsidR="00751E18" w:rsidRDefault="00751E18"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PID.19</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9C" w14:textId="77777777" w:rsidR="00751E18" w:rsidRDefault="00751E18"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9D" w14:textId="77777777" w:rsidR="00751E18" w:rsidRPr="00FB14A7" w:rsidRDefault="00751E18" w:rsidP="00350DAE">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9E" w14:textId="77777777" w:rsidR="00751E18" w:rsidRPr="00FB14A7" w:rsidRDefault="00751E18" w:rsidP="00350DAE">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96A070B" w14:textId="76928804" w:rsidR="00C34844" w:rsidRDefault="00C34844"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orm_bridge_out script will blank out this field when populated with “999999999”.</w:t>
            </w:r>
          </w:p>
          <w:p w14:paraId="3D676660" w14:textId="77777777" w:rsidR="00C34844" w:rsidRDefault="00C34844" w:rsidP="00350DAE">
            <w:pPr>
              <w:spacing w:after="0" w:line="240" w:lineRule="auto"/>
              <w:rPr>
                <w:rFonts w:asciiTheme="minorHAnsi" w:eastAsia="Times New Roman" w:hAnsiTheme="minorHAnsi" w:cs="Times New Roman"/>
                <w:color w:val="000000"/>
                <w:sz w:val="22"/>
              </w:rPr>
            </w:pPr>
          </w:p>
          <w:p w14:paraId="4341C49F" w14:textId="205D5A36" w:rsidR="00751E18" w:rsidRDefault="00C34844"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3F43F2">
              <w:rPr>
                <w:rFonts w:asciiTheme="minorHAnsi" w:eastAsia="Times New Roman" w:hAnsiTheme="minorHAnsi" w:cs="Times New Roman"/>
                <w:color w:val="000000"/>
                <w:sz w:val="22"/>
              </w:rPr>
              <w:t>Copy</w:t>
            </w:r>
          </w:p>
        </w:tc>
      </w:tr>
      <w:tr w:rsidR="00C51E19" w:rsidRPr="00FB14A7" w14:paraId="4341C4D9"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D3" w14:textId="039D1CD2" w:rsidR="00C51E19" w:rsidRPr="00FE0BD0" w:rsidRDefault="003F6A0A" w:rsidP="00C51E1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Patient Visit</w:t>
            </w:r>
            <w:r w:rsidR="00014CE3" w:rsidRPr="00FE0BD0">
              <w:rPr>
                <w:rFonts w:asciiTheme="minorHAnsi" w:eastAsia="Times New Roman" w:hAnsiTheme="minorHAnsi" w:cs="Times New Roman"/>
                <w:b/>
                <w:color w:val="000000"/>
                <w:sz w:val="22"/>
              </w:rPr>
              <w:t xml:space="preserve">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D4" w14:textId="77777777" w:rsidR="00C51E19" w:rsidRPr="003F43F2" w:rsidRDefault="00014CE3" w:rsidP="00C51E19">
            <w:pPr>
              <w:spacing w:after="0" w:line="240" w:lineRule="auto"/>
              <w:rPr>
                <w:rFonts w:asciiTheme="minorHAnsi" w:eastAsia="Times New Roman" w:hAnsiTheme="minorHAnsi" w:cs="Times New Roman"/>
                <w:b/>
                <w:color w:val="000000"/>
                <w:sz w:val="22"/>
              </w:rPr>
            </w:pPr>
            <w:r w:rsidRPr="003F43F2">
              <w:rPr>
                <w:rFonts w:asciiTheme="minorHAnsi" w:eastAsia="Times New Roman" w:hAnsiTheme="minorHAnsi" w:cs="Times New Roman"/>
                <w:b/>
                <w:color w:val="000000"/>
                <w:sz w:val="22"/>
              </w:rPr>
              <w:t>PV1</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D5" w14:textId="77777777" w:rsidR="00C51E19" w:rsidRPr="00FB14A7" w:rsidRDefault="00014CE3"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w:t>
            </w:r>
            <w:r w:rsidR="008529C2">
              <w:rPr>
                <w:rFonts w:asciiTheme="minorHAnsi" w:eastAsia="Times New Roman" w:hAnsiTheme="minorHAnsi" w:cs="Times New Roman"/>
                <w:color w:val="000000"/>
                <w:sz w:val="22"/>
              </w:rPr>
              <w:t xml:space="preserve"> </w:t>
            </w:r>
            <w:r>
              <w:rPr>
                <w:rFonts w:asciiTheme="minorHAnsi" w:eastAsia="Times New Roman" w:hAnsiTheme="minorHAnsi" w:cs="Times New Roman"/>
                <w:color w:val="000000"/>
                <w:sz w:val="22"/>
              </w:rPr>
              <w:t xml:space="preserve"> 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D6"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D7"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D8"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r>
      <w:tr w:rsidR="00C51E19" w:rsidRPr="00FB14A7" w14:paraId="4341C4E0"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DA" w14:textId="77777777" w:rsidR="00C51E19" w:rsidRPr="00FB14A7" w:rsidRDefault="008529C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Class</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DB" w14:textId="77777777" w:rsidR="00C51E19" w:rsidRPr="00D32785" w:rsidRDefault="008529C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PV1.2</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DC" w14:textId="77777777" w:rsidR="00C51E19" w:rsidRPr="00FB14A7" w:rsidRDefault="008529C2"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DD"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DE"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DF" w14:textId="0A9D460E" w:rsidR="00C51E19" w:rsidRPr="00FB14A7"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C51E19" w:rsidRPr="00FB14A7" w14:paraId="4341C4E7"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E1" w14:textId="77777777" w:rsidR="00C51E19" w:rsidRPr="00FB14A7" w:rsidRDefault="008D179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Assigned Patient Location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E2" w14:textId="77777777" w:rsidR="00C51E19" w:rsidRPr="00D32785" w:rsidRDefault="008D179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E3" w14:textId="77777777" w:rsidR="00C51E19" w:rsidRPr="00FB14A7" w:rsidRDefault="008D179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E4"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E5"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E6" w14:textId="01360446" w:rsidR="00C51E19" w:rsidRPr="00FB14A7"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3F43F2">
              <w:rPr>
                <w:rFonts w:asciiTheme="minorHAnsi" w:eastAsia="Times New Roman" w:hAnsiTheme="minorHAnsi" w:cs="Times New Roman"/>
                <w:color w:val="000000"/>
                <w:sz w:val="22"/>
              </w:rPr>
              <w:t>Path</w:t>
            </w:r>
            <w:r w:rsidR="008D1794">
              <w:rPr>
                <w:rFonts w:asciiTheme="minorHAnsi" w:eastAsia="Times New Roman" w:hAnsiTheme="minorHAnsi" w:cs="Times New Roman"/>
                <w:color w:val="000000"/>
                <w:sz w:val="22"/>
              </w:rPr>
              <w:t>Copy</w:t>
            </w:r>
          </w:p>
        </w:tc>
      </w:tr>
      <w:tr w:rsidR="00C51E19" w:rsidRPr="00FB14A7" w14:paraId="4341C4EE"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E8" w14:textId="77777777" w:rsidR="00C51E19" w:rsidRPr="00FB14A7" w:rsidRDefault="00AE5FFF"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Admission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E9" w14:textId="77777777" w:rsidR="00C51E19" w:rsidRPr="00D32785" w:rsidRDefault="00AE5FFF"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PV1.4</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EA" w14:textId="77777777" w:rsidR="00C51E19" w:rsidRPr="00FB14A7" w:rsidRDefault="00AE5FFF"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EB"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EC"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ED" w14:textId="58091A74" w:rsidR="00C51E19" w:rsidRPr="00FE0BD0" w:rsidRDefault="00CA5A12" w:rsidP="00FE0BD0">
            <w:pPr>
              <w:contextualSpacing/>
              <w:rPr>
                <w:rFonts w:asciiTheme="minorHAnsi" w:hAnsiTheme="minorHAnsi"/>
                <w:color w:val="000000"/>
                <w:sz w:val="22"/>
              </w:rPr>
            </w:pPr>
            <w:r>
              <w:rPr>
                <w:rFonts w:asciiTheme="minorHAnsi" w:eastAsia="Times New Roman" w:hAnsiTheme="minorHAnsi" w:cs="Times New Roman"/>
                <w:color w:val="000000"/>
                <w:sz w:val="22"/>
              </w:rPr>
              <w:t>CloverLeaf: Copy</w:t>
            </w:r>
          </w:p>
        </w:tc>
      </w:tr>
      <w:tr w:rsidR="00C51E19" w:rsidRPr="00FB14A7" w14:paraId="4341C4F5"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EF" w14:textId="77777777" w:rsidR="00C51E19" w:rsidRPr="00FB14A7" w:rsidRDefault="00FE0BD0"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Prior Patient Location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F0" w14:textId="77777777" w:rsidR="00C51E19" w:rsidRPr="00D32785" w:rsidRDefault="00FE0BD0"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PV1.6</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F1" w14:textId="77777777" w:rsidR="00C51E19" w:rsidRPr="00FB14A7" w:rsidRDefault="00FE0BD0"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F2"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F3"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F4" w14:textId="3890FD42" w:rsidR="00C51E19" w:rsidRPr="00FE0BD0" w:rsidRDefault="00CA5A12" w:rsidP="00FE0BD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FE0BD0">
              <w:rPr>
                <w:rFonts w:asciiTheme="minorHAnsi" w:eastAsia="Times New Roman" w:hAnsiTheme="minorHAnsi" w:cs="Times New Roman"/>
                <w:color w:val="000000"/>
                <w:sz w:val="22"/>
              </w:rPr>
              <w:t>Copy</w:t>
            </w:r>
          </w:p>
        </w:tc>
      </w:tr>
      <w:tr w:rsidR="003F43F2" w:rsidRPr="00FB14A7" w14:paraId="134DC684"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12CCF253" w14:textId="77777777" w:rsidR="003F43F2" w:rsidRPr="00FB14A7" w:rsidRDefault="003F43F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Attending Doctor</w:t>
            </w:r>
          </w:p>
        </w:tc>
        <w:tc>
          <w:tcPr>
            <w:tcW w:w="494" w:type="pct"/>
            <w:tcBorders>
              <w:top w:val="single" w:sz="4" w:space="0" w:color="auto"/>
              <w:left w:val="nil"/>
              <w:bottom w:val="single" w:sz="4" w:space="0" w:color="auto"/>
              <w:right w:val="single" w:sz="4" w:space="0" w:color="auto"/>
            </w:tcBorders>
            <w:shd w:val="clear" w:color="auto" w:fill="auto"/>
            <w:vAlign w:val="center"/>
          </w:tcPr>
          <w:p w14:paraId="5B790875" w14:textId="77777777" w:rsidR="003F43F2" w:rsidRPr="00D32785" w:rsidRDefault="003F43F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PV1.7</w:t>
            </w:r>
          </w:p>
        </w:tc>
        <w:tc>
          <w:tcPr>
            <w:tcW w:w="493" w:type="pct"/>
            <w:tcBorders>
              <w:top w:val="single" w:sz="4" w:space="0" w:color="auto"/>
              <w:left w:val="nil"/>
              <w:bottom w:val="single" w:sz="4" w:space="0" w:color="auto"/>
              <w:right w:val="single" w:sz="4" w:space="0" w:color="auto"/>
            </w:tcBorders>
            <w:shd w:val="clear" w:color="auto" w:fill="auto"/>
            <w:vAlign w:val="center"/>
          </w:tcPr>
          <w:p w14:paraId="4D465415" w14:textId="77777777" w:rsidR="003F43F2" w:rsidRPr="00FB14A7" w:rsidRDefault="003F43F2"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1E1492D5" w14:textId="77777777" w:rsidR="003F43F2" w:rsidRPr="00FB14A7" w:rsidRDefault="003F43F2"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1651A9C2" w14:textId="77777777" w:rsidR="003F43F2" w:rsidRPr="00FB14A7" w:rsidRDefault="003F43F2"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55EA29AD" w14:textId="7CDD7D8D" w:rsidR="003F43F2" w:rsidRPr="00FB14A7" w:rsidRDefault="00CA5A1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3F43F2">
              <w:rPr>
                <w:rFonts w:asciiTheme="minorHAnsi" w:eastAsia="Times New Roman" w:hAnsiTheme="minorHAnsi" w:cs="Times New Roman"/>
                <w:color w:val="000000"/>
                <w:sz w:val="22"/>
              </w:rPr>
              <w:t>Copy ID Number, Family Name, Given Name, Second Names or Initials. If necessary, left pad the ID with zeros to a length of 5.</w:t>
            </w:r>
          </w:p>
        </w:tc>
      </w:tr>
      <w:tr w:rsidR="003F43F2" w:rsidRPr="00FB14A7" w14:paraId="599E98AE"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1B6F5916" w14:textId="64E0516D" w:rsidR="003F43F2" w:rsidRPr="00FB14A7" w:rsidRDefault="003F43F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Consulting Doctor</w:t>
            </w:r>
          </w:p>
        </w:tc>
        <w:tc>
          <w:tcPr>
            <w:tcW w:w="494" w:type="pct"/>
            <w:tcBorders>
              <w:top w:val="single" w:sz="4" w:space="0" w:color="auto"/>
              <w:left w:val="nil"/>
              <w:bottom w:val="single" w:sz="4" w:space="0" w:color="auto"/>
              <w:right w:val="single" w:sz="4" w:space="0" w:color="auto"/>
            </w:tcBorders>
            <w:shd w:val="clear" w:color="auto" w:fill="auto"/>
            <w:vAlign w:val="center"/>
          </w:tcPr>
          <w:p w14:paraId="19B95CA3" w14:textId="6FA58D68" w:rsidR="003F43F2" w:rsidRPr="00D32785" w:rsidRDefault="003F43F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PV1.9</w:t>
            </w:r>
          </w:p>
        </w:tc>
        <w:tc>
          <w:tcPr>
            <w:tcW w:w="493" w:type="pct"/>
            <w:tcBorders>
              <w:top w:val="single" w:sz="4" w:space="0" w:color="auto"/>
              <w:left w:val="nil"/>
              <w:bottom w:val="single" w:sz="4" w:space="0" w:color="auto"/>
              <w:right w:val="single" w:sz="4" w:space="0" w:color="auto"/>
            </w:tcBorders>
            <w:shd w:val="clear" w:color="auto" w:fill="auto"/>
            <w:vAlign w:val="center"/>
          </w:tcPr>
          <w:p w14:paraId="7723A32B" w14:textId="77777777" w:rsidR="003F43F2" w:rsidRPr="00FB14A7" w:rsidRDefault="003F43F2"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2D378D2D" w14:textId="77777777" w:rsidR="003F43F2" w:rsidRPr="00FB14A7" w:rsidRDefault="003F43F2"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72FC832" w14:textId="77777777" w:rsidR="003F43F2" w:rsidRPr="00FB14A7" w:rsidRDefault="003F43F2"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0F1FFFA2" w14:textId="723EF9B3" w:rsidR="003F43F2" w:rsidRPr="00FB14A7" w:rsidRDefault="00CA5A12"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3F43F2">
              <w:rPr>
                <w:rFonts w:asciiTheme="minorHAnsi" w:eastAsia="Times New Roman" w:hAnsiTheme="minorHAnsi" w:cs="Times New Roman"/>
                <w:color w:val="000000"/>
                <w:sz w:val="22"/>
              </w:rPr>
              <w:t>Copy ID Number, Family Name, Given Name, Second Names or Initials. If necessary, left pad the ID with zeros to a length of 5.</w:t>
            </w:r>
          </w:p>
        </w:tc>
      </w:tr>
      <w:tr w:rsidR="00C51E19" w:rsidRPr="00FB14A7" w14:paraId="4341C4FC"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4F6" w14:textId="77777777" w:rsidR="00C51E19" w:rsidRPr="00FB14A7" w:rsidRDefault="006D5FF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Hospital Service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4F7" w14:textId="77777777" w:rsidR="00C51E19" w:rsidRPr="00D32785" w:rsidRDefault="006D5FF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PV1.10</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4F8" w14:textId="77777777" w:rsidR="00C51E19" w:rsidRPr="00FB14A7" w:rsidRDefault="006D5FF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4F9"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4FA" w14:textId="77777777" w:rsidR="00C51E19" w:rsidRPr="00FB14A7" w:rsidRDefault="00C51E19"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4FB" w14:textId="166DB5AD" w:rsidR="00C51E19" w:rsidRPr="00FB14A7"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9C0EF3" w:rsidRPr="00FB14A7" w14:paraId="4341C50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04" w14:textId="77777777" w:rsidR="009C0EF3" w:rsidRDefault="0049554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VIP Indicator</w:t>
            </w:r>
            <w:r w:rsidR="00525675">
              <w:rPr>
                <w:rFonts w:asciiTheme="minorHAnsi" w:eastAsia="Times New Roman" w:hAnsiTheme="minorHAnsi" w:cs="Times New Roman"/>
                <w:color w:val="000000"/>
                <w:sz w:val="22"/>
              </w:rPr>
              <w:t xml:space="preserve"> </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05" w14:textId="77777777" w:rsidR="009C0EF3" w:rsidRDefault="00495541"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PV1.16</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06" w14:textId="77777777" w:rsidR="009C0EF3" w:rsidRDefault="009C0EF3"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07"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08"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09" w14:textId="4E6483FE" w:rsidR="009C0EF3"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781CE9" w:rsidRPr="00FB14A7" w14:paraId="4341C511"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0B" w14:textId="14E9A170" w:rsidR="00781CE9" w:rsidRPr="00FB14A7" w:rsidRDefault="003F43F2"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Admitting Doctor</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0C" w14:textId="77777777" w:rsidR="00781CE9" w:rsidRPr="00D32785" w:rsidRDefault="00781CE9"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PV1.17</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0D" w14:textId="77777777" w:rsidR="00781CE9" w:rsidRPr="00FB14A7" w:rsidRDefault="00781CE9"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0E" w14:textId="77777777" w:rsidR="00781CE9" w:rsidRPr="00FB14A7" w:rsidRDefault="00781CE9" w:rsidP="00350DAE">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0F" w14:textId="77777777" w:rsidR="00781CE9" w:rsidRPr="00FB14A7" w:rsidRDefault="00781CE9" w:rsidP="00350DAE">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10" w14:textId="54AD4062" w:rsidR="00781CE9" w:rsidRPr="00FB14A7" w:rsidRDefault="00CA5A12"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7A4DC6">
              <w:rPr>
                <w:rFonts w:asciiTheme="minorHAnsi" w:eastAsia="Times New Roman" w:hAnsiTheme="minorHAnsi" w:cs="Times New Roman"/>
                <w:color w:val="000000"/>
                <w:sz w:val="22"/>
              </w:rPr>
              <w:t>Copy ID Number, Family Name, Given Name, Second Names or Initials. If necessary, left pad the ID with zeros to a length of 5.</w:t>
            </w:r>
          </w:p>
        </w:tc>
      </w:tr>
      <w:tr w:rsidR="0016348F" w:rsidRPr="00FB14A7" w14:paraId="4341C518"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12" w14:textId="77777777" w:rsidR="0016348F" w:rsidRDefault="0016348F"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13" w14:textId="77777777" w:rsidR="0016348F" w:rsidRDefault="0016348F"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PV1.18</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14" w14:textId="77777777" w:rsidR="0016348F" w:rsidRDefault="0016348F" w:rsidP="00350DAE">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15" w14:textId="77777777" w:rsidR="0016348F" w:rsidRPr="00FB14A7" w:rsidRDefault="0016348F" w:rsidP="00350DAE">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16" w14:textId="77777777" w:rsidR="0016348F" w:rsidRPr="00FB14A7" w:rsidRDefault="0016348F" w:rsidP="00350DAE">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17" w14:textId="71E3944A" w:rsidR="0016348F" w:rsidRDefault="00CA5A12" w:rsidP="00350DAE">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9C0EF3" w:rsidRPr="00FB14A7" w14:paraId="4341C526"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20" w14:textId="77777777" w:rsidR="009C0EF3"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Admit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21" w14:textId="77777777" w:rsidR="009C0EF3"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PV1.44</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22" w14:textId="77777777" w:rsidR="009C0EF3" w:rsidRDefault="0088625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23"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24" w14:textId="77777777" w:rsidR="009C0EF3" w:rsidRPr="00FB14A7" w:rsidRDefault="009C0EF3"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25" w14:textId="1A247DE9" w:rsidR="009C0EF3"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886254" w:rsidRPr="00FB14A7" w14:paraId="4341C52D"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27" w14:textId="77777777" w:rsidR="00886254"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Discharge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28" w14:textId="77777777" w:rsidR="00886254" w:rsidRDefault="00886254"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PV1.45</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29" w14:textId="77777777" w:rsidR="00886254" w:rsidRDefault="0088625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2A" w14:textId="77777777" w:rsidR="00886254" w:rsidRPr="00FB14A7" w:rsidRDefault="00886254"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2B" w14:textId="77777777" w:rsidR="00886254" w:rsidRPr="00FB14A7" w:rsidRDefault="00886254"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2C" w14:textId="1EA31EA8" w:rsidR="00886254"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CloverLeaf: Copy</w:t>
            </w:r>
          </w:p>
        </w:tc>
      </w:tr>
      <w:tr w:rsidR="00A2288E" w:rsidRPr="00FB14A7" w14:paraId="4341C534"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2E" w14:textId="361F5CEC" w:rsidR="00A2288E" w:rsidRPr="00A2288E" w:rsidRDefault="00DA430E" w:rsidP="00C51E19">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Common Order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2F" w14:textId="7CAE834F" w:rsidR="00A2288E" w:rsidRPr="00DA430E" w:rsidRDefault="00DA430E" w:rsidP="00C51E19">
            <w:pPr>
              <w:spacing w:after="0" w:line="240" w:lineRule="auto"/>
              <w:rPr>
                <w:rFonts w:asciiTheme="minorHAnsi" w:eastAsia="Times New Roman" w:hAnsiTheme="minorHAnsi" w:cs="Times New Roman"/>
                <w:b/>
                <w:color w:val="000000"/>
                <w:sz w:val="22"/>
              </w:rPr>
            </w:pPr>
            <w:r w:rsidRPr="00DA430E">
              <w:rPr>
                <w:rFonts w:asciiTheme="minorHAnsi" w:eastAsia="Times New Roman" w:hAnsiTheme="minorHAnsi" w:cs="Times New Roman"/>
                <w:b/>
                <w:color w:val="000000"/>
                <w:sz w:val="22"/>
              </w:rPr>
              <w:t>ORC</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30" w14:textId="3B76BAC7" w:rsidR="00A2288E" w:rsidRDefault="00DA430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31" w14:textId="77777777" w:rsidR="00A2288E" w:rsidRPr="00FB14A7" w:rsidRDefault="00A2288E"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32" w14:textId="77777777" w:rsidR="00A2288E" w:rsidRPr="00FB14A7" w:rsidRDefault="00A2288E"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33" w14:textId="505BEBBF" w:rsidR="00A2288E" w:rsidRDefault="00A2288E" w:rsidP="00C51E19">
            <w:pPr>
              <w:spacing w:after="0" w:line="240" w:lineRule="auto"/>
              <w:rPr>
                <w:rFonts w:asciiTheme="minorHAnsi" w:eastAsia="Times New Roman" w:hAnsiTheme="minorHAnsi" w:cs="Times New Roman"/>
                <w:color w:val="000000"/>
                <w:sz w:val="22"/>
              </w:rPr>
            </w:pPr>
          </w:p>
        </w:tc>
      </w:tr>
      <w:tr w:rsidR="004416A4" w:rsidRPr="00FB14A7" w14:paraId="4341C53B"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35" w14:textId="421072A3" w:rsidR="004416A4" w:rsidRPr="004416A4" w:rsidRDefault="00DA430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Control</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36" w14:textId="640CCD0A" w:rsidR="004416A4" w:rsidRDefault="00DA430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w:t>
            </w:r>
            <w:r w:rsidR="004416A4">
              <w:rPr>
                <w:rFonts w:asciiTheme="minorHAnsi" w:eastAsia="Times New Roman" w:hAnsiTheme="minorHAnsi" w:cs="Times New Roman"/>
                <w:color w:val="000000"/>
                <w:sz w:val="22"/>
              </w:rPr>
              <w:t>.1</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37" w14:textId="7144CDF9" w:rsidR="004416A4" w:rsidRDefault="00DA430E"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38"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39"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0A2D336D" w14:textId="7426EE96" w:rsidR="00CA5A12" w:rsidRDefault="00CA5A12" w:rsidP="00CA5A12">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orm_bridge_out script will replace this filed with “NW” when populated with “SN”.</w:t>
            </w:r>
          </w:p>
          <w:p w14:paraId="5323C979" w14:textId="77777777" w:rsidR="00CA5A12" w:rsidRDefault="00CA5A12" w:rsidP="00C51E19">
            <w:pPr>
              <w:spacing w:after="0" w:line="240" w:lineRule="auto"/>
              <w:rPr>
                <w:rFonts w:asciiTheme="minorHAnsi" w:eastAsia="Times New Roman" w:hAnsiTheme="minorHAnsi" w:cs="Times New Roman"/>
                <w:color w:val="000000"/>
                <w:sz w:val="22"/>
              </w:rPr>
            </w:pPr>
          </w:p>
          <w:p w14:paraId="4341C53A" w14:textId="509E0DC2" w:rsidR="004416A4"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4416A4">
              <w:rPr>
                <w:rFonts w:asciiTheme="minorHAnsi" w:eastAsia="Times New Roman" w:hAnsiTheme="minorHAnsi" w:cs="Times New Roman"/>
                <w:color w:val="000000"/>
                <w:sz w:val="22"/>
              </w:rPr>
              <w:t>Copy</w:t>
            </w:r>
            <w:r w:rsidR="00DA430E">
              <w:rPr>
                <w:rFonts w:asciiTheme="minorHAnsi" w:eastAsia="Times New Roman" w:hAnsiTheme="minorHAnsi" w:cs="Times New Roman"/>
                <w:color w:val="000000"/>
                <w:sz w:val="22"/>
              </w:rPr>
              <w:t xml:space="preserve"> “</w:t>
            </w:r>
            <w:r w:rsidR="00DA430E" w:rsidRPr="00DA430E">
              <w:rPr>
                <w:rFonts w:asciiTheme="minorHAnsi" w:eastAsia="Times New Roman" w:hAnsiTheme="minorHAnsi" w:cs="Times New Roman"/>
                <w:b/>
                <w:color w:val="000000"/>
                <w:sz w:val="22"/>
              </w:rPr>
              <w:t>NW</w:t>
            </w:r>
            <w:r w:rsidR="00DA430E">
              <w:rPr>
                <w:rFonts w:asciiTheme="minorHAnsi" w:eastAsia="Times New Roman" w:hAnsiTheme="minorHAnsi" w:cs="Times New Roman"/>
                <w:color w:val="000000"/>
                <w:sz w:val="22"/>
              </w:rPr>
              <w:t>” to this field. However, if ORC.5 = 77 (indicating a cancel order from Cerner), copy “</w:t>
            </w:r>
            <w:r w:rsidR="00DA430E" w:rsidRPr="00DA430E">
              <w:rPr>
                <w:rFonts w:asciiTheme="minorHAnsi" w:eastAsia="Times New Roman" w:hAnsiTheme="minorHAnsi" w:cs="Times New Roman"/>
                <w:b/>
                <w:color w:val="000000"/>
                <w:sz w:val="22"/>
              </w:rPr>
              <w:t>CA</w:t>
            </w:r>
            <w:r w:rsidR="00DA430E">
              <w:rPr>
                <w:rFonts w:asciiTheme="minorHAnsi" w:eastAsia="Times New Roman" w:hAnsiTheme="minorHAnsi" w:cs="Times New Roman"/>
                <w:color w:val="000000"/>
                <w:sz w:val="22"/>
              </w:rPr>
              <w:t>” instead.</w:t>
            </w:r>
          </w:p>
        </w:tc>
      </w:tr>
      <w:tr w:rsidR="004416A4" w:rsidRPr="00FB14A7" w14:paraId="4341C542"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3C" w14:textId="792BA3AB" w:rsidR="004416A4" w:rsidRPr="004416A4" w:rsidRDefault="00DA430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Order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3D" w14:textId="782CDA4B" w:rsidR="004416A4" w:rsidRDefault="00DA430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w:t>
            </w:r>
            <w:r w:rsidR="004416A4">
              <w:rPr>
                <w:rFonts w:asciiTheme="minorHAnsi" w:eastAsia="Times New Roman" w:hAnsiTheme="minorHAnsi" w:cs="Times New Roman"/>
                <w:color w:val="000000"/>
                <w:sz w:val="22"/>
              </w:rPr>
              <w:t>.2</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3E" w14:textId="77777777" w:rsidR="004416A4" w:rsidRDefault="004416A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3F"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40"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41" w14:textId="73C0C4E4" w:rsidR="004416A4"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4416A4">
              <w:rPr>
                <w:rFonts w:asciiTheme="minorHAnsi" w:eastAsia="Times New Roman" w:hAnsiTheme="minorHAnsi" w:cs="Times New Roman"/>
                <w:color w:val="000000"/>
                <w:sz w:val="22"/>
              </w:rPr>
              <w:t>Copy</w:t>
            </w:r>
          </w:p>
        </w:tc>
      </w:tr>
      <w:tr w:rsidR="004416A4" w:rsidRPr="00FB14A7" w14:paraId="4341C549"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341C543" w14:textId="382B028C" w:rsidR="004416A4" w:rsidRDefault="00DA430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Order Status </w:t>
            </w:r>
          </w:p>
        </w:tc>
        <w:tc>
          <w:tcPr>
            <w:tcW w:w="494" w:type="pct"/>
            <w:tcBorders>
              <w:top w:val="single" w:sz="4" w:space="0" w:color="auto"/>
              <w:left w:val="nil"/>
              <w:bottom w:val="single" w:sz="4" w:space="0" w:color="auto"/>
              <w:right w:val="single" w:sz="4" w:space="0" w:color="auto"/>
            </w:tcBorders>
            <w:shd w:val="clear" w:color="auto" w:fill="auto"/>
            <w:vAlign w:val="center"/>
          </w:tcPr>
          <w:p w14:paraId="4341C544" w14:textId="08271029" w:rsidR="004416A4" w:rsidRDefault="00DA430E"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ORC.5</w:t>
            </w:r>
          </w:p>
        </w:tc>
        <w:tc>
          <w:tcPr>
            <w:tcW w:w="493" w:type="pct"/>
            <w:tcBorders>
              <w:top w:val="single" w:sz="4" w:space="0" w:color="auto"/>
              <w:left w:val="nil"/>
              <w:bottom w:val="single" w:sz="4" w:space="0" w:color="auto"/>
              <w:right w:val="single" w:sz="4" w:space="0" w:color="auto"/>
            </w:tcBorders>
            <w:shd w:val="clear" w:color="auto" w:fill="auto"/>
            <w:vAlign w:val="center"/>
          </w:tcPr>
          <w:p w14:paraId="4341C545" w14:textId="77777777" w:rsidR="004416A4" w:rsidRDefault="004416A4" w:rsidP="00C51E1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4341C546"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341C547" w14:textId="77777777" w:rsidR="004416A4" w:rsidRPr="00FB14A7" w:rsidRDefault="004416A4" w:rsidP="00C51E19">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341C548" w14:textId="765A6040" w:rsidR="00DA430E" w:rsidRDefault="00CA5A12" w:rsidP="00C51E1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4416A4">
              <w:rPr>
                <w:rFonts w:asciiTheme="minorHAnsi" w:eastAsia="Times New Roman" w:hAnsiTheme="minorHAnsi" w:cs="Times New Roman"/>
                <w:color w:val="000000"/>
                <w:sz w:val="22"/>
              </w:rPr>
              <w:t>Copy</w:t>
            </w:r>
            <w:r w:rsidR="00DA430E">
              <w:rPr>
                <w:rFonts w:asciiTheme="minorHAnsi" w:eastAsia="Times New Roman" w:hAnsiTheme="minorHAnsi" w:cs="Times New Roman"/>
                <w:color w:val="000000"/>
                <w:sz w:val="22"/>
              </w:rPr>
              <w:t>. The length of this field in the HL7 variant must be long enough to receive strings like “Ordered” from Cerner.</w:t>
            </w:r>
          </w:p>
        </w:tc>
      </w:tr>
      <w:tr w:rsidR="00006398" w:rsidRPr="00FB14A7" w14:paraId="04CF80A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65F111C1" w14:textId="25E60574" w:rsidR="00006398" w:rsidRPr="004416A4"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Transaction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6C42FF50" w14:textId="521153A9" w:rsidR="00006398"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ORC.9</w:t>
            </w:r>
          </w:p>
        </w:tc>
        <w:tc>
          <w:tcPr>
            <w:tcW w:w="493" w:type="pct"/>
            <w:tcBorders>
              <w:top w:val="single" w:sz="4" w:space="0" w:color="auto"/>
              <w:left w:val="nil"/>
              <w:bottom w:val="single" w:sz="4" w:space="0" w:color="auto"/>
              <w:right w:val="single" w:sz="4" w:space="0" w:color="auto"/>
            </w:tcBorders>
            <w:shd w:val="clear" w:color="auto" w:fill="auto"/>
            <w:vAlign w:val="center"/>
          </w:tcPr>
          <w:p w14:paraId="614996F9" w14:textId="77777777" w:rsidR="00006398" w:rsidRDefault="0000639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5F31B27C"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10992BB2"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5F2E0DAD" w14:textId="0A84E268" w:rsidR="00006398"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6398">
              <w:rPr>
                <w:rFonts w:asciiTheme="minorHAnsi" w:eastAsia="Times New Roman" w:hAnsiTheme="minorHAnsi" w:cs="Times New Roman"/>
                <w:color w:val="000000"/>
                <w:sz w:val="22"/>
              </w:rPr>
              <w:t>Copy</w:t>
            </w:r>
          </w:p>
        </w:tc>
      </w:tr>
      <w:tr w:rsidR="00006398" w:rsidRPr="00FB14A7" w14:paraId="2A2EC122"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5EDD916B" w14:textId="48E2FC34" w:rsidR="00006398" w:rsidRPr="004416A4"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Entered By</w:t>
            </w:r>
          </w:p>
        </w:tc>
        <w:tc>
          <w:tcPr>
            <w:tcW w:w="494" w:type="pct"/>
            <w:tcBorders>
              <w:top w:val="single" w:sz="4" w:space="0" w:color="auto"/>
              <w:left w:val="nil"/>
              <w:bottom w:val="single" w:sz="4" w:space="0" w:color="auto"/>
              <w:right w:val="single" w:sz="4" w:space="0" w:color="auto"/>
            </w:tcBorders>
            <w:shd w:val="clear" w:color="auto" w:fill="auto"/>
            <w:vAlign w:val="center"/>
          </w:tcPr>
          <w:p w14:paraId="7520A85C" w14:textId="6508B717" w:rsidR="00006398"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ORC.10</w:t>
            </w:r>
          </w:p>
        </w:tc>
        <w:tc>
          <w:tcPr>
            <w:tcW w:w="493" w:type="pct"/>
            <w:tcBorders>
              <w:top w:val="single" w:sz="4" w:space="0" w:color="auto"/>
              <w:left w:val="nil"/>
              <w:bottom w:val="single" w:sz="4" w:space="0" w:color="auto"/>
              <w:right w:val="single" w:sz="4" w:space="0" w:color="auto"/>
            </w:tcBorders>
            <w:shd w:val="clear" w:color="auto" w:fill="auto"/>
            <w:vAlign w:val="center"/>
          </w:tcPr>
          <w:p w14:paraId="00E7C03F" w14:textId="77777777" w:rsidR="00006398" w:rsidRDefault="0000639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55C6D6E0"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82E2CBD"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E771A0A" w14:textId="305C2D80" w:rsidR="00006398"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6398">
              <w:rPr>
                <w:rFonts w:asciiTheme="minorHAnsi" w:eastAsia="Times New Roman" w:hAnsiTheme="minorHAnsi" w:cs="Times New Roman"/>
                <w:color w:val="000000"/>
                <w:sz w:val="22"/>
              </w:rPr>
              <w:t>Copy</w:t>
            </w:r>
          </w:p>
        </w:tc>
      </w:tr>
      <w:tr w:rsidR="00006398" w:rsidRPr="00FB14A7" w14:paraId="337396AD"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624D3A12" w14:textId="71C59AFB" w:rsidR="00006398" w:rsidRPr="004416A4"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Ordering Provider</w:t>
            </w:r>
          </w:p>
        </w:tc>
        <w:tc>
          <w:tcPr>
            <w:tcW w:w="494" w:type="pct"/>
            <w:tcBorders>
              <w:top w:val="single" w:sz="4" w:space="0" w:color="auto"/>
              <w:left w:val="nil"/>
              <w:bottom w:val="single" w:sz="4" w:space="0" w:color="auto"/>
              <w:right w:val="single" w:sz="4" w:space="0" w:color="auto"/>
            </w:tcBorders>
            <w:shd w:val="clear" w:color="auto" w:fill="auto"/>
            <w:vAlign w:val="center"/>
          </w:tcPr>
          <w:p w14:paraId="47B99CE1" w14:textId="4EDEB606" w:rsidR="00006398"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ORC.12</w:t>
            </w:r>
          </w:p>
        </w:tc>
        <w:tc>
          <w:tcPr>
            <w:tcW w:w="493" w:type="pct"/>
            <w:tcBorders>
              <w:top w:val="single" w:sz="4" w:space="0" w:color="auto"/>
              <w:left w:val="nil"/>
              <w:bottom w:val="single" w:sz="4" w:space="0" w:color="auto"/>
              <w:right w:val="single" w:sz="4" w:space="0" w:color="auto"/>
            </w:tcBorders>
            <w:shd w:val="clear" w:color="auto" w:fill="auto"/>
            <w:vAlign w:val="center"/>
          </w:tcPr>
          <w:p w14:paraId="36C4437F" w14:textId="77777777" w:rsidR="00006398" w:rsidRDefault="0000639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225E3E39"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1485D771"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6DA6CF82" w14:textId="5B4A550D" w:rsidR="00006398"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6398">
              <w:rPr>
                <w:rFonts w:asciiTheme="minorHAnsi" w:eastAsia="Times New Roman" w:hAnsiTheme="minorHAnsi" w:cs="Times New Roman"/>
                <w:color w:val="000000"/>
                <w:sz w:val="22"/>
              </w:rPr>
              <w:t>Copy ID Number, Family Name, Given Name, Second Names or Initials. If necessary, left pad the ID with zeros to a length of 5.</w:t>
            </w:r>
          </w:p>
        </w:tc>
      </w:tr>
      <w:tr w:rsidR="00006398" w:rsidRPr="00FB14A7" w14:paraId="69CBB3B9"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0AD53F0F" w14:textId="0C585FD8" w:rsidR="00006398" w:rsidRPr="004416A4"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Enterer’s Location</w:t>
            </w:r>
          </w:p>
        </w:tc>
        <w:tc>
          <w:tcPr>
            <w:tcW w:w="494" w:type="pct"/>
            <w:tcBorders>
              <w:top w:val="single" w:sz="4" w:space="0" w:color="auto"/>
              <w:left w:val="nil"/>
              <w:bottom w:val="single" w:sz="4" w:space="0" w:color="auto"/>
              <w:right w:val="single" w:sz="4" w:space="0" w:color="auto"/>
            </w:tcBorders>
            <w:shd w:val="clear" w:color="auto" w:fill="auto"/>
            <w:vAlign w:val="center"/>
          </w:tcPr>
          <w:p w14:paraId="31E0C810" w14:textId="21ABA699" w:rsidR="00006398"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ORC.13</w:t>
            </w:r>
          </w:p>
        </w:tc>
        <w:tc>
          <w:tcPr>
            <w:tcW w:w="493" w:type="pct"/>
            <w:tcBorders>
              <w:top w:val="single" w:sz="4" w:space="0" w:color="auto"/>
              <w:left w:val="nil"/>
              <w:bottom w:val="single" w:sz="4" w:space="0" w:color="auto"/>
              <w:right w:val="single" w:sz="4" w:space="0" w:color="auto"/>
            </w:tcBorders>
            <w:shd w:val="clear" w:color="auto" w:fill="auto"/>
            <w:vAlign w:val="center"/>
          </w:tcPr>
          <w:p w14:paraId="1767EEB3" w14:textId="45777AF7" w:rsidR="00006398" w:rsidRDefault="0000639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093CF730"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2E39BB9"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70D9ACEB" w14:textId="1CB25963" w:rsidR="00006398"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6398">
              <w:rPr>
                <w:rFonts w:asciiTheme="minorHAnsi" w:eastAsia="Times New Roman" w:hAnsiTheme="minorHAnsi" w:cs="Times New Roman"/>
                <w:color w:val="000000"/>
                <w:sz w:val="22"/>
              </w:rPr>
              <w:t>Copy</w:t>
            </w:r>
          </w:p>
        </w:tc>
      </w:tr>
      <w:tr w:rsidR="00501B8A" w:rsidRPr="00FB14A7" w14:paraId="4089F1CF"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60969BC8" w14:textId="77777777" w:rsidR="00501B8A" w:rsidRPr="004416A4"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Effective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0CE33EF2" w14:textId="77777777" w:rsidR="00501B8A"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ORC.15</w:t>
            </w:r>
          </w:p>
        </w:tc>
        <w:tc>
          <w:tcPr>
            <w:tcW w:w="493" w:type="pct"/>
            <w:tcBorders>
              <w:top w:val="single" w:sz="4" w:space="0" w:color="auto"/>
              <w:left w:val="nil"/>
              <w:bottom w:val="single" w:sz="4" w:space="0" w:color="auto"/>
              <w:right w:val="single" w:sz="4" w:space="0" w:color="auto"/>
            </w:tcBorders>
            <w:shd w:val="clear" w:color="auto" w:fill="auto"/>
            <w:vAlign w:val="center"/>
          </w:tcPr>
          <w:p w14:paraId="04F283FD" w14:textId="77777777" w:rsidR="00501B8A" w:rsidRDefault="00501B8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66BE2B9E" w14:textId="77777777" w:rsidR="00501B8A" w:rsidRPr="00FB14A7" w:rsidRDefault="00501B8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289C3AC5" w14:textId="77777777" w:rsidR="00501B8A" w:rsidRPr="00FB14A7" w:rsidRDefault="00501B8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0C876066" w14:textId="02F2358A" w:rsidR="00501B8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501B8A">
              <w:rPr>
                <w:rFonts w:asciiTheme="minorHAnsi" w:eastAsia="Times New Roman" w:hAnsiTheme="minorHAnsi" w:cs="Times New Roman"/>
                <w:color w:val="000000"/>
                <w:sz w:val="22"/>
              </w:rPr>
              <w:t>Copy</w:t>
            </w:r>
          </w:p>
        </w:tc>
      </w:tr>
      <w:tr w:rsidR="00006398" w:rsidRPr="00FB14A7" w14:paraId="2FE4D50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37F5A233" w14:textId="219B261E" w:rsidR="00006398" w:rsidRPr="004416A4"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 Control Code Reason</w:t>
            </w:r>
          </w:p>
        </w:tc>
        <w:tc>
          <w:tcPr>
            <w:tcW w:w="494" w:type="pct"/>
            <w:tcBorders>
              <w:top w:val="single" w:sz="4" w:space="0" w:color="auto"/>
              <w:left w:val="nil"/>
              <w:bottom w:val="single" w:sz="4" w:space="0" w:color="auto"/>
              <w:right w:val="single" w:sz="4" w:space="0" w:color="auto"/>
            </w:tcBorders>
            <w:shd w:val="clear" w:color="auto" w:fill="auto"/>
            <w:vAlign w:val="center"/>
          </w:tcPr>
          <w:p w14:paraId="655C5059" w14:textId="1EBECEBD" w:rsidR="00006398" w:rsidRDefault="0000639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w:t>
            </w:r>
            <w:r w:rsidR="00501B8A">
              <w:rPr>
                <w:rFonts w:asciiTheme="minorHAnsi" w:eastAsia="Times New Roman" w:hAnsiTheme="minorHAnsi" w:cs="Times New Roman"/>
                <w:color w:val="000000"/>
                <w:sz w:val="22"/>
              </w:rPr>
              <w:t>.16</w:t>
            </w:r>
          </w:p>
        </w:tc>
        <w:tc>
          <w:tcPr>
            <w:tcW w:w="493" w:type="pct"/>
            <w:tcBorders>
              <w:top w:val="single" w:sz="4" w:space="0" w:color="auto"/>
              <w:left w:val="nil"/>
              <w:bottom w:val="single" w:sz="4" w:space="0" w:color="auto"/>
              <w:right w:val="single" w:sz="4" w:space="0" w:color="auto"/>
            </w:tcBorders>
            <w:shd w:val="clear" w:color="auto" w:fill="auto"/>
            <w:vAlign w:val="center"/>
          </w:tcPr>
          <w:p w14:paraId="21834DA9" w14:textId="2E5CBD67" w:rsidR="00006398" w:rsidRDefault="0000639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5471261"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5298DFBD" w14:textId="77777777" w:rsidR="00006398" w:rsidRPr="00FB14A7" w:rsidRDefault="00006398"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DCC40F5" w14:textId="47B9C638" w:rsidR="00006398"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6398">
              <w:rPr>
                <w:rFonts w:asciiTheme="minorHAnsi" w:eastAsia="Times New Roman" w:hAnsiTheme="minorHAnsi" w:cs="Times New Roman"/>
                <w:color w:val="000000"/>
                <w:sz w:val="22"/>
              </w:rPr>
              <w:t>Copy</w:t>
            </w:r>
          </w:p>
        </w:tc>
      </w:tr>
      <w:tr w:rsidR="00501B8A" w:rsidRPr="00FB14A7" w14:paraId="2066218E"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69B72D82" w14:textId="5C53F06C" w:rsidR="00501B8A" w:rsidRPr="004416A4"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Entering Device</w:t>
            </w:r>
          </w:p>
        </w:tc>
        <w:tc>
          <w:tcPr>
            <w:tcW w:w="494" w:type="pct"/>
            <w:tcBorders>
              <w:top w:val="single" w:sz="4" w:space="0" w:color="auto"/>
              <w:left w:val="nil"/>
              <w:bottom w:val="single" w:sz="4" w:space="0" w:color="auto"/>
              <w:right w:val="single" w:sz="4" w:space="0" w:color="auto"/>
            </w:tcBorders>
            <w:shd w:val="clear" w:color="auto" w:fill="auto"/>
            <w:vAlign w:val="center"/>
          </w:tcPr>
          <w:p w14:paraId="3359C572" w14:textId="097EA704" w:rsidR="00501B8A"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ORC.18</w:t>
            </w:r>
          </w:p>
        </w:tc>
        <w:tc>
          <w:tcPr>
            <w:tcW w:w="493" w:type="pct"/>
            <w:tcBorders>
              <w:top w:val="single" w:sz="4" w:space="0" w:color="auto"/>
              <w:left w:val="nil"/>
              <w:bottom w:val="single" w:sz="4" w:space="0" w:color="auto"/>
              <w:right w:val="single" w:sz="4" w:space="0" w:color="auto"/>
            </w:tcBorders>
            <w:shd w:val="clear" w:color="auto" w:fill="auto"/>
            <w:vAlign w:val="center"/>
          </w:tcPr>
          <w:p w14:paraId="15F86B80" w14:textId="23EDA8B3" w:rsidR="00501B8A" w:rsidRDefault="00501B8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7640D31B" w14:textId="77777777" w:rsidR="00501B8A" w:rsidRPr="00FB14A7" w:rsidRDefault="00501B8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2FEFA932" w14:textId="77777777" w:rsidR="00501B8A" w:rsidRPr="00FB14A7" w:rsidRDefault="00501B8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183ABCB5" w14:textId="30870049" w:rsidR="00501B8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501B8A">
              <w:rPr>
                <w:rFonts w:asciiTheme="minorHAnsi" w:eastAsia="Times New Roman" w:hAnsiTheme="minorHAnsi" w:cs="Times New Roman"/>
                <w:color w:val="000000"/>
                <w:sz w:val="22"/>
              </w:rPr>
              <w:t>Copy</w:t>
            </w:r>
          </w:p>
        </w:tc>
      </w:tr>
      <w:tr w:rsidR="00501B8A" w:rsidRPr="00FB14A7" w14:paraId="578FF430"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564AC5FF" w14:textId="617AEBAD" w:rsidR="00501B8A" w:rsidRPr="004416A4"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Action By</w:t>
            </w:r>
          </w:p>
        </w:tc>
        <w:tc>
          <w:tcPr>
            <w:tcW w:w="494" w:type="pct"/>
            <w:tcBorders>
              <w:top w:val="single" w:sz="4" w:space="0" w:color="auto"/>
              <w:left w:val="nil"/>
              <w:bottom w:val="single" w:sz="4" w:space="0" w:color="auto"/>
              <w:right w:val="single" w:sz="4" w:space="0" w:color="auto"/>
            </w:tcBorders>
            <w:shd w:val="clear" w:color="auto" w:fill="auto"/>
            <w:vAlign w:val="center"/>
          </w:tcPr>
          <w:p w14:paraId="0D9AAFF1" w14:textId="1820E483" w:rsidR="00501B8A" w:rsidRDefault="00501B8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ORC.19</w:t>
            </w:r>
          </w:p>
        </w:tc>
        <w:tc>
          <w:tcPr>
            <w:tcW w:w="493" w:type="pct"/>
            <w:tcBorders>
              <w:top w:val="single" w:sz="4" w:space="0" w:color="auto"/>
              <w:left w:val="nil"/>
              <w:bottom w:val="single" w:sz="4" w:space="0" w:color="auto"/>
              <w:right w:val="single" w:sz="4" w:space="0" w:color="auto"/>
            </w:tcBorders>
            <w:shd w:val="clear" w:color="auto" w:fill="auto"/>
            <w:vAlign w:val="center"/>
          </w:tcPr>
          <w:p w14:paraId="025C5E09" w14:textId="5D28B69A" w:rsidR="00501B8A" w:rsidRDefault="00501B8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2C903C90" w14:textId="77777777" w:rsidR="00501B8A" w:rsidRPr="00FB14A7" w:rsidRDefault="00501B8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34702A1F" w14:textId="77777777" w:rsidR="00501B8A" w:rsidRPr="00FB14A7" w:rsidRDefault="00501B8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E0CAE85" w14:textId="0730FF45" w:rsidR="00501B8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501B8A">
              <w:rPr>
                <w:rFonts w:asciiTheme="minorHAnsi" w:eastAsia="Times New Roman" w:hAnsiTheme="minorHAnsi" w:cs="Times New Roman"/>
                <w:color w:val="000000"/>
                <w:sz w:val="22"/>
              </w:rPr>
              <w:t>Copy</w:t>
            </w:r>
          </w:p>
        </w:tc>
      </w:tr>
      <w:tr w:rsidR="00003B03" w:rsidRPr="00FB14A7" w14:paraId="49CDCEBD"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00AC2BC3" w14:textId="1BF13157" w:rsidR="00003B03" w:rsidRPr="00A2288E" w:rsidRDefault="00003B03" w:rsidP="001A5645">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Observation Request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68178120" w14:textId="69741714" w:rsidR="00003B03" w:rsidRPr="00DA430E" w:rsidRDefault="00003B03" w:rsidP="001A5645">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OBR</w:t>
            </w:r>
          </w:p>
        </w:tc>
        <w:tc>
          <w:tcPr>
            <w:tcW w:w="493" w:type="pct"/>
            <w:tcBorders>
              <w:top w:val="single" w:sz="4" w:space="0" w:color="auto"/>
              <w:left w:val="nil"/>
              <w:bottom w:val="single" w:sz="4" w:space="0" w:color="auto"/>
              <w:right w:val="single" w:sz="4" w:space="0" w:color="auto"/>
            </w:tcBorders>
            <w:shd w:val="clear" w:color="auto" w:fill="auto"/>
            <w:vAlign w:val="center"/>
          </w:tcPr>
          <w:p w14:paraId="68C185AF" w14:textId="77777777"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633286CE"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246A6CD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1DD81EB" w14:textId="77777777" w:rsidR="00003B03" w:rsidRDefault="00003B03" w:rsidP="001A5645">
            <w:pPr>
              <w:spacing w:after="0" w:line="240" w:lineRule="auto"/>
              <w:rPr>
                <w:rFonts w:asciiTheme="minorHAnsi" w:eastAsia="Times New Roman" w:hAnsiTheme="minorHAnsi" w:cs="Times New Roman"/>
                <w:color w:val="000000"/>
                <w:sz w:val="22"/>
              </w:rPr>
            </w:pPr>
          </w:p>
        </w:tc>
      </w:tr>
      <w:tr w:rsidR="00003B03" w:rsidRPr="00FB14A7" w14:paraId="597F3E3B"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7F0E50A4" w14:textId="737CA549" w:rsidR="00003B03" w:rsidRPr="004416A4" w:rsidRDefault="00003B03"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OBR</w:t>
            </w:r>
          </w:p>
        </w:tc>
        <w:tc>
          <w:tcPr>
            <w:tcW w:w="494" w:type="pct"/>
            <w:tcBorders>
              <w:top w:val="single" w:sz="4" w:space="0" w:color="auto"/>
              <w:left w:val="nil"/>
              <w:bottom w:val="single" w:sz="4" w:space="0" w:color="auto"/>
              <w:right w:val="single" w:sz="4" w:space="0" w:color="auto"/>
            </w:tcBorders>
            <w:shd w:val="clear" w:color="auto" w:fill="auto"/>
            <w:vAlign w:val="center"/>
          </w:tcPr>
          <w:p w14:paraId="63389F82" w14:textId="3DE8E0C8" w:rsidR="00003B03" w:rsidRDefault="00003B03"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w:t>
            </w:r>
          </w:p>
        </w:tc>
        <w:tc>
          <w:tcPr>
            <w:tcW w:w="493" w:type="pct"/>
            <w:tcBorders>
              <w:top w:val="single" w:sz="4" w:space="0" w:color="auto"/>
              <w:left w:val="nil"/>
              <w:bottom w:val="single" w:sz="4" w:space="0" w:color="auto"/>
              <w:right w:val="single" w:sz="4" w:space="0" w:color="auto"/>
            </w:tcBorders>
            <w:shd w:val="clear" w:color="auto" w:fill="auto"/>
            <w:vAlign w:val="center"/>
          </w:tcPr>
          <w:p w14:paraId="0E4C28DA" w14:textId="77777777"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1AC7F8E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4A3A6BC"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1540295B" w14:textId="0B4BA5FB"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3360DCFE"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5BF4A0C" w14:textId="25FAAB17" w:rsidR="00003B03" w:rsidRPr="004416A4"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Order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56889130" w14:textId="42DF79FC"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w:t>
            </w:r>
          </w:p>
        </w:tc>
        <w:tc>
          <w:tcPr>
            <w:tcW w:w="493" w:type="pct"/>
            <w:tcBorders>
              <w:top w:val="single" w:sz="4" w:space="0" w:color="auto"/>
              <w:left w:val="nil"/>
              <w:bottom w:val="single" w:sz="4" w:space="0" w:color="auto"/>
              <w:right w:val="single" w:sz="4" w:space="0" w:color="auto"/>
            </w:tcBorders>
            <w:shd w:val="clear" w:color="auto" w:fill="auto"/>
            <w:vAlign w:val="center"/>
          </w:tcPr>
          <w:p w14:paraId="5036CEAE" w14:textId="77777777"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61A3C6CB"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630E54ED"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37DCF99D" w14:textId="20DF6B4A"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7708C5B0"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71EACDB9" w14:textId="1F9ACBD2" w:rsidR="00003B03" w:rsidRPr="004416A4"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Order Number</w:t>
            </w:r>
          </w:p>
        </w:tc>
        <w:tc>
          <w:tcPr>
            <w:tcW w:w="494" w:type="pct"/>
            <w:tcBorders>
              <w:top w:val="single" w:sz="4" w:space="0" w:color="auto"/>
              <w:left w:val="nil"/>
              <w:bottom w:val="single" w:sz="4" w:space="0" w:color="auto"/>
              <w:right w:val="single" w:sz="4" w:space="0" w:color="auto"/>
            </w:tcBorders>
            <w:shd w:val="clear" w:color="auto" w:fill="auto"/>
            <w:vAlign w:val="center"/>
          </w:tcPr>
          <w:p w14:paraId="57E31D34" w14:textId="18CEA805"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OBR.3</w:t>
            </w:r>
          </w:p>
        </w:tc>
        <w:tc>
          <w:tcPr>
            <w:tcW w:w="493" w:type="pct"/>
            <w:tcBorders>
              <w:top w:val="single" w:sz="4" w:space="0" w:color="auto"/>
              <w:left w:val="nil"/>
              <w:bottom w:val="single" w:sz="4" w:space="0" w:color="auto"/>
              <w:right w:val="single" w:sz="4" w:space="0" w:color="auto"/>
            </w:tcBorders>
            <w:shd w:val="clear" w:color="auto" w:fill="auto"/>
            <w:vAlign w:val="center"/>
          </w:tcPr>
          <w:p w14:paraId="3EE43C6A" w14:textId="22FE6654"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54EE974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602D9644"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FEA9FFE" w14:textId="11F26E8C"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4E9B8EF4"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443FE6A" w14:textId="0886C3E2" w:rsidR="00003B03" w:rsidRPr="004416A4"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Universal Service Identifier</w:t>
            </w:r>
          </w:p>
        </w:tc>
        <w:tc>
          <w:tcPr>
            <w:tcW w:w="494" w:type="pct"/>
            <w:tcBorders>
              <w:top w:val="single" w:sz="4" w:space="0" w:color="auto"/>
              <w:left w:val="nil"/>
              <w:bottom w:val="single" w:sz="4" w:space="0" w:color="auto"/>
              <w:right w:val="single" w:sz="4" w:space="0" w:color="auto"/>
            </w:tcBorders>
            <w:shd w:val="clear" w:color="auto" w:fill="auto"/>
            <w:vAlign w:val="center"/>
          </w:tcPr>
          <w:p w14:paraId="7F83FF7F" w14:textId="4039EA26"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OBR.4</w:t>
            </w:r>
          </w:p>
        </w:tc>
        <w:tc>
          <w:tcPr>
            <w:tcW w:w="493" w:type="pct"/>
            <w:tcBorders>
              <w:top w:val="single" w:sz="4" w:space="0" w:color="auto"/>
              <w:left w:val="nil"/>
              <w:bottom w:val="single" w:sz="4" w:space="0" w:color="auto"/>
              <w:right w:val="single" w:sz="4" w:space="0" w:color="auto"/>
            </w:tcBorders>
            <w:shd w:val="clear" w:color="auto" w:fill="auto"/>
            <w:vAlign w:val="center"/>
          </w:tcPr>
          <w:p w14:paraId="05EDA6EC" w14:textId="2FE0085C" w:rsidR="00003B03" w:rsidRDefault="004C6EB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092961E9"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139DE7A3"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BCC1056" w14:textId="77E98B73"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728EA5E1"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21D2CC99" w14:textId="1B89E2B8" w:rsidR="00003B03" w:rsidRPr="004416A4" w:rsidRDefault="00CB16A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Requested</w:t>
            </w:r>
            <w:r w:rsidR="00003B03">
              <w:rPr>
                <w:rFonts w:asciiTheme="minorHAnsi" w:eastAsia="Times New Roman" w:hAnsiTheme="minorHAnsi" w:cs="Times New Roman"/>
                <w:color w:val="000000"/>
                <w:sz w:val="22"/>
              </w:rPr>
              <w:t xml:space="preserve">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2EFFBC63" w14:textId="5BC5EE27"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OBR.6</w:t>
            </w:r>
          </w:p>
        </w:tc>
        <w:tc>
          <w:tcPr>
            <w:tcW w:w="493" w:type="pct"/>
            <w:tcBorders>
              <w:top w:val="single" w:sz="4" w:space="0" w:color="auto"/>
              <w:left w:val="nil"/>
              <w:bottom w:val="single" w:sz="4" w:space="0" w:color="auto"/>
              <w:right w:val="single" w:sz="4" w:space="0" w:color="auto"/>
            </w:tcBorders>
            <w:shd w:val="clear" w:color="auto" w:fill="auto"/>
            <w:vAlign w:val="center"/>
          </w:tcPr>
          <w:p w14:paraId="23EADB49" w14:textId="4C67246A" w:rsidR="00003B03" w:rsidRDefault="00CB16AB"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03EB57A4"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768DD311"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39E71EA0" w14:textId="4DC17B37"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r w:rsidR="00CB16AB">
              <w:rPr>
                <w:rFonts w:asciiTheme="minorHAnsi" w:eastAsia="Times New Roman" w:hAnsiTheme="minorHAnsi" w:cs="Times New Roman"/>
                <w:color w:val="000000"/>
                <w:sz w:val="22"/>
              </w:rPr>
              <w:t xml:space="preserve"> inbound OBR.22</w:t>
            </w:r>
          </w:p>
        </w:tc>
      </w:tr>
      <w:tr w:rsidR="00003B03" w:rsidRPr="00FB14A7" w14:paraId="1A092D97"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65AC1B39" w14:textId="4CD43CFE" w:rsidR="00003B03" w:rsidRPr="004416A4" w:rsidRDefault="00CB16AB" w:rsidP="00CB16A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Observation </w:t>
            </w:r>
            <w:r w:rsidR="00003B03">
              <w:rPr>
                <w:rFonts w:asciiTheme="minorHAnsi" w:eastAsia="Times New Roman" w:hAnsiTheme="minorHAnsi" w:cs="Times New Roman"/>
                <w:color w:val="000000"/>
                <w:sz w:val="22"/>
              </w:rPr>
              <w:t>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169D58B7" w14:textId="2CBEB51E"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OBR.7</w:t>
            </w:r>
          </w:p>
        </w:tc>
        <w:tc>
          <w:tcPr>
            <w:tcW w:w="493" w:type="pct"/>
            <w:tcBorders>
              <w:top w:val="single" w:sz="4" w:space="0" w:color="auto"/>
              <w:left w:val="nil"/>
              <w:bottom w:val="single" w:sz="4" w:space="0" w:color="auto"/>
              <w:right w:val="single" w:sz="4" w:space="0" w:color="auto"/>
            </w:tcBorders>
            <w:shd w:val="clear" w:color="auto" w:fill="auto"/>
            <w:vAlign w:val="center"/>
          </w:tcPr>
          <w:p w14:paraId="2D611363" w14:textId="464E5394"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00318B9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7C401E9"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0589FF06" w14:textId="054BA60E"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3B98AF74"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8452514" w14:textId="3A644F6F" w:rsidR="00003B03" w:rsidRPr="004416A4" w:rsidRDefault="00CB16A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End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1FAC4F5A" w14:textId="1EAC0FFA"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OBR.8</w:t>
            </w:r>
          </w:p>
        </w:tc>
        <w:tc>
          <w:tcPr>
            <w:tcW w:w="493" w:type="pct"/>
            <w:tcBorders>
              <w:top w:val="single" w:sz="4" w:space="0" w:color="auto"/>
              <w:left w:val="nil"/>
              <w:bottom w:val="single" w:sz="4" w:space="0" w:color="auto"/>
              <w:right w:val="single" w:sz="4" w:space="0" w:color="auto"/>
            </w:tcBorders>
            <w:shd w:val="clear" w:color="auto" w:fill="auto"/>
            <w:vAlign w:val="center"/>
          </w:tcPr>
          <w:p w14:paraId="306CF66E" w14:textId="39E35821"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5F369F6B"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D8EB45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76A88F91" w14:textId="26CA084A"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240F3F33"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7AA4FE23" w14:textId="7C3E6870"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Ordering Provider</w:t>
            </w:r>
          </w:p>
        </w:tc>
        <w:tc>
          <w:tcPr>
            <w:tcW w:w="494" w:type="pct"/>
            <w:tcBorders>
              <w:top w:val="single" w:sz="4" w:space="0" w:color="auto"/>
              <w:left w:val="nil"/>
              <w:bottom w:val="single" w:sz="4" w:space="0" w:color="auto"/>
              <w:right w:val="single" w:sz="4" w:space="0" w:color="auto"/>
            </w:tcBorders>
            <w:shd w:val="clear" w:color="auto" w:fill="auto"/>
            <w:vAlign w:val="center"/>
          </w:tcPr>
          <w:p w14:paraId="26B68A50" w14:textId="4CACE4E9"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OBR.16</w:t>
            </w:r>
          </w:p>
        </w:tc>
        <w:tc>
          <w:tcPr>
            <w:tcW w:w="493" w:type="pct"/>
            <w:tcBorders>
              <w:top w:val="single" w:sz="4" w:space="0" w:color="auto"/>
              <w:left w:val="nil"/>
              <w:bottom w:val="single" w:sz="4" w:space="0" w:color="auto"/>
              <w:right w:val="single" w:sz="4" w:space="0" w:color="auto"/>
            </w:tcBorders>
            <w:shd w:val="clear" w:color="auto" w:fill="auto"/>
            <w:vAlign w:val="center"/>
          </w:tcPr>
          <w:p w14:paraId="43E4F3CE" w14:textId="77777777"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RO</w:t>
            </w:r>
          </w:p>
        </w:tc>
        <w:tc>
          <w:tcPr>
            <w:tcW w:w="330" w:type="pct"/>
            <w:tcBorders>
              <w:top w:val="single" w:sz="4" w:space="0" w:color="auto"/>
              <w:left w:val="nil"/>
              <w:bottom w:val="single" w:sz="4" w:space="0" w:color="auto"/>
              <w:right w:val="single" w:sz="4" w:space="0" w:color="auto"/>
            </w:tcBorders>
            <w:shd w:val="clear" w:color="auto" w:fill="auto"/>
            <w:vAlign w:val="center"/>
          </w:tcPr>
          <w:p w14:paraId="416A106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1D0364AF"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63A4253" w14:textId="73274FDD"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6763D8">
              <w:rPr>
                <w:rFonts w:asciiTheme="minorHAnsi" w:eastAsia="Times New Roman" w:hAnsiTheme="minorHAnsi" w:cs="Times New Roman"/>
                <w:color w:val="000000"/>
                <w:sz w:val="22"/>
              </w:rPr>
              <w:t>Copy ID Number, Family Name, Given Name, Second Names or Initials. If necessary, left pad the ID with zeros to a length of 5.</w:t>
            </w:r>
          </w:p>
        </w:tc>
      </w:tr>
      <w:tr w:rsidR="00003B03" w:rsidRPr="00FB14A7" w14:paraId="691D285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04D14BE2" w14:textId="75C3D50B"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Field 1</w:t>
            </w:r>
          </w:p>
        </w:tc>
        <w:tc>
          <w:tcPr>
            <w:tcW w:w="494" w:type="pct"/>
            <w:tcBorders>
              <w:top w:val="single" w:sz="4" w:space="0" w:color="auto"/>
              <w:left w:val="nil"/>
              <w:bottom w:val="single" w:sz="4" w:space="0" w:color="auto"/>
              <w:right w:val="single" w:sz="4" w:space="0" w:color="auto"/>
            </w:tcBorders>
            <w:shd w:val="clear" w:color="auto" w:fill="auto"/>
            <w:vAlign w:val="center"/>
          </w:tcPr>
          <w:p w14:paraId="6C58CAA8" w14:textId="001606B9"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OBR.18</w:t>
            </w:r>
          </w:p>
        </w:tc>
        <w:tc>
          <w:tcPr>
            <w:tcW w:w="493" w:type="pct"/>
            <w:tcBorders>
              <w:top w:val="single" w:sz="4" w:space="0" w:color="auto"/>
              <w:left w:val="nil"/>
              <w:bottom w:val="single" w:sz="4" w:space="0" w:color="auto"/>
              <w:right w:val="single" w:sz="4" w:space="0" w:color="auto"/>
            </w:tcBorders>
            <w:shd w:val="clear" w:color="auto" w:fill="auto"/>
            <w:vAlign w:val="center"/>
          </w:tcPr>
          <w:p w14:paraId="256379A8" w14:textId="2FEA61A7"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743EE7C9"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2C4F0E58"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6FE6176A" w14:textId="300EA3B6"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3F0D55C2"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031F86C0" w14:textId="1087A856"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Placer Field 2</w:t>
            </w:r>
          </w:p>
        </w:tc>
        <w:tc>
          <w:tcPr>
            <w:tcW w:w="494" w:type="pct"/>
            <w:tcBorders>
              <w:top w:val="single" w:sz="4" w:space="0" w:color="auto"/>
              <w:left w:val="nil"/>
              <w:bottom w:val="single" w:sz="4" w:space="0" w:color="auto"/>
              <w:right w:val="single" w:sz="4" w:space="0" w:color="auto"/>
            </w:tcBorders>
            <w:shd w:val="clear" w:color="auto" w:fill="auto"/>
            <w:vAlign w:val="center"/>
          </w:tcPr>
          <w:p w14:paraId="6B81378F" w14:textId="5A3EC5BF"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OBR.19</w:t>
            </w:r>
          </w:p>
        </w:tc>
        <w:tc>
          <w:tcPr>
            <w:tcW w:w="493" w:type="pct"/>
            <w:tcBorders>
              <w:top w:val="single" w:sz="4" w:space="0" w:color="auto"/>
              <w:left w:val="nil"/>
              <w:bottom w:val="single" w:sz="4" w:space="0" w:color="auto"/>
              <w:right w:val="single" w:sz="4" w:space="0" w:color="auto"/>
            </w:tcBorders>
            <w:shd w:val="clear" w:color="auto" w:fill="auto"/>
            <w:vAlign w:val="center"/>
          </w:tcPr>
          <w:p w14:paraId="573D518D" w14:textId="2081B8DA"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666E6EA7"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3597F41B"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17C77D1" w14:textId="05FE8CB5"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2D84AB8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20AE8972" w14:textId="5E8AB4BA"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Field 1</w:t>
            </w:r>
          </w:p>
        </w:tc>
        <w:tc>
          <w:tcPr>
            <w:tcW w:w="494" w:type="pct"/>
            <w:tcBorders>
              <w:top w:val="single" w:sz="4" w:space="0" w:color="auto"/>
              <w:left w:val="nil"/>
              <w:bottom w:val="single" w:sz="4" w:space="0" w:color="auto"/>
              <w:right w:val="single" w:sz="4" w:space="0" w:color="auto"/>
            </w:tcBorders>
            <w:shd w:val="clear" w:color="auto" w:fill="auto"/>
            <w:vAlign w:val="center"/>
          </w:tcPr>
          <w:p w14:paraId="62DBA425" w14:textId="3518A2B7"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OBR.20</w:t>
            </w:r>
          </w:p>
        </w:tc>
        <w:tc>
          <w:tcPr>
            <w:tcW w:w="493" w:type="pct"/>
            <w:tcBorders>
              <w:top w:val="single" w:sz="4" w:space="0" w:color="auto"/>
              <w:left w:val="nil"/>
              <w:bottom w:val="single" w:sz="4" w:space="0" w:color="auto"/>
              <w:right w:val="single" w:sz="4" w:space="0" w:color="auto"/>
            </w:tcBorders>
            <w:shd w:val="clear" w:color="auto" w:fill="auto"/>
            <w:vAlign w:val="center"/>
          </w:tcPr>
          <w:p w14:paraId="1F34FA98" w14:textId="21F67C33"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4E7E5E9A"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61001B6D"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5C290A80" w14:textId="6DD3967C"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55FA715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17111B76" w14:textId="030142C6"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Filler Field 2</w:t>
            </w:r>
          </w:p>
        </w:tc>
        <w:tc>
          <w:tcPr>
            <w:tcW w:w="494" w:type="pct"/>
            <w:tcBorders>
              <w:top w:val="single" w:sz="4" w:space="0" w:color="auto"/>
              <w:left w:val="nil"/>
              <w:bottom w:val="single" w:sz="4" w:space="0" w:color="auto"/>
              <w:right w:val="single" w:sz="4" w:space="0" w:color="auto"/>
            </w:tcBorders>
            <w:shd w:val="clear" w:color="auto" w:fill="auto"/>
            <w:vAlign w:val="center"/>
          </w:tcPr>
          <w:p w14:paraId="06574654" w14:textId="7EB05C48"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OBR.21</w:t>
            </w:r>
          </w:p>
        </w:tc>
        <w:tc>
          <w:tcPr>
            <w:tcW w:w="493" w:type="pct"/>
            <w:tcBorders>
              <w:top w:val="single" w:sz="4" w:space="0" w:color="auto"/>
              <w:left w:val="nil"/>
              <w:bottom w:val="single" w:sz="4" w:space="0" w:color="auto"/>
              <w:right w:val="single" w:sz="4" w:space="0" w:color="auto"/>
            </w:tcBorders>
            <w:shd w:val="clear" w:color="auto" w:fill="auto"/>
            <w:vAlign w:val="center"/>
          </w:tcPr>
          <w:p w14:paraId="5D31AA6E" w14:textId="7D1B34FC"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5564145A"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7B6DAB17"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39498EDC" w14:textId="33FCB76D"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74BDF685"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012AC7C1" w14:textId="5C07F3CD"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Results Rpt/Status Chng-</w:t>
            </w:r>
            <w:r w:rsidR="00003B03">
              <w:rPr>
                <w:rFonts w:asciiTheme="minorHAnsi" w:eastAsia="Times New Roman" w:hAnsiTheme="minorHAnsi" w:cs="Times New Roman"/>
                <w:color w:val="000000"/>
                <w:sz w:val="22"/>
              </w:rPr>
              <w:t xml:space="preserve"> Date/Time</w:t>
            </w:r>
          </w:p>
        </w:tc>
        <w:tc>
          <w:tcPr>
            <w:tcW w:w="494" w:type="pct"/>
            <w:tcBorders>
              <w:top w:val="single" w:sz="4" w:space="0" w:color="auto"/>
              <w:left w:val="nil"/>
              <w:bottom w:val="single" w:sz="4" w:space="0" w:color="auto"/>
              <w:right w:val="single" w:sz="4" w:space="0" w:color="auto"/>
            </w:tcBorders>
            <w:shd w:val="clear" w:color="auto" w:fill="auto"/>
            <w:vAlign w:val="center"/>
          </w:tcPr>
          <w:p w14:paraId="613DD6CE" w14:textId="7470FE91"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OBR.22</w:t>
            </w:r>
          </w:p>
        </w:tc>
        <w:tc>
          <w:tcPr>
            <w:tcW w:w="493" w:type="pct"/>
            <w:tcBorders>
              <w:top w:val="single" w:sz="4" w:space="0" w:color="auto"/>
              <w:left w:val="nil"/>
              <w:bottom w:val="single" w:sz="4" w:space="0" w:color="auto"/>
              <w:right w:val="single" w:sz="4" w:space="0" w:color="auto"/>
            </w:tcBorders>
            <w:shd w:val="clear" w:color="auto" w:fill="auto"/>
            <w:vAlign w:val="center"/>
          </w:tcPr>
          <w:p w14:paraId="1C6696AC" w14:textId="092896AD" w:rsidR="00003B03" w:rsidRDefault="006763D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26AF10C3"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2522DF3C"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5DAC4D5" w14:textId="632038BE"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4A11DE7A"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0197E952" w14:textId="7A90255C"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Charge To Practice</w:t>
            </w:r>
          </w:p>
        </w:tc>
        <w:tc>
          <w:tcPr>
            <w:tcW w:w="494" w:type="pct"/>
            <w:tcBorders>
              <w:top w:val="single" w:sz="4" w:space="0" w:color="auto"/>
              <w:left w:val="nil"/>
              <w:bottom w:val="single" w:sz="4" w:space="0" w:color="auto"/>
              <w:right w:val="single" w:sz="4" w:space="0" w:color="auto"/>
            </w:tcBorders>
            <w:shd w:val="clear" w:color="auto" w:fill="auto"/>
            <w:vAlign w:val="center"/>
          </w:tcPr>
          <w:p w14:paraId="3BDEA111" w14:textId="18531B1F"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OBR.23</w:t>
            </w:r>
          </w:p>
        </w:tc>
        <w:tc>
          <w:tcPr>
            <w:tcW w:w="493" w:type="pct"/>
            <w:tcBorders>
              <w:top w:val="single" w:sz="4" w:space="0" w:color="auto"/>
              <w:left w:val="nil"/>
              <w:bottom w:val="single" w:sz="4" w:space="0" w:color="auto"/>
              <w:right w:val="single" w:sz="4" w:space="0" w:color="auto"/>
            </w:tcBorders>
            <w:shd w:val="clear" w:color="auto" w:fill="auto"/>
            <w:vAlign w:val="center"/>
          </w:tcPr>
          <w:p w14:paraId="66D5DE71" w14:textId="0AA61DFF"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35C3957B"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2B4A4FE6"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5CE7F794" w14:textId="4D693051"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05253CE9"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29FB5A6E" w14:textId="18F31BFE" w:rsidR="00003B03" w:rsidRPr="004416A4" w:rsidRDefault="006763D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Diagnostic Serv Sect ID</w:t>
            </w:r>
          </w:p>
        </w:tc>
        <w:tc>
          <w:tcPr>
            <w:tcW w:w="494" w:type="pct"/>
            <w:tcBorders>
              <w:top w:val="single" w:sz="4" w:space="0" w:color="auto"/>
              <w:left w:val="nil"/>
              <w:bottom w:val="single" w:sz="4" w:space="0" w:color="auto"/>
              <w:right w:val="single" w:sz="4" w:space="0" w:color="auto"/>
            </w:tcBorders>
            <w:shd w:val="clear" w:color="auto" w:fill="auto"/>
            <w:vAlign w:val="center"/>
          </w:tcPr>
          <w:p w14:paraId="2AC9063A" w14:textId="66892ECB"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OBR.24</w:t>
            </w:r>
          </w:p>
        </w:tc>
        <w:tc>
          <w:tcPr>
            <w:tcW w:w="493" w:type="pct"/>
            <w:tcBorders>
              <w:top w:val="single" w:sz="4" w:space="0" w:color="auto"/>
              <w:left w:val="nil"/>
              <w:bottom w:val="single" w:sz="4" w:space="0" w:color="auto"/>
              <w:right w:val="single" w:sz="4" w:space="0" w:color="auto"/>
            </w:tcBorders>
            <w:shd w:val="clear" w:color="auto" w:fill="auto"/>
            <w:vAlign w:val="center"/>
          </w:tcPr>
          <w:p w14:paraId="7D00B7DB" w14:textId="17F0F018" w:rsidR="00003B03" w:rsidRDefault="00003B03"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1F9A5621"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7EE6F658"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7D857D4F" w14:textId="035968C6"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003B03" w:rsidRPr="00FB14A7" w14:paraId="1FB60725"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665763EE" w14:textId="42837D3E" w:rsidR="00003B03" w:rsidRPr="004416A4" w:rsidRDefault="007F79B8"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Quantity/Timing</w:t>
            </w:r>
          </w:p>
        </w:tc>
        <w:tc>
          <w:tcPr>
            <w:tcW w:w="494" w:type="pct"/>
            <w:tcBorders>
              <w:top w:val="single" w:sz="4" w:space="0" w:color="auto"/>
              <w:left w:val="nil"/>
              <w:bottom w:val="single" w:sz="4" w:space="0" w:color="auto"/>
              <w:right w:val="single" w:sz="4" w:space="0" w:color="auto"/>
            </w:tcBorders>
            <w:shd w:val="clear" w:color="auto" w:fill="auto"/>
            <w:vAlign w:val="center"/>
          </w:tcPr>
          <w:p w14:paraId="41A17F6C" w14:textId="6746044F" w:rsidR="00003B03" w:rsidRDefault="00854C4B"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OBR.27</w:t>
            </w:r>
          </w:p>
        </w:tc>
        <w:tc>
          <w:tcPr>
            <w:tcW w:w="493" w:type="pct"/>
            <w:tcBorders>
              <w:top w:val="single" w:sz="4" w:space="0" w:color="auto"/>
              <w:left w:val="nil"/>
              <w:bottom w:val="single" w:sz="4" w:space="0" w:color="auto"/>
              <w:right w:val="single" w:sz="4" w:space="0" w:color="auto"/>
            </w:tcBorders>
            <w:shd w:val="clear" w:color="auto" w:fill="auto"/>
            <w:vAlign w:val="center"/>
          </w:tcPr>
          <w:p w14:paraId="6BA22387" w14:textId="55CA10DC" w:rsidR="00003B03" w:rsidRDefault="007F79B8"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4639F551"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38850742" w14:textId="77777777" w:rsidR="00003B03" w:rsidRPr="00FB14A7" w:rsidRDefault="00003B03"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627438DB" w14:textId="3598E74B" w:rsidR="00003B03"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003B03">
              <w:rPr>
                <w:rFonts w:asciiTheme="minorHAnsi" w:eastAsia="Times New Roman" w:hAnsiTheme="minorHAnsi" w:cs="Times New Roman"/>
                <w:color w:val="000000"/>
                <w:sz w:val="22"/>
              </w:rPr>
              <w:t>Copy</w:t>
            </w:r>
          </w:p>
        </w:tc>
      </w:tr>
      <w:tr w:rsidR="00D57F5D" w:rsidRPr="00FB14A7" w14:paraId="00679CF4" w14:textId="77777777" w:rsidTr="006C7031">
        <w:trPr>
          <w:trHeight w:val="485"/>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72324AFC" w14:textId="0AC06B51" w:rsidR="00D57F5D" w:rsidRPr="00FE0BD0" w:rsidRDefault="005C747F" w:rsidP="001A5645">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Observation (OBX) and Note</w:t>
            </w:r>
            <w:r w:rsidR="00D57F5D">
              <w:rPr>
                <w:rFonts w:asciiTheme="minorHAnsi" w:eastAsia="Times New Roman" w:hAnsiTheme="minorHAnsi" w:cs="Times New Roman"/>
                <w:b/>
                <w:color w:val="000000"/>
                <w:sz w:val="22"/>
              </w:rPr>
              <w:t xml:space="preserve"> (NTE) </w:t>
            </w:r>
            <w:r w:rsidR="00D57F5D" w:rsidRPr="00FE0BD0">
              <w:rPr>
                <w:rFonts w:asciiTheme="minorHAnsi" w:eastAsia="Times New Roman" w:hAnsiTheme="minorHAnsi" w:cs="Times New Roman"/>
                <w:b/>
                <w:color w:val="000000"/>
                <w:sz w:val="22"/>
              </w:rPr>
              <w:t xml:space="preserve"> Segment</w:t>
            </w:r>
            <w:r w:rsidR="00D57F5D">
              <w:rPr>
                <w:rFonts w:asciiTheme="minorHAnsi" w:eastAsia="Times New Roman" w:hAnsiTheme="minorHAnsi" w:cs="Times New Roman"/>
                <w:b/>
                <w:color w:val="000000"/>
                <w:sz w:val="22"/>
              </w:rPr>
              <w:t>s</w:t>
            </w:r>
          </w:p>
        </w:tc>
        <w:tc>
          <w:tcPr>
            <w:tcW w:w="494" w:type="pct"/>
            <w:tcBorders>
              <w:top w:val="single" w:sz="4" w:space="0" w:color="auto"/>
              <w:left w:val="nil"/>
              <w:bottom w:val="single" w:sz="4" w:space="0" w:color="auto"/>
              <w:right w:val="single" w:sz="4" w:space="0" w:color="auto"/>
            </w:tcBorders>
            <w:shd w:val="clear" w:color="auto" w:fill="auto"/>
            <w:vAlign w:val="center"/>
          </w:tcPr>
          <w:p w14:paraId="0E739B6A" w14:textId="61AA95C3" w:rsidR="00D57F5D" w:rsidRPr="003F43F2" w:rsidRDefault="00D57F5D" w:rsidP="001A5645">
            <w:pPr>
              <w:spacing w:after="0" w:line="240" w:lineRule="auto"/>
              <w:rPr>
                <w:rFonts w:asciiTheme="minorHAnsi" w:eastAsia="Times New Roman" w:hAnsiTheme="minorHAnsi" w:cs="Times New Roman"/>
                <w:b/>
                <w:color w:val="000000"/>
                <w:sz w:val="22"/>
              </w:rPr>
            </w:pPr>
            <w:r>
              <w:rPr>
                <w:rFonts w:asciiTheme="minorHAnsi" w:eastAsia="Times New Roman" w:hAnsiTheme="minorHAnsi" w:cs="Times New Roman"/>
                <w:b/>
                <w:color w:val="000000"/>
                <w:sz w:val="22"/>
              </w:rPr>
              <w:t>OBX / NTE</w:t>
            </w:r>
          </w:p>
        </w:tc>
        <w:tc>
          <w:tcPr>
            <w:tcW w:w="493" w:type="pct"/>
            <w:tcBorders>
              <w:top w:val="single" w:sz="4" w:space="0" w:color="auto"/>
              <w:left w:val="nil"/>
              <w:bottom w:val="single" w:sz="4" w:space="0" w:color="auto"/>
              <w:right w:val="single" w:sz="4" w:space="0" w:color="auto"/>
            </w:tcBorders>
            <w:shd w:val="clear" w:color="auto" w:fill="auto"/>
            <w:vAlign w:val="center"/>
          </w:tcPr>
          <w:p w14:paraId="041DF147" w14:textId="613C9C0F" w:rsidR="00D57F5D" w:rsidRPr="00FB14A7" w:rsidRDefault="00D57F5D" w:rsidP="00D57F5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O</w:t>
            </w:r>
          </w:p>
        </w:tc>
        <w:tc>
          <w:tcPr>
            <w:tcW w:w="330" w:type="pct"/>
            <w:tcBorders>
              <w:top w:val="single" w:sz="4" w:space="0" w:color="auto"/>
              <w:left w:val="nil"/>
              <w:bottom w:val="single" w:sz="4" w:space="0" w:color="auto"/>
              <w:right w:val="single" w:sz="4" w:space="0" w:color="auto"/>
            </w:tcBorders>
            <w:shd w:val="clear" w:color="auto" w:fill="auto"/>
            <w:vAlign w:val="center"/>
          </w:tcPr>
          <w:p w14:paraId="0BBDD403" w14:textId="77777777" w:rsidR="00D57F5D" w:rsidRPr="00FB14A7" w:rsidRDefault="00D57F5D"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C7B38CE" w14:textId="77777777" w:rsidR="00D57F5D" w:rsidRPr="00FB14A7" w:rsidRDefault="00D57F5D"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6E3EF5C6" w14:textId="74170E5A" w:rsidR="00D57F5D" w:rsidRPr="00D57F5D" w:rsidRDefault="00D57F5D" w:rsidP="001A5645">
            <w:pPr>
              <w:spacing w:after="0" w:line="240" w:lineRule="auto"/>
              <w:rPr>
                <w:rFonts w:asciiTheme="minorHAnsi" w:eastAsia="Times New Roman" w:hAnsiTheme="minorHAnsi" w:cs="Times New Roman"/>
                <w:b/>
                <w:color w:val="000000"/>
                <w:sz w:val="22"/>
              </w:rPr>
            </w:pPr>
            <w:r w:rsidRPr="00D57F5D">
              <w:rPr>
                <w:rFonts w:asciiTheme="minorHAnsi" w:eastAsia="Times New Roman" w:hAnsiTheme="minorHAnsi" w:cs="Times New Roman"/>
                <w:b/>
                <w:color w:val="000000"/>
                <w:sz w:val="22"/>
              </w:rPr>
              <w:t>ITERATE over the group</w:t>
            </w:r>
            <w:r w:rsidR="00BC46AC">
              <w:rPr>
                <w:rFonts w:asciiTheme="minorHAnsi" w:eastAsia="Times New Roman" w:hAnsiTheme="minorHAnsi" w:cs="Times New Roman"/>
                <w:b/>
                <w:color w:val="000000"/>
                <w:sz w:val="22"/>
              </w:rPr>
              <w:t>.  For each OBX or NTE</w:t>
            </w:r>
            <w:r w:rsidR="0028303A">
              <w:rPr>
                <w:rFonts w:asciiTheme="minorHAnsi" w:eastAsia="Times New Roman" w:hAnsiTheme="minorHAnsi" w:cs="Times New Roman"/>
                <w:b/>
                <w:color w:val="000000"/>
                <w:sz w:val="22"/>
              </w:rPr>
              <w:t>:</w:t>
            </w:r>
          </w:p>
        </w:tc>
      </w:tr>
      <w:tr w:rsidR="0028303A" w:rsidRPr="00FB14A7" w14:paraId="0523BC06"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73720D00" w14:textId="7B97F1EB" w:rsidR="0028303A" w:rsidRPr="004416A4"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OBX</w:t>
            </w:r>
          </w:p>
        </w:tc>
        <w:tc>
          <w:tcPr>
            <w:tcW w:w="494" w:type="pct"/>
            <w:tcBorders>
              <w:top w:val="single" w:sz="4" w:space="0" w:color="auto"/>
              <w:left w:val="nil"/>
              <w:bottom w:val="single" w:sz="4" w:space="0" w:color="auto"/>
              <w:right w:val="single" w:sz="4" w:space="0" w:color="auto"/>
            </w:tcBorders>
            <w:shd w:val="clear" w:color="auto" w:fill="auto"/>
            <w:vAlign w:val="center"/>
          </w:tcPr>
          <w:p w14:paraId="7969B5C1" w14:textId="19984CAF" w:rsidR="0028303A"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OBX.1</w:t>
            </w:r>
          </w:p>
        </w:tc>
        <w:tc>
          <w:tcPr>
            <w:tcW w:w="493" w:type="pct"/>
            <w:tcBorders>
              <w:top w:val="single" w:sz="4" w:space="0" w:color="auto"/>
              <w:left w:val="nil"/>
              <w:bottom w:val="single" w:sz="4" w:space="0" w:color="auto"/>
              <w:right w:val="single" w:sz="4" w:space="0" w:color="auto"/>
            </w:tcBorders>
            <w:shd w:val="clear" w:color="auto" w:fill="auto"/>
            <w:vAlign w:val="center"/>
          </w:tcPr>
          <w:p w14:paraId="676E9796" w14:textId="77777777" w:rsidR="0028303A" w:rsidRDefault="0028303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18BA33AE"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3A5D5A0D"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2A547546" w14:textId="6B86FCF5" w:rsidR="0028303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28303A">
              <w:rPr>
                <w:rFonts w:asciiTheme="minorHAnsi" w:eastAsia="Times New Roman" w:hAnsiTheme="minorHAnsi" w:cs="Times New Roman"/>
                <w:color w:val="000000"/>
                <w:sz w:val="22"/>
              </w:rPr>
              <w:t>Copy</w:t>
            </w:r>
          </w:p>
        </w:tc>
      </w:tr>
      <w:tr w:rsidR="0028303A" w:rsidRPr="00FB14A7" w14:paraId="075487DD"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5938F42B" w14:textId="14F8CDAC" w:rsidR="0028303A" w:rsidRPr="004416A4"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Type</w:t>
            </w:r>
          </w:p>
        </w:tc>
        <w:tc>
          <w:tcPr>
            <w:tcW w:w="494" w:type="pct"/>
            <w:tcBorders>
              <w:top w:val="single" w:sz="4" w:space="0" w:color="auto"/>
              <w:left w:val="nil"/>
              <w:bottom w:val="single" w:sz="4" w:space="0" w:color="auto"/>
              <w:right w:val="single" w:sz="4" w:space="0" w:color="auto"/>
            </w:tcBorders>
            <w:shd w:val="clear" w:color="auto" w:fill="auto"/>
            <w:vAlign w:val="center"/>
          </w:tcPr>
          <w:p w14:paraId="78FC0BEE" w14:textId="00467E3A" w:rsidR="0028303A"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OBX.2</w:t>
            </w:r>
          </w:p>
        </w:tc>
        <w:tc>
          <w:tcPr>
            <w:tcW w:w="493" w:type="pct"/>
            <w:tcBorders>
              <w:top w:val="single" w:sz="4" w:space="0" w:color="auto"/>
              <w:left w:val="nil"/>
              <w:bottom w:val="single" w:sz="4" w:space="0" w:color="auto"/>
              <w:right w:val="single" w:sz="4" w:space="0" w:color="auto"/>
            </w:tcBorders>
            <w:shd w:val="clear" w:color="auto" w:fill="auto"/>
            <w:vAlign w:val="center"/>
          </w:tcPr>
          <w:p w14:paraId="7862A264" w14:textId="4F75D3A1" w:rsidR="0028303A" w:rsidRDefault="0028303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7AFCDD1F"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51BBE5C6"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306AABFB" w14:textId="4B6682A2" w:rsidR="0028303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28303A">
              <w:rPr>
                <w:rFonts w:asciiTheme="minorHAnsi" w:eastAsia="Times New Roman" w:hAnsiTheme="minorHAnsi" w:cs="Times New Roman"/>
                <w:color w:val="000000"/>
                <w:sz w:val="22"/>
              </w:rPr>
              <w:t>Copy</w:t>
            </w:r>
          </w:p>
        </w:tc>
      </w:tr>
      <w:tr w:rsidR="0028303A" w:rsidRPr="00FB14A7" w14:paraId="2F7C38A2"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1DFD22AF" w14:textId="28C51A23" w:rsidR="0028303A" w:rsidRPr="004416A4"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p>
        </w:tc>
        <w:tc>
          <w:tcPr>
            <w:tcW w:w="494" w:type="pct"/>
            <w:tcBorders>
              <w:top w:val="single" w:sz="4" w:space="0" w:color="auto"/>
              <w:left w:val="nil"/>
              <w:bottom w:val="single" w:sz="4" w:space="0" w:color="auto"/>
              <w:right w:val="single" w:sz="4" w:space="0" w:color="auto"/>
            </w:tcBorders>
            <w:shd w:val="clear" w:color="auto" w:fill="auto"/>
            <w:vAlign w:val="center"/>
          </w:tcPr>
          <w:p w14:paraId="13285F68" w14:textId="4193B866" w:rsidR="0028303A"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OBX.3</w:t>
            </w:r>
          </w:p>
        </w:tc>
        <w:tc>
          <w:tcPr>
            <w:tcW w:w="493" w:type="pct"/>
            <w:tcBorders>
              <w:top w:val="single" w:sz="4" w:space="0" w:color="auto"/>
              <w:left w:val="nil"/>
              <w:bottom w:val="single" w:sz="4" w:space="0" w:color="auto"/>
              <w:right w:val="single" w:sz="4" w:space="0" w:color="auto"/>
            </w:tcBorders>
            <w:shd w:val="clear" w:color="auto" w:fill="auto"/>
            <w:vAlign w:val="center"/>
          </w:tcPr>
          <w:p w14:paraId="0EE0C55E" w14:textId="41DE395D" w:rsidR="0028303A" w:rsidRDefault="0028303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w:t>
            </w:r>
          </w:p>
        </w:tc>
        <w:tc>
          <w:tcPr>
            <w:tcW w:w="330" w:type="pct"/>
            <w:tcBorders>
              <w:top w:val="single" w:sz="4" w:space="0" w:color="auto"/>
              <w:left w:val="nil"/>
              <w:bottom w:val="single" w:sz="4" w:space="0" w:color="auto"/>
              <w:right w:val="single" w:sz="4" w:space="0" w:color="auto"/>
            </w:tcBorders>
            <w:shd w:val="clear" w:color="auto" w:fill="auto"/>
            <w:vAlign w:val="center"/>
          </w:tcPr>
          <w:p w14:paraId="60005D8B"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091198C2"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031DF63D" w14:textId="2A8A1FB9" w:rsidR="0028303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28303A">
              <w:rPr>
                <w:rFonts w:asciiTheme="minorHAnsi" w:eastAsia="Times New Roman" w:hAnsiTheme="minorHAnsi" w:cs="Times New Roman"/>
                <w:color w:val="000000"/>
                <w:sz w:val="22"/>
              </w:rPr>
              <w:t>Copy</w:t>
            </w:r>
          </w:p>
        </w:tc>
      </w:tr>
      <w:tr w:rsidR="0028303A" w:rsidRPr="00FB14A7" w14:paraId="117DE60C"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3F014F88" w14:textId="332CFE49" w:rsidR="0028303A" w:rsidRPr="004416A4"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Sub-ID</w:t>
            </w:r>
          </w:p>
        </w:tc>
        <w:tc>
          <w:tcPr>
            <w:tcW w:w="494" w:type="pct"/>
            <w:tcBorders>
              <w:top w:val="single" w:sz="4" w:space="0" w:color="auto"/>
              <w:left w:val="nil"/>
              <w:bottom w:val="single" w:sz="4" w:space="0" w:color="auto"/>
              <w:right w:val="single" w:sz="4" w:space="0" w:color="auto"/>
            </w:tcBorders>
            <w:shd w:val="clear" w:color="auto" w:fill="auto"/>
            <w:vAlign w:val="center"/>
          </w:tcPr>
          <w:p w14:paraId="3054F8E3" w14:textId="0704E306" w:rsidR="0028303A"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OBX.4</w:t>
            </w:r>
          </w:p>
        </w:tc>
        <w:tc>
          <w:tcPr>
            <w:tcW w:w="493" w:type="pct"/>
            <w:tcBorders>
              <w:top w:val="single" w:sz="4" w:space="0" w:color="auto"/>
              <w:left w:val="nil"/>
              <w:bottom w:val="single" w:sz="4" w:space="0" w:color="auto"/>
              <w:right w:val="single" w:sz="4" w:space="0" w:color="auto"/>
            </w:tcBorders>
            <w:shd w:val="clear" w:color="auto" w:fill="auto"/>
            <w:vAlign w:val="center"/>
          </w:tcPr>
          <w:p w14:paraId="46DCE632" w14:textId="03488E84" w:rsidR="0028303A" w:rsidRDefault="0028303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2377DBD1"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483897A0"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3E1D9F87" w14:textId="597BCF9D" w:rsidR="0028303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28303A">
              <w:rPr>
                <w:rFonts w:asciiTheme="minorHAnsi" w:eastAsia="Times New Roman" w:hAnsiTheme="minorHAnsi" w:cs="Times New Roman"/>
                <w:color w:val="000000"/>
                <w:sz w:val="22"/>
              </w:rPr>
              <w:t>Copy</w:t>
            </w:r>
          </w:p>
        </w:tc>
      </w:tr>
      <w:tr w:rsidR="0028303A" w:rsidRPr="00FB14A7" w14:paraId="34E91953"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4B2DBDC2" w14:textId="77CFD001" w:rsidR="0028303A" w:rsidRPr="004416A4"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494" w:type="pct"/>
            <w:tcBorders>
              <w:top w:val="single" w:sz="4" w:space="0" w:color="auto"/>
              <w:left w:val="nil"/>
              <w:bottom w:val="single" w:sz="4" w:space="0" w:color="auto"/>
              <w:right w:val="single" w:sz="4" w:space="0" w:color="auto"/>
            </w:tcBorders>
            <w:shd w:val="clear" w:color="auto" w:fill="auto"/>
            <w:vAlign w:val="center"/>
          </w:tcPr>
          <w:p w14:paraId="34D585F5" w14:textId="09BE1B09" w:rsidR="0028303A"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OBX.5</w:t>
            </w:r>
          </w:p>
        </w:tc>
        <w:tc>
          <w:tcPr>
            <w:tcW w:w="493" w:type="pct"/>
            <w:tcBorders>
              <w:top w:val="single" w:sz="4" w:space="0" w:color="auto"/>
              <w:left w:val="nil"/>
              <w:bottom w:val="single" w:sz="4" w:space="0" w:color="auto"/>
              <w:right w:val="single" w:sz="4" w:space="0" w:color="auto"/>
            </w:tcBorders>
            <w:shd w:val="clear" w:color="auto" w:fill="auto"/>
            <w:vAlign w:val="center"/>
          </w:tcPr>
          <w:p w14:paraId="7E80D09B" w14:textId="77777777" w:rsidR="0028303A" w:rsidRDefault="0028303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2ECFCAE3"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74A7349D"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4D9A562F" w14:textId="7E65CB49" w:rsidR="0028303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28303A">
              <w:rPr>
                <w:rFonts w:asciiTheme="minorHAnsi" w:eastAsia="Times New Roman" w:hAnsiTheme="minorHAnsi" w:cs="Times New Roman"/>
                <w:color w:val="000000"/>
                <w:sz w:val="22"/>
              </w:rPr>
              <w:t>Copy</w:t>
            </w:r>
          </w:p>
        </w:tc>
      </w:tr>
      <w:tr w:rsidR="0028303A" w:rsidRPr="00FB14A7" w14:paraId="4F6F6E10" w14:textId="77777777" w:rsidTr="006C7031">
        <w:trPr>
          <w:trHeight w:val="530"/>
        </w:trPr>
        <w:tc>
          <w:tcPr>
            <w:tcW w:w="1070" w:type="pct"/>
            <w:tcBorders>
              <w:top w:val="single" w:sz="4" w:space="0" w:color="auto"/>
              <w:left w:val="single" w:sz="4" w:space="0" w:color="auto"/>
              <w:bottom w:val="single" w:sz="4" w:space="0" w:color="auto"/>
              <w:right w:val="single" w:sz="4" w:space="0" w:color="auto"/>
            </w:tcBorders>
            <w:shd w:val="clear" w:color="auto" w:fill="auto"/>
            <w:vAlign w:val="center"/>
          </w:tcPr>
          <w:p w14:paraId="3AC38D95" w14:textId="5272D09D" w:rsidR="0028303A" w:rsidRPr="004416A4"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NTE</w:t>
            </w:r>
            <w:r w:rsidR="00607E8D">
              <w:rPr>
                <w:rFonts w:asciiTheme="minorHAnsi" w:eastAsia="Times New Roman" w:hAnsiTheme="minorHAnsi" w:cs="Times New Roman"/>
                <w:color w:val="000000"/>
                <w:sz w:val="22"/>
              </w:rPr>
              <w:t xml:space="preserve"> segment</w:t>
            </w:r>
          </w:p>
        </w:tc>
        <w:tc>
          <w:tcPr>
            <w:tcW w:w="494" w:type="pct"/>
            <w:tcBorders>
              <w:top w:val="single" w:sz="4" w:space="0" w:color="auto"/>
              <w:left w:val="nil"/>
              <w:bottom w:val="single" w:sz="4" w:space="0" w:color="auto"/>
              <w:right w:val="single" w:sz="4" w:space="0" w:color="auto"/>
            </w:tcBorders>
            <w:shd w:val="clear" w:color="auto" w:fill="auto"/>
            <w:vAlign w:val="center"/>
          </w:tcPr>
          <w:p w14:paraId="7B1B7101" w14:textId="0D3EE808" w:rsidR="0028303A" w:rsidRDefault="0028303A"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NTE</w:t>
            </w:r>
          </w:p>
        </w:tc>
        <w:tc>
          <w:tcPr>
            <w:tcW w:w="493" w:type="pct"/>
            <w:tcBorders>
              <w:top w:val="single" w:sz="4" w:space="0" w:color="auto"/>
              <w:left w:val="nil"/>
              <w:bottom w:val="single" w:sz="4" w:space="0" w:color="auto"/>
              <w:right w:val="single" w:sz="4" w:space="0" w:color="auto"/>
            </w:tcBorders>
            <w:shd w:val="clear" w:color="auto" w:fill="auto"/>
            <w:vAlign w:val="center"/>
          </w:tcPr>
          <w:p w14:paraId="66CB386F" w14:textId="77777777" w:rsidR="0028303A" w:rsidRDefault="0028303A" w:rsidP="001A564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w:t>
            </w:r>
          </w:p>
        </w:tc>
        <w:tc>
          <w:tcPr>
            <w:tcW w:w="330" w:type="pct"/>
            <w:tcBorders>
              <w:top w:val="single" w:sz="4" w:space="0" w:color="auto"/>
              <w:left w:val="nil"/>
              <w:bottom w:val="single" w:sz="4" w:space="0" w:color="auto"/>
              <w:right w:val="single" w:sz="4" w:space="0" w:color="auto"/>
            </w:tcBorders>
            <w:shd w:val="clear" w:color="auto" w:fill="auto"/>
            <w:vAlign w:val="center"/>
          </w:tcPr>
          <w:p w14:paraId="1D40EAF2"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493" w:type="pct"/>
            <w:tcBorders>
              <w:top w:val="single" w:sz="4" w:space="0" w:color="auto"/>
              <w:left w:val="nil"/>
              <w:bottom w:val="single" w:sz="4" w:space="0" w:color="auto"/>
              <w:right w:val="single" w:sz="4" w:space="0" w:color="auto"/>
            </w:tcBorders>
            <w:shd w:val="clear" w:color="auto" w:fill="auto"/>
            <w:vAlign w:val="center"/>
          </w:tcPr>
          <w:p w14:paraId="5E81F99D" w14:textId="77777777" w:rsidR="0028303A" w:rsidRPr="00FB14A7" w:rsidRDefault="0028303A" w:rsidP="001A5645">
            <w:pPr>
              <w:spacing w:after="0" w:line="240" w:lineRule="auto"/>
              <w:rPr>
                <w:rFonts w:asciiTheme="minorHAnsi" w:eastAsia="Times New Roman" w:hAnsiTheme="minorHAnsi" w:cs="Times New Roman"/>
                <w:color w:val="000000"/>
                <w:sz w:val="22"/>
              </w:rPr>
            </w:pPr>
          </w:p>
        </w:tc>
        <w:tc>
          <w:tcPr>
            <w:tcW w:w="2120" w:type="pct"/>
            <w:tcBorders>
              <w:top w:val="single" w:sz="4" w:space="0" w:color="auto"/>
              <w:left w:val="nil"/>
              <w:bottom w:val="single" w:sz="4" w:space="0" w:color="auto"/>
              <w:right w:val="single" w:sz="4" w:space="0" w:color="auto"/>
            </w:tcBorders>
            <w:shd w:val="clear" w:color="auto" w:fill="auto"/>
            <w:vAlign w:val="center"/>
          </w:tcPr>
          <w:p w14:paraId="3B51E29D" w14:textId="2591E760" w:rsidR="0028303A" w:rsidRDefault="00BC46AC" w:rsidP="001A564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CloverLeaf: </w:t>
            </w:r>
            <w:r w:rsidR="0028303A">
              <w:rPr>
                <w:rFonts w:asciiTheme="minorHAnsi" w:eastAsia="Times New Roman" w:hAnsiTheme="minorHAnsi" w:cs="Times New Roman"/>
                <w:color w:val="000000"/>
                <w:sz w:val="22"/>
              </w:rPr>
              <w:t>PathCopy the whole segment</w:t>
            </w:r>
          </w:p>
        </w:tc>
      </w:tr>
    </w:tbl>
    <w:p w14:paraId="4341C54A" w14:textId="77777777" w:rsidR="008F225E" w:rsidRDefault="008F225E" w:rsidP="00F01E3D"/>
    <w:p w14:paraId="4DC66663" w14:textId="01639E3B" w:rsidR="00B243E1" w:rsidRDefault="00B243E1" w:rsidP="00F01E3D"/>
    <w:p w14:paraId="4341C54B" w14:textId="77777777" w:rsidR="005E05C9" w:rsidRPr="00B75A1B" w:rsidRDefault="005E05C9" w:rsidP="005E05C9">
      <w:pPr>
        <w:pStyle w:val="Heading2"/>
        <w:rPr>
          <w:i w:val="0"/>
          <w:color w:val="0070C0"/>
        </w:rPr>
      </w:pPr>
      <w:bookmarkStart w:id="32" w:name="_Toc503876943"/>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2"/>
    </w:p>
    <w:p w14:paraId="4341C54C" w14:textId="77777777" w:rsidR="005E05C9" w:rsidRDefault="005E05C9" w:rsidP="00F01E3D"/>
    <w:p w14:paraId="4341C54D" w14:textId="529C2681" w:rsidR="00FA462A" w:rsidRPr="00FA462A" w:rsidRDefault="00FA462A" w:rsidP="00F01E3D">
      <w:pPr>
        <w:rPr>
          <w:color w:val="auto"/>
        </w:rPr>
      </w:pPr>
      <w:r w:rsidRPr="00B900FF">
        <w:rPr>
          <w:color w:val="auto"/>
          <w:highlight w:val="yellow"/>
        </w:rPr>
        <w:t xml:space="preserve">Inbound to Cloverleaf from </w:t>
      </w:r>
      <w:r w:rsidR="005D33A0">
        <w:rPr>
          <w:color w:val="auto"/>
          <w:highlight w:val="yellow"/>
        </w:rPr>
        <w:t>Cerner</w:t>
      </w:r>
      <w:r w:rsidRPr="00B900FF">
        <w:rPr>
          <w:color w:val="auto"/>
          <w:highlight w:val="yellow"/>
        </w:rPr>
        <w:t>:</w:t>
      </w:r>
    </w:p>
    <w:p w14:paraId="23043836" w14:textId="77777777" w:rsidR="001C47F8" w:rsidRPr="001C47F8" w:rsidRDefault="001C47F8" w:rsidP="001C47F8">
      <w:pPr>
        <w:pStyle w:val="NoSpacing"/>
        <w:rPr>
          <w:sz w:val="20"/>
        </w:rPr>
      </w:pPr>
      <w:r w:rsidRPr="001C47F8">
        <w:rPr>
          <w:sz w:val="20"/>
        </w:rPr>
        <w:t>MSH|^~\&amp;|HNAM|CERNER|SJW|BAYCARE|20171229181957||ORM^O01|Q3716399671T4756347271||2.3||||||8859/1</w:t>
      </w:r>
    </w:p>
    <w:p w14:paraId="73ED4063" w14:textId="77777777" w:rsidR="001C47F8" w:rsidRPr="001C47F8" w:rsidRDefault="001C47F8" w:rsidP="001C47F8">
      <w:pPr>
        <w:pStyle w:val="NoSpacing"/>
        <w:rPr>
          <w:sz w:val="20"/>
        </w:rPr>
      </w:pPr>
      <w:r w:rsidRPr="001C47F8">
        <w:rPr>
          <w:sz w:val="20"/>
        </w:rPr>
        <w:t>PID|1|7000016261^^^BayCare MRN^MRN^SOARIAN|7000016261^^^BayCare MRN^MRN^SOARIAN~810015446^^^BayCare CMRN^Community Medical Record Number^SOARIAN|810015446^^^BayCare EAD CPI^Historical CMRN^SOARIAN|BRIDGEMED^ONE-BABYGIRL||20170921142300|F||U|123 CHERRY LANE^^Clearwater^FL^33759^^Home|||||S|LDS|6000034990^^^BayCare FIN||||UNK|||1</w:t>
      </w:r>
    </w:p>
    <w:p w14:paraId="6FCC0ED2" w14:textId="77777777" w:rsidR="001C47F8" w:rsidRPr="001C47F8" w:rsidRDefault="001C47F8" w:rsidP="001C47F8">
      <w:pPr>
        <w:pStyle w:val="NoSpacing"/>
        <w:rPr>
          <w:sz w:val="20"/>
        </w:rPr>
      </w:pPr>
      <w:r w:rsidRPr="001C47F8">
        <w:rPr>
          <w:sz w:val="20"/>
        </w:rPr>
        <w:t>PV1|1|I|W4NB^4257^02^SJW^^Bed(s)^SJW|N|||ME98456^Mxqrf^Mymza^X^^^^^Doctor License Number^Personnel^^^LICENSENBR^CACTUS~FS0313104^Mxqrf^Mymza^X^^^^^DEA No^Personnel^^^DOCDEA^CACTUS~MS061690^Mxqrf^Mymza^X^^^^^Username^Personnel^^^Username^CACTUS~1093920969^Mxqrf^Mymza^X^^^^^NPI Number^Personnel^^^National Provider Identifier^CACTUS~80307^Mxqrf^Mymza^X^^^^^SJH^Personnel^^^ORGANIZATION DOCTOR^CACTUS~80307^Mxqrf^Mymza^X^^^^^SJW^Personnel^^^ORGANIZATION DOCTOR^CACTUS~80307^Mxqrf^Mymza^X^^^^^MCS^Personnel^^^ORGANIZATION DOCTOR^CACTUS~80307^Mxqrf^Mymza^X^^^^^MDU^Personnel^^^ORGANIZATION DOCTOR^CACTUS~80307^Mxqrf^Mymza^X^^^^^MPH^Personnel^^^ORGANIZATION DOCTOR^CACTUS~80307^Mxqrf^Mymza^X^^^^^NBY^Personnel^^^ORGANIZATION DOCTOR^CACTUS~80307^Mxqrf^Mymza^X^^^^^SFB^Personnel^^^ORGANIZATION DOCTOR^CACTUS~80307^Mxqrf^Mymza^X^^^^^SAH^Personnel^^^ORGANIZATION DOCTOR^CACTUS~80307^Mxqrf^Mymza^X^^^^^SJN^Personnel^^^ORGANIZATION DOCTOR^CACTUS~MS061690^Mxqrf^Mymza^X^^^^^BayCare Dr Number^Personnel^^^ORGANIZATION DOCTOR^CACTUS~061690^Mxqrf^Mymza^X^^^^^WHH^Personnel^^^ORGANIZATION DOCTOR^CACTUS~061690^Mxqrf^Mymza^X^^^^^WHW^Personnel^^^ORGANIZATION DOCTOR^CACTUS~80307^Mxqrf^Mymza^X^^^^^SJS^Personnel^^^ORGANIZATION DOCTOR^CACTUS~OTH000^Mxqrf^Mymza^X^^^^^UPIN^Personnel^^^DOCUPIN^CACTUS~6251113117014^Mxqrf^Mymza^X^^^^^SureScripts Prescriber ID^Personnel^^^SureScripts Prescriber Index|||NSY||||CD:938038807||N||I|||||||||||||||||||||SJW||Active|||20170921142300</w:t>
      </w:r>
    </w:p>
    <w:p w14:paraId="02618E0C" w14:textId="77777777" w:rsidR="001C47F8" w:rsidRPr="001C47F8" w:rsidRDefault="001C47F8" w:rsidP="001C47F8">
      <w:pPr>
        <w:pStyle w:val="NoSpacing"/>
        <w:rPr>
          <w:sz w:val="20"/>
        </w:rPr>
      </w:pPr>
      <w:r w:rsidRPr="001C47F8">
        <w:rPr>
          <w:sz w:val="20"/>
        </w:rPr>
        <w:t>PV2||B|^BRIDGE MED TEST NEWBORN|||||||0||||||||||||CONFID|^^589750</w:t>
      </w:r>
    </w:p>
    <w:p w14:paraId="73930A4B" w14:textId="77777777" w:rsidR="001C47F8" w:rsidRPr="001C47F8" w:rsidRDefault="001C47F8" w:rsidP="001C47F8">
      <w:pPr>
        <w:pStyle w:val="NoSpacing"/>
        <w:rPr>
          <w:sz w:val="20"/>
        </w:rPr>
      </w:pPr>
      <w:r w:rsidRPr="001C47F8">
        <w:rPr>
          <w:sz w:val="20"/>
        </w:rPr>
        <w:t>ORC|NW|11782724315^HNAM_ORDERID|||Ordered||||20170921161613|DAA47136^Armstrong^Debra^A^^^^^External Id^Personnel^^^External Identifier||11016^Held^Jeffrey^A^^^^^MCS^Personnel^^^ORGANIZATION DOCTOR^CACTUS~11016^Held^Jeffrey^A^^^^^MDU^Personnel^^^ORGANIZATION DOCTOR^CACTUS~11016^Held^Jeffrey^A^^^^^MPH^Personnel^^^ORGANIZATION DOCTOR^CACTUS~11016^Held^Jeffrey^A^^^^^NBY^Personnel^^^ORGANIZATION DOCTOR^CACTUS~H53198^Held^Jeffrey^A^^^^^UPIN^Personnel^^^DOCUPIN^CACTUS~34330^Held^Jeffrey^A^^^^^External Id^Personnel^^^External Identifier~79348^Held^Jeffrey^A^^^^^SJH^Personnel^^^ORGANIZATION DOCTOR^CACTUS~79348^Held^Jeffrey^A^^^^^SJW^Personnel^^^ORGANIZATION DOCTOR^CACTUS~5299^Held^Jeffrey^A^^^^^SAH^Personnel^^^ORGANIZATION DOCTOR^CACTUS~ME90446^Held^Jeffrey^A^^^^^Doctor License Number^Personnel^^^LICENSENBR^CACTUS~1841243557^Held^Jeffrey^A^^^^^NPI Number^Personnel^^^National Provider Identifier^CACTUS~BH7487108^Held^Jeffrey^A^^^^^DEA No^Personnel^^^DOCDEA^CACTUS~79348^Held^Jeffrey^A^^^^^SJN^Personnel^^^ORGANIZATION DOCTOR^CACTUS~5299^Held^Jeffrey^A^^^^^SFB^Personnel^^^ORGANIZATION DOCTOR^CACTUS~D11016^Held^Jeffrey^A^^^^^Username^Personnel^^^Username~6321100102002^Held^Jeffrey^A^^^^^SureScripts Prescriber ID^Personnel^^^SureScripts Prescriber Index~MS009852^Held^Jeffrey^A^^^^^Username^Personnel^^^Username^CACTUS~MS009852^Held^Jeffrey^A^^^^^BayCare Dr Number^Personnel^^^ORGANIZATION DOCTOR^CACTUS|||20171229181954|||Written^Written/Paper/Fax|DAA47136^Armstrong^Debra^A^^^^^External Id^Personnel^^^External Identifier</w:t>
      </w:r>
    </w:p>
    <w:p w14:paraId="6AFED855" w14:textId="77777777" w:rsidR="001C47F8" w:rsidRPr="001C47F8" w:rsidRDefault="001C47F8" w:rsidP="001C47F8">
      <w:pPr>
        <w:pStyle w:val="NoSpacing"/>
        <w:rPr>
          <w:sz w:val="20"/>
        </w:rPr>
      </w:pPr>
      <w:r w:rsidRPr="001C47F8">
        <w:rPr>
          <w:sz w:val="20"/>
        </w:rPr>
        <w:lastRenderedPageBreak/>
        <w:t>OBR|1|11782724315^HNAM_ORDERID||Formula Feedings Infant^Formula Feedings Infant||||||||||||11016^Held^Jeffrey^A^^^^^MCS^Personnel^^^ORGANIZATION DOCTOR^CACTUS~11016^Held^Jeffrey^A^^^^^MDU^Personnel^^^ORGANIZATION DOCTOR^CACTUS~11016^Held^Jeffrey^A^^^^^MPH^Personnel^^^ORGANIZATION DOCTOR^CACTUS~11016^Held^Jeffrey^A^^^^^NBY^Personnel^^^ORGANIZATION DOCTOR^CACTUS~H53198^Held^Jeffrey^A^^^^^UPIN^Personnel^^^DOCUPIN^CACTUS~34330^Held^Jeffrey^A^^^^^External Id^Personnel^^^External Identifier~79348^Held^Jeffrey^A^^^^^SJH^Personnel^^^ORGANIZATION DOCTOR^CACTUS~79348^Held^Jeffrey^A^^^^^SJW^Personnel^^^ORGANIZATION DOCTOR^CACTUS~5299^Held^Jeffrey^A^^^^^SAH^Personnel^^^ORGANIZATION DOCTOR^CACTUS~ME90446^Held^Jeffrey^A^^^^^Doctor License Number^Personnel^^^LICENSENBR^CACTUS~1841243557^Held^Jeffrey^A^^^^^NPI Number^Personnel^^^National Provider Identifier^CACTUS~BH7487108^Held^Jeffrey^A^^^^^DEA No^Personnel^^^DOCDEA^CACTUS~79348^Held^Jeffrey^A^^^^^SJN^Personnel^^^ORGANIZATION DOCTOR^CACTUS~5299^Held^Jeffrey^A^^^^^SFB^Personnel^^^ORGANIZATION DOCTOR^CACTUS~D11016^Held^Jeffrey^A^^^^^Username^Personnel^^^Username~6321100102002^Held^Jeffrey^A^^^^^SureScripts Prescriber ID^Personnel^^^SureScripts Prescriber Index~MS009852^Held^Jeffrey^A^^^^^Username^Personnel^^^Username^CACTUS~MS009852^Held^Jeffrey^A^^^^^BayCare Dr Number^Personnel^^^ORGANIZATION DOCTOR^CACTUS||||||20171229181954||Diets|||1^^0^20171230070000</w:t>
      </w:r>
    </w:p>
    <w:p w14:paraId="4DBE13D0" w14:textId="77777777" w:rsidR="001C47F8" w:rsidRPr="001C47F8" w:rsidRDefault="001C47F8" w:rsidP="001C47F8">
      <w:pPr>
        <w:pStyle w:val="NoSpacing"/>
        <w:rPr>
          <w:sz w:val="20"/>
        </w:rPr>
      </w:pPr>
      <w:r w:rsidRPr="001C47F8">
        <w:rPr>
          <w:sz w:val="20"/>
        </w:rPr>
        <w:t>OBX|1|ST|Volume^Volume||140 ml/kg/day</w:t>
      </w:r>
    </w:p>
    <w:p w14:paraId="100AF1CD" w14:textId="77777777" w:rsidR="001C47F8" w:rsidRPr="001C47F8" w:rsidRDefault="001C47F8" w:rsidP="001C47F8">
      <w:pPr>
        <w:pStyle w:val="NoSpacing"/>
        <w:rPr>
          <w:sz w:val="20"/>
        </w:rPr>
      </w:pPr>
      <w:r w:rsidRPr="001C47F8">
        <w:rPr>
          <w:sz w:val="20"/>
        </w:rPr>
        <w:t>OBX|2|IS|Peds Formula Additives^Peds Formula Additives||Similac Human Milk Fortifier</w:t>
      </w:r>
    </w:p>
    <w:p w14:paraId="0EEAF3C8" w14:textId="77777777" w:rsidR="001C47F8" w:rsidRPr="001C47F8" w:rsidRDefault="001C47F8" w:rsidP="001C47F8">
      <w:pPr>
        <w:pStyle w:val="NoSpacing"/>
        <w:rPr>
          <w:sz w:val="20"/>
        </w:rPr>
      </w:pPr>
      <w:r w:rsidRPr="001C47F8">
        <w:rPr>
          <w:sz w:val="20"/>
        </w:rPr>
        <w:t>OBX|3|IS|Peds Formula Calories^Peds Formula Calories||21 KCAL</w:t>
      </w:r>
    </w:p>
    <w:p w14:paraId="6696FCDF" w14:textId="77777777" w:rsidR="001C47F8" w:rsidRPr="001C47F8" w:rsidRDefault="001C47F8" w:rsidP="001C47F8">
      <w:pPr>
        <w:pStyle w:val="NoSpacing"/>
        <w:rPr>
          <w:sz w:val="20"/>
        </w:rPr>
      </w:pPr>
      <w:r w:rsidRPr="001C47F8">
        <w:rPr>
          <w:sz w:val="20"/>
        </w:rPr>
        <w:t>OBX|4|IS|Peds Formula Type^Peds Formula Type||Powder</w:t>
      </w:r>
    </w:p>
    <w:p w14:paraId="496FE036" w14:textId="77777777" w:rsidR="001C47F8" w:rsidRPr="001C47F8" w:rsidRDefault="001C47F8" w:rsidP="001C47F8">
      <w:pPr>
        <w:pStyle w:val="NoSpacing"/>
        <w:rPr>
          <w:sz w:val="20"/>
        </w:rPr>
      </w:pPr>
      <w:r w:rsidRPr="001C47F8">
        <w:rPr>
          <w:sz w:val="20"/>
        </w:rPr>
        <w:t>OBX|5|IS|Peds Formula^Peds Formula||Similac Advance</w:t>
      </w:r>
    </w:p>
    <w:p w14:paraId="63F9525A" w14:textId="77777777" w:rsidR="001C47F8" w:rsidRPr="001C47F8" w:rsidRDefault="001C47F8" w:rsidP="001C47F8">
      <w:pPr>
        <w:pStyle w:val="NoSpacing"/>
        <w:rPr>
          <w:sz w:val="20"/>
        </w:rPr>
      </w:pPr>
      <w:r w:rsidRPr="001C47F8">
        <w:rPr>
          <w:sz w:val="20"/>
        </w:rPr>
        <w:t>OBX|6|IS|Feeding Route^Feeding Route||PO</w:t>
      </w:r>
    </w:p>
    <w:p w14:paraId="6ED9459F" w14:textId="77777777" w:rsidR="001C47F8" w:rsidRPr="001C47F8" w:rsidRDefault="001C47F8" w:rsidP="001C47F8">
      <w:pPr>
        <w:pStyle w:val="NoSpacing"/>
        <w:rPr>
          <w:sz w:val="20"/>
        </w:rPr>
      </w:pPr>
      <w:r w:rsidRPr="001C47F8">
        <w:rPr>
          <w:sz w:val="20"/>
        </w:rPr>
        <w:t>OBX|7|ST|Peds Formula Additive Amount^Peds Formula Additive Amount||6 cal Neosure Powder</w:t>
      </w:r>
    </w:p>
    <w:p w14:paraId="4341C55F" w14:textId="2050D96D" w:rsidR="00FA462A" w:rsidRPr="0024016C" w:rsidRDefault="001C47F8" w:rsidP="001C47F8">
      <w:pPr>
        <w:pStyle w:val="NoSpacing"/>
        <w:rPr>
          <w:sz w:val="20"/>
        </w:rPr>
      </w:pPr>
      <w:r w:rsidRPr="001C47F8">
        <w:rPr>
          <w:sz w:val="20"/>
        </w:rPr>
        <w:t>OBX|8|IS|Human Milk Type^Human Milk Type||Moms Expressed Breast Milk</w:t>
      </w:r>
    </w:p>
    <w:p w14:paraId="4341C560" w14:textId="77777777" w:rsidR="00912129" w:rsidRDefault="00912129" w:rsidP="00912129">
      <w:pPr>
        <w:pStyle w:val="NoSpacing"/>
      </w:pPr>
    </w:p>
    <w:p w14:paraId="4341C561" w14:textId="77777777" w:rsidR="00912129" w:rsidRDefault="00912129" w:rsidP="00912129">
      <w:pPr>
        <w:pStyle w:val="NoSpacing"/>
      </w:pPr>
    </w:p>
    <w:p w14:paraId="339CB603" w14:textId="6D3F98BA" w:rsidR="00B243E1" w:rsidRDefault="00B243E1" w:rsidP="00912129">
      <w:pPr>
        <w:pStyle w:val="NoSpacing"/>
      </w:pPr>
    </w:p>
    <w:p w14:paraId="4341C562" w14:textId="2539951F" w:rsidR="00FA462A" w:rsidRDefault="00FA462A" w:rsidP="00F01E3D">
      <w:pPr>
        <w:rPr>
          <w:color w:val="auto"/>
        </w:rPr>
      </w:pPr>
      <w:r w:rsidRPr="00B900FF">
        <w:rPr>
          <w:color w:val="auto"/>
          <w:highlight w:val="yellow"/>
        </w:rPr>
        <w:t>Out</w:t>
      </w:r>
      <w:r w:rsidR="00B900FF" w:rsidRPr="00B900FF">
        <w:rPr>
          <w:color w:val="auto"/>
          <w:highlight w:val="yellow"/>
        </w:rPr>
        <w:t>b</w:t>
      </w:r>
      <w:r w:rsidR="00912129">
        <w:rPr>
          <w:color w:val="auto"/>
          <w:highlight w:val="yellow"/>
        </w:rPr>
        <w:t>ound from Cloverleaf to Bridge</w:t>
      </w:r>
      <w:r w:rsidRPr="00B900FF">
        <w:rPr>
          <w:color w:val="auto"/>
          <w:highlight w:val="yellow"/>
        </w:rPr>
        <w:t>:</w:t>
      </w:r>
    </w:p>
    <w:p w14:paraId="33935BE4"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MSH|^~\&amp;|HNAM|SJW|BRIDGE|SJW|20171229181957||ORM^O01|Q3716399671T47563472|P|2.3||||||8859/1</w:t>
      </w:r>
    </w:p>
    <w:p w14:paraId="37390163"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PID||810015446^^^BCHS^CMRN|7000016261^^^BCHS^MRN||BRIDGEMED^ONE-BABYGIRL||20170921142300|F||U||||||||6000034990^^^BCHS^FIN</w:t>
      </w:r>
    </w:p>
    <w:p w14:paraId="20F6F85A"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PV1||I|W4NB^4257^02^SJW^^Bed(s)^SJW|N|||80307^Mxqrf^Mymza^X|||NSY||||||N||I||||||||||||||||||||||||||20170921142300</w:t>
      </w:r>
    </w:p>
    <w:p w14:paraId="3DA24FD0"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ORC|NW|11782724315^HNAM_ORDERID|||Ordered||||20170921161613|DAA47136^Armstrong^Debra^A^^^^^External Id^Personnel^^^External Identifier||79348^Held^Jeffrey^A|||20171229181954|||Written^Written/Paper/Fax|DAA47136^Armstrong^Debra^A^^^^^External Id^Personnel^^^External Identifier</w:t>
      </w:r>
    </w:p>
    <w:p w14:paraId="16DCC478"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OBR|1|11782724315^HNAM_ORDERID||Formula Feedings Infant^Formula Feedings Infant||20171229181954||||||||||79348^Held^Jeffrey^A||||||20171229181954||Diets|||1^^0^20171230070000</w:t>
      </w:r>
    </w:p>
    <w:p w14:paraId="2E69E445"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OBX|1|ST|Volume^Volume||140 ml/kg/day</w:t>
      </w:r>
    </w:p>
    <w:p w14:paraId="2F66F925"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OBX|2|IS|Peds Formula Additives^Peds Formula Additives||Similac Human Milk Fortifier</w:t>
      </w:r>
    </w:p>
    <w:p w14:paraId="1C70BE42"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OBX|3|IS|Peds Formula Calories^Peds Formula Calories||21 KCAL</w:t>
      </w:r>
    </w:p>
    <w:p w14:paraId="2C3FBE33"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OBX|4|IS|Peds Formula Type^Peds Formula Type||Powder</w:t>
      </w:r>
    </w:p>
    <w:p w14:paraId="2470644D"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OBX|5|IS|Peds Formula^Peds Formula||Similac Advance</w:t>
      </w:r>
    </w:p>
    <w:p w14:paraId="06C4932D"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OBX|6|IS|Feeding Route^Feeding Route||PO</w:t>
      </w:r>
    </w:p>
    <w:p w14:paraId="3E4ED77A" w14:textId="77777777" w:rsidR="001C47F8" w:rsidRPr="001C47F8"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OBX|7|ST|Peds Formula Additive Amount^Peds Formula Additive Amount||6 cal Neosure Powder</w:t>
      </w:r>
    </w:p>
    <w:p w14:paraId="4341C569" w14:textId="2C6B820C" w:rsidR="005E05C9" w:rsidRDefault="001C47F8" w:rsidP="00BD0EEC">
      <w:pPr>
        <w:spacing w:after="0" w:line="240" w:lineRule="auto"/>
        <w:rPr>
          <w:rFonts w:asciiTheme="minorHAnsi" w:eastAsiaTheme="minorEastAsia" w:hAnsiTheme="minorHAnsi"/>
          <w:color w:val="auto"/>
        </w:rPr>
      </w:pPr>
      <w:r w:rsidRPr="001C47F8">
        <w:rPr>
          <w:rFonts w:asciiTheme="minorHAnsi" w:eastAsiaTheme="minorEastAsia" w:hAnsiTheme="minorHAnsi"/>
          <w:color w:val="auto"/>
        </w:rPr>
        <w:t>OBX|8|IS|Human Milk Type^Human Milk Type||Moms Expressed Breast Milk</w:t>
      </w:r>
    </w:p>
    <w:p w14:paraId="0442CDED" w14:textId="77777777" w:rsidR="00743087" w:rsidRDefault="00743087" w:rsidP="00F01E3D">
      <w:pPr>
        <w:rPr>
          <w:b/>
          <w:sz w:val="24"/>
          <w:szCs w:val="24"/>
          <w:highlight w:val="yellow"/>
        </w:rPr>
      </w:pPr>
    </w:p>
    <w:p w14:paraId="40412DD4" w14:textId="77777777" w:rsidR="00743087" w:rsidRDefault="00743087" w:rsidP="00F01E3D">
      <w:pPr>
        <w:rPr>
          <w:b/>
          <w:sz w:val="24"/>
          <w:szCs w:val="24"/>
          <w:highlight w:val="yellow"/>
        </w:rPr>
      </w:pPr>
    </w:p>
    <w:p w14:paraId="409137E1" w14:textId="77777777" w:rsidR="00743087" w:rsidRDefault="00743087" w:rsidP="00F01E3D">
      <w:pPr>
        <w:rPr>
          <w:b/>
          <w:sz w:val="24"/>
          <w:szCs w:val="24"/>
          <w:highlight w:val="yellow"/>
        </w:rPr>
      </w:pPr>
    </w:p>
    <w:p w14:paraId="4341C56A" w14:textId="06428266" w:rsidR="005E05C9" w:rsidRPr="00912129" w:rsidRDefault="00743087" w:rsidP="00F01E3D">
      <w:pPr>
        <w:rPr>
          <w:b/>
          <w:sz w:val="24"/>
          <w:szCs w:val="24"/>
        </w:rPr>
      </w:pPr>
      <w:r>
        <w:rPr>
          <w:b/>
          <w:sz w:val="24"/>
          <w:szCs w:val="24"/>
          <w:highlight w:val="yellow"/>
        </w:rPr>
        <w:t>G</w:t>
      </w:r>
      <w:r w:rsidR="005D33A0">
        <w:rPr>
          <w:b/>
          <w:sz w:val="24"/>
          <w:szCs w:val="24"/>
          <w:highlight w:val="yellow"/>
        </w:rPr>
        <w:t>o Live Date for Bridge ORM interface: January 16, 2018</w:t>
      </w:r>
    </w:p>
    <w:p w14:paraId="4341C56B" w14:textId="77777777" w:rsidR="005E05C9" w:rsidRDefault="005E05C9" w:rsidP="00B900FF"/>
    <w:p w14:paraId="4341C56C" w14:textId="77777777" w:rsidR="005E05C9" w:rsidRDefault="005E05C9" w:rsidP="00F01E3D"/>
    <w:p w14:paraId="4341C56D" w14:textId="77777777" w:rsidR="00856E7C" w:rsidRPr="00D574A8" w:rsidRDefault="00856E7C" w:rsidP="00856E7C">
      <w:pPr>
        <w:pStyle w:val="Heading1"/>
        <w:rPr>
          <w:rFonts w:asciiTheme="minorHAnsi" w:hAnsiTheme="minorHAnsi" w:cs="Arial"/>
          <w:color w:val="0070C0"/>
          <w:sz w:val="28"/>
        </w:rPr>
      </w:pPr>
      <w:bookmarkStart w:id="33" w:name="_Toc503876944"/>
      <w:bookmarkEnd w:id="1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33"/>
    </w:p>
    <w:tbl>
      <w:tblPr>
        <w:tblW w:w="10951" w:type="dxa"/>
        <w:tblInd w:w="93" w:type="dxa"/>
        <w:tblLook w:val="04A0" w:firstRow="1" w:lastRow="0" w:firstColumn="1" w:lastColumn="0" w:noHBand="0" w:noVBand="1"/>
      </w:tblPr>
      <w:tblGrid>
        <w:gridCol w:w="1365"/>
        <w:gridCol w:w="2322"/>
        <w:gridCol w:w="360"/>
        <w:gridCol w:w="3348"/>
        <w:gridCol w:w="90"/>
        <w:gridCol w:w="1599"/>
        <w:gridCol w:w="1173"/>
        <w:gridCol w:w="236"/>
        <w:gridCol w:w="236"/>
        <w:gridCol w:w="222"/>
      </w:tblGrid>
      <w:tr w:rsidR="0018506A" w:rsidRPr="00446162" w14:paraId="4341C575" w14:textId="77777777" w:rsidTr="00B05033">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DE2F8457613406797DD644E89110C12"/>
              </w:placeholder>
            </w:sdtPr>
            <w:sdtEndPr/>
            <w:sdtContent>
              <w:p w14:paraId="4341C56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2682" w:type="dxa"/>
            <w:gridSpan w:val="2"/>
            <w:tcBorders>
              <w:top w:val="nil"/>
              <w:left w:val="nil"/>
              <w:bottom w:val="nil"/>
              <w:right w:val="nil"/>
            </w:tcBorders>
            <w:shd w:val="clear" w:color="000000" w:fill="F2F2F2"/>
          </w:tcPr>
          <w:p w14:paraId="4341C56F" w14:textId="77777777" w:rsidR="0018506A" w:rsidRPr="00446162" w:rsidRDefault="0018506A" w:rsidP="00D97B4D">
            <w:pPr>
              <w:rPr>
                <w:rFonts w:ascii="Calibri" w:eastAsia="Times New Roman" w:hAnsi="Calibri"/>
                <w:b/>
                <w:bCs/>
                <w:color w:val="000000"/>
                <w:sz w:val="22"/>
              </w:rPr>
            </w:pPr>
          </w:p>
        </w:tc>
        <w:tc>
          <w:tcPr>
            <w:tcW w:w="5037" w:type="dxa"/>
            <w:gridSpan w:val="3"/>
            <w:tcBorders>
              <w:top w:val="nil"/>
              <w:left w:val="nil"/>
              <w:bottom w:val="nil"/>
              <w:right w:val="nil"/>
            </w:tcBorders>
            <w:shd w:val="clear" w:color="000000" w:fill="F2F2F2"/>
            <w:noWrap/>
            <w:vAlign w:val="bottom"/>
            <w:hideMark/>
          </w:tcPr>
          <w:p w14:paraId="4341C57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341C57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74" w14:textId="77777777" w:rsidR="0018506A" w:rsidRPr="00446162" w:rsidRDefault="0018506A" w:rsidP="00D97B4D">
            <w:pPr>
              <w:rPr>
                <w:rFonts w:ascii="Calibri" w:eastAsia="Times New Roman" w:hAnsi="Calibri"/>
                <w:b/>
                <w:bCs/>
                <w:color w:val="000000"/>
                <w:sz w:val="22"/>
              </w:rPr>
            </w:pPr>
          </w:p>
        </w:tc>
      </w:tr>
      <w:tr w:rsidR="0018506A" w:rsidRPr="00446162" w14:paraId="4341C57D" w14:textId="77777777" w:rsidTr="00B05033">
        <w:trPr>
          <w:trHeight w:val="465"/>
        </w:trPr>
        <w:tc>
          <w:tcPr>
            <w:tcW w:w="1365" w:type="dxa"/>
            <w:tcBorders>
              <w:top w:val="nil"/>
              <w:left w:val="nil"/>
              <w:bottom w:val="nil"/>
              <w:right w:val="nil"/>
            </w:tcBorders>
            <w:shd w:val="clear" w:color="000000" w:fill="F2F2F2"/>
            <w:noWrap/>
            <w:vAlign w:val="bottom"/>
            <w:hideMark/>
          </w:tcPr>
          <w:p w14:paraId="4341C57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682" w:type="dxa"/>
            <w:gridSpan w:val="2"/>
            <w:tcBorders>
              <w:top w:val="nil"/>
              <w:left w:val="nil"/>
              <w:bottom w:val="nil"/>
              <w:right w:val="nil"/>
            </w:tcBorders>
            <w:shd w:val="clear" w:color="000000" w:fill="F2F2F2"/>
            <w:vAlign w:val="bottom"/>
          </w:tcPr>
          <w:p w14:paraId="4341C57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3348" w:type="dxa"/>
            <w:tcBorders>
              <w:top w:val="nil"/>
              <w:left w:val="nil"/>
              <w:bottom w:val="nil"/>
              <w:right w:val="nil"/>
            </w:tcBorders>
            <w:shd w:val="clear" w:color="000000" w:fill="F2F2F2"/>
            <w:noWrap/>
            <w:vAlign w:val="bottom"/>
            <w:hideMark/>
          </w:tcPr>
          <w:p w14:paraId="4341C578" w14:textId="3512C988" w:rsidR="0018506A" w:rsidRPr="00446162" w:rsidRDefault="002834E3" w:rsidP="00D97B4D">
            <w:pPr>
              <w:rPr>
                <w:rFonts w:ascii="Calibri" w:eastAsia="Times New Roman" w:hAnsi="Calibri"/>
                <w:b/>
                <w:bCs/>
                <w:color w:val="000000"/>
                <w:sz w:val="22"/>
              </w:rPr>
            </w:pPr>
            <w:r>
              <w:rPr>
                <w:rFonts w:ascii="Calibri" w:eastAsia="Times New Roman" w:hAnsi="Calibri"/>
                <w:b/>
                <w:bCs/>
                <w:color w:val="000000"/>
                <w:sz w:val="22"/>
              </w:rPr>
              <w:t xml:space="preserve">        </w:t>
            </w:r>
            <w:r w:rsidR="0018506A">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341C579" w14:textId="3D788769" w:rsidR="0018506A" w:rsidRDefault="002834E3" w:rsidP="00D97B4D">
            <w:pPr>
              <w:rPr>
                <w:rFonts w:ascii="Calibri" w:eastAsia="Times New Roman" w:hAnsi="Calibri"/>
                <w:b/>
                <w:bCs/>
                <w:color w:val="000000"/>
                <w:sz w:val="22"/>
              </w:rPr>
            </w:pPr>
            <w:r>
              <w:rPr>
                <w:rFonts w:ascii="Calibri" w:eastAsia="Times New Roman" w:hAnsi="Calibri"/>
                <w:b/>
                <w:bCs/>
                <w:color w:val="000000"/>
                <w:sz w:val="22"/>
              </w:rPr>
              <w:t xml:space="preserve">                              </w:t>
            </w:r>
            <w:r w:rsidR="0018506A">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341C57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7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7C" w14:textId="77777777" w:rsidR="0018506A" w:rsidRDefault="0018506A" w:rsidP="00D97B4D">
            <w:pPr>
              <w:rPr>
                <w:rFonts w:ascii="Calibri" w:eastAsia="Times New Roman" w:hAnsi="Calibri"/>
                <w:b/>
                <w:bCs/>
                <w:color w:val="000000"/>
                <w:sz w:val="22"/>
              </w:rPr>
            </w:pPr>
          </w:p>
        </w:tc>
      </w:tr>
      <w:tr w:rsidR="0018506A" w14:paraId="4341C585" w14:textId="77777777" w:rsidTr="00B05033">
        <w:trPr>
          <w:trHeight w:val="495"/>
        </w:trPr>
        <w:tc>
          <w:tcPr>
            <w:tcW w:w="1365" w:type="dxa"/>
            <w:tcBorders>
              <w:top w:val="nil"/>
              <w:left w:val="nil"/>
              <w:bottom w:val="nil"/>
              <w:right w:val="nil"/>
            </w:tcBorders>
            <w:shd w:val="clear" w:color="000000" w:fill="F2F2F2"/>
            <w:noWrap/>
            <w:hideMark/>
          </w:tcPr>
          <w:p w14:paraId="4341C57E" w14:textId="0A66870F" w:rsidR="0018506A" w:rsidRDefault="001C47F8" w:rsidP="00D97B4D">
            <w:pPr>
              <w:rPr>
                <w:rFonts w:ascii="Calibri" w:eastAsia="Times New Roman" w:hAnsi="Calibri"/>
                <w:color w:val="000000"/>
                <w:sz w:val="22"/>
              </w:rPr>
            </w:pPr>
            <w:r>
              <w:rPr>
                <w:rFonts w:ascii="Calibri" w:eastAsia="Times New Roman" w:hAnsi="Calibri"/>
                <w:color w:val="000000"/>
                <w:sz w:val="22"/>
              </w:rPr>
              <w:t>RC.2018</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2322" w:type="dxa"/>
            <w:tcBorders>
              <w:top w:val="nil"/>
              <w:left w:val="nil"/>
              <w:bottom w:val="nil"/>
              <w:right w:val="nil"/>
            </w:tcBorders>
          </w:tcPr>
          <w:p w14:paraId="4341C57F" w14:textId="02A4E21F" w:rsidR="0018506A" w:rsidRDefault="002834E3" w:rsidP="0080509F">
            <w:pPr>
              <w:rPr>
                <w:rFonts w:ascii="Calibri" w:eastAsia="Times New Roman" w:hAnsi="Calibri"/>
                <w:color w:val="auto"/>
                <w:sz w:val="22"/>
              </w:rPr>
            </w:pPr>
            <w:r>
              <w:rPr>
                <w:rFonts w:ascii="Calibri" w:eastAsia="Times New Roman" w:hAnsi="Calibri"/>
                <w:color w:val="auto"/>
                <w:sz w:val="22"/>
              </w:rPr>
              <w:t>DC’d, Cancelled, and Deleted ORM messages are sent as Completed.</w:t>
            </w:r>
          </w:p>
        </w:tc>
        <w:tc>
          <w:tcPr>
            <w:tcW w:w="3798" w:type="dxa"/>
            <w:gridSpan w:val="3"/>
            <w:tcBorders>
              <w:top w:val="nil"/>
              <w:left w:val="nil"/>
              <w:bottom w:val="nil"/>
              <w:right w:val="nil"/>
            </w:tcBorders>
            <w:shd w:val="clear" w:color="auto" w:fill="auto"/>
          </w:tcPr>
          <w:p w14:paraId="4341C580" w14:textId="6BAC5DFA" w:rsidR="0018506A" w:rsidRDefault="002834E3" w:rsidP="00B05033">
            <w:pPr>
              <w:rPr>
                <w:rFonts w:ascii="Calibri" w:eastAsia="Times New Roman" w:hAnsi="Calibri"/>
                <w:color w:val="auto"/>
                <w:sz w:val="22"/>
              </w:rPr>
            </w:pPr>
            <w:r>
              <w:rPr>
                <w:rFonts w:ascii="Calibri" w:eastAsia="Times New Roman" w:hAnsi="Calibri"/>
                <w:color w:val="auto"/>
                <w:sz w:val="22"/>
              </w:rPr>
              <w:t xml:space="preserve">The Nursing Team appoved this functionality. If DC’d, Cancelled, and Deleted </w:t>
            </w:r>
            <w:r w:rsidR="00B05033">
              <w:rPr>
                <w:rFonts w:ascii="Calibri" w:eastAsia="Times New Roman" w:hAnsi="Calibri"/>
                <w:color w:val="auto"/>
                <w:sz w:val="22"/>
              </w:rPr>
              <w:t>are</w:t>
            </w:r>
            <w:r>
              <w:rPr>
                <w:rFonts w:ascii="Calibri" w:eastAsia="Times New Roman" w:hAnsi="Calibri"/>
                <w:color w:val="auto"/>
                <w:sz w:val="22"/>
              </w:rPr>
              <w:t xml:space="preserve"> received on Bridge, they w</w:t>
            </w:r>
            <w:r w:rsidR="00B05033">
              <w:rPr>
                <w:rFonts w:ascii="Calibri" w:eastAsia="Times New Roman" w:hAnsi="Calibri"/>
                <w:color w:val="auto"/>
                <w:sz w:val="22"/>
              </w:rPr>
              <w:t>ill</w:t>
            </w:r>
            <w:r>
              <w:rPr>
                <w:rFonts w:ascii="Calibri" w:eastAsia="Times New Roman" w:hAnsi="Calibri"/>
                <w:color w:val="auto"/>
                <w:sz w:val="22"/>
              </w:rPr>
              <w:t xml:space="preserve"> post with the patient’s active orders.  By sending them as Completed, they are removed from the </w:t>
            </w:r>
            <w:r w:rsidR="00B05033">
              <w:rPr>
                <w:rFonts w:ascii="Calibri" w:eastAsia="Times New Roman" w:hAnsi="Calibri"/>
                <w:color w:val="auto"/>
                <w:sz w:val="22"/>
              </w:rPr>
              <w:t>A</w:t>
            </w:r>
            <w:r>
              <w:rPr>
                <w:rFonts w:ascii="Calibri" w:eastAsia="Times New Roman" w:hAnsi="Calibri"/>
                <w:color w:val="auto"/>
                <w:sz w:val="22"/>
              </w:rPr>
              <w:t xml:space="preserve">ctive </w:t>
            </w:r>
            <w:r w:rsidR="00B05033">
              <w:rPr>
                <w:rFonts w:ascii="Calibri" w:eastAsia="Times New Roman" w:hAnsi="Calibri"/>
                <w:color w:val="auto"/>
                <w:sz w:val="22"/>
              </w:rPr>
              <w:t>Orders L</w:t>
            </w:r>
            <w:r>
              <w:rPr>
                <w:rFonts w:ascii="Calibri" w:eastAsia="Times New Roman" w:hAnsi="Calibri"/>
                <w:color w:val="auto"/>
                <w:sz w:val="22"/>
              </w:rPr>
              <w:t>ist on Bridge.</w:t>
            </w:r>
          </w:p>
        </w:tc>
        <w:tc>
          <w:tcPr>
            <w:tcW w:w="2772" w:type="dxa"/>
            <w:gridSpan w:val="2"/>
            <w:tcBorders>
              <w:top w:val="nil"/>
              <w:left w:val="nil"/>
              <w:bottom w:val="nil"/>
              <w:right w:val="nil"/>
            </w:tcBorders>
          </w:tcPr>
          <w:p w14:paraId="4341C581" w14:textId="77412472" w:rsidR="0018506A" w:rsidRDefault="002834E3" w:rsidP="002834E3">
            <w:pPr>
              <w:rPr>
                <w:rFonts w:ascii="Calibri" w:eastAsia="Times New Roman" w:hAnsi="Calibri"/>
                <w:color w:val="auto"/>
                <w:sz w:val="22"/>
              </w:rPr>
            </w:pPr>
            <w:r>
              <w:rPr>
                <w:rFonts w:ascii="Calibri" w:eastAsia="Times New Roman" w:hAnsi="Calibri"/>
                <w:color w:val="auto"/>
                <w:sz w:val="22"/>
              </w:rPr>
              <w:t>Tested in c30 and approved  for go-live.</w:t>
            </w:r>
          </w:p>
        </w:tc>
        <w:tc>
          <w:tcPr>
            <w:tcW w:w="236" w:type="dxa"/>
            <w:tcBorders>
              <w:top w:val="nil"/>
              <w:left w:val="nil"/>
              <w:bottom w:val="nil"/>
              <w:right w:val="nil"/>
            </w:tcBorders>
          </w:tcPr>
          <w:p w14:paraId="4341C58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341C583"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341C584" w14:textId="77777777" w:rsidR="0018506A" w:rsidRDefault="0018506A" w:rsidP="00D97B4D">
            <w:pPr>
              <w:rPr>
                <w:rFonts w:ascii="Calibri" w:eastAsia="Times New Roman" w:hAnsi="Calibri"/>
                <w:color w:val="auto"/>
                <w:sz w:val="22"/>
              </w:rPr>
            </w:pPr>
          </w:p>
        </w:tc>
      </w:tr>
    </w:tbl>
    <w:p w14:paraId="4341C586" w14:textId="77777777" w:rsidR="0018506A" w:rsidRDefault="0018506A" w:rsidP="00D97B4D"/>
    <w:p w14:paraId="4341C587" w14:textId="77777777" w:rsidR="0018506A" w:rsidRDefault="0018506A" w:rsidP="00D97B4D"/>
    <w:p w14:paraId="4341C588" w14:textId="77777777" w:rsidR="00265972" w:rsidRPr="00D574A8" w:rsidRDefault="0018506A" w:rsidP="00265972">
      <w:pPr>
        <w:pStyle w:val="Heading1"/>
        <w:rPr>
          <w:rFonts w:asciiTheme="minorHAnsi" w:hAnsiTheme="minorHAnsi" w:cs="Arial"/>
          <w:color w:val="0070C0"/>
          <w:sz w:val="28"/>
        </w:rPr>
      </w:pPr>
      <w:bookmarkStart w:id="34" w:name="_Toc503876945"/>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4"/>
    </w:p>
    <w:sdt>
      <w:sdtPr>
        <w:rPr>
          <w:rFonts w:asciiTheme="minorHAnsi" w:hAnsiTheme="minorHAnsi" w:cs="Arial"/>
          <w:i w:val="0"/>
        </w:rPr>
        <w:id w:val="-499354807"/>
        <w:placeholder>
          <w:docPart w:val="DDE2F8457613406797DD644E89110C12"/>
        </w:placeholder>
      </w:sdtPr>
      <w:sdtEndPr/>
      <w:sdtContent>
        <w:p w14:paraId="4341C58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341C58A"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3132"/>
        <w:gridCol w:w="90"/>
        <w:gridCol w:w="2808"/>
        <w:gridCol w:w="90"/>
        <w:gridCol w:w="1599"/>
        <w:gridCol w:w="1173"/>
        <w:gridCol w:w="236"/>
        <w:gridCol w:w="236"/>
        <w:gridCol w:w="222"/>
      </w:tblGrid>
      <w:tr w:rsidR="00350DBA" w:rsidRPr="00446162" w14:paraId="4341C592" w14:textId="77777777" w:rsidTr="0080509F">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DE2F8457613406797DD644E89110C12"/>
              </w:placeholder>
            </w:sdtPr>
            <w:sdtEndPr/>
            <w:sdtContent>
              <w:p w14:paraId="4341C58B"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3132" w:type="dxa"/>
            <w:tcBorders>
              <w:top w:val="nil"/>
              <w:left w:val="nil"/>
              <w:bottom w:val="nil"/>
              <w:right w:val="nil"/>
            </w:tcBorders>
            <w:shd w:val="clear" w:color="000000" w:fill="F2F2F2"/>
          </w:tcPr>
          <w:p w14:paraId="4341C58C" w14:textId="77777777" w:rsidR="00350DBA" w:rsidRPr="00446162" w:rsidRDefault="00350DBA" w:rsidP="009A1D0B">
            <w:pPr>
              <w:rPr>
                <w:rFonts w:ascii="Calibri" w:eastAsia="Times New Roman" w:hAnsi="Calibri"/>
                <w:b/>
                <w:bCs/>
                <w:color w:val="000000"/>
                <w:sz w:val="22"/>
              </w:rPr>
            </w:pPr>
          </w:p>
        </w:tc>
        <w:tc>
          <w:tcPr>
            <w:tcW w:w="4587" w:type="dxa"/>
            <w:gridSpan w:val="4"/>
            <w:tcBorders>
              <w:top w:val="nil"/>
              <w:left w:val="nil"/>
              <w:bottom w:val="nil"/>
              <w:right w:val="nil"/>
            </w:tcBorders>
            <w:shd w:val="clear" w:color="000000" w:fill="F2F2F2"/>
            <w:noWrap/>
            <w:vAlign w:val="bottom"/>
            <w:hideMark/>
          </w:tcPr>
          <w:p w14:paraId="4341C58D"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341C58E"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8F"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90"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91" w14:textId="77777777" w:rsidR="00350DBA" w:rsidRPr="00446162" w:rsidRDefault="00350DBA" w:rsidP="009A1D0B">
            <w:pPr>
              <w:rPr>
                <w:rFonts w:ascii="Calibri" w:eastAsia="Times New Roman" w:hAnsi="Calibri"/>
                <w:b/>
                <w:bCs/>
                <w:color w:val="000000"/>
                <w:sz w:val="22"/>
              </w:rPr>
            </w:pPr>
          </w:p>
        </w:tc>
      </w:tr>
      <w:tr w:rsidR="00350DBA" w:rsidRPr="00446162" w14:paraId="4341C59A" w14:textId="77777777" w:rsidTr="0080509F">
        <w:trPr>
          <w:trHeight w:val="465"/>
        </w:trPr>
        <w:tc>
          <w:tcPr>
            <w:tcW w:w="1365" w:type="dxa"/>
            <w:tcBorders>
              <w:top w:val="nil"/>
              <w:left w:val="nil"/>
              <w:bottom w:val="nil"/>
              <w:right w:val="nil"/>
            </w:tcBorders>
            <w:shd w:val="clear" w:color="000000" w:fill="F2F2F2"/>
            <w:noWrap/>
            <w:vAlign w:val="bottom"/>
            <w:hideMark/>
          </w:tcPr>
          <w:p w14:paraId="4341C593"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132" w:type="dxa"/>
            <w:tcBorders>
              <w:top w:val="nil"/>
              <w:left w:val="nil"/>
              <w:bottom w:val="nil"/>
              <w:right w:val="nil"/>
            </w:tcBorders>
            <w:shd w:val="clear" w:color="000000" w:fill="F2F2F2"/>
            <w:vAlign w:val="bottom"/>
          </w:tcPr>
          <w:p w14:paraId="4341C594"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2898" w:type="dxa"/>
            <w:gridSpan w:val="2"/>
            <w:tcBorders>
              <w:top w:val="nil"/>
              <w:left w:val="nil"/>
              <w:bottom w:val="nil"/>
              <w:right w:val="nil"/>
            </w:tcBorders>
            <w:shd w:val="clear" w:color="000000" w:fill="F2F2F2"/>
            <w:noWrap/>
            <w:vAlign w:val="bottom"/>
            <w:hideMark/>
          </w:tcPr>
          <w:p w14:paraId="4341C595"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341C596"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341C597"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341C598"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341C599" w14:textId="77777777" w:rsidR="00350DBA" w:rsidRDefault="00350DBA" w:rsidP="009A1D0B">
            <w:pPr>
              <w:rPr>
                <w:rFonts w:ascii="Calibri" w:eastAsia="Times New Roman" w:hAnsi="Calibri"/>
                <w:b/>
                <w:bCs/>
                <w:color w:val="000000"/>
                <w:sz w:val="22"/>
              </w:rPr>
            </w:pPr>
          </w:p>
        </w:tc>
      </w:tr>
      <w:tr w:rsidR="00350DBA" w14:paraId="4341C5A2" w14:textId="77777777" w:rsidTr="009E66FC">
        <w:trPr>
          <w:trHeight w:val="495"/>
        </w:trPr>
        <w:tc>
          <w:tcPr>
            <w:tcW w:w="1365" w:type="dxa"/>
            <w:tcBorders>
              <w:top w:val="nil"/>
              <w:left w:val="nil"/>
              <w:bottom w:val="nil"/>
              <w:right w:val="nil"/>
            </w:tcBorders>
            <w:shd w:val="clear" w:color="000000" w:fill="F2F2F2"/>
            <w:noWrap/>
            <w:hideMark/>
          </w:tcPr>
          <w:p w14:paraId="4341C59B" w14:textId="6FB6EC36" w:rsidR="00350DBA" w:rsidRDefault="009E66FC" w:rsidP="009E66FC">
            <w:pPr>
              <w:rPr>
                <w:rFonts w:ascii="Calibri" w:eastAsia="Times New Roman" w:hAnsi="Calibri"/>
                <w:color w:val="000000"/>
                <w:sz w:val="22"/>
              </w:rPr>
            </w:pPr>
            <w:r>
              <w:rPr>
                <w:rFonts w:ascii="Calibri" w:eastAsia="Times New Roman" w:hAnsi="Calibri"/>
                <w:color w:val="000000"/>
                <w:sz w:val="22"/>
              </w:rPr>
              <w:t>IL.2018.1.0</w:t>
            </w:r>
          </w:p>
        </w:tc>
        <w:tc>
          <w:tcPr>
            <w:tcW w:w="3222" w:type="dxa"/>
            <w:gridSpan w:val="2"/>
            <w:tcBorders>
              <w:top w:val="nil"/>
              <w:left w:val="nil"/>
              <w:bottom w:val="nil"/>
              <w:right w:val="nil"/>
            </w:tcBorders>
          </w:tcPr>
          <w:p w14:paraId="4341C59C" w14:textId="5790C49C" w:rsidR="00350DBA" w:rsidRDefault="009E66FC" w:rsidP="009A1D0B">
            <w:pPr>
              <w:rPr>
                <w:rFonts w:ascii="Calibri" w:eastAsia="Times New Roman" w:hAnsi="Calibri"/>
                <w:color w:val="auto"/>
                <w:sz w:val="22"/>
              </w:rPr>
            </w:pPr>
            <w:r>
              <w:rPr>
                <w:rFonts w:ascii="Calibri" w:eastAsia="Times New Roman" w:hAnsi="Calibri"/>
                <w:color w:val="auto"/>
                <w:sz w:val="22"/>
              </w:rPr>
              <w:t>No Issues to report at this time.</w:t>
            </w:r>
          </w:p>
        </w:tc>
        <w:tc>
          <w:tcPr>
            <w:tcW w:w="2898" w:type="dxa"/>
            <w:gridSpan w:val="2"/>
            <w:tcBorders>
              <w:top w:val="nil"/>
              <w:left w:val="nil"/>
              <w:bottom w:val="nil"/>
              <w:right w:val="nil"/>
            </w:tcBorders>
            <w:shd w:val="clear" w:color="auto" w:fill="auto"/>
          </w:tcPr>
          <w:p w14:paraId="4341C59D"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341C59E"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341C59F"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341C5A0"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341C5A1" w14:textId="77777777" w:rsidR="00350DBA" w:rsidRDefault="00350DBA" w:rsidP="009A1D0B">
            <w:pPr>
              <w:rPr>
                <w:rFonts w:ascii="Calibri" w:eastAsia="Times New Roman" w:hAnsi="Calibri"/>
                <w:color w:val="auto"/>
                <w:sz w:val="22"/>
              </w:rPr>
            </w:pPr>
          </w:p>
        </w:tc>
      </w:tr>
    </w:tbl>
    <w:p w14:paraId="4341C5A3" w14:textId="507BCD26" w:rsidR="00350DBA" w:rsidRDefault="009E66FC" w:rsidP="00350DBA">
      <w:r>
        <w:t xml:space="preserve">  </w:t>
      </w:r>
    </w:p>
    <w:p w14:paraId="4341C5A4" w14:textId="77777777" w:rsidR="00350DBA" w:rsidRDefault="00350DBA" w:rsidP="004F2D6E">
      <w:pPr>
        <w:pStyle w:val="template"/>
        <w:rPr>
          <w:rFonts w:asciiTheme="minorHAnsi" w:hAnsiTheme="minorHAnsi" w:cs="Arial"/>
          <w:i w:val="0"/>
        </w:rPr>
      </w:pPr>
    </w:p>
    <w:p w14:paraId="4341C5A7" w14:textId="77777777" w:rsidR="007E10AE" w:rsidRDefault="007E10AE" w:rsidP="004F2D6E">
      <w:pPr>
        <w:pStyle w:val="template"/>
        <w:rPr>
          <w:rFonts w:asciiTheme="minorHAnsi" w:hAnsiTheme="minorHAnsi" w:cs="Arial"/>
          <w:i w:val="0"/>
        </w:rPr>
      </w:pPr>
    </w:p>
    <w:p w14:paraId="4341C5A8" w14:textId="77777777" w:rsidR="007E10AE" w:rsidRPr="007E10AE" w:rsidRDefault="007E10AE" w:rsidP="004F2D6E">
      <w:pPr>
        <w:pStyle w:val="template"/>
        <w:rPr>
          <w:rFonts w:asciiTheme="minorHAnsi" w:hAnsiTheme="minorHAnsi" w:cs="Arial"/>
          <w:i w:val="0"/>
        </w:rPr>
      </w:pPr>
    </w:p>
    <w:p w14:paraId="4341C5A9" w14:textId="77777777" w:rsidR="00EC7417" w:rsidRPr="004E7A3E" w:rsidRDefault="00EC7417" w:rsidP="007F5354">
      <w:pPr>
        <w:rPr>
          <w:rFonts w:asciiTheme="minorHAnsi" w:hAnsiTheme="minorHAnsi" w:cs="Arial"/>
          <w:color w:val="auto"/>
        </w:rPr>
      </w:pPr>
    </w:p>
    <w:p w14:paraId="4341C5AA" w14:textId="77777777" w:rsidR="00872877" w:rsidRDefault="00872877" w:rsidP="007177BF">
      <w:pPr>
        <w:rPr>
          <w:rFonts w:asciiTheme="minorHAnsi" w:hAnsiTheme="minorHAnsi" w:cs="Arial"/>
        </w:rPr>
      </w:pPr>
    </w:p>
    <w:p w14:paraId="4341C5AB"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341C5AC" w14:textId="77777777" w:rsidR="00872877" w:rsidRDefault="00872877" w:rsidP="007177BF">
      <w:pPr>
        <w:rPr>
          <w:rFonts w:asciiTheme="minorHAnsi" w:hAnsiTheme="minorHAnsi" w:cs="Arial"/>
        </w:rPr>
      </w:pPr>
    </w:p>
    <w:p w14:paraId="4341C5AD" w14:textId="77777777" w:rsidR="00E97B31" w:rsidRPr="004E7A3E" w:rsidRDefault="00E97B31" w:rsidP="007177BF">
      <w:pPr>
        <w:rPr>
          <w:rFonts w:asciiTheme="minorHAnsi" w:hAnsiTheme="minorHAnsi" w:cs="Arial"/>
        </w:rPr>
      </w:pPr>
    </w:p>
    <w:sectPr w:rsidR="00E97B31" w:rsidRPr="004E7A3E" w:rsidSect="0028564E">
      <w:headerReference w:type="default" r:id="rId20"/>
      <w:footerReference w:type="default" r:id="rId2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2B05B" w14:textId="77777777" w:rsidR="002834E3" w:rsidRDefault="002834E3" w:rsidP="007C4E0F">
      <w:pPr>
        <w:spacing w:after="0" w:line="240" w:lineRule="auto"/>
      </w:pPr>
      <w:r>
        <w:separator/>
      </w:r>
    </w:p>
  </w:endnote>
  <w:endnote w:type="continuationSeparator" w:id="0">
    <w:p w14:paraId="09197FF2" w14:textId="77777777" w:rsidR="002834E3" w:rsidRDefault="002834E3"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icrosoft Sans Serif">
    <w:panose1 w:val="020B0604020202020204"/>
    <w:charset w:val="00"/>
    <w:family w:val="swiss"/>
    <w:pitch w:val="variable"/>
    <w:sig w:usb0="E1002AFF" w:usb1="C0000002" w:usb2="00000008" w:usb3="00000000" w:csb0="000101F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7" w14:textId="77777777" w:rsidR="002834E3" w:rsidRDefault="002834E3">
    <w:pPr>
      <w:pStyle w:val="Footer"/>
    </w:pPr>
  </w:p>
  <w:p w14:paraId="4341C5B8" w14:textId="77777777" w:rsidR="002834E3" w:rsidRDefault="002834E3">
    <w:pPr>
      <w:pStyle w:val="Footer"/>
    </w:pPr>
    <w:r>
      <w:rPr>
        <w:noProof/>
      </w:rPr>
      <mc:AlternateContent>
        <mc:Choice Requires="wps">
          <w:drawing>
            <wp:anchor distT="0" distB="0" distL="114300" distR="114300" simplePos="0" relativeHeight="251663360" behindDoc="0" locked="0" layoutInCell="1" allowOverlap="1" wp14:anchorId="4341C5BF" wp14:editId="4341C5C0">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7" w14:textId="776F897E" w:rsidR="002834E3" w:rsidRPr="00E32F93" w:rsidRDefault="002834E3"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6447B">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F"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341C5C7" w14:textId="776F897E" w:rsidR="002834E3" w:rsidRPr="00E32F93" w:rsidRDefault="002834E3"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B6447B">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41C5C1" wp14:editId="4341C5C2">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8" w14:textId="77777777" w:rsidR="002834E3" w:rsidRPr="00E32F93" w:rsidRDefault="002834E3">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C1"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341C5C8" w14:textId="77777777" w:rsidR="009E66FC" w:rsidRPr="00E32F93" w:rsidRDefault="009E66FC">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341C5C3" wp14:editId="4341C5C4">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7C556"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69B00" w14:textId="77777777" w:rsidR="002834E3" w:rsidRDefault="002834E3" w:rsidP="007C4E0F">
      <w:pPr>
        <w:spacing w:after="0" w:line="240" w:lineRule="auto"/>
      </w:pPr>
      <w:r>
        <w:separator/>
      </w:r>
    </w:p>
  </w:footnote>
  <w:footnote w:type="continuationSeparator" w:id="0">
    <w:p w14:paraId="1EABF00B" w14:textId="77777777" w:rsidR="002834E3" w:rsidRDefault="002834E3"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1C5B4" w14:textId="77777777" w:rsidR="002834E3" w:rsidRDefault="002834E3"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341C5B9" wp14:editId="4341C5BA">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5" w14:textId="77777777" w:rsidR="002834E3" w:rsidRPr="00AB08CB" w:rsidRDefault="002834E3"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41C5B9"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341C5C5" w14:textId="77777777" w:rsidR="009E66FC" w:rsidRPr="00AB08CB" w:rsidRDefault="009E66FC"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341C5BB" wp14:editId="4341C5BC">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1C5C6" w14:textId="77777777" w:rsidR="002834E3" w:rsidRPr="001A2714" w:rsidRDefault="002834E3"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41C5BB"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341C5C6" w14:textId="77777777" w:rsidR="009E66FC" w:rsidRPr="001A2714" w:rsidRDefault="009E66FC"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341C5BD" wp14:editId="4341C5BE">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341C5B5" w14:textId="77777777" w:rsidR="002834E3" w:rsidRDefault="002834E3" w:rsidP="00D91BE0">
    <w:pPr>
      <w:pStyle w:val="Header"/>
      <w:ind w:left="-360" w:right="-360"/>
    </w:pPr>
    <w:r>
      <w:t xml:space="preserve">     </w:t>
    </w:r>
  </w:p>
  <w:p w14:paraId="4341C5B6" w14:textId="77777777" w:rsidR="002834E3" w:rsidRDefault="00283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3FE3"/>
    <w:multiLevelType w:val="hybridMultilevel"/>
    <w:tmpl w:val="BFAA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C4986"/>
    <w:multiLevelType w:val="hybridMultilevel"/>
    <w:tmpl w:val="9F02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5DB8D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B7071"/>
    <w:multiLevelType w:val="hybridMultilevel"/>
    <w:tmpl w:val="DDEE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A3D05"/>
    <w:multiLevelType w:val="hybridMultilevel"/>
    <w:tmpl w:val="831064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7" w15:restartNumberingAfterBreak="0">
    <w:nsid w:val="74495400"/>
    <w:multiLevelType w:val="hybridMultilevel"/>
    <w:tmpl w:val="7300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E7939"/>
    <w:multiLevelType w:val="hybridMultilevel"/>
    <w:tmpl w:val="4BCADF56"/>
    <w:lvl w:ilvl="0" w:tplc="04090001">
      <w:start w:val="1"/>
      <w:numFmt w:val="bullet"/>
      <w:lvlText w:val=""/>
      <w:lvlJc w:val="left"/>
      <w:pPr>
        <w:ind w:left="1872" w:hanging="360"/>
      </w:pPr>
      <w:rPr>
        <w:rFonts w:ascii="Symbol" w:hAnsi="Symbol" w:hint="default"/>
      </w:rPr>
    </w:lvl>
    <w:lvl w:ilvl="1" w:tplc="444A3052">
      <w:numFmt w:val="bullet"/>
      <w:lvlText w:val="-"/>
      <w:lvlJc w:val="left"/>
      <w:pPr>
        <w:ind w:left="3687" w:hanging="1455"/>
      </w:pPr>
      <w:rPr>
        <w:rFonts w:ascii="Arial" w:eastAsia="Calibri" w:hAnsi="Arial" w:cs="Arial"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2"/>
  </w:num>
  <w:num w:numId="2">
    <w:abstractNumId w:val="20"/>
  </w:num>
  <w:num w:numId="3">
    <w:abstractNumId w:val="1"/>
  </w:num>
  <w:num w:numId="4">
    <w:abstractNumId w:val="13"/>
  </w:num>
  <w:num w:numId="5">
    <w:abstractNumId w:val="10"/>
  </w:num>
  <w:num w:numId="6">
    <w:abstractNumId w:val="5"/>
  </w:num>
  <w:num w:numId="7">
    <w:abstractNumId w:val="4"/>
  </w:num>
  <w:num w:numId="8">
    <w:abstractNumId w:val="21"/>
  </w:num>
  <w:num w:numId="9">
    <w:abstractNumId w:val="17"/>
  </w:num>
  <w:num w:numId="10">
    <w:abstractNumId w:val="26"/>
  </w:num>
  <w:num w:numId="11">
    <w:abstractNumId w:val="2"/>
  </w:num>
  <w:num w:numId="12">
    <w:abstractNumId w:val="28"/>
  </w:num>
  <w:num w:numId="13">
    <w:abstractNumId w:val="18"/>
  </w:num>
  <w:num w:numId="14">
    <w:abstractNumId w:val="23"/>
  </w:num>
  <w:num w:numId="15">
    <w:abstractNumId w:val="8"/>
  </w:num>
  <w:num w:numId="16">
    <w:abstractNumId w:val="15"/>
  </w:num>
  <w:num w:numId="17">
    <w:abstractNumId w:val="6"/>
  </w:num>
  <w:num w:numId="18">
    <w:abstractNumId w:val="7"/>
  </w:num>
  <w:num w:numId="19">
    <w:abstractNumId w:val="25"/>
  </w:num>
  <w:num w:numId="20">
    <w:abstractNumId w:val="9"/>
  </w:num>
  <w:num w:numId="21">
    <w:abstractNumId w:val="19"/>
  </w:num>
  <w:num w:numId="22">
    <w:abstractNumId w:val="24"/>
  </w:num>
  <w:num w:numId="23">
    <w:abstractNumId w:val="16"/>
  </w:num>
  <w:num w:numId="24">
    <w:abstractNumId w:val="11"/>
  </w:num>
  <w:num w:numId="25">
    <w:abstractNumId w:val="22"/>
  </w:num>
  <w:num w:numId="26">
    <w:abstractNumId w:val="3"/>
  </w:num>
  <w:num w:numId="27">
    <w:abstractNumId w:val="14"/>
  </w:num>
  <w:num w:numId="28">
    <w:abstractNumId w:val="27"/>
  </w:num>
  <w:num w:numId="29">
    <w:abstractNumId w:val="0"/>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C"/>
    <w:rsid w:val="00002397"/>
    <w:rsid w:val="0000331A"/>
    <w:rsid w:val="00003B03"/>
    <w:rsid w:val="00004282"/>
    <w:rsid w:val="00004732"/>
    <w:rsid w:val="00006398"/>
    <w:rsid w:val="000079D2"/>
    <w:rsid w:val="0001066D"/>
    <w:rsid w:val="000109E5"/>
    <w:rsid w:val="00011946"/>
    <w:rsid w:val="00014CE3"/>
    <w:rsid w:val="00014DBF"/>
    <w:rsid w:val="00015B49"/>
    <w:rsid w:val="000163F4"/>
    <w:rsid w:val="00016507"/>
    <w:rsid w:val="000217D8"/>
    <w:rsid w:val="00023CF1"/>
    <w:rsid w:val="00023D40"/>
    <w:rsid w:val="00025139"/>
    <w:rsid w:val="00025FD5"/>
    <w:rsid w:val="000300E5"/>
    <w:rsid w:val="00031614"/>
    <w:rsid w:val="000320E3"/>
    <w:rsid w:val="0003224A"/>
    <w:rsid w:val="00033310"/>
    <w:rsid w:val="000333AD"/>
    <w:rsid w:val="00033648"/>
    <w:rsid w:val="00034BCB"/>
    <w:rsid w:val="0004272D"/>
    <w:rsid w:val="00044A55"/>
    <w:rsid w:val="00047257"/>
    <w:rsid w:val="00050DB2"/>
    <w:rsid w:val="000525CC"/>
    <w:rsid w:val="0005344D"/>
    <w:rsid w:val="00053699"/>
    <w:rsid w:val="00053CCA"/>
    <w:rsid w:val="00056472"/>
    <w:rsid w:val="00063BF2"/>
    <w:rsid w:val="0006629A"/>
    <w:rsid w:val="00067A18"/>
    <w:rsid w:val="00070F74"/>
    <w:rsid w:val="000720B7"/>
    <w:rsid w:val="00073CB8"/>
    <w:rsid w:val="00076052"/>
    <w:rsid w:val="00076921"/>
    <w:rsid w:val="0007772F"/>
    <w:rsid w:val="0008019D"/>
    <w:rsid w:val="000806B0"/>
    <w:rsid w:val="00080CDC"/>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A7794"/>
    <w:rsid w:val="000B02B7"/>
    <w:rsid w:val="000B09B9"/>
    <w:rsid w:val="000B1915"/>
    <w:rsid w:val="000B29B8"/>
    <w:rsid w:val="000B3B29"/>
    <w:rsid w:val="000B3B43"/>
    <w:rsid w:val="000B4466"/>
    <w:rsid w:val="000B6F60"/>
    <w:rsid w:val="000C15D8"/>
    <w:rsid w:val="000C2217"/>
    <w:rsid w:val="000C2B54"/>
    <w:rsid w:val="000C414F"/>
    <w:rsid w:val="000D0C24"/>
    <w:rsid w:val="000D1164"/>
    <w:rsid w:val="000D1D0E"/>
    <w:rsid w:val="000D2466"/>
    <w:rsid w:val="000D3BE4"/>
    <w:rsid w:val="000D4829"/>
    <w:rsid w:val="000D61C3"/>
    <w:rsid w:val="000D6CA2"/>
    <w:rsid w:val="000D76BD"/>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33CE3"/>
    <w:rsid w:val="00141003"/>
    <w:rsid w:val="00141153"/>
    <w:rsid w:val="001415BC"/>
    <w:rsid w:val="001424E5"/>
    <w:rsid w:val="001434B4"/>
    <w:rsid w:val="00143819"/>
    <w:rsid w:val="00144E6B"/>
    <w:rsid w:val="001501A3"/>
    <w:rsid w:val="00155F9E"/>
    <w:rsid w:val="001571B3"/>
    <w:rsid w:val="0016348F"/>
    <w:rsid w:val="00163665"/>
    <w:rsid w:val="00164676"/>
    <w:rsid w:val="00164F02"/>
    <w:rsid w:val="00167EF6"/>
    <w:rsid w:val="0017009C"/>
    <w:rsid w:val="001710E3"/>
    <w:rsid w:val="0017165A"/>
    <w:rsid w:val="00172896"/>
    <w:rsid w:val="00172E31"/>
    <w:rsid w:val="00174CB9"/>
    <w:rsid w:val="00174F05"/>
    <w:rsid w:val="00176928"/>
    <w:rsid w:val="00177EA5"/>
    <w:rsid w:val="0018131B"/>
    <w:rsid w:val="00183DE4"/>
    <w:rsid w:val="00183E49"/>
    <w:rsid w:val="0018506A"/>
    <w:rsid w:val="001862E9"/>
    <w:rsid w:val="00187FEC"/>
    <w:rsid w:val="001906E3"/>
    <w:rsid w:val="00190B70"/>
    <w:rsid w:val="00191424"/>
    <w:rsid w:val="00191D1B"/>
    <w:rsid w:val="001953C1"/>
    <w:rsid w:val="0019635D"/>
    <w:rsid w:val="00196DFE"/>
    <w:rsid w:val="001971B2"/>
    <w:rsid w:val="001A0E58"/>
    <w:rsid w:val="001A17CB"/>
    <w:rsid w:val="001A2714"/>
    <w:rsid w:val="001A2CE7"/>
    <w:rsid w:val="001A3C95"/>
    <w:rsid w:val="001A425F"/>
    <w:rsid w:val="001A534A"/>
    <w:rsid w:val="001A5645"/>
    <w:rsid w:val="001A5E87"/>
    <w:rsid w:val="001A61A4"/>
    <w:rsid w:val="001C20E7"/>
    <w:rsid w:val="001C2B9F"/>
    <w:rsid w:val="001C47F8"/>
    <w:rsid w:val="001C5E94"/>
    <w:rsid w:val="001C739F"/>
    <w:rsid w:val="001D114A"/>
    <w:rsid w:val="001D318B"/>
    <w:rsid w:val="001D3313"/>
    <w:rsid w:val="001D6401"/>
    <w:rsid w:val="001E14D8"/>
    <w:rsid w:val="001E222A"/>
    <w:rsid w:val="001E25F6"/>
    <w:rsid w:val="001E2FAE"/>
    <w:rsid w:val="001E6F9B"/>
    <w:rsid w:val="001F13E2"/>
    <w:rsid w:val="001F4D5F"/>
    <w:rsid w:val="001F565E"/>
    <w:rsid w:val="001F5CD4"/>
    <w:rsid w:val="001F6495"/>
    <w:rsid w:val="001F6B68"/>
    <w:rsid w:val="001F710C"/>
    <w:rsid w:val="00201143"/>
    <w:rsid w:val="00202724"/>
    <w:rsid w:val="00202DFF"/>
    <w:rsid w:val="002066FA"/>
    <w:rsid w:val="0020749B"/>
    <w:rsid w:val="00210F9E"/>
    <w:rsid w:val="0021111F"/>
    <w:rsid w:val="00211A59"/>
    <w:rsid w:val="00211CBC"/>
    <w:rsid w:val="00211D09"/>
    <w:rsid w:val="0021277A"/>
    <w:rsid w:val="00213A50"/>
    <w:rsid w:val="00216F1D"/>
    <w:rsid w:val="002205E1"/>
    <w:rsid w:val="00220B9D"/>
    <w:rsid w:val="0022283F"/>
    <w:rsid w:val="002228F9"/>
    <w:rsid w:val="002230C6"/>
    <w:rsid w:val="00223247"/>
    <w:rsid w:val="00223F18"/>
    <w:rsid w:val="00224862"/>
    <w:rsid w:val="002250F7"/>
    <w:rsid w:val="00225FE3"/>
    <w:rsid w:val="00234C8A"/>
    <w:rsid w:val="00234F8F"/>
    <w:rsid w:val="00235E8B"/>
    <w:rsid w:val="00235F9D"/>
    <w:rsid w:val="002369A3"/>
    <w:rsid w:val="00237415"/>
    <w:rsid w:val="0024016C"/>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0B74"/>
    <w:rsid w:val="00281357"/>
    <w:rsid w:val="00281837"/>
    <w:rsid w:val="0028261F"/>
    <w:rsid w:val="0028303A"/>
    <w:rsid w:val="002834E3"/>
    <w:rsid w:val="0028564E"/>
    <w:rsid w:val="00287063"/>
    <w:rsid w:val="002917DD"/>
    <w:rsid w:val="00292C13"/>
    <w:rsid w:val="0029747C"/>
    <w:rsid w:val="002A001F"/>
    <w:rsid w:val="002A224D"/>
    <w:rsid w:val="002A27E8"/>
    <w:rsid w:val="002A7FBE"/>
    <w:rsid w:val="002B0DBC"/>
    <w:rsid w:val="002B29D7"/>
    <w:rsid w:val="002B2D11"/>
    <w:rsid w:val="002B3635"/>
    <w:rsid w:val="002B7E27"/>
    <w:rsid w:val="002C1D1D"/>
    <w:rsid w:val="002C3C71"/>
    <w:rsid w:val="002C3D91"/>
    <w:rsid w:val="002C3ED0"/>
    <w:rsid w:val="002C531D"/>
    <w:rsid w:val="002C6A0C"/>
    <w:rsid w:val="002D1746"/>
    <w:rsid w:val="002D299E"/>
    <w:rsid w:val="002D3505"/>
    <w:rsid w:val="002D7DC4"/>
    <w:rsid w:val="002E54A7"/>
    <w:rsid w:val="002F015C"/>
    <w:rsid w:val="002F0263"/>
    <w:rsid w:val="002F08B9"/>
    <w:rsid w:val="002F41BF"/>
    <w:rsid w:val="002F5B5E"/>
    <w:rsid w:val="00302065"/>
    <w:rsid w:val="00310822"/>
    <w:rsid w:val="00310A87"/>
    <w:rsid w:val="00311796"/>
    <w:rsid w:val="00315EDE"/>
    <w:rsid w:val="00320263"/>
    <w:rsid w:val="00322054"/>
    <w:rsid w:val="00322306"/>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AE"/>
    <w:rsid w:val="00350DBA"/>
    <w:rsid w:val="003514EE"/>
    <w:rsid w:val="003533E9"/>
    <w:rsid w:val="00360E86"/>
    <w:rsid w:val="00363830"/>
    <w:rsid w:val="00364325"/>
    <w:rsid w:val="003707EC"/>
    <w:rsid w:val="003712A1"/>
    <w:rsid w:val="0037171D"/>
    <w:rsid w:val="0037390F"/>
    <w:rsid w:val="00373F08"/>
    <w:rsid w:val="00373F34"/>
    <w:rsid w:val="00375CD6"/>
    <w:rsid w:val="00375D69"/>
    <w:rsid w:val="003767DD"/>
    <w:rsid w:val="00377238"/>
    <w:rsid w:val="00377589"/>
    <w:rsid w:val="003809E0"/>
    <w:rsid w:val="00380FDF"/>
    <w:rsid w:val="00382272"/>
    <w:rsid w:val="00382280"/>
    <w:rsid w:val="003825B1"/>
    <w:rsid w:val="00382CB6"/>
    <w:rsid w:val="0038323A"/>
    <w:rsid w:val="00383D69"/>
    <w:rsid w:val="00383F49"/>
    <w:rsid w:val="00384DC5"/>
    <w:rsid w:val="0039004E"/>
    <w:rsid w:val="00390AD5"/>
    <w:rsid w:val="0039423A"/>
    <w:rsid w:val="00396DD2"/>
    <w:rsid w:val="003A2419"/>
    <w:rsid w:val="003A26E2"/>
    <w:rsid w:val="003A3480"/>
    <w:rsid w:val="003A5B3E"/>
    <w:rsid w:val="003A6F3A"/>
    <w:rsid w:val="003A7F91"/>
    <w:rsid w:val="003B22A5"/>
    <w:rsid w:val="003B3C6E"/>
    <w:rsid w:val="003B4142"/>
    <w:rsid w:val="003B6198"/>
    <w:rsid w:val="003C2D09"/>
    <w:rsid w:val="003C6802"/>
    <w:rsid w:val="003C6F99"/>
    <w:rsid w:val="003D01E1"/>
    <w:rsid w:val="003D0F2D"/>
    <w:rsid w:val="003D142B"/>
    <w:rsid w:val="003D176E"/>
    <w:rsid w:val="003D1BE5"/>
    <w:rsid w:val="003D2DA4"/>
    <w:rsid w:val="003D2DB4"/>
    <w:rsid w:val="003D3405"/>
    <w:rsid w:val="003D3C9F"/>
    <w:rsid w:val="003E31D0"/>
    <w:rsid w:val="003E6FF5"/>
    <w:rsid w:val="003F0654"/>
    <w:rsid w:val="003F11C1"/>
    <w:rsid w:val="003F29BD"/>
    <w:rsid w:val="003F43F2"/>
    <w:rsid w:val="003F48F6"/>
    <w:rsid w:val="003F6133"/>
    <w:rsid w:val="003F6A0A"/>
    <w:rsid w:val="004011DE"/>
    <w:rsid w:val="004016C8"/>
    <w:rsid w:val="004028DE"/>
    <w:rsid w:val="00403746"/>
    <w:rsid w:val="00405C6B"/>
    <w:rsid w:val="0041108F"/>
    <w:rsid w:val="00414496"/>
    <w:rsid w:val="00414B56"/>
    <w:rsid w:val="00422180"/>
    <w:rsid w:val="004225D2"/>
    <w:rsid w:val="00422E5D"/>
    <w:rsid w:val="00423EEC"/>
    <w:rsid w:val="00424663"/>
    <w:rsid w:val="00427727"/>
    <w:rsid w:val="00430457"/>
    <w:rsid w:val="004308CF"/>
    <w:rsid w:val="0043313F"/>
    <w:rsid w:val="0043339D"/>
    <w:rsid w:val="0043471B"/>
    <w:rsid w:val="00434EAA"/>
    <w:rsid w:val="00436FC6"/>
    <w:rsid w:val="004416A4"/>
    <w:rsid w:val="00441DEB"/>
    <w:rsid w:val="00442E78"/>
    <w:rsid w:val="00443741"/>
    <w:rsid w:val="004451F8"/>
    <w:rsid w:val="00445D20"/>
    <w:rsid w:val="00445EF8"/>
    <w:rsid w:val="00446057"/>
    <w:rsid w:val="004463AA"/>
    <w:rsid w:val="0044683B"/>
    <w:rsid w:val="004469D0"/>
    <w:rsid w:val="00446C71"/>
    <w:rsid w:val="004502DA"/>
    <w:rsid w:val="004516DF"/>
    <w:rsid w:val="00453AC3"/>
    <w:rsid w:val="0045485F"/>
    <w:rsid w:val="0045678F"/>
    <w:rsid w:val="004619D9"/>
    <w:rsid w:val="00462163"/>
    <w:rsid w:val="00462C1E"/>
    <w:rsid w:val="0046305B"/>
    <w:rsid w:val="004638EC"/>
    <w:rsid w:val="00463E66"/>
    <w:rsid w:val="004649BD"/>
    <w:rsid w:val="00465014"/>
    <w:rsid w:val="00465058"/>
    <w:rsid w:val="00465596"/>
    <w:rsid w:val="00470611"/>
    <w:rsid w:val="00471141"/>
    <w:rsid w:val="00477A43"/>
    <w:rsid w:val="00481D42"/>
    <w:rsid w:val="004844EB"/>
    <w:rsid w:val="00486E48"/>
    <w:rsid w:val="00495541"/>
    <w:rsid w:val="004A0208"/>
    <w:rsid w:val="004A0A18"/>
    <w:rsid w:val="004A100F"/>
    <w:rsid w:val="004A216B"/>
    <w:rsid w:val="004A39BA"/>
    <w:rsid w:val="004A568B"/>
    <w:rsid w:val="004A634B"/>
    <w:rsid w:val="004A6BD9"/>
    <w:rsid w:val="004C0821"/>
    <w:rsid w:val="004C1D93"/>
    <w:rsid w:val="004C2D2C"/>
    <w:rsid w:val="004C4E2A"/>
    <w:rsid w:val="004C6EBA"/>
    <w:rsid w:val="004D01FE"/>
    <w:rsid w:val="004D1EFE"/>
    <w:rsid w:val="004D1F30"/>
    <w:rsid w:val="004D3553"/>
    <w:rsid w:val="004D64DA"/>
    <w:rsid w:val="004E085F"/>
    <w:rsid w:val="004E20AE"/>
    <w:rsid w:val="004E279D"/>
    <w:rsid w:val="004E321F"/>
    <w:rsid w:val="004E3FE5"/>
    <w:rsid w:val="004E431A"/>
    <w:rsid w:val="004E7650"/>
    <w:rsid w:val="004E7A3E"/>
    <w:rsid w:val="004F0C4E"/>
    <w:rsid w:val="004F1853"/>
    <w:rsid w:val="004F2BF5"/>
    <w:rsid w:val="004F2D6E"/>
    <w:rsid w:val="004F32FD"/>
    <w:rsid w:val="004F55C1"/>
    <w:rsid w:val="004F60BC"/>
    <w:rsid w:val="004F6216"/>
    <w:rsid w:val="00501B8A"/>
    <w:rsid w:val="00502FED"/>
    <w:rsid w:val="00503E28"/>
    <w:rsid w:val="0050430A"/>
    <w:rsid w:val="005104BD"/>
    <w:rsid w:val="005112AF"/>
    <w:rsid w:val="00512D50"/>
    <w:rsid w:val="00512FFA"/>
    <w:rsid w:val="005165E4"/>
    <w:rsid w:val="00516603"/>
    <w:rsid w:val="0051788F"/>
    <w:rsid w:val="005212A4"/>
    <w:rsid w:val="005238DD"/>
    <w:rsid w:val="005250BC"/>
    <w:rsid w:val="00525675"/>
    <w:rsid w:val="005276D2"/>
    <w:rsid w:val="0052783D"/>
    <w:rsid w:val="00531647"/>
    <w:rsid w:val="00532846"/>
    <w:rsid w:val="00534A9F"/>
    <w:rsid w:val="0053639A"/>
    <w:rsid w:val="005402E3"/>
    <w:rsid w:val="005420A7"/>
    <w:rsid w:val="00544C80"/>
    <w:rsid w:val="00545BEA"/>
    <w:rsid w:val="00546400"/>
    <w:rsid w:val="00547B29"/>
    <w:rsid w:val="00550067"/>
    <w:rsid w:val="00552847"/>
    <w:rsid w:val="00552F50"/>
    <w:rsid w:val="005553AC"/>
    <w:rsid w:val="005557E8"/>
    <w:rsid w:val="0055606E"/>
    <w:rsid w:val="005571E9"/>
    <w:rsid w:val="0056099A"/>
    <w:rsid w:val="00561A0D"/>
    <w:rsid w:val="00562514"/>
    <w:rsid w:val="00562FDF"/>
    <w:rsid w:val="00563FA0"/>
    <w:rsid w:val="00566B54"/>
    <w:rsid w:val="005675A4"/>
    <w:rsid w:val="00567A76"/>
    <w:rsid w:val="00567F42"/>
    <w:rsid w:val="00567F7E"/>
    <w:rsid w:val="00570BB2"/>
    <w:rsid w:val="0057105B"/>
    <w:rsid w:val="005712C4"/>
    <w:rsid w:val="00571BE1"/>
    <w:rsid w:val="005733C5"/>
    <w:rsid w:val="0057344C"/>
    <w:rsid w:val="00574D3A"/>
    <w:rsid w:val="0057605F"/>
    <w:rsid w:val="005763C9"/>
    <w:rsid w:val="005776FB"/>
    <w:rsid w:val="00580656"/>
    <w:rsid w:val="0058221C"/>
    <w:rsid w:val="005832A2"/>
    <w:rsid w:val="005918B3"/>
    <w:rsid w:val="005920C8"/>
    <w:rsid w:val="005946D4"/>
    <w:rsid w:val="00597F1E"/>
    <w:rsid w:val="005A056C"/>
    <w:rsid w:val="005A209A"/>
    <w:rsid w:val="005A2974"/>
    <w:rsid w:val="005A3B36"/>
    <w:rsid w:val="005A3F3B"/>
    <w:rsid w:val="005A4B8C"/>
    <w:rsid w:val="005A5973"/>
    <w:rsid w:val="005A66B5"/>
    <w:rsid w:val="005A77CC"/>
    <w:rsid w:val="005B0192"/>
    <w:rsid w:val="005B2D84"/>
    <w:rsid w:val="005B2F33"/>
    <w:rsid w:val="005B3AC8"/>
    <w:rsid w:val="005B66CB"/>
    <w:rsid w:val="005B69F5"/>
    <w:rsid w:val="005B7A3A"/>
    <w:rsid w:val="005C24CA"/>
    <w:rsid w:val="005C410A"/>
    <w:rsid w:val="005C5530"/>
    <w:rsid w:val="005C5773"/>
    <w:rsid w:val="005C747F"/>
    <w:rsid w:val="005D022C"/>
    <w:rsid w:val="005D081A"/>
    <w:rsid w:val="005D1746"/>
    <w:rsid w:val="005D24E3"/>
    <w:rsid w:val="005D33A0"/>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4D3F"/>
    <w:rsid w:val="005E5541"/>
    <w:rsid w:val="005E6E4A"/>
    <w:rsid w:val="005E7AB4"/>
    <w:rsid w:val="005F0408"/>
    <w:rsid w:val="005F0A6B"/>
    <w:rsid w:val="005F5135"/>
    <w:rsid w:val="005F5741"/>
    <w:rsid w:val="005F6AA0"/>
    <w:rsid w:val="005F6F47"/>
    <w:rsid w:val="00600049"/>
    <w:rsid w:val="0060249F"/>
    <w:rsid w:val="006032C7"/>
    <w:rsid w:val="00607E8D"/>
    <w:rsid w:val="00611BC2"/>
    <w:rsid w:val="00612CD9"/>
    <w:rsid w:val="006134B3"/>
    <w:rsid w:val="00613FD4"/>
    <w:rsid w:val="0061491D"/>
    <w:rsid w:val="00620F49"/>
    <w:rsid w:val="006217AA"/>
    <w:rsid w:val="006217B0"/>
    <w:rsid w:val="00622A93"/>
    <w:rsid w:val="00623266"/>
    <w:rsid w:val="006235A4"/>
    <w:rsid w:val="00623B37"/>
    <w:rsid w:val="00627678"/>
    <w:rsid w:val="00627A1F"/>
    <w:rsid w:val="0063151B"/>
    <w:rsid w:val="006332F2"/>
    <w:rsid w:val="00633A73"/>
    <w:rsid w:val="00633D6B"/>
    <w:rsid w:val="006344E5"/>
    <w:rsid w:val="006347A2"/>
    <w:rsid w:val="006363DB"/>
    <w:rsid w:val="00644414"/>
    <w:rsid w:val="00645406"/>
    <w:rsid w:val="00647415"/>
    <w:rsid w:val="00650B40"/>
    <w:rsid w:val="00651D13"/>
    <w:rsid w:val="00651F29"/>
    <w:rsid w:val="00652845"/>
    <w:rsid w:val="006532E5"/>
    <w:rsid w:val="00653533"/>
    <w:rsid w:val="0065581B"/>
    <w:rsid w:val="00657823"/>
    <w:rsid w:val="006612B1"/>
    <w:rsid w:val="006612F8"/>
    <w:rsid w:val="00662504"/>
    <w:rsid w:val="006649D3"/>
    <w:rsid w:val="006672B7"/>
    <w:rsid w:val="00671D96"/>
    <w:rsid w:val="006723C5"/>
    <w:rsid w:val="00672A26"/>
    <w:rsid w:val="00672CA8"/>
    <w:rsid w:val="006763D8"/>
    <w:rsid w:val="00677668"/>
    <w:rsid w:val="00682A2B"/>
    <w:rsid w:val="00684801"/>
    <w:rsid w:val="00684CCB"/>
    <w:rsid w:val="006906AA"/>
    <w:rsid w:val="00693CEE"/>
    <w:rsid w:val="00697896"/>
    <w:rsid w:val="006A28D7"/>
    <w:rsid w:val="006A2B44"/>
    <w:rsid w:val="006A6F05"/>
    <w:rsid w:val="006A77E1"/>
    <w:rsid w:val="006B180B"/>
    <w:rsid w:val="006B1B4C"/>
    <w:rsid w:val="006B38E5"/>
    <w:rsid w:val="006B4D03"/>
    <w:rsid w:val="006B5661"/>
    <w:rsid w:val="006B568E"/>
    <w:rsid w:val="006B5D46"/>
    <w:rsid w:val="006C1D72"/>
    <w:rsid w:val="006C2154"/>
    <w:rsid w:val="006C2165"/>
    <w:rsid w:val="006C35D0"/>
    <w:rsid w:val="006C3609"/>
    <w:rsid w:val="006C49CE"/>
    <w:rsid w:val="006C6CB0"/>
    <w:rsid w:val="006C7031"/>
    <w:rsid w:val="006D0949"/>
    <w:rsid w:val="006D123B"/>
    <w:rsid w:val="006D1246"/>
    <w:rsid w:val="006D1272"/>
    <w:rsid w:val="006D252C"/>
    <w:rsid w:val="006D2F64"/>
    <w:rsid w:val="006D37FF"/>
    <w:rsid w:val="006D3C47"/>
    <w:rsid w:val="006D3DC7"/>
    <w:rsid w:val="006D45AF"/>
    <w:rsid w:val="006D4C4D"/>
    <w:rsid w:val="006D50CE"/>
    <w:rsid w:val="006D5FFE"/>
    <w:rsid w:val="006D68BD"/>
    <w:rsid w:val="006D6E3D"/>
    <w:rsid w:val="006E3D4B"/>
    <w:rsid w:val="006E50E5"/>
    <w:rsid w:val="006E5B62"/>
    <w:rsid w:val="006E5E51"/>
    <w:rsid w:val="006E69BC"/>
    <w:rsid w:val="006E7A59"/>
    <w:rsid w:val="006F03C6"/>
    <w:rsid w:val="006F03D0"/>
    <w:rsid w:val="006F17D5"/>
    <w:rsid w:val="006F2747"/>
    <w:rsid w:val="006F2B7B"/>
    <w:rsid w:val="006F3C4A"/>
    <w:rsid w:val="006F54FB"/>
    <w:rsid w:val="006F6CD9"/>
    <w:rsid w:val="006F7BB4"/>
    <w:rsid w:val="0070186C"/>
    <w:rsid w:val="007037EF"/>
    <w:rsid w:val="0070576F"/>
    <w:rsid w:val="007061F1"/>
    <w:rsid w:val="007070E4"/>
    <w:rsid w:val="00711D82"/>
    <w:rsid w:val="007130D7"/>
    <w:rsid w:val="00713EFD"/>
    <w:rsid w:val="0071451A"/>
    <w:rsid w:val="00714632"/>
    <w:rsid w:val="00717349"/>
    <w:rsid w:val="007177BF"/>
    <w:rsid w:val="00717B1B"/>
    <w:rsid w:val="00717F61"/>
    <w:rsid w:val="00721F32"/>
    <w:rsid w:val="00723BA4"/>
    <w:rsid w:val="00724301"/>
    <w:rsid w:val="007250F7"/>
    <w:rsid w:val="00725678"/>
    <w:rsid w:val="00726D2A"/>
    <w:rsid w:val="0072743E"/>
    <w:rsid w:val="00727598"/>
    <w:rsid w:val="00727F75"/>
    <w:rsid w:val="00731051"/>
    <w:rsid w:val="007319B4"/>
    <w:rsid w:val="007327D1"/>
    <w:rsid w:val="00732FF5"/>
    <w:rsid w:val="00733C02"/>
    <w:rsid w:val="0073708E"/>
    <w:rsid w:val="00737AAD"/>
    <w:rsid w:val="0074198D"/>
    <w:rsid w:val="00742A38"/>
    <w:rsid w:val="00743087"/>
    <w:rsid w:val="00743ACA"/>
    <w:rsid w:val="00745338"/>
    <w:rsid w:val="0074543B"/>
    <w:rsid w:val="00750A89"/>
    <w:rsid w:val="00751E18"/>
    <w:rsid w:val="00751ED4"/>
    <w:rsid w:val="0075590E"/>
    <w:rsid w:val="00762464"/>
    <w:rsid w:val="00762667"/>
    <w:rsid w:val="00763575"/>
    <w:rsid w:val="0076575E"/>
    <w:rsid w:val="00766C97"/>
    <w:rsid w:val="007674EF"/>
    <w:rsid w:val="00770E49"/>
    <w:rsid w:val="00772CC1"/>
    <w:rsid w:val="00772DD2"/>
    <w:rsid w:val="0077417A"/>
    <w:rsid w:val="00776392"/>
    <w:rsid w:val="00781611"/>
    <w:rsid w:val="00781CE9"/>
    <w:rsid w:val="00786AC0"/>
    <w:rsid w:val="00787AEC"/>
    <w:rsid w:val="007905D4"/>
    <w:rsid w:val="00792CFA"/>
    <w:rsid w:val="007A1665"/>
    <w:rsid w:val="007A2EBC"/>
    <w:rsid w:val="007A3CDB"/>
    <w:rsid w:val="007A4DC6"/>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9B8"/>
    <w:rsid w:val="007F7A20"/>
    <w:rsid w:val="00800F44"/>
    <w:rsid w:val="00801B03"/>
    <w:rsid w:val="0080211C"/>
    <w:rsid w:val="0080338C"/>
    <w:rsid w:val="0080509F"/>
    <w:rsid w:val="00805768"/>
    <w:rsid w:val="00805EC2"/>
    <w:rsid w:val="00805ED9"/>
    <w:rsid w:val="00807242"/>
    <w:rsid w:val="00807323"/>
    <w:rsid w:val="00810FD4"/>
    <w:rsid w:val="008116E0"/>
    <w:rsid w:val="00812371"/>
    <w:rsid w:val="00817F22"/>
    <w:rsid w:val="00821E16"/>
    <w:rsid w:val="00822E01"/>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29C2"/>
    <w:rsid w:val="008535A5"/>
    <w:rsid w:val="0085436E"/>
    <w:rsid w:val="00854C4B"/>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6BB4"/>
    <w:rsid w:val="00876CAA"/>
    <w:rsid w:val="0087734C"/>
    <w:rsid w:val="008804BA"/>
    <w:rsid w:val="008835C4"/>
    <w:rsid w:val="008850B5"/>
    <w:rsid w:val="00886254"/>
    <w:rsid w:val="00886FC7"/>
    <w:rsid w:val="00892620"/>
    <w:rsid w:val="00894344"/>
    <w:rsid w:val="00894772"/>
    <w:rsid w:val="00897C9E"/>
    <w:rsid w:val="008A3E4C"/>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25B3"/>
    <w:rsid w:val="008C31F6"/>
    <w:rsid w:val="008C5BB7"/>
    <w:rsid w:val="008C6E47"/>
    <w:rsid w:val="008C7435"/>
    <w:rsid w:val="008D069A"/>
    <w:rsid w:val="008D151A"/>
    <w:rsid w:val="008D1794"/>
    <w:rsid w:val="008D47E7"/>
    <w:rsid w:val="008D5E82"/>
    <w:rsid w:val="008D5EBE"/>
    <w:rsid w:val="008D6427"/>
    <w:rsid w:val="008D67DC"/>
    <w:rsid w:val="008E2A7E"/>
    <w:rsid w:val="008E33A2"/>
    <w:rsid w:val="008E43D8"/>
    <w:rsid w:val="008E6CEE"/>
    <w:rsid w:val="008E727F"/>
    <w:rsid w:val="008E7D1A"/>
    <w:rsid w:val="008F01F2"/>
    <w:rsid w:val="008F0362"/>
    <w:rsid w:val="008F04C6"/>
    <w:rsid w:val="008F16F5"/>
    <w:rsid w:val="008F1C31"/>
    <w:rsid w:val="008F1EDB"/>
    <w:rsid w:val="008F225E"/>
    <w:rsid w:val="008F3D3F"/>
    <w:rsid w:val="008F40A0"/>
    <w:rsid w:val="008F43F1"/>
    <w:rsid w:val="008F4B4D"/>
    <w:rsid w:val="008F572B"/>
    <w:rsid w:val="008F73C7"/>
    <w:rsid w:val="008F74B0"/>
    <w:rsid w:val="00901443"/>
    <w:rsid w:val="009026E1"/>
    <w:rsid w:val="00903362"/>
    <w:rsid w:val="00904A1F"/>
    <w:rsid w:val="0090533B"/>
    <w:rsid w:val="009056B2"/>
    <w:rsid w:val="00905DCD"/>
    <w:rsid w:val="00910BD7"/>
    <w:rsid w:val="00912129"/>
    <w:rsid w:val="00912561"/>
    <w:rsid w:val="009126B2"/>
    <w:rsid w:val="0091379C"/>
    <w:rsid w:val="009141BD"/>
    <w:rsid w:val="00916481"/>
    <w:rsid w:val="0091750B"/>
    <w:rsid w:val="009209E4"/>
    <w:rsid w:val="009216B7"/>
    <w:rsid w:val="00922613"/>
    <w:rsid w:val="00924D2B"/>
    <w:rsid w:val="0092615E"/>
    <w:rsid w:val="00926B5C"/>
    <w:rsid w:val="009276DF"/>
    <w:rsid w:val="00931796"/>
    <w:rsid w:val="00933A60"/>
    <w:rsid w:val="00935DC3"/>
    <w:rsid w:val="00936485"/>
    <w:rsid w:val="00936F72"/>
    <w:rsid w:val="00937888"/>
    <w:rsid w:val="00940912"/>
    <w:rsid w:val="0094420E"/>
    <w:rsid w:val="00945102"/>
    <w:rsid w:val="00946AF4"/>
    <w:rsid w:val="00946C8D"/>
    <w:rsid w:val="0094739F"/>
    <w:rsid w:val="0095154A"/>
    <w:rsid w:val="0095201C"/>
    <w:rsid w:val="0095506D"/>
    <w:rsid w:val="009555E5"/>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3A2"/>
    <w:rsid w:val="00993EB4"/>
    <w:rsid w:val="00994767"/>
    <w:rsid w:val="0099574C"/>
    <w:rsid w:val="009959A0"/>
    <w:rsid w:val="00996567"/>
    <w:rsid w:val="00996723"/>
    <w:rsid w:val="009A1D0B"/>
    <w:rsid w:val="009A372A"/>
    <w:rsid w:val="009A4B2C"/>
    <w:rsid w:val="009A50C7"/>
    <w:rsid w:val="009A5F4D"/>
    <w:rsid w:val="009A6723"/>
    <w:rsid w:val="009A6E50"/>
    <w:rsid w:val="009B27E6"/>
    <w:rsid w:val="009B40C6"/>
    <w:rsid w:val="009B5570"/>
    <w:rsid w:val="009B7A14"/>
    <w:rsid w:val="009C0EF3"/>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66FC"/>
    <w:rsid w:val="009E712B"/>
    <w:rsid w:val="009E76C5"/>
    <w:rsid w:val="009E7CD5"/>
    <w:rsid w:val="009F1259"/>
    <w:rsid w:val="009F24D9"/>
    <w:rsid w:val="009F3C0A"/>
    <w:rsid w:val="009F4D00"/>
    <w:rsid w:val="009F64CD"/>
    <w:rsid w:val="009F7383"/>
    <w:rsid w:val="00A030AD"/>
    <w:rsid w:val="00A041E6"/>
    <w:rsid w:val="00A049BA"/>
    <w:rsid w:val="00A04C48"/>
    <w:rsid w:val="00A04FF2"/>
    <w:rsid w:val="00A054AE"/>
    <w:rsid w:val="00A07DF7"/>
    <w:rsid w:val="00A10178"/>
    <w:rsid w:val="00A105BE"/>
    <w:rsid w:val="00A1088C"/>
    <w:rsid w:val="00A10EDF"/>
    <w:rsid w:val="00A12775"/>
    <w:rsid w:val="00A127B3"/>
    <w:rsid w:val="00A13519"/>
    <w:rsid w:val="00A14356"/>
    <w:rsid w:val="00A1618B"/>
    <w:rsid w:val="00A16CC1"/>
    <w:rsid w:val="00A17200"/>
    <w:rsid w:val="00A218FB"/>
    <w:rsid w:val="00A2288E"/>
    <w:rsid w:val="00A23098"/>
    <w:rsid w:val="00A2477B"/>
    <w:rsid w:val="00A26462"/>
    <w:rsid w:val="00A3063D"/>
    <w:rsid w:val="00A32C06"/>
    <w:rsid w:val="00A33AB9"/>
    <w:rsid w:val="00A33D5C"/>
    <w:rsid w:val="00A34333"/>
    <w:rsid w:val="00A360DE"/>
    <w:rsid w:val="00A3689C"/>
    <w:rsid w:val="00A36AEC"/>
    <w:rsid w:val="00A4326A"/>
    <w:rsid w:val="00A4476A"/>
    <w:rsid w:val="00A56357"/>
    <w:rsid w:val="00A57978"/>
    <w:rsid w:val="00A57E6A"/>
    <w:rsid w:val="00A60377"/>
    <w:rsid w:val="00A60909"/>
    <w:rsid w:val="00A61FF0"/>
    <w:rsid w:val="00A63008"/>
    <w:rsid w:val="00A643B4"/>
    <w:rsid w:val="00A65A2E"/>
    <w:rsid w:val="00A707F5"/>
    <w:rsid w:val="00A73C0A"/>
    <w:rsid w:val="00A75E35"/>
    <w:rsid w:val="00A775E2"/>
    <w:rsid w:val="00A77D09"/>
    <w:rsid w:val="00A80829"/>
    <w:rsid w:val="00A80F28"/>
    <w:rsid w:val="00A810F4"/>
    <w:rsid w:val="00A83091"/>
    <w:rsid w:val="00A831FA"/>
    <w:rsid w:val="00A8428E"/>
    <w:rsid w:val="00A84A8A"/>
    <w:rsid w:val="00A927CA"/>
    <w:rsid w:val="00A94BED"/>
    <w:rsid w:val="00A94F0D"/>
    <w:rsid w:val="00A969CF"/>
    <w:rsid w:val="00A96A17"/>
    <w:rsid w:val="00A96D9B"/>
    <w:rsid w:val="00A9786E"/>
    <w:rsid w:val="00AA1575"/>
    <w:rsid w:val="00AA278E"/>
    <w:rsid w:val="00AA3A9F"/>
    <w:rsid w:val="00AA3C39"/>
    <w:rsid w:val="00AA46AC"/>
    <w:rsid w:val="00AA5021"/>
    <w:rsid w:val="00AA66F4"/>
    <w:rsid w:val="00AA7392"/>
    <w:rsid w:val="00AB08CB"/>
    <w:rsid w:val="00AB465E"/>
    <w:rsid w:val="00AB6052"/>
    <w:rsid w:val="00AB62FE"/>
    <w:rsid w:val="00AB666F"/>
    <w:rsid w:val="00AB6D98"/>
    <w:rsid w:val="00AB7123"/>
    <w:rsid w:val="00AB71B7"/>
    <w:rsid w:val="00AC11D7"/>
    <w:rsid w:val="00AC261E"/>
    <w:rsid w:val="00AC3860"/>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5FFF"/>
    <w:rsid w:val="00AE6044"/>
    <w:rsid w:val="00AE6F8C"/>
    <w:rsid w:val="00AF0693"/>
    <w:rsid w:val="00AF109A"/>
    <w:rsid w:val="00AF60C8"/>
    <w:rsid w:val="00AF6F98"/>
    <w:rsid w:val="00AF7048"/>
    <w:rsid w:val="00B00177"/>
    <w:rsid w:val="00B00C3D"/>
    <w:rsid w:val="00B00F4B"/>
    <w:rsid w:val="00B02B98"/>
    <w:rsid w:val="00B030BE"/>
    <w:rsid w:val="00B045E9"/>
    <w:rsid w:val="00B05033"/>
    <w:rsid w:val="00B062F6"/>
    <w:rsid w:val="00B10841"/>
    <w:rsid w:val="00B1132F"/>
    <w:rsid w:val="00B1430B"/>
    <w:rsid w:val="00B15DFA"/>
    <w:rsid w:val="00B15DFE"/>
    <w:rsid w:val="00B20CDB"/>
    <w:rsid w:val="00B2379D"/>
    <w:rsid w:val="00B243E1"/>
    <w:rsid w:val="00B2565E"/>
    <w:rsid w:val="00B26046"/>
    <w:rsid w:val="00B41721"/>
    <w:rsid w:val="00B42A57"/>
    <w:rsid w:val="00B42AE1"/>
    <w:rsid w:val="00B42B1E"/>
    <w:rsid w:val="00B45E2B"/>
    <w:rsid w:val="00B46568"/>
    <w:rsid w:val="00B521D1"/>
    <w:rsid w:val="00B52DCD"/>
    <w:rsid w:val="00B52F36"/>
    <w:rsid w:val="00B55655"/>
    <w:rsid w:val="00B56386"/>
    <w:rsid w:val="00B563A2"/>
    <w:rsid w:val="00B5741F"/>
    <w:rsid w:val="00B60EFF"/>
    <w:rsid w:val="00B616D7"/>
    <w:rsid w:val="00B61BB4"/>
    <w:rsid w:val="00B62BFC"/>
    <w:rsid w:val="00B62E5E"/>
    <w:rsid w:val="00B6447B"/>
    <w:rsid w:val="00B64E67"/>
    <w:rsid w:val="00B66C2C"/>
    <w:rsid w:val="00B70A40"/>
    <w:rsid w:val="00B70CA7"/>
    <w:rsid w:val="00B7428D"/>
    <w:rsid w:val="00B74FC2"/>
    <w:rsid w:val="00B75A1B"/>
    <w:rsid w:val="00B76283"/>
    <w:rsid w:val="00B768AB"/>
    <w:rsid w:val="00B77B74"/>
    <w:rsid w:val="00B81CD8"/>
    <w:rsid w:val="00B82AAD"/>
    <w:rsid w:val="00B85976"/>
    <w:rsid w:val="00B86CDD"/>
    <w:rsid w:val="00B900FF"/>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46AC"/>
    <w:rsid w:val="00BC5AD5"/>
    <w:rsid w:val="00BD0EEC"/>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0579"/>
    <w:rsid w:val="00C049FE"/>
    <w:rsid w:val="00C05A42"/>
    <w:rsid w:val="00C106F6"/>
    <w:rsid w:val="00C10FC2"/>
    <w:rsid w:val="00C139C4"/>
    <w:rsid w:val="00C1723F"/>
    <w:rsid w:val="00C17331"/>
    <w:rsid w:val="00C1789D"/>
    <w:rsid w:val="00C179C9"/>
    <w:rsid w:val="00C20AD2"/>
    <w:rsid w:val="00C2233B"/>
    <w:rsid w:val="00C230DA"/>
    <w:rsid w:val="00C24D15"/>
    <w:rsid w:val="00C264FB"/>
    <w:rsid w:val="00C267E8"/>
    <w:rsid w:val="00C268C0"/>
    <w:rsid w:val="00C3135F"/>
    <w:rsid w:val="00C31426"/>
    <w:rsid w:val="00C318CA"/>
    <w:rsid w:val="00C333FE"/>
    <w:rsid w:val="00C34844"/>
    <w:rsid w:val="00C34F52"/>
    <w:rsid w:val="00C365F3"/>
    <w:rsid w:val="00C37598"/>
    <w:rsid w:val="00C42B1A"/>
    <w:rsid w:val="00C4353E"/>
    <w:rsid w:val="00C46005"/>
    <w:rsid w:val="00C4736C"/>
    <w:rsid w:val="00C50F09"/>
    <w:rsid w:val="00C51632"/>
    <w:rsid w:val="00C51989"/>
    <w:rsid w:val="00C51E19"/>
    <w:rsid w:val="00C53B6B"/>
    <w:rsid w:val="00C53FB0"/>
    <w:rsid w:val="00C54BE6"/>
    <w:rsid w:val="00C5614B"/>
    <w:rsid w:val="00C603A1"/>
    <w:rsid w:val="00C60FB7"/>
    <w:rsid w:val="00C6104C"/>
    <w:rsid w:val="00C61466"/>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53C4"/>
    <w:rsid w:val="00C863ED"/>
    <w:rsid w:val="00C8713A"/>
    <w:rsid w:val="00C87282"/>
    <w:rsid w:val="00C91DD3"/>
    <w:rsid w:val="00C938DE"/>
    <w:rsid w:val="00C9447A"/>
    <w:rsid w:val="00C9541F"/>
    <w:rsid w:val="00C95DA8"/>
    <w:rsid w:val="00C96246"/>
    <w:rsid w:val="00C96817"/>
    <w:rsid w:val="00CA0E66"/>
    <w:rsid w:val="00CA15AC"/>
    <w:rsid w:val="00CA1650"/>
    <w:rsid w:val="00CA1882"/>
    <w:rsid w:val="00CA1EBF"/>
    <w:rsid w:val="00CA325C"/>
    <w:rsid w:val="00CA5A12"/>
    <w:rsid w:val="00CA7A55"/>
    <w:rsid w:val="00CB16AB"/>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C18"/>
    <w:rsid w:val="00CC6DF3"/>
    <w:rsid w:val="00CC796B"/>
    <w:rsid w:val="00CD0605"/>
    <w:rsid w:val="00CD125A"/>
    <w:rsid w:val="00CD2641"/>
    <w:rsid w:val="00CD31E1"/>
    <w:rsid w:val="00CD784B"/>
    <w:rsid w:val="00CE03AC"/>
    <w:rsid w:val="00CE0A93"/>
    <w:rsid w:val="00CE0FC6"/>
    <w:rsid w:val="00CE12B8"/>
    <w:rsid w:val="00CE49C2"/>
    <w:rsid w:val="00CE503C"/>
    <w:rsid w:val="00CE5A50"/>
    <w:rsid w:val="00CE64BB"/>
    <w:rsid w:val="00CE6835"/>
    <w:rsid w:val="00CE79FB"/>
    <w:rsid w:val="00CE7C6C"/>
    <w:rsid w:val="00CF06F4"/>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27F"/>
    <w:rsid w:val="00D25472"/>
    <w:rsid w:val="00D25AE3"/>
    <w:rsid w:val="00D278D4"/>
    <w:rsid w:val="00D305E3"/>
    <w:rsid w:val="00D317DC"/>
    <w:rsid w:val="00D31F52"/>
    <w:rsid w:val="00D32785"/>
    <w:rsid w:val="00D356C9"/>
    <w:rsid w:val="00D40DD9"/>
    <w:rsid w:val="00D43A64"/>
    <w:rsid w:val="00D4562B"/>
    <w:rsid w:val="00D45E25"/>
    <w:rsid w:val="00D45EA0"/>
    <w:rsid w:val="00D468E6"/>
    <w:rsid w:val="00D5373E"/>
    <w:rsid w:val="00D53879"/>
    <w:rsid w:val="00D574A8"/>
    <w:rsid w:val="00D57F5D"/>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6AB"/>
    <w:rsid w:val="00D91BE0"/>
    <w:rsid w:val="00D91D46"/>
    <w:rsid w:val="00D94234"/>
    <w:rsid w:val="00D94EFD"/>
    <w:rsid w:val="00D97B4D"/>
    <w:rsid w:val="00DA08AA"/>
    <w:rsid w:val="00DA2463"/>
    <w:rsid w:val="00DA430E"/>
    <w:rsid w:val="00DB3676"/>
    <w:rsid w:val="00DB3BF1"/>
    <w:rsid w:val="00DB6D60"/>
    <w:rsid w:val="00DB7070"/>
    <w:rsid w:val="00DB709A"/>
    <w:rsid w:val="00DB7687"/>
    <w:rsid w:val="00DB7DBA"/>
    <w:rsid w:val="00DC1222"/>
    <w:rsid w:val="00DC1E5D"/>
    <w:rsid w:val="00DC4E24"/>
    <w:rsid w:val="00DC5534"/>
    <w:rsid w:val="00DC5C00"/>
    <w:rsid w:val="00DD1430"/>
    <w:rsid w:val="00DD24EA"/>
    <w:rsid w:val="00DD269C"/>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4820"/>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02"/>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076"/>
    <w:rsid w:val="00E706D7"/>
    <w:rsid w:val="00E729BE"/>
    <w:rsid w:val="00E72F3B"/>
    <w:rsid w:val="00E74DF3"/>
    <w:rsid w:val="00E75A5C"/>
    <w:rsid w:val="00E77EBC"/>
    <w:rsid w:val="00E77FEC"/>
    <w:rsid w:val="00E80ED4"/>
    <w:rsid w:val="00E8155A"/>
    <w:rsid w:val="00E81FA0"/>
    <w:rsid w:val="00E83770"/>
    <w:rsid w:val="00E8706D"/>
    <w:rsid w:val="00E8761C"/>
    <w:rsid w:val="00E87B1A"/>
    <w:rsid w:val="00E91B84"/>
    <w:rsid w:val="00E92174"/>
    <w:rsid w:val="00E92FFD"/>
    <w:rsid w:val="00E93CB3"/>
    <w:rsid w:val="00E94ADB"/>
    <w:rsid w:val="00E955B8"/>
    <w:rsid w:val="00E9682F"/>
    <w:rsid w:val="00E97B31"/>
    <w:rsid w:val="00EB2CF9"/>
    <w:rsid w:val="00EB3A0D"/>
    <w:rsid w:val="00EB44C6"/>
    <w:rsid w:val="00EC2453"/>
    <w:rsid w:val="00EC3EBC"/>
    <w:rsid w:val="00EC5C38"/>
    <w:rsid w:val="00EC7417"/>
    <w:rsid w:val="00EC7D4B"/>
    <w:rsid w:val="00EC7EB8"/>
    <w:rsid w:val="00ED25AA"/>
    <w:rsid w:val="00ED3CA0"/>
    <w:rsid w:val="00ED4399"/>
    <w:rsid w:val="00ED6BF4"/>
    <w:rsid w:val="00EE27A2"/>
    <w:rsid w:val="00EE34B0"/>
    <w:rsid w:val="00EE4138"/>
    <w:rsid w:val="00EE4568"/>
    <w:rsid w:val="00EE490F"/>
    <w:rsid w:val="00EE53A5"/>
    <w:rsid w:val="00EE551B"/>
    <w:rsid w:val="00EE5F02"/>
    <w:rsid w:val="00EE6820"/>
    <w:rsid w:val="00EF242F"/>
    <w:rsid w:val="00EF3379"/>
    <w:rsid w:val="00EF33EC"/>
    <w:rsid w:val="00EF40DB"/>
    <w:rsid w:val="00EF55B9"/>
    <w:rsid w:val="00EF5C59"/>
    <w:rsid w:val="00EF6728"/>
    <w:rsid w:val="00F017B8"/>
    <w:rsid w:val="00F01E3D"/>
    <w:rsid w:val="00F023E3"/>
    <w:rsid w:val="00F02564"/>
    <w:rsid w:val="00F02E35"/>
    <w:rsid w:val="00F03186"/>
    <w:rsid w:val="00F03627"/>
    <w:rsid w:val="00F038D1"/>
    <w:rsid w:val="00F06557"/>
    <w:rsid w:val="00F066B1"/>
    <w:rsid w:val="00F10BFA"/>
    <w:rsid w:val="00F11573"/>
    <w:rsid w:val="00F12569"/>
    <w:rsid w:val="00F13460"/>
    <w:rsid w:val="00F14417"/>
    <w:rsid w:val="00F1501C"/>
    <w:rsid w:val="00F21276"/>
    <w:rsid w:val="00F218C6"/>
    <w:rsid w:val="00F21C07"/>
    <w:rsid w:val="00F22642"/>
    <w:rsid w:val="00F23C95"/>
    <w:rsid w:val="00F24CB4"/>
    <w:rsid w:val="00F27590"/>
    <w:rsid w:val="00F307B4"/>
    <w:rsid w:val="00F31518"/>
    <w:rsid w:val="00F32DA4"/>
    <w:rsid w:val="00F34D10"/>
    <w:rsid w:val="00F4040C"/>
    <w:rsid w:val="00F45612"/>
    <w:rsid w:val="00F47F03"/>
    <w:rsid w:val="00F5098C"/>
    <w:rsid w:val="00F513C3"/>
    <w:rsid w:val="00F5255D"/>
    <w:rsid w:val="00F5425F"/>
    <w:rsid w:val="00F55321"/>
    <w:rsid w:val="00F55CFF"/>
    <w:rsid w:val="00F5718D"/>
    <w:rsid w:val="00F57743"/>
    <w:rsid w:val="00F57B24"/>
    <w:rsid w:val="00F60679"/>
    <w:rsid w:val="00F60CB5"/>
    <w:rsid w:val="00F60FAB"/>
    <w:rsid w:val="00F62BEA"/>
    <w:rsid w:val="00F64709"/>
    <w:rsid w:val="00F73565"/>
    <w:rsid w:val="00F758A6"/>
    <w:rsid w:val="00F76296"/>
    <w:rsid w:val="00F806D3"/>
    <w:rsid w:val="00F824FE"/>
    <w:rsid w:val="00F8424E"/>
    <w:rsid w:val="00F90D62"/>
    <w:rsid w:val="00F9121B"/>
    <w:rsid w:val="00F94190"/>
    <w:rsid w:val="00F9463C"/>
    <w:rsid w:val="00F96602"/>
    <w:rsid w:val="00FA139C"/>
    <w:rsid w:val="00FA3A58"/>
    <w:rsid w:val="00FA462A"/>
    <w:rsid w:val="00FA4823"/>
    <w:rsid w:val="00FA5E31"/>
    <w:rsid w:val="00FA6220"/>
    <w:rsid w:val="00FA66E3"/>
    <w:rsid w:val="00FA72C5"/>
    <w:rsid w:val="00FA76F8"/>
    <w:rsid w:val="00FA7DB6"/>
    <w:rsid w:val="00FB1492"/>
    <w:rsid w:val="00FB2ABC"/>
    <w:rsid w:val="00FB51F4"/>
    <w:rsid w:val="00FB63ED"/>
    <w:rsid w:val="00FB78AD"/>
    <w:rsid w:val="00FC0BB8"/>
    <w:rsid w:val="00FC3094"/>
    <w:rsid w:val="00FC6823"/>
    <w:rsid w:val="00FC68C2"/>
    <w:rsid w:val="00FD01CB"/>
    <w:rsid w:val="00FD15D8"/>
    <w:rsid w:val="00FD2840"/>
    <w:rsid w:val="00FD2AD0"/>
    <w:rsid w:val="00FD528A"/>
    <w:rsid w:val="00FD650B"/>
    <w:rsid w:val="00FE0BD0"/>
    <w:rsid w:val="00FE2C3F"/>
    <w:rsid w:val="00FE2DB0"/>
    <w:rsid w:val="00FE478F"/>
    <w:rsid w:val="00FE68A8"/>
    <w:rsid w:val="00FE7865"/>
    <w:rsid w:val="00FF05AE"/>
    <w:rsid w:val="00FF05C1"/>
    <w:rsid w:val="00FF3391"/>
    <w:rsid w:val="00FF34F0"/>
    <w:rsid w:val="00FF4508"/>
    <w:rsid w:val="00FF535C"/>
    <w:rsid w:val="00FF602B"/>
    <w:rsid w:val="00FF65B0"/>
    <w:rsid w:val="00FF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341C2D9"/>
  <w15:docId w15:val="{52B0D648-1894-4599-B487-8E0DA900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character" w:customStyle="1" w:styleId="st1">
    <w:name w:val="st1"/>
    <w:basedOn w:val="DefaultParagraphFont"/>
    <w:rsid w:val="00B24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Jeffrey.Jung@baycare.org"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Marbella\DFT_Parex_Soarian%20Req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FB811-F4A3-49F9-B6E8-E50ABDB39EBB}" type="doc">
      <dgm:prSet loTypeId="urn:microsoft.com/office/officeart/2005/8/layout/chevron1" loCatId="process" qsTypeId="urn:microsoft.com/office/officeart/2005/8/quickstyle/simple1" qsCatId="simple" csTypeId="urn:microsoft.com/office/officeart/2005/8/colors/colorful4" csCatId="colorful" phldr="1"/>
      <dgm:spPr/>
    </dgm:pt>
    <dgm:pt modelId="{A7EED5B7-AB65-47B4-B41B-F1DB13C6F7B8}">
      <dgm:prSet phldrT="[Text]"/>
      <dgm:spPr/>
      <dgm:t>
        <a:bodyPr/>
        <a:lstStyle/>
        <a:p>
          <a:r>
            <a:rPr lang="en-US"/>
            <a:t>orm_bridge_out</a:t>
          </a:r>
        </a:p>
      </dgm:t>
    </dgm:pt>
    <dgm:pt modelId="{22E33150-A177-4D33-966B-C7C577D07D0D}" type="parTrans" cxnId="{95500303-5435-4592-B19B-357A73596FF9}">
      <dgm:prSet/>
      <dgm:spPr/>
      <dgm:t>
        <a:bodyPr/>
        <a:lstStyle/>
        <a:p>
          <a:endParaRPr lang="en-US"/>
        </a:p>
      </dgm:t>
    </dgm:pt>
    <dgm:pt modelId="{FF5FF4E2-352E-437B-85CF-BF5CA38D09A9}" type="sibTrans" cxnId="{95500303-5435-4592-B19B-357A73596FF9}">
      <dgm:prSet/>
      <dgm:spPr/>
      <dgm:t>
        <a:bodyPr/>
        <a:lstStyle/>
        <a:p>
          <a:endParaRPr lang="en-US"/>
        </a:p>
      </dgm:t>
    </dgm:pt>
    <dgm:pt modelId="{60BA7FBF-9301-4974-934E-96FE8A6FC213}">
      <dgm:prSet phldrT="[Text]"/>
      <dgm:spPr/>
      <dgm:t>
        <a:bodyPr/>
        <a:lstStyle/>
        <a:p>
          <a:endParaRPr lang="en-US"/>
        </a:p>
        <a:p>
          <a:r>
            <a:rPr lang="en-US"/>
            <a:t>orm_cer_in_b</a:t>
          </a:r>
        </a:p>
        <a:p>
          <a:endParaRPr lang="en-US"/>
        </a:p>
      </dgm:t>
    </dgm:pt>
    <dgm:pt modelId="{413BBE56-19A9-4C9A-B470-DA4D8B385E1C}" type="sibTrans" cxnId="{371ADC58-8A94-4CD5-B01E-E9951D3A4E4A}">
      <dgm:prSet/>
      <dgm:spPr/>
      <dgm:t>
        <a:bodyPr/>
        <a:lstStyle/>
        <a:p>
          <a:endParaRPr lang="en-US"/>
        </a:p>
      </dgm:t>
    </dgm:pt>
    <dgm:pt modelId="{E19ECDE2-23F4-48DF-883B-448494CDF249}" type="parTrans" cxnId="{371ADC58-8A94-4CD5-B01E-E9951D3A4E4A}">
      <dgm:prSet/>
      <dgm:spPr/>
      <dgm:t>
        <a:bodyPr/>
        <a:lstStyle/>
        <a:p>
          <a:endParaRPr lang="en-US"/>
        </a:p>
      </dgm:t>
    </dgm:pt>
    <dgm:pt modelId="{EC142EA6-85F5-4806-8D8B-4ED73CC7BD8F}" type="pres">
      <dgm:prSet presAssocID="{088FB811-F4A3-49F9-B6E8-E50ABDB39EBB}" presName="Name0" presStyleCnt="0">
        <dgm:presLayoutVars>
          <dgm:dir/>
          <dgm:animLvl val="lvl"/>
          <dgm:resizeHandles val="exact"/>
        </dgm:presLayoutVars>
      </dgm:prSet>
      <dgm:spPr/>
    </dgm:pt>
    <dgm:pt modelId="{3DF593E4-8425-4E08-A164-7D5B1AC2DBF0}" type="pres">
      <dgm:prSet presAssocID="{60BA7FBF-9301-4974-934E-96FE8A6FC213}" presName="parTxOnly" presStyleLbl="node1" presStyleIdx="0" presStyleCnt="2">
        <dgm:presLayoutVars>
          <dgm:chMax val="0"/>
          <dgm:chPref val="0"/>
          <dgm:bulletEnabled val="1"/>
        </dgm:presLayoutVars>
      </dgm:prSet>
      <dgm:spPr/>
      <dgm:t>
        <a:bodyPr/>
        <a:lstStyle/>
        <a:p>
          <a:endParaRPr lang="en-US"/>
        </a:p>
      </dgm:t>
    </dgm:pt>
    <dgm:pt modelId="{7487A5C4-B2F0-4B59-88D8-FBB64C089F12}" type="pres">
      <dgm:prSet presAssocID="{413BBE56-19A9-4C9A-B470-DA4D8B385E1C}" presName="parTxOnlySpace" presStyleCnt="0"/>
      <dgm:spPr/>
    </dgm:pt>
    <dgm:pt modelId="{9DB9681D-0A48-4607-A7AB-3B5D54612A10}" type="pres">
      <dgm:prSet presAssocID="{A7EED5B7-AB65-47B4-B41B-F1DB13C6F7B8}" presName="parTxOnly" presStyleLbl="node1" presStyleIdx="1" presStyleCnt="2">
        <dgm:presLayoutVars>
          <dgm:chMax val="0"/>
          <dgm:chPref val="0"/>
          <dgm:bulletEnabled val="1"/>
        </dgm:presLayoutVars>
      </dgm:prSet>
      <dgm:spPr/>
      <dgm:t>
        <a:bodyPr/>
        <a:lstStyle/>
        <a:p>
          <a:endParaRPr lang="en-US"/>
        </a:p>
      </dgm:t>
    </dgm:pt>
  </dgm:ptLst>
  <dgm:cxnLst>
    <dgm:cxn modelId="{ED2CD1DA-3112-45F7-B411-F862F3CC444F}" type="presOf" srcId="{60BA7FBF-9301-4974-934E-96FE8A6FC213}" destId="{3DF593E4-8425-4E08-A164-7D5B1AC2DBF0}" srcOrd="0" destOrd="0" presId="urn:microsoft.com/office/officeart/2005/8/layout/chevron1"/>
    <dgm:cxn modelId="{88F2D56F-6906-4215-81F8-195036027F7C}" type="presOf" srcId="{088FB811-F4A3-49F9-B6E8-E50ABDB39EBB}" destId="{EC142EA6-85F5-4806-8D8B-4ED73CC7BD8F}" srcOrd="0" destOrd="0" presId="urn:microsoft.com/office/officeart/2005/8/layout/chevron1"/>
    <dgm:cxn modelId="{95500303-5435-4592-B19B-357A73596FF9}" srcId="{088FB811-F4A3-49F9-B6E8-E50ABDB39EBB}" destId="{A7EED5B7-AB65-47B4-B41B-F1DB13C6F7B8}" srcOrd="1" destOrd="0" parTransId="{22E33150-A177-4D33-966B-C7C577D07D0D}" sibTransId="{FF5FF4E2-352E-437B-85CF-BF5CA38D09A9}"/>
    <dgm:cxn modelId="{371ADC58-8A94-4CD5-B01E-E9951D3A4E4A}" srcId="{088FB811-F4A3-49F9-B6E8-E50ABDB39EBB}" destId="{60BA7FBF-9301-4974-934E-96FE8A6FC213}" srcOrd="0" destOrd="0" parTransId="{E19ECDE2-23F4-48DF-883B-448494CDF249}" sibTransId="{413BBE56-19A9-4C9A-B470-DA4D8B385E1C}"/>
    <dgm:cxn modelId="{A2660D9B-5A75-49FE-81E8-4F6AC8A22211}" type="presOf" srcId="{A7EED5B7-AB65-47B4-B41B-F1DB13C6F7B8}" destId="{9DB9681D-0A48-4607-A7AB-3B5D54612A10}" srcOrd="0" destOrd="0" presId="urn:microsoft.com/office/officeart/2005/8/layout/chevron1"/>
    <dgm:cxn modelId="{CA11494E-8128-44BC-933A-3FF06DF89CCB}" type="presParOf" srcId="{EC142EA6-85F5-4806-8D8B-4ED73CC7BD8F}" destId="{3DF593E4-8425-4E08-A164-7D5B1AC2DBF0}" srcOrd="0" destOrd="0" presId="urn:microsoft.com/office/officeart/2005/8/layout/chevron1"/>
    <dgm:cxn modelId="{07E0710D-0F3B-445F-AB5C-3AA37D387A3D}" type="presParOf" srcId="{EC142EA6-85F5-4806-8D8B-4ED73CC7BD8F}" destId="{7487A5C4-B2F0-4B59-88D8-FBB64C089F12}" srcOrd="1" destOrd="0" presId="urn:microsoft.com/office/officeart/2005/8/layout/chevron1"/>
    <dgm:cxn modelId="{917F1EC5-331F-40C9-849C-E1C6C4F86CF3}" type="presParOf" srcId="{EC142EA6-85F5-4806-8D8B-4ED73CC7BD8F}" destId="{9DB9681D-0A48-4607-A7AB-3B5D54612A10}" srcOrd="2"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F593E4-8425-4E08-A164-7D5B1AC2DBF0}">
      <dsp:nvSpPr>
        <dsp:cNvPr id="0" name=""/>
        <dsp:cNvSpPr/>
      </dsp:nvSpPr>
      <dsp:spPr>
        <a:xfrm>
          <a:off x="3323" y="0"/>
          <a:ext cx="1986725" cy="590549"/>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r>
            <a:rPr lang="en-US" sz="1000" kern="1200"/>
            <a:t>orm_cer_in_b</a:t>
          </a:r>
        </a:p>
        <a:p>
          <a:pPr lvl="0" algn="ctr" defTabSz="444500">
            <a:lnSpc>
              <a:spcPct val="90000"/>
            </a:lnSpc>
            <a:spcBef>
              <a:spcPct val="0"/>
            </a:spcBef>
            <a:spcAft>
              <a:spcPct val="35000"/>
            </a:spcAft>
          </a:pPr>
          <a:endParaRPr lang="en-US" sz="1000" kern="1200"/>
        </a:p>
      </dsp:txBody>
      <dsp:txXfrm>
        <a:off x="298598" y="0"/>
        <a:ext cx="1396176" cy="590549"/>
      </dsp:txXfrm>
    </dsp:sp>
    <dsp:sp modelId="{9DB9681D-0A48-4607-A7AB-3B5D54612A10}">
      <dsp:nvSpPr>
        <dsp:cNvPr id="0" name=""/>
        <dsp:cNvSpPr/>
      </dsp:nvSpPr>
      <dsp:spPr>
        <a:xfrm>
          <a:off x="1791376" y="0"/>
          <a:ext cx="1986725" cy="590549"/>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orm_bridge_out</a:t>
          </a:r>
        </a:p>
      </dsp:txBody>
      <dsp:txXfrm>
        <a:off x="2086651" y="0"/>
        <a:ext cx="1396176" cy="59054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E2F8457613406797DD644E89110C12"/>
        <w:category>
          <w:name w:val="General"/>
          <w:gallery w:val="placeholder"/>
        </w:category>
        <w:types>
          <w:type w:val="bbPlcHdr"/>
        </w:types>
        <w:behaviors>
          <w:behavior w:val="content"/>
        </w:behaviors>
        <w:guid w:val="{170D210C-ACB2-4626-8E1C-B81F26FEEC0B}"/>
      </w:docPartPr>
      <w:docPartBody>
        <w:p w:rsidR="004620A3" w:rsidRDefault="0078156A">
          <w:pPr>
            <w:pStyle w:val="DDE2F8457613406797DD644E89110C12"/>
          </w:pPr>
          <w:r w:rsidRPr="001F26C5">
            <w:rPr>
              <w:rStyle w:val="PlaceholderText"/>
            </w:rPr>
            <w:t>Click here to enter text.</w:t>
          </w:r>
        </w:p>
      </w:docPartBody>
    </w:docPart>
    <w:docPart>
      <w:docPartPr>
        <w:name w:val="DD58F127C55B4A31A98C46D90AA14018"/>
        <w:category>
          <w:name w:val="General"/>
          <w:gallery w:val="placeholder"/>
        </w:category>
        <w:types>
          <w:type w:val="bbPlcHdr"/>
        </w:types>
        <w:behaviors>
          <w:behavior w:val="content"/>
        </w:behaviors>
        <w:guid w:val="{E6F8E403-6E84-4B42-8F97-39B8E0C828CA}"/>
      </w:docPartPr>
      <w:docPartBody>
        <w:p w:rsidR="004620A3" w:rsidRDefault="0078156A">
          <w:pPr>
            <w:pStyle w:val="DD58F127C55B4A31A98C46D90AA14018"/>
          </w:pPr>
          <w:r w:rsidRPr="001F26C5">
            <w:rPr>
              <w:rStyle w:val="PlaceholderText"/>
            </w:rPr>
            <w:t>Click here to enter a date.</w:t>
          </w:r>
        </w:p>
      </w:docPartBody>
    </w:docPart>
    <w:docPart>
      <w:docPartPr>
        <w:name w:val="1865820271CE40A1B9DBAE244443CEBA"/>
        <w:category>
          <w:name w:val="General"/>
          <w:gallery w:val="placeholder"/>
        </w:category>
        <w:types>
          <w:type w:val="bbPlcHdr"/>
        </w:types>
        <w:behaviors>
          <w:behavior w:val="content"/>
        </w:behaviors>
        <w:guid w:val="{B0BD1A9B-9854-45EE-850C-C7A6BB9C0923}"/>
      </w:docPartPr>
      <w:docPartBody>
        <w:p w:rsidR="004620A3" w:rsidRDefault="0078156A">
          <w:pPr>
            <w:pStyle w:val="1865820271CE40A1B9DBAE244443CEBA"/>
          </w:pPr>
          <w:r w:rsidRPr="001F26C5">
            <w:rPr>
              <w:rStyle w:val="PlaceholderText"/>
            </w:rPr>
            <w:t>Click here to enter text.</w:t>
          </w:r>
        </w:p>
      </w:docPartBody>
    </w:docPart>
    <w:docPart>
      <w:docPartPr>
        <w:name w:val="412CA8BA31F74D02AF7463A44A1125BE"/>
        <w:category>
          <w:name w:val="General"/>
          <w:gallery w:val="placeholder"/>
        </w:category>
        <w:types>
          <w:type w:val="bbPlcHdr"/>
        </w:types>
        <w:behaviors>
          <w:behavior w:val="content"/>
        </w:behaviors>
        <w:guid w:val="{50C774AD-EA4D-4AC6-8933-7D7A130126D5}"/>
      </w:docPartPr>
      <w:docPartBody>
        <w:p w:rsidR="004620A3" w:rsidRDefault="0078156A">
          <w:pPr>
            <w:pStyle w:val="412CA8BA31F74D02AF7463A44A1125BE"/>
          </w:pPr>
          <w:r w:rsidRPr="001F26C5">
            <w:rPr>
              <w:rStyle w:val="PlaceholderText"/>
            </w:rPr>
            <w:t>Click here to enter text.</w:t>
          </w:r>
        </w:p>
      </w:docPartBody>
    </w:docPart>
    <w:docPart>
      <w:docPartPr>
        <w:name w:val="8ED2105B0A534E11818A0E84A98DFA4D"/>
        <w:category>
          <w:name w:val="General"/>
          <w:gallery w:val="placeholder"/>
        </w:category>
        <w:types>
          <w:type w:val="bbPlcHdr"/>
        </w:types>
        <w:behaviors>
          <w:behavior w:val="content"/>
        </w:behaviors>
        <w:guid w:val="{2F251B85-866B-41B8-AFE7-8108284AA4F1}"/>
      </w:docPartPr>
      <w:docPartBody>
        <w:p w:rsidR="004620A3" w:rsidRDefault="0078156A">
          <w:pPr>
            <w:pStyle w:val="8ED2105B0A534E11818A0E84A98DFA4D"/>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icrosoft Sans Serif">
    <w:panose1 w:val="020B0604020202020204"/>
    <w:charset w:val="00"/>
    <w:family w:val="swiss"/>
    <w:pitch w:val="variable"/>
    <w:sig w:usb0="E1002AFF" w:usb1="C0000002" w:usb2="00000008" w:usb3="00000000" w:csb0="000101FF" w:csb1="00000000"/>
  </w:font>
  <w:font w:name="MS Sans 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6A"/>
    <w:rsid w:val="002A7C13"/>
    <w:rsid w:val="003E3BAD"/>
    <w:rsid w:val="004620A3"/>
    <w:rsid w:val="0078156A"/>
    <w:rsid w:val="009E7ED3"/>
    <w:rsid w:val="00A6659A"/>
    <w:rsid w:val="00AA4048"/>
    <w:rsid w:val="00AC1E58"/>
    <w:rsid w:val="00AD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DE2F8457613406797DD644E89110C12">
    <w:name w:val="DDE2F8457613406797DD644E89110C12"/>
  </w:style>
  <w:style w:type="paragraph" w:customStyle="1" w:styleId="DD58F127C55B4A31A98C46D90AA14018">
    <w:name w:val="DD58F127C55B4A31A98C46D90AA14018"/>
  </w:style>
  <w:style w:type="paragraph" w:customStyle="1" w:styleId="1865820271CE40A1B9DBAE244443CEBA">
    <w:name w:val="1865820271CE40A1B9DBAE244443CEBA"/>
  </w:style>
  <w:style w:type="paragraph" w:customStyle="1" w:styleId="412CA8BA31F74D02AF7463A44A1125BE">
    <w:name w:val="412CA8BA31F74D02AF7463A44A1125BE"/>
  </w:style>
  <w:style w:type="paragraph" w:customStyle="1" w:styleId="1DD29AA7AC7D455D85063E0C56771545">
    <w:name w:val="1DD29AA7AC7D455D85063E0C56771545"/>
  </w:style>
  <w:style w:type="paragraph" w:customStyle="1" w:styleId="C1D87CD24ADD49D687B2B30A9E83A355">
    <w:name w:val="C1D87CD24ADD49D687B2B30A9E83A355"/>
  </w:style>
  <w:style w:type="paragraph" w:customStyle="1" w:styleId="8ED2105B0A534E11818A0E84A98DFA4D">
    <w:name w:val="8ED2105B0A534E11818A0E84A98DF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F956-C078-48B0-A8F8-FCA3CBA3F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schemas.microsoft.com/office/infopath/2007/PartnerControls"/>
    <ds:schemaRef ds:uri="http://purl.org/dc/terms/"/>
    <ds:schemaRef ds:uri="http://purl.org/dc/dcmitype/"/>
    <ds:schemaRef ds:uri="http://schemas.microsoft.com/office/2006/metadata/properties"/>
    <ds:schemaRef ds:uri="http://www.w3.org/XML/1998/namespace"/>
    <ds:schemaRef ds:uri="http://purl.org/dc/elements/1.1/"/>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1689B52E-BC5B-4B11-9149-8C1058F78C59}">
  <ds:schemaRefs>
    <ds:schemaRef ds:uri="Microsoft.SharePoint.Taxonomy.ContentTypeSync"/>
  </ds:schemaRefs>
</ds:datastoreItem>
</file>

<file path=customXml/itemProps5.xml><?xml version="1.0" encoding="utf-8"?>
<ds:datastoreItem xmlns:ds="http://schemas.openxmlformats.org/officeDocument/2006/customXml" ds:itemID="{2E3E4E9D-A851-4BC1-AC34-08324350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DFT_Parex_Soarian Reqs.dotx</Template>
  <TotalTime>384</TotalTime>
  <Pages>18</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ORM_Cerner_Bridge Reqs</vt:lpstr>
    </vt:vector>
  </TitlesOfParts>
  <Company>HCA</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ORM_Cerner_Bridge Reqs</dc:title>
  <dc:subject>IDBB</dc:subject>
  <dc:creator>Lazarre, Levy</dc:creator>
  <cp:lastModifiedBy>Whitley, Lois S.</cp:lastModifiedBy>
  <cp:revision>33</cp:revision>
  <cp:lastPrinted>2013-10-28T16:55:00Z</cp:lastPrinted>
  <dcterms:created xsi:type="dcterms:W3CDTF">2018-01-03T21:07:00Z</dcterms:created>
  <dcterms:modified xsi:type="dcterms:W3CDTF">2019-08-15T14:36:00Z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