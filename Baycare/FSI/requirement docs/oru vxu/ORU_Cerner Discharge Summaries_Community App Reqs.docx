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4393F"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48"/>
          <w:szCs w:val="52"/>
        </w:rPr>
        <w:id w:val="892626827"/>
        <w:placeholder>
          <w:docPart w:val="7531E000ADC74902B4A61003C49D6C54"/>
        </w:placeholder>
      </w:sdtPr>
      <w:sdtEndPr>
        <w:rPr>
          <w:sz w:val="52"/>
        </w:rPr>
      </w:sdtEndPr>
      <w:sdtContent>
        <w:p w14:paraId="79443940" w14:textId="40E70825" w:rsidR="00F5255D" w:rsidRPr="0071451A" w:rsidRDefault="00C70858" w:rsidP="00982A41">
          <w:pPr>
            <w:jc w:val="right"/>
            <w:rPr>
              <w:rFonts w:asciiTheme="minorHAnsi" w:eastAsia="Times New Roman" w:hAnsiTheme="minorHAnsi" w:cs="Arial"/>
              <w:b/>
              <w:bCs/>
              <w:color w:val="auto"/>
              <w:sz w:val="52"/>
              <w:szCs w:val="52"/>
            </w:rPr>
          </w:pPr>
          <w:r w:rsidRPr="00314E3E">
            <w:rPr>
              <w:rFonts w:asciiTheme="minorHAnsi" w:eastAsia="Times New Roman" w:hAnsiTheme="minorHAnsi" w:cs="Arial"/>
              <w:b/>
              <w:bCs/>
              <w:color w:val="auto"/>
              <w:sz w:val="44"/>
              <w:szCs w:val="52"/>
            </w:rPr>
            <w:t>ORU</w:t>
          </w:r>
          <w:r w:rsidR="00DF78B3" w:rsidRPr="00314E3E">
            <w:rPr>
              <w:rFonts w:asciiTheme="minorHAnsi" w:eastAsia="Times New Roman" w:hAnsiTheme="minorHAnsi" w:cs="Arial"/>
              <w:b/>
              <w:bCs/>
              <w:color w:val="auto"/>
              <w:sz w:val="44"/>
              <w:szCs w:val="52"/>
            </w:rPr>
            <w:t>_</w:t>
          </w:r>
          <w:r w:rsidR="00314E3E" w:rsidRPr="00314E3E">
            <w:rPr>
              <w:rFonts w:asciiTheme="minorHAnsi" w:eastAsia="Times New Roman" w:hAnsiTheme="minorHAnsi" w:cs="Arial"/>
              <w:b/>
              <w:bCs/>
              <w:color w:val="auto"/>
              <w:sz w:val="44"/>
              <w:szCs w:val="52"/>
            </w:rPr>
            <w:t xml:space="preserve">Cerner </w:t>
          </w:r>
          <w:r w:rsidR="001528FB">
            <w:rPr>
              <w:rFonts w:asciiTheme="minorHAnsi" w:eastAsia="Times New Roman" w:hAnsiTheme="minorHAnsi" w:cs="Arial"/>
              <w:b/>
              <w:bCs/>
              <w:color w:val="auto"/>
              <w:sz w:val="44"/>
              <w:szCs w:val="52"/>
            </w:rPr>
            <w:t>Discharge Summaries</w:t>
          </w:r>
          <w:r w:rsidR="00DF78B3" w:rsidRPr="00314E3E">
            <w:rPr>
              <w:rFonts w:asciiTheme="minorHAnsi" w:eastAsia="Times New Roman" w:hAnsiTheme="minorHAnsi" w:cs="Arial"/>
              <w:b/>
              <w:bCs/>
              <w:color w:val="auto"/>
              <w:sz w:val="44"/>
              <w:szCs w:val="52"/>
            </w:rPr>
            <w:t>_BayCare Community App Requirements</w:t>
          </w:r>
        </w:p>
      </w:sdtContent>
    </w:sdt>
    <w:sdt>
      <w:sdtPr>
        <w:rPr>
          <w:rFonts w:asciiTheme="minorHAnsi" w:eastAsia="Times New Roman" w:hAnsiTheme="minorHAnsi" w:cs="Arial"/>
          <w:b/>
          <w:bCs/>
          <w:color w:val="auto"/>
          <w:sz w:val="24"/>
          <w:szCs w:val="24"/>
        </w:rPr>
        <w:id w:val="-769156344"/>
        <w:placeholder>
          <w:docPart w:val="7531E000ADC74902B4A61003C49D6C54"/>
        </w:placeholder>
      </w:sdtPr>
      <w:sdtEndPr/>
      <w:sdtContent>
        <w:p w14:paraId="79443941" w14:textId="6A933D26"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1528FB">
            <w:rPr>
              <w:rFonts w:asciiTheme="minorHAnsi" w:eastAsia="Times New Roman" w:hAnsiTheme="minorHAnsi" w:cs="Arial"/>
              <w:b/>
              <w:bCs/>
              <w:color w:val="auto"/>
              <w:sz w:val="24"/>
              <w:szCs w:val="24"/>
            </w:rPr>
            <w:t xml:space="preserve"> 1.</w:t>
          </w:r>
          <w:r w:rsidR="00E53C3E">
            <w:rPr>
              <w:rFonts w:asciiTheme="minorHAnsi" w:eastAsia="Times New Roman" w:hAnsiTheme="minorHAnsi" w:cs="Arial"/>
              <w:b/>
              <w:bCs/>
              <w:color w:val="auto"/>
              <w:sz w:val="24"/>
              <w:szCs w:val="24"/>
            </w:rPr>
            <w:t>1</w:t>
          </w:r>
        </w:p>
      </w:sdtContent>
    </w:sdt>
    <w:p w14:paraId="79443942" w14:textId="315CD9E0"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r w:rsidR="007A364A">
        <w:rPr>
          <w:rFonts w:asciiTheme="minorHAnsi" w:eastAsia="Times New Roman" w:hAnsiTheme="minorHAnsi" w:cs="Arial"/>
          <w:b/>
          <w:bCs/>
          <w:color w:val="auto"/>
          <w:sz w:val="24"/>
          <w:szCs w:val="24"/>
        </w:rPr>
        <w:t xml:space="preserve">Rich Allison &amp; </w:t>
      </w:r>
      <w:sdt>
        <w:sdtPr>
          <w:rPr>
            <w:rFonts w:asciiTheme="minorHAnsi" w:eastAsia="Times New Roman" w:hAnsiTheme="minorHAnsi" w:cs="Arial"/>
            <w:b/>
            <w:bCs/>
            <w:color w:val="auto"/>
            <w:sz w:val="24"/>
            <w:szCs w:val="24"/>
          </w:rPr>
          <w:id w:val="2015021289"/>
          <w:placeholder>
            <w:docPart w:val="7531E000ADC74902B4A61003C49D6C54"/>
          </w:placeholder>
        </w:sdtPr>
        <w:sdtEndPr/>
        <w:sdtContent>
          <w:r w:rsidR="00DF78B3">
            <w:rPr>
              <w:rFonts w:asciiTheme="minorHAnsi" w:eastAsia="Times New Roman" w:hAnsiTheme="minorHAnsi" w:cs="Arial"/>
              <w:b/>
              <w:bCs/>
              <w:color w:val="auto"/>
              <w:sz w:val="24"/>
              <w:szCs w:val="24"/>
            </w:rPr>
            <w:t>Lois Whitley</w:t>
          </w:r>
          <w:r w:rsidR="00E53C3E">
            <w:rPr>
              <w:rFonts w:asciiTheme="minorHAnsi" w:eastAsia="Times New Roman" w:hAnsiTheme="minorHAnsi" w:cs="Arial"/>
              <w:b/>
              <w:bCs/>
              <w:color w:val="auto"/>
              <w:sz w:val="24"/>
              <w:szCs w:val="24"/>
            </w:rPr>
            <w:t xml:space="preserve"> &amp; Dan Olszewski</w:t>
          </w:r>
        </w:sdtContent>
      </w:sdt>
    </w:p>
    <w:p w14:paraId="79443943" w14:textId="7C0C7A6A"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9E1492FC31DB412F95C91D52B3015DF9"/>
          </w:placeholder>
          <w:date w:fullDate="2017-05-18T00:00:00Z">
            <w:dateFormat w:val="M/d/yyyy"/>
            <w:lid w:val="en-US"/>
            <w:storeMappedDataAs w:val="dateTime"/>
            <w:calendar w:val="gregorian"/>
          </w:date>
        </w:sdtPr>
        <w:sdtEndPr/>
        <w:sdtContent>
          <w:r w:rsidR="001F666D">
            <w:rPr>
              <w:rFonts w:asciiTheme="minorHAnsi" w:eastAsia="Times New Roman" w:hAnsiTheme="minorHAnsi" w:cs="Times New Roman"/>
              <w:b/>
              <w:bCs/>
              <w:color w:val="auto"/>
              <w:sz w:val="24"/>
              <w:szCs w:val="24"/>
            </w:rPr>
            <w:t>5/18/2017</w:t>
          </w:r>
        </w:sdtContent>
      </w:sdt>
    </w:p>
    <w:p w14:paraId="79443944" w14:textId="77777777" w:rsidR="00982A41" w:rsidRDefault="00982A41">
      <w:r>
        <w:br w:type="page"/>
      </w:r>
    </w:p>
    <w:bookmarkStart w:id="0" w:name="_GoBack"/>
    <w:bookmarkEnd w:id="0"/>
    <w:p w14:paraId="2F0648C1" w14:textId="77777777" w:rsidR="001F666D"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498357493" w:history="1">
        <w:r w:rsidR="001F666D" w:rsidRPr="00B43A21">
          <w:rPr>
            <w:rStyle w:val="Hyperlink"/>
          </w:rPr>
          <w:t>Document Control</w:t>
        </w:r>
        <w:r w:rsidR="001F666D">
          <w:rPr>
            <w:webHidden/>
          </w:rPr>
          <w:tab/>
        </w:r>
        <w:r w:rsidR="001F666D">
          <w:rPr>
            <w:webHidden/>
          </w:rPr>
          <w:fldChar w:fldCharType="begin"/>
        </w:r>
        <w:r w:rsidR="001F666D">
          <w:rPr>
            <w:webHidden/>
          </w:rPr>
          <w:instrText xml:space="preserve"> PAGEREF _Toc498357493 \h </w:instrText>
        </w:r>
        <w:r w:rsidR="001F666D">
          <w:rPr>
            <w:webHidden/>
          </w:rPr>
        </w:r>
        <w:r w:rsidR="001F666D">
          <w:rPr>
            <w:webHidden/>
          </w:rPr>
          <w:fldChar w:fldCharType="separate"/>
        </w:r>
        <w:r w:rsidR="001F666D">
          <w:rPr>
            <w:webHidden/>
          </w:rPr>
          <w:t>3</w:t>
        </w:r>
        <w:r w:rsidR="001F666D">
          <w:rPr>
            <w:webHidden/>
          </w:rPr>
          <w:fldChar w:fldCharType="end"/>
        </w:r>
      </w:hyperlink>
    </w:p>
    <w:p w14:paraId="1F21D96D" w14:textId="77777777" w:rsidR="001F666D" w:rsidRDefault="001F666D">
      <w:pPr>
        <w:pStyle w:val="TOC2"/>
        <w:rPr>
          <w:rFonts w:asciiTheme="minorHAnsi" w:eastAsiaTheme="minorEastAsia" w:hAnsiTheme="minorHAnsi" w:cstheme="minorBidi"/>
          <w:noProof/>
          <w:szCs w:val="22"/>
        </w:rPr>
      </w:pPr>
      <w:hyperlink w:anchor="_Toc498357494" w:history="1">
        <w:r w:rsidRPr="00B43A21">
          <w:rPr>
            <w:rStyle w:val="Hyperlink"/>
            <w:rFonts w:cs="Arial"/>
            <w:noProof/>
          </w:rPr>
          <w:t>Resources</w:t>
        </w:r>
        <w:r>
          <w:rPr>
            <w:noProof/>
            <w:webHidden/>
          </w:rPr>
          <w:tab/>
        </w:r>
        <w:r>
          <w:rPr>
            <w:noProof/>
            <w:webHidden/>
          </w:rPr>
          <w:fldChar w:fldCharType="begin"/>
        </w:r>
        <w:r>
          <w:rPr>
            <w:noProof/>
            <w:webHidden/>
          </w:rPr>
          <w:instrText xml:space="preserve"> PAGEREF _Toc498357494 \h </w:instrText>
        </w:r>
        <w:r>
          <w:rPr>
            <w:noProof/>
            <w:webHidden/>
          </w:rPr>
        </w:r>
        <w:r>
          <w:rPr>
            <w:noProof/>
            <w:webHidden/>
          </w:rPr>
          <w:fldChar w:fldCharType="separate"/>
        </w:r>
        <w:r>
          <w:rPr>
            <w:noProof/>
            <w:webHidden/>
          </w:rPr>
          <w:t>3</w:t>
        </w:r>
        <w:r>
          <w:rPr>
            <w:noProof/>
            <w:webHidden/>
          </w:rPr>
          <w:fldChar w:fldCharType="end"/>
        </w:r>
      </w:hyperlink>
    </w:p>
    <w:p w14:paraId="709EDEBF" w14:textId="77777777" w:rsidR="001F666D" w:rsidRDefault="001F666D">
      <w:pPr>
        <w:pStyle w:val="TOC2"/>
        <w:rPr>
          <w:rFonts w:asciiTheme="minorHAnsi" w:eastAsiaTheme="minorEastAsia" w:hAnsiTheme="minorHAnsi" w:cstheme="minorBidi"/>
          <w:noProof/>
          <w:szCs w:val="22"/>
        </w:rPr>
      </w:pPr>
      <w:hyperlink w:anchor="_Toc498357495" w:history="1">
        <w:r w:rsidRPr="00B43A21">
          <w:rPr>
            <w:rStyle w:val="Hyperlink"/>
            <w:rFonts w:cs="Arial"/>
            <w:noProof/>
          </w:rPr>
          <w:t>Project Distribution List</w:t>
        </w:r>
        <w:r>
          <w:rPr>
            <w:noProof/>
            <w:webHidden/>
          </w:rPr>
          <w:tab/>
        </w:r>
        <w:r>
          <w:rPr>
            <w:noProof/>
            <w:webHidden/>
          </w:rPr>
          <w:fldChar w:fldCharType="begin"/>
        </w:r>
        <w:r>
          <w:rPr>
            <w:noProof/>
            <w:webHidden/>
          </w:rPr>
          <w:instrText xml:space="preserve"> PAGEREF _Toc498357495 \h </w:instrText>
        </w:r>
        <w:r>
          <w:rPr>
            <w:noProof/>
            <w:webHidden/>
          </w:rPr>
        </w:r>
        <w:r>
          <w:rPr>
            <w:noProof/>
            <w:webHidden/>
          </w:rPr>
          <w:fldChar w:fldCharType="separate"/>
        </w:r>
        <w:r>
          <w:rPr>
            <w:noProof/>
            <w:webHidden/>
          </w:rPr>
          <w:t>3</w:t>
        </w:r>
        <w:r>
          <w:rPr>
            <w:noProof/>
            <w:webHidden/>
          </w:rPr>
          <w:fldChar w:fldCharType="end"/>
        </w:r>
      </w:hyperlink>
    </w:p>
    <w:p w14:paraId="19D42F6A" w14:textId="77777777" w:rsidR="001F666D" w:rsidRDefault="001F666D">
      <w:pPr>
        <w:pStyle w:val="TOC2"/>
        <w:rPr>
          <w:rFonts w:asciiTheme="minorHAnsi" w:eastAsiaTheme="minorEastAsia" w:hAnsiTheme="minorHAnsi" w:cstheme="minorBidi"/>
          <w:noProof/>
          <w:szCs w:val="22"/>
        </w:rPr>
      </w:pPr>
      <w:hyperlink w:anchor="_Toc498357496" w:history="1">
        <w:r w:rsidRPr="00B43A21">
          <w:rPr>
            <w:rStyle w:val="Hyperlink"/>
            <w:rFonts w:cs="Arial"/>
            <w:noProof/>
          </w:rPr>
          <w:t>Document Version Control</w:t>
        </w:r>
        <w:r>
          <w:rPr>
            <w:noProof/>
            <w:webHidden/>
          </w:rPr>
          <w:tab/>
        </w:r>
        <w:r>
          <w:rPr>
            <w:noProof/>
            <w:webHidden/>
          </w:rPr>
          <w:fldChar w:fldCharType="begin"/>
        </w:r>
        <w:r>
          <w:rPr>
            <w:noProof/>
            <w:webHidden/>
          </w:rPr>
          <w:instrText xml:space="preserve"> PAGEREF _Toc498357496 \h </w:instrText>
        </w:r>
        <w:r>
          <w:rPr>
            <w:noProof/>
            <w:webHidden/>
          </w:rPr>
        </w:r>
        <w:r>
          <w:rPr>
            <w:noProof/>
            <w:webHidden/>
          </w:rPr>
          <w:fldChar w:fldCharType="separate"/>
        </w:r>
        <w:r>
          <w:rPr>
            <w:noProof/>
            <w:webHidden/>
          </w:rPr>
          <w:t>3</w:t>
        </w:r>
        <w:r>
          <w:rPr>
            <w:noProof/>
            <w:webHidden/>
          </w:rPr>
          <w:fldChar w:fldCharType="end"/>
        </w:r>
      </w:hyperlink>
    </w:p>
    <w:p w14:paraId="7C2BA9E1" w14:textId="77777777" w:rsidR="001F666D" w:rsidRDefault="001F666D">
      <w:pPr>
        <w:pStyle w:val="TOC1"/>
        <w:rPr>
          <w:rFonts w:asciiTheme="minorHAnsi" w:eastAsiaTheme="minorEastAsia" w:hAnsiTheme="minorHAnsi" w:cstheme="minorBidi"/>
          <w:b w:val="0"/>
          <w:sz w:val="22"/>
          <w:szCs w:val="22"/>
        </w:rPr>
      </w:pPr>
      <w:hyperlink w:anchor="_Toc498357497" w:history="1">
        <w:r w:rsidRPr="00B43A21">
          <w:rPr>
            <w:rStyle w:val="Hyperlink"/>
            <w:rFonts w:cs="Arial"/>
          </w:rPr>
          <w:t>1.    Introduction</w:t>
        </w:r>
        <w:r>
          <w:rPr>
            <w:webHidden/>
          </w:rPr>
          <w:tab/>
        </w:r>
        <w:r>
          <w:rPr>
            <w:webHidden/>
          </w:rPr>
          <w:fldChar w:fldCharType="begin"/>
        </w:r>
        <w:r>
          <w:rPr>
            <w:webHidden/>
          </w:rPr>
          <w:instrText xml:space="preserve"> PAGEREF _Toc498357497 \h </w:instrText>
        </w:r>
        <w:r>
          <w:rPr>
            <w:webHidden/>
          </w:rPr>
        </w:r>
        <w:r>
          <w:rPr>
            <w:webHidden/>
          </w:rPr>
          <w:fldChar w:fldCharType="separate"/>
        </w:r>
        <w:r>
          <w:rPr>
            <w:webHidden/>
          </w:rPr>
          <w:t>4</w:t>
        </w:r>
        <w:r>
          <w:rPr>
            <w:webHidden/>
          </w:rPr>
          <w:fldChar w:fldCharType="end"/>
        </w:r>
      </w:hyperlink>
    </w:p>
    <w:p w14:paraId="32211BAB" w14:textId="77777777" w:rsidR="001F666D" w:rsidRDefault="001F666D">
      <w:pPr>
        <w:pStyle w:val="TOC2"/>
        <w:rPr>
          <w:rFonts w:asciiTheme="minorHAnsi" w:eastAsiaTheme="minorEastAsia" w:hAnsiTheme="minorHAnsi" w:cstheme="minorBidi"/>
          <w:noProof/>
          <w:szCs w:val="22"/>
        </w:rPr>
      </w:pPr>
      <w:hyperlink w:anchor="_Toc498357498" w:history="1">
        <w:r w:rsidRPr="00B43A21">
          <w:rPr>
            <w:rStyle w:val="Hyperlink"/>
            <w:rFonts w:cs="Arial"/>
            <w:noProof/>
          </w:rPr>
          <w:t>1.1    Purpose</w:t>
        </w:r>
        <w:r>
          <w:rPr>
            <w:noProof/>
            <w:webHidden/>
          </w:rPr>
          <w:tab/>
        </w:r>
        <w:r>
          <w:rPr>
            <w:noProof/>
            <w:webHidden/>
          </w:rPr>
          <w:fldChar w:fldCharType="begin"/>
        </w:r>
        <w:r>
          <w:rPr>
            <w:noProof/>
            <w:webHidden/>
          </w:rPr>
          <w:instrText xml:space="preserve"> PAGEREF _Toc498357498 \h </w:instrText>
        </w:r>
        <w:r>
          <w:rPr>
            <w:noProof/>
            <w:webHidden/>
          </w:rPr>
        </w:r>
        <w:r>
          <w:rPr>
            <w:noProof/>
            <w:webHidden/>
          </w:rPr>
          <w:fldChar w:fldCharType="separate"/>
        </w:r>
        <w:r>
          <w:rPr>
            <w:noProof/>
            <w:webHidden/>
          </w:rPr>
          <w:t>4</w:t>
        </w:r>
        <w:r>
          <w:rPr>
            <w:noProof/>
            <w:webHidden/>
          </w:rPr>
          <w:fldChar w:fldCharType="end"/>
        </w:r>
      </w:hyperlink>
    </w:p>
    <w:p w14:paraId="3B2F3D92" w14:textId="77777777" w:rsidR="001F666D" w:rsidRDefault="001F666D">
      <w:pPr>
        <w:pStyle w:val="TOC2"/>
        <w:rPr>
          <w:rFonts w:asciiTheme="minorHAnsi" w:eastAsiaTheme="minorEastAsia" w:hAnsiTheme="minorHAnsi" w:cstheme="minorBidi"/>
          <w:noProof/>
          <w:szCs w:val="22"/>
        </w:rPr>
      </w:pPr>
      <w:hyperlink w:anchor="_Toc498357499" w:history="1">
        <w:r w:rsidRPr="00B43A21">
          <w:rPr>
            <w:rStyle w:val="Hyperlink"/>
            <w:rFonts w:cs="Arial"/>
            <w:noProof/>
          </w:rPr>
          <w:t>1.2    Project Scope</w:t>
        </w:r>
        <w:r>
          <w:rPr>
            <w:noProof/>
            <w:webHidden/>
          </w:rPr>
          <w:tab/>
        </w:r>
        <w:r>
          <w:rPr>
            <w:noProof/>
            <w:webHidden/>
          </w:rPr>
          <w:fldChar w:fldCharType="begin"/>
        </w:r>
        <w:r>
          <w:rPr>
            <w:noProof/>
            <w:webHidden/>
          </w:rPr>
          <w:instrText xml:space="preserve"> PAGEREF _Toc498357499 \h </w:instrText>
        </w:r>
        <w:r>
          <w:rPr>
            <w:noProof/>
            <w:webHidden/>
          </w:rPr>
        </w:r>
        <w:r>
          <w:rPr>
            <w:noProof/>
            <w:webHidden/>
          </w:rPr>
          <w:fldChar w:fldCharType="separate"/>
        </w:r>
        <w:r>
          <w:rPr>
            <w:noProof/>
            <w:webHidden/>
          </w:rPr>
          <w:t>4</w:t>
        </w:r>
        <w:r>
          <w:rPr>
            <w:noProof/>
            <w:webHidden/>
          </w:rPr>
          <w:fldChar w:fldCharType="end"/>
        </w:r>
      </w:hyperlink>
    </w:p>
    <w:p w14:paraId="1E59EAB3" w14:textId="77777777" w:rsidR="001F666D" w:rsidRDefault="001F666D">
      <w:pPr>
        <w:pStyle w:val="TOC2"/>
        <w:rPr>
          <w:rFonts w:asciiTheme="minorHAnsi" w:eastAsiaTheme="minorEastAsia" w:hAnsiTheme="minorHAnsi" w:cstheme="minorBidi"/>
          <w:noProof/>
          <w:szCs w:val="22"/>
        </w:rPr>
      </w:pPr>
      <w:hyperlink w:anchor="_Toc498357500" w:history="1">
        <w:r w:rsidRPr="00B43A21">
          <w:rPr>
            <w:rStyle w:val="Hyperlink"/>
            <w:rFonts w:cs="Arial"/>
            <w:noProof/>
          </w:rPr>
          <w:t>1.3    Terminology Standards</w:t>
        </w:r>
        <w:r>
          <w:rPr>
            <w:noProof/>
            <w:webHidden/>
          </w:rPr>
          <w:tab/>
        </w:r>
        <w:r>
          <w:rPr>
            <w:noProof/>
            <w:webHidden/>
          </w:rPr>
          <w:fldChar w:fldCharType="begin"/>
        </w:r>
        <w:r>
          <w:rPr>
            <w:noProof/>
            <w:webHidden/>
          </w:rPr>
          <w:instrText xml:space="preserve"> PAGEREF _Toc498357500 \h </w:instrText>
        </w:r>
        <w:r>
          <w:rPr>
            <w:noProof/>
            <w:webHidden/>
          </w:rPr>
        </w:r>
        <w:r>
          <w:rPr>
            <w:noProof/>
            <w:webHidden/>
          </w:rPr>
          <w:fldChar w:fldCharType="separate"/>
        </w:r>
        <w:r>
          <w:rPr>
            <w:noProof/>
            <w:webHidden/>
          </w:rPr>
          <w:t>4</w:t>
        </w:r>
        <w:r>
          <w:rPr>
            <w:noProof/>
            <w:webHidden/>
          </w:rPr>
          <w:fldChar w:fldCharType="end"/>
        </w:r>
      </w:hyperlink>
    </w:p>
    <w:p w14:paraId="7A8D94A3" w14:textId="77777777" w:rsidR="001F666D" w:rsidRDefault="001F666D">
      <w:pPr>
        <w:pStyle w:val="TOC3"/>
        <w:rPr>
          <w:rFonts w:asciiTheme="minorHAnsi" w:eastAsiaTheme="minorEastAsia" w:hAnsiTheme="minorHAnsi" w:cstheme="minorBidi"/>
          <w:szCs w:val="22"/>
        </w:rPr>
      </w:pPr>
      <w:hyperlink w:anchor="_Toc498357501" w:history="1">
        <w:r w:rsidRPr="00B43A21">
          <w:rPr>
            <w:rStyle w:val="Hyperlink"/>
            <w:rFonts w:cs="Arial"/>
          </w:rPr>
          <w:t>1.3.1 Acronyms</w:t>
        </w:r>
        <w:r>
          <w:rPr>
            <w:webHidden/>
          </w:rPr>
          <w:tab/>
        </w:r>
        <w:r>
          <w:rPr>
            <w:webHidden/>
          </w:rPr>
          <w:fldChar w:fldCharType="begin"/>
        </w:r>
        <w:r>
          <w:rPr>
            <w:webHidden/>
          </w:rPr>
          <w:instrText xml:space="preserve"> PAGEREF _Toc498357501 \h </w:instrText>
        </w:r>
        <w:r>
          <w:rPr>
            <w:webHidden/>
          </w:rPr>
        </w:r>
        <w:r>
          <w:rPr>
            <w:webHidden/>
          </w:rPr>
          <w:fldChar w:fldCharType="separate"/>
        </w:r>
        <w:r>
          <w:rPr>
            <w:webHidden/>
          </w:rPr>
          <w:t>4</w:t>
        </w:r>
        <w:r>
          <w:rPr>
            <w:webHidden/>
          </w:rPr>
          <w:fldChar w:fldCharType="end"/>
        </w:r>
      </w:hyperlink>
    </w:p>
    <w:p w14:paraId="248C3996" w14:textId="77777777" w:rsidR="001F666D" w:rsidRDefault="001F666D">
      <w:pPr>
        <w:pStyle w:val="TOC3"/>
        <w:rPr>
          <w:rFonts w:asciiTheme="minorHAnsi" w:eastAsiaTheme="minorEastAsia" w:hAnsiTheme="minorHAnsi" w:cstheme="minorBidi"/>
          <w:szCs w:val="22"/>
        </w:rPr>
      </w:pPr>
      <w:hyperlink w:anchor="_Toc498357502" w:history="1">
        <w:r w:rsidRPr="00B43A21">
          <w:rPr>
            <w:rStyle w:val="Hyperlink"/>
            <w:rFonts w:cs="Arial"/>
          </w:rPr>
          <w:t>1.3.2 Glossary</w:t>
        </w:r>
        <w:r>
          <w:rPr>
            <w:webHidden/>
          </w:rPr>
          <w:tab/>
        </w:r>
        <w:r>
          <w:rPr>
            <w:webHidden/>
          </w:rPr>
          <w:fldChar w:fldCharType="begin"/>
        </w:r>
        <w:r>
          <w:rPr>
            <w:webHidden/>
          </w:rPr>
          <w:instrText xml:space="preserve"> PAGEREF _Toc498357502 \h </w:instrText>
        </w:r>
        <w:r>
          <w:rPr>
            <w:webHidden/>
          </w:rPr>
        </w:r>
        <w:r>
          <w:rPr>
            <w:webHidden/>
          </w:rPr>
          <w:fldChar w:fldCharType="separate"/>
        </w:r>
        <w:r>
          <w:rPr>
            <w:webHidden/>
          </w:rPr>
          <w:t>4</w:t>
        </w:r>
        <w:r>
          <w:rPr>
            <w:webHidden/>
          </w:rPr>
          <w:fldChar w:fldCharType="end"/>
        </w:r>
      </w:hyperlink>
    </w:p>
    <w:p w14:paraId="3289F973" w14:textId="77777777" w:rsidR="001F666D" w:rsidRDefault="001F666D">
      <w:pPr>
        <w:pStyle w:val="TOC2"/>
        <w:rPr>
          <w:rFonts w:asciiTheme="minorHAnsi" w:eastAsiaTheme="minorEastAsia" w:hAnsiTheme="minorHAnsi" w:cstheme="minorBidi"/>
          <w:noProof/>
          <w:szCs w:val="22"/>
        </w:rPr>
      </w:pPr>
      <w:hyperlink w:anchor="_Toc498357503" w:history="1">
        <w:r w:rsidRPr="00B43A21">
          <w:rPr>
            <w:rStyle w:val="Hyperlink"/>
            <w:rFonts w:cs="Arial"/>
            <w:noProof/>
          </w:rPr>
          <w:t>1.4   Document References</w:t>
        </w:r>
        <w:r>
          <w:rPr>
            <w:noProof/>
            <w:webHidden/>
          </w:rPr>
          <w:tab/>
        </w:r>
        <w:r>
          <w:rPr>
            <w:noProof/>
            <w:webHidden/>
          </w:rPr>
          <w:fldChar w:fldCharType="begin"/>
        </w:r>
        <w:r>
          <w:rPr>
            <w:noProof/>
            <w:webHidden/>
          </w:rPr>
          <w:instrText xml:space="preserve"> PAGEREF _Toc498357503 \h </w:instrText>
        </w:r>
        <w:r>
          <w:rPr>
            <w:noProof/>
            <w:webHidden/>
          </w:rPr>
        </w:r>
        <w:r>
          <w:rPr>
            <w:noProof/>
            <w:webHidden/>
          </w:rPr>
          <w:fldChar w:fldCharType="separate"/>
        </w:r>
        <w:r>
          <w:rPr>
            <w:noProof/>
            <w:webHidden/>
          </w:rPr>
          <w:t>4</w:t>
        </w:r>
        <w:r>
          <w:rPr>
            <w:noProof/>
            <w:webHidden/>
          </w:rPr>
          <w:fldChar w:fldCharType="end"/>
        </w:r>
      </w:hyperlink>
    </w:p>
    <w:p w14:paraId="72336EF7" w14:textId="77777777" w:rsidR="001F666D" w:rsidRDefault="001F666D">
      <w:pPr>
        <w:pStyle w:val="TOC1"/>
        <w:rPr>
          <w:rFonts w:asciiTheme="minorHAnsi" w:eastAsiaTheme="minorEastAsia" w:hAnsiTheme="minorHAnsi" w:cstheme="minorBidi"/>
          <w:b w:val="0"/>
          <w:sz w:val="22"/>
          <w:szCs w:val="22"/>
        </w:rPr>
      </w:pPr>
      <w:hyperlink w:anchor="_Toc498357504" w:history="1">
        <w:r w:rsidRPr="00B43A21">
          <w:rPr>
            <w:rStyle w:val="Hyperlink"/>
            <w:rFonts w:cs="Arial"/>
          </w:rPr>
          <w:t>2.    Diagram</w:t>
        </w:r>
        <w:r>
          <w:rPr>
            <w:webHidden/>
          </w:rPr>
          <w:tab/>
        </w:r>
        <w:r>
          <w:rPr>
            <w:webHidden/>
          </w:rPr>
          <w:fldChar w:fldCharType="begin"/>
        </w:r>
        <w:r>
          <w:rPr>
            <w:webHidden/>
          </w:rPr>
          <w:instrText xml:space="preserve"> PAGEREF _Toc498357504 \h </w:instrText>
        </w:r>
        <w:r>
          <w:rPr>
            <w:webHidden/>
          </w:rPr>
        </w:r>
        <w:r>
          <w:rPr>
            <w:webHidden/>
          </w:rPr>
          <w:fldChar w:fldCharType="separate"/>
        </w:r>
        <w:r>
          <w:rPr>
            <w:webHidden/>
          </w:rPr>
          <w:t>5</w:t>
        </w:r>
        <w:r>
          <w:rPr>
            <w:webHidden/>
          </w:rPr>
          <w:fldChar w:fldCharType="end"/>
        </w:r>
      </w:hyperlink>
    </w:p>
    <w:p w14:paraId="3A34F0CB" w14:textId="77777777" w:rsidR="001F666D" w:rsidRDefault="001F666D">
      <w:pPr>
        <w:pStyle w:val="TOC1"/>
        <w:rPr>
          <w:rFonts w:asciiTheme="minorHAnsi" w:eastAsiaTheme="minorEastAsia" w:hAnsiTheme="minorHAnsi" w:cstheme="minorBidi"/>
          <w:b w:val="0"/>
          <w:sz w:val="22"/>
          <w:szCs w:val="22"/>
        </w:rPr>
      </w:pPr>
      <w:hyperlink w:anchor="_Toc498357505" w:history="1">
        <w:r w:rsidRPr="00B43A21">
          <w:rPr>
            <w:rStyle w:val="Hyperlink"/>
            <w:rFonts w:cs="Arial"/>
          </w:rPr>
          <w:t>3.    Requirements</w:t>
        </w:r>
        <w:r>
          <w:rPr>
            <w:webHidden/>
          </w:rPr>
          <w:tab/>
        </w:r>
        <w:r>
          <w:rPr>
            <w:webHidden/>
          </w:rPr>
          <w:fldChar w:fldCharType="begin"/>
        </w:r>
        <w:r>
          <w:rPr>
            <w:webHidden/>
          </w:rPr>
          <w:instrText xml:space="preserve"> PAGEREF _Toc498357505 \h </w:instrText>
        </w:r>
        <w:r>
          <w:rPr>
            <w:webHidden/>
          </w:rPr>
        </w:r>
        <w:r>
          <w:rPr>
            <w:webHidden/>
          </w:rPr>
          <w:fldChar w:fldCharType="separate"/>
        </w:r>
        <w:r>
          <w:rPr>
            <w:webHidden/>
          </w:rPr>
          <w:t>6</w:t>
        </w:r>
        <w:r>
          <w:rPr>
            <w:webHidden/>
          </w:rPr>
          <w:fldChar w:fldCharType="end"/>
        </w:r>
      </w:hyperlink>
    </w:p>
    <w:p w14:paraId="1C06675A" w14:textId="77777777" w:rsidR="001F666D" w:rsidRDefault="001F666D">
      <w:pPr>
        <w:pStyle w:val="TOC2"/>
        <w:rPr>
          <w:rFonts w:asciiTheme="minorHAnsi" w:eastAsiaTheme="minorEastAsia" w:hAnsiTheme="minorHAnsi" w:cstheme="minorBidi"/>
          <w:noProof/>
          <w:szCs w:val="22"/>
        </w:rPr>
      </w:pPr>
      <w:hyperlink w:anchor="_Toc498357506" w:history="1">
        <w:r w:rsidRPr="00B43A21">
          <w:rPr>
            <w:rStyle w:val="Hyperlink"/>
            <w:rFonts w:cs="Arial"/>
            <w:noProof/>
          </w:rPr>
          <w:t>3.1    Functional Requirements</w:t>
        </w:r>
        <w:r>
          <w:rPr>
            <w:noProof/>
            <w:webHidden/>
          </w:rPr>
          <w:tab/>
        </w:r>
        <w:r>
          <w:rPr>
            <w:noProof/>
            <w:webHidden/>
          </w:rPr>
          <w:fldChar w:fldCharType="begin"/>
        </w:r>
        <w:r>
          <w:rPr>
            <w:noProof/>
            <w:webHidden/>
          </w:rPr>
          <w:instrText xml:space="preserve"> PAGEREF _Toc498357506 \h </w:instrText>
        </w:r>
        <w:r>
          <w:rPr>
            <w:noProof/>
            <w:webHidden/>
          </w:rPr>
        </w:r>
        <w:r>
          <w:rPr>
            <w:noProof/>
            <w:webHidden/>
          </w:rPr>
          <w:fldChar w:fldCharType="separate"/>
        </w:r>
        <w:r>
          <w:rPr>
            <w:noProof/>
            <w:webHidden/>
          </w:rPr>
          <w:t>6</w:t>
        </w:r>
        <w:r>
          <w:rPr>
            <w:noProof/>
            <w:webHidden/>
          </w:rPr>
          <w:fldChar w:fldCharType="end"/>
        </w:r>
      </w:hyperlink>
    </w:p>
    <w:p w14:paraId="3CB7A5BD" w14:textId="77777777" w:rsidR="001F666D" w:rsidRDefault="001F666D">
      <w:pPr>
        <w:pStyle w:val="TOC2"/>
        <w:rPr>
          <w:rFonts w:asciiTheme="minorHAnsi" w:eastAsiaTheme="minorEastAsia" w:hAnsiTheme="minorHAnsi" w:cstheme="minorBidi"/>
          <w:noProof/>
          <w:szCs w:val="22"/>
        </w:rPr>
      </w:pPr>
      <w:hyperlink w:anchor="_Toc498357507" w:history="1">
        <w:r w:rsidRPr="00B43A21">
          <w:rPr>
            <w:rStyle w:val="Hyperlink"/>
            <w:rFonts w:cs="Arial"/>
            <w:noProof/>
          </w:rPr>
          <w:t>3.2    Non-Functional Requirements</w:t>
        </w:r>
        <w:r>
          <w:rPr>
            <w:noProof/>
            <w:webHidden/>
          </w:rPr>
          <w:tab/>
        </w:r>
        <w:r>
          <w:rPr>
            <w:noProof/>
            <w:webHidden/>
          </w:rPr>
          <w:fldChar w:fldCharType="begin"/>
        </w:r>
        <w:r>
          <w:rPr>
            <w:noProof/>
            <w:webHidden/>
          </w:rPr>
          <w:instrText xml:space="preserve"> PAGEREF _Toc498357507 \h </w:instrText>
        </w:r>
        <w:r>
          <w:rPr>
            <w:noProof/>
            <w:webHidden/>
          </w:rPr>
        </w:r>
        <w:r>
          <w:rPr>
            <w:noProof/>
            <w:webHidden/>
          </w:rPr>
          <w:fldChar w:fldCharType="separate"/>
        </w:r>
        <w:r>
          <w:rPr>
            <w:noProof/>
            <w:webHidden/>
          </w:rPr>
          <w:t>6</w:t>
        </w:r>
        <w:r>
          <w:rPr>
            <w:noProof/>
            <w:webHidden/>
          </w:rPr>
          <w:fldChar w:fldCharType="end"/>
        </w:r>
      </w:hyperlink>
    </w:p>
    <w:p w14:paraId="6C5E066B" w14:textId="77777777" w:rsidR="001F666D" w:rsidRDefault="001F666D">
      <w:pPr>
        <w:pStyle w:val="TOC2"/>
        <w:rPr>
          <w:rFonts w:asciiTheme="minorHAnsi" w:eastAsiaTheme="minorEastAsia" w:hAnsiTheme="minorHAnsi" w:cstheme="minorBidi"/>
          <w:noProof/>
          <w:szCs w:val="22"/>
        </w:rPr>
      </w:pPr>
      <w:hyperlink w:anchor="_Toc498357508" w:history="1">
        <w:r w:rsidRPr="00B43A21">
          <w:rPr>
            <w:rStyle w:val="Hyperlink"/>
            <w:rFonts w:cs="Arial"/>
            <w:noProof/>
          </w:rPr>
          <w:t>3.3    Messaging Protocols</w:t>
        </w:r>
        <w:r>
          <w:rPr>
            <w:noProof/>
            <w:webHidden/>
          </w:rPr>
          <w:tab/>
        </w:r>
        <w:r>
          <w:rPr>
            <w:noProof/>
            <w:webHidden/>
          </w:rPr>
          <w:fldChar w:fldCharType="begin"/>
        </w:r>
        <w:r>
          <w:rPr>
            <w:noProof/>
            <w:webHidden/>
          </w:rPr>
          <w:instrText xml:space="preserve"> PAGEREF _Toc498357508 \h </w:instrText>
        </w:r>
        <w:r>
          <w:rPr>
            <w:noProof/>
            <w:webHidden/>
          </w:rPr>
        </w:r>
        <w:r>
          <w:rPr>
            <w:noProof/>
            <w:webHidden/>
          </w:rPr>
          <w:fldChar w:fldCharType="separate"/>
        </w:r>
        <w:r>
          <w:rPr>
            <w:noProof/>
            <w:webHidden/>
          </w:rPr>
          <w:t>7</w:t>
        </w:r>
        <w:r>
          <w:rPr>
            <w:noProof/>
            <w:webHidden/>
          </w:rPr>
          <w:fldChar w:fldCharType="end"/>
        </w:r>
      </w:hyperlink>
    </w:p>
    <w:p w14:paraId="6E293100" w14:textId="77777777" w:rsidR="001F666D" w:rsidRDefault="001F666D">
      <w:pPr>
        <w:pStyle w:val="TOC3"/>
        <w:rPr>
          <w:rFonts w:asciiTheme="minorHAnsi" w:eastAsiaTheme="minorEastAsia" w:hAnsiTheme="minorHAnsi" w:cstheme="minorBidi"/>
          <w:szCs w:val="22"/>
        </w:rPr>
      </w:pPr>
      <w:hyperlink w:anchor="_Toc498357509" w:history="1">
        <w:r w:rsidRPr="00B43A21">
          <w:rPr>
            <w:rStyle w:val="Hyperlink"/>
          </w:rPr>
          <w:t>3.3.1    Inbound to the BayCare Cloverleaf</w:t>
        </w:r>
        <w:r>
          <w:rPr>
            <w:webHidden/>
          </w:rPr>
          <w:tab/>
        </w:r>
        <w:r>
          <w:rPr>
            <w:webHidden/>
          </w:rPr>
          <w:fldChar w:fldCharType="begin"/>
        </w:r>
        <w:r>
          <w:rPr>
            <w:webHidden/>
          </w:rPr>
          <w:instrText xml:space="preserve"> PAGEREF _Toc498357509 \h </w:instrText>
        </w:r>
        <w:r>
          <w:rPr>
            <w:webHidden/>
          </w:rPr>
        </w:r>
        <w:r>
          <w:rPr>
            <w:webHidden/>
          </w:rPr>
          <w:fldChar w:fldCharType="separate"/>
        </w:r>
        <w:r>
          <w:rPr>
            <w:webHidden/>
          </w:rPr>
          <w:t>7</w:t>
        </w:r>
        <w:r>
          <w:rPr>
            <w:webHidden/>
          </w:rPr>
          <w:fldChar w:fldCharType="end"/>
        </w:r>
      </w:hyperlink>
    </w:p>
    <w:p w14:paraId="3D49D033" w14:textId="77777777" w:rsidR="001F666D" w:rsidRDefault="001F666D">
      <w:pPr>
        <w:pStyle w:val="TOC3"/>
        <w:rPr>
          <w:rFonts w:asciiTheme="minorHAnsi" w:eastAsiaTheme="minorEastAsia" w:hAnsiTheme="minorHAnsi" w:cstheme="minorBidi"/>
          <w:szCs w:val="22"/>
        </w:rPr>
      </w:pPr>
      <w:hyperlink w:anchor="_Toc498357510" w:history="1">
        <w:r w:rsidRPr="00B43A21">
          <w:rPr>
            <w:rStyle w:val="Hyperlink"/>
          </w:rPr>
          <w:t>3.3.2    Outbound to the BayCare Cloverleaf</w:t>
        </w:r>
        <w:r>
          <w:rPr>
            <w:webHidden/>
          </w:rPr>
          <w:tab/>
        </w:r>
        <w:r>
          <w:rPr>
            <w:webHidden/>
          </w:rPr>
          <w:fldChar w:fldCharType="begin"/>
        </w:r>
        <w:r>
          <w:rPr>
            <w:webHidden/>
          </w:rPr>
          <w:instrText xml:space="preserve"> PAGEREF _Toc498357510 \h </w:instrText>
        </w:r>
        <w:r>
          <w:rPr>
            <w:webHidden/>
          </w:rPr>
        </w:r>
        <w:r>
          <w:rPr>
            <w:webHidden/>
          </w:rPr>
          <w:fldChar w:fldCharType="separate"/>
        </w:r>
        <w:r>
          <w:rPr>
            <w:webHidden/>
          </w:rPr>
          <w:t>7</w:t>
        </w:r>
        <w:r>
          <w:rPr>
            <w:webHidden/>
          </w:rPr>
          <w:fldChar w:fldCharType="end"/>
        </w:r>
      </w:hyperlink>
    </w:p>
    <w:p w14:paraId="53C51077" w14:textId="77777777" w:rsidR="001F666D" w:rsidRDefault="001F666D">
      <w:pPr>
        <w:pStyle w:val="TOC3"/>
        <w:rPr>
          <w:rFonts w:asciiTheme="minorHAnsi" w:eastAsiaTheme="minorEastAsia" w:hAnsiTheme="minorHAnsi" w:cstheme="minorBidi"/>
          <w:szCs w:val="22"/>
        </w:rPr>
      </w:pPr>
      <w:hyperlink w:anchor="_Toc498357511" w:history="1">
        <w:r w:rsidRPr="00B43A21">
          <w:rPr>
            <w:rStyle w:val="Hyperlink"/>
          </w:rPr>
          <w:t>3.3.3    Inbound to the Vendor</w:t>
        </w:r>
        <w:r>
          <w:rPr>
            <w:webHidden/>
          </w:rPr>
          <w:tab/>
        </w:r>
        <w:r>
          <w:rPr>
            <w:webHidden/>
          </w:rPr>
          <w:fldChar w:fldCharType="begin"/>
        </w:r>
        <w:r>
          <w:rPr>
            <w:webHidden/>
          </w:rPr>
          <w:instrText xml:space="preserve"> PAGEREF _Toc498357511 \h </w:instrText>
        </w:r>
        <w:r>
          <w:rPr>
            <w:webHidden/>
          </w:rPr>
        </w:r>
        <w:r>
          <w:rPr>
            <w:webHidden/>
          </w:rPr>
          <w:fldChar w:fldCharType="separate"/>
        </w:r>
        <w:r>
          <w:rPr>
            <w:webHidden/>
          </w:rPr>
          <w:t>7</w:t>
        </w:r>
        <w:r>
          <w:rPr>
            <w:webHidden/>
          </w:rPr>
          <w:fldChar w:fldCharType="end"/>
        </w:r>
      </w:hyperlink>
    </w:p>
    <w:p w14:paraId="4A157A33" w14:textId="77777777" w:rsidR="001F666D" w:rsidRDefault="001F666D">
      <w:pPr>
        <w:pStyle w:val="TOC3"/>
        <w:rPr>
          <w:rFonts w:asciiTheme="minorHAnsi" w:eastAsiaTheme="minorEastAsia" w:hAnsiTheme="minorHAnsi" w:cstheme="minorBidi"/>
          <w:szCs w:val="22"/>
        </w:rPr>
      </w:pPr>
      <w:hyperlink w:anchor="_Toc498357512" w:history="1">
        <w:r w:rsidRPr="00B43A21">
          <w:rPr>
            <w:rStyle w:val="Hyperlink"/>
          </w:rPr>
          <w:t>3.3.4    Outbound to the Vendor</w:t>
        </w:r>
        <w:r>
          <w:rPr>
            <w:webHidden/>
          </w:rPr>
          <w:tab/>
        </w:r>
        <w:r>
          <w:rPr>
            <w:webHidden/>
          </w:rPr>
          <w:fldChar w:fldCharType="begin"/>
        </w:r>
        <w:r>
          <w:rPr>
            <w:webHidden/>
          </w:rPr>
          <w:instrText xml:space="preserve"> PAGEREF _Toc498357512 \h </w:instrText>
        </w:r>
        <w:r>
          <w:rPr>
            <w:webHidden/>
          </w:rPr>
        </w:r>
        <w:r>
          <w:rPr>
            <w:webHidden/>
          </w:rPr>
          <w:fldChar w:fldCharType="separate"/>
        </w:r>
        <w:r>
          <w:rPr>
            <w:webHidden/>
          </w:rPr>
          <w:t>7</w:t>
        </w:r>
        <w:r>
          <w:rPr>
            <w:webHidden/>
          </w:rPr>
          <w:fldChar w:fldCharType="end"/>
        </w:r>
      </w:hyperlink>
    </w:p>
    <w:p w14:paraId="34FDCF9E" w14:textId="77777777" w:rsidR="001F666D" w:rsidRDefault="001F666D">
      <w:pPr>
        <w:pStyle w:val="TOC3"/>
        <w:rPr>
          <w:rFonts w:asciiTheme="minorHAnsi" w:eastAsiaTheme="minorEastAsia" w:hAnsiTheme="minorHAnsi" w:cstheme="minorBidi"/>
          <w:szCs w:val="22"/>
        </w:rPr>
      </w:pPr>
      <w:hyperlink w:anchor="_Toc498357513" w:history="1">
        <w:r w:rsidRPr="00B43A21">
          <w:rPr>
            <w:rStyle w:val="Hyperlink"/>
          </w:rPr>
          <w:t>3.3.5    Inbound to the BayCare Cerner</w:t>
        </w:r>
        <w:r>
          <w:rPr>
            <w:webHidden/>
          </w:rPr>
          <w:tab/>
        </w:r>
        <w:r>
          <w:rPr>
            <w:webHidden/>
          </w:rPr>
          <w:fldChar w:fldCharType="begin"/>
        </w:r>
        <w:r>
          <w:rPr>
            <w:webHidden/>
          </w:rPr>
          <w:instrText xml:space="preserve"> PAGEREF _Toc498357513 \h </w:instrText>
        </w:r>
        <w:r>
          <w:rPr>
            <w:webHidden/>
          </w:rPr>
        </w:r>
        <w:r>
          <w:rPr>
            <w:webHidden/>
          </w:rPr>
          <w:fldChar w:fldCharType="separate"/>
        </w:r>
        <w:r>
          <w:rPr>
            <w:webHidden/>
          </w:rPr>
          <w:t>7</w:t>
        </w:r>
        <w:r>
          <w:rPr>
            <w:webHidden/>
          </w:rPr>
          <w:fldChar w:fldCharType="end"/>
        </w:r>
      </w:hyperlink>
    </w:p>
    <w:p w14:paraId="0812B91E" w14:textId="77777777" w:rsidR="001F666D" w:rsidRDefault="001F666D">
      <w:pPr>
        <w:pStyle w:val="TOC3"/>
        <w:rPr>
          <w:rFonts w:asciiTheme="minorHAnsi" w:eastAsiaTheme="minorEastAsia" w:hAnsiTheme="minorHAnsi" w:cstheme="minorBidi"/>
          <w:szCs w:val="22"/>
        </w:rPr>
      </w:pPr>
      <w:hyperlink w:anchor="_Toc498357514" w:history="1">
        <w:r w:rsidRPr="00B43A21">
          <w:rPr>
            <w:rStyle w:val="Hyperlink"/>
          </w:rPr>
          <w:t>3.3.6    Outbound to the BayCare Cerner</w:t>
        </w:r>
        <w:r>
          <w:rPr>
            <w:webHidden/>
          </w:rPr>
          <w:tab/>
        </w:r>
        <w:r>
          <w:rPr>
            <w:webHidden/>
          </w:rPr>
          <w:fldChar w:fldCharType="begin"/>
        </w:r>
        <w:r>
          <w:rPr>
            <w:webHidden/>
          </w:rPr>
          <w:instrText xml:space="preserve"> PAGEREF _Toc498357514 \h </w:instrText>
        </w:r>
        <w:r>
          <w:rPr>
            <w:webHidden/>
          </w:rPr>
        </w:r>
        <w:r>
          <w:rPr>
            <w:webHidden/>
          </w:rPr>
          <w:fldChar w:fldCharType="separate"/>
        </w:r>
        <w:r>
          <w:rPr>
            <w:webHidden/>
          </w:rPr>
          <w:t>7</w:t>
        </w:r>
        <w:r>
          <w:rPr>
            <w:webHidden/>
          </w:rPr>
          <w:fldChar w:fldCharType="end"/>
        </w:r>
      </w:hyperlink>
    </w:p>
    <w:p w14:paraId="515469C5" w14:textId="77777777" w:rsidR="001F666D" w:rsidRDefault="001F666D">
      <w:pPr>
        <w:pStyle w:val="TOC1"/>
        <w:rPr>
          <w:rFonts w:asciiTheme="minorHAnsi" w:eastAsiaTheme="minorEastAsia" w:hAnsiTheme="minorHAnsi" w:cstheme="minorBidi"/>
          <w:b w:val="0"/>
          <w:sz w:val="22"/>
          <w:szCs w:val="22"/>
        </w:rPr>
      </w:pPr>
      <w:hyperlink w:anchor="_Toc498357515" w:history="1">
        <w:r w:rsidRPr="00B43A21">
          <w:rPr>
            <w:rStyle w:val="Hyperlink"/>
            <w:rFonts w:cs="Arial"/>
          </w:rPr>
          <w:t>4.    HL7 Messaging</w:t>
        </w:r>
        <w:r>
          <w:rPr>
            <w:webHidden/>
          </w:rPr>
          <w:tab/>
        </w:r>
        <w:r>
          <w:rPr>
            <w:webHidden/>
          </w:rPr>
          <w:fldChar w:fldCharType="begin"/>
        </w:r>
        <w:r>
          <w:rPr>
            <w:webHidden/>
          </w:rPr>
          <w:instrText xml:space="preserve"> PAGEREF _Toc498357515 \h </w:instrText>
        </w:r>
        <w:r>
          <w:rPr>
            <w:webHidden/>
          </w:rPr>
        </w:r>
        <w:r>
          <w:rPr>
            <w:webHidden/>
          </w:rPr>
          <w:fldChar w:fldCharType="separate"/>
        </w:r>
        <w:r>
          <w:rPr>
            <w:webHidden/>
          </w:rPr>
          <w:t>8</w:t>
        </w:r>
        <w:r>
          <w:rPr>
            <w:webHidden/>
          </w:rPr>
          <w:fldChar w:fldCharType="end"/>
        </w:r>
      </w:hyperlink>
    </w:p>
    <w:p w14:paraId="2E6A9B69" w14:textId="77777777" w:rsidR="001F666D" w:rsidRDefault="001F666D">
      <w:pPr>
        <w:pStyle w:val="TOC2"/>
        <w:rPr>
          <w:rFonts w:asciiTheme="minorHAnsi" w:eastAsiaTheme="minorEastAsia" w:hAnsiTheme="minorHAnsi" w:cstheme="minorBidi"/>
          <w:noProof/>
          <w:szCs w:val="22"/>
        </w:rPr>
      </w:pPr>
      <w:hyperlink w:anchor="_Toc498357516" w:history="1">
        <w:r w:rsidRPr="00B43A21">
          <w:rPr>
            <w:rStyle w:val="Hyperlink"/>
            <w:rFonts w:cs="Arial"/>
            <w:noProof/>
          </w:rPr>
          <w:t>4.1 Messaging Format</w:t>
        </w:r>
        <w:r>
          <w:rPr>
            <w:noProof/>
            <w:webHidden/>
          </w:rPr>
          <w:tab/>
        </w:r>
        <w:r>
          <w:rPr>
            <w:noProof/>
            <w:webHidden/>
          </w:rPr>
          <w:fldChar w:fldCharType="begin"/>
        </w:r>
        <w:r>
          <w:rPr>
            <w:noProof/>
            <w:webHidden/>
          </w:rPr>
          <w:instrText xml:space="preserve"> PAGEREF _Toc498357516 \h </w:instrText>
        </w:r>
        <w:r>
          <w:rPr>
            <w:noProof/>
            <w:webHidden/>
          </w:rPr>
        </w:r>
        <w:r>
          <w:rPr>
            <w:noProof/>
            <w:webHidden/>
          </w:rPr>
          <w:fldChar w:fldCharType="separate"/>
        </w:r>
        <w:r>
          <w:rPr>
            <w:noProof/>
            <w:webHidden/>
          </w:rPr>
          <w:t>8</w:t>
        </w:r>
        <w:r>
          <w:rPr>
            <w:noProof/>
            <w:webHidden/>
          </w:rPr>
          <w:fldChar w:fldCharType="end"/>
        </w:r>
      </w:hyperlink>
    </w:p>
    <w:p w14:paraId="4AD8D3C0" w14:textId="77777777" w:rsidR="001F666D" w:rsidRDefault="001F666D">
      <w:pPr>
        <w:pStyle w:val="TOC3"/>
        <w:rPr>
          <w:rFonts w:asciiTheme="minorHAnsi" w:eastAsiaTheme="minorEastAsia" w:hAnsiTheme="minorHAnsi" w:cstheme="minorBidi"/>
          <w:szCs w:val="22"/>
        </w:rPr>
      </w:pPr>
      <w:hyperlink w:anchor="_Toc498357517" w:history="1">
        <w:r w:rsidRPr="00B43A21">
          <w:rPr>
            <w:rStyle w:val="Hyperlink"/>
          </w:rPr>
          <w:t>4.1.1     Segments</w:t>
        </w:r>
        <w:r>
          <w:rPr>
            <w:webHidden/>
          </w:rPr>
          <w:tab/>
        </w:r>
        <w:r>
          <w:rPr>
            <w:webHidden/>
          </w:rPr>
          <w:fldChar w:fldCharType="begin"/>
        </w:r>
        <w:r>
          <w:rPr>
            <w:webHidden/>
          </w:rPr>
          <w:instrText xml:space="preserve"> PAGEREF _Toc498357517 \h </w:instrText>
        </w:r>
        <w:r>
          <w:rPr>
            <w:webHidden/>
          </w:rPr>
        </w:r>
        <w:r>
          <w:rPr>
            <w:webHidden/>
          </w:rPr>
          <w:fldChar w:fldCharType="separate"/>
        </w:r>
        <w:r>
          <w:rPr>
            <w:webHidden/>
          </w:rPr>
          <w:t>8</w:t>
        </w:r>
        <w:r>
          <w:rPr>
            <w:webHidden/>
          </w:rPr>
          <w:fldChar w:fldCharType="end"/>
        </w:r>
      </w:hyperlink>
    </w:p>
    <w:p w14:paraId="7B4046F6" w14:textId="77777777" w:rsidR="001F666D" w:rsidRDefault="001F666D">
      <w:pPr>
        <w:pStyle w:val="TOC3"/>
        <w:rPr>
          <w:rFonts w:asciiTheme="minorHAnsi" w:eastAsiaTheme="minorEastAsia" w:hAnsiTheme="minorHAnsi" w:cstheme="minorBidi"/>
          <w:szCs w:val="22"/>
        </w:rPr>
      </w:pPr>
      <w:hyperlink w:anchor="_Toc498357518" w:history="1">
        <w:r w:rsidRPr="00B43A21">
          <w:rPr>
            <w:rStyle w:val="Hyperlink"/>
          </w:rPr>
          <w:t>4.1</w:t>
        </w:r>
        <w:r w:rsidRPr="00B43A21">
          <w:rPr>
            <w:rStyle w:val="Hyperlink"/>
            <w:i/>
          </w:rPr>
          <w:t>.2</w:t>
        </w:r>
        <w:r w:rsidRPr="00B43A21">
          <w:rPr>
            <w:rStyle w:val="Hyperlink"/>
          </w:rPr>
          <w:t xml:space="preserve">     Messaging Event Types</w:t>
        </w:r>
        <w:r>
          <w:rPr>
            <w:webHidden/>
          </w:rPr>
          <w:tab/>
        </w:r>
        <w:r>
          <w:rPr>
            <w:webHidden/>
          </w:rPr>
          <w:fldChar w:fldCharType="begin"/>
        </w:r>
        <w:r>
          <w:rPr>
            <w:webHidden/>
          </w:rPr>
          <w:instrText xml:space="preserve"> PAGEREF _Toc498357518 \h </w:instrText>
        </w:r>
        <w:r>
          <w:rPr>
            <w:webHidden/>
          </w:rPr>
        </w:r>
        <w:r>
          <w:rPr>
            <w:webHidden/>
          </w:rPr>
          <w:fldChar w:fldCharType="separate"/>
        </w:r>
        <w:r>
          <w:rPr>
            <w:webHidden/>
          </w:rPr>
          <w:t>8</w:t>
        </w:r>
        <w:r>
          <w:rPr>
            <w:webHidden/>
          </w:rPr>
          <w:fldChar w:fldCharType="end"/>
        </w:r>
      </w:hyperlink>
    </w:p>
    <w:p w14:paraId="6BEF3FE1" w14:textId="77777777" w:rsidR="001F666D" w:rsidRDefault="001F666D">
      <w:pPr>
        <w:pStyle w:val="TOC3"/>
        <w:rPr>
          <w:rFonts w:asciiTheme="minorHAnsi" w:eastAsiaTheme="minorEastAsia" w:hAnsiTheme="minorHAnsi" w:cstheme="minorBidi"/>
          <w:szCs w:val="22"/>
        </w:rPr>
      </w:pPr>
      <w:hyperlink w:anchor="_Toc498357519" w:history="1">
        <w:r w:rsidRPr="00B43A21">
          <w:rPr>
            <w:rStyle w:val="Hyperlink"/>
          </w:rPr>
          <w:t>4.1</w:t>
        </w:r>
        <w:r w:rsidRPr="00B43A21">
          <w:rPr>
            <w:rStyle w:val="Hyperlink"/>
            <w:i/>
          </w:rPr>
          <w:t>.</w:t>
        </w:r>
        <w:r w:rsidRPr="00B43A21">
          <w:rPr>
            <w:rStyle w:val="Hyperlink"/>
          </w:rPr>
          <w:t>3    Cloverleaf Configuration Files</w:t>
        </w:r>
        <w:r>
          <w:rPr>
            <w:webHidden/>
          </w:rPr>
          <w:tab/>
        </w:r>
        <w:r>
          <w:rPr>
            <w:webHidden/>
          </w:rPr>
          <w:fldChar w:fldCharType="begin"/>
        </w:r>
        <w:r>
          <w:rPr>
            <w:webHidden/>
          </w:rPr>
          <w:instrText xml:space="preserve"> PAGEREF _Toc498357519 \h </w:instrText>
        </w:r>
        <w:r>
          <w:rPr>
            <w:webHidden/>
          </w:rPr>
        </w:r>
        <w:r>
          <w:rPr>
            <w:webHidden/>
          </w:rPr>
          <w:fldChar w:fldCharType="separate"/>
        </w:r>
        <w:r>
          <w:rPr>
            <w:webHidden/>
          </w:rPr>
          <w:t>8</w:t>
        </w:r>
        <w:r>
          <w:rPr>
            <w:webHidden/>
          </w:rPr>
          <w:fldChar w:fldCharType="end"/>
        </w:r>
      </w:hyperlink>
    </w:p>
    <w:p w14:paraId="547285F6" w14:textId="77777777" w:rsidR="001F666D" w:rsidRDefault="001F666D">
      <w:pPr>
        <w:pStyle w:val="TOC3"/>
        <w:rPr>
          <w:rFonts w:asciiTheme="minorHAnsi" w:eastAsiaTheme="minorEastAsia" w:hAnsiTheme="minorHAnsi" w:cstheme="minorBidi"/>
          <w:szCs w:val="22"/>
        </w:rPr>
      </w:pPr>
      <w:hyperlink w:anchor="_Toc498357520" w:history="1">
        <w:r w:rsidRPr="00B43A21">
          <w:rPr>
            <w:rStyle w:val="Hyperlink"/>
          </w:rPr>
          <w:t>4.1.4    Cloverleaf Site Location</w:t>
        </w:r>
        <w:r>
          <w:rPr>
            <w:webHidden/>
          </w:rPr>
          <w:tab/>
        </w:r>
        <w:r>
          <w:rPr>
            <w:webHidden/>
          </w:rPr>
          <w:fldChar w:fldCharType="begin"/>
        </w:r>
        <w:r>
          <w:rPr>
            <w:webHidden/>
          </w:rPr>
          <w:instrText xml:space="preserve"> PAGEREF _Toc498357520 \h </w:instrText>
        </w:r>
        <w:r>
          <w:rPr>
            <w:webHidden/>
          </w:rPr>
        </w:r>
        <w:r>
          <w:rPr>
            <w:webHidden/>
          </w:rPr>
          <w:fldChar w:fldCharType="separate"/>
        </w:r>
        <w:r>
          <w:rPr>
            <w:webHidden/>
          </w:rPr>
          <w:t>9</w:t>
        </w:r>
        <w:r>
          <w:rPr>
            <w:webHidden/>
          </w:rPr>
          <w:fldChar w:fldCharType="end"/>
        </w:r>
      </w:hyperlink>
    </w:p>
    <w:p w14:paraId="488A0582" w14:textId="77777777" w:rsidR="001F666D" w:rsidRDefault="001F666D">
      <w:pPr>
        <w:pStyle w:val="TOC2"/>
        <w:rPr>
          <w:rFonts w:asciiTheme="minorHAnsi" w:eastAsiaTheme="minorEastAsia" w:hAnsiTheme="minorHAnsi" w:cstheme="minorBidi"/>
          <w:noProof/>
          <w:szCs w:val="22"/>
        </w:rPr>
      </w:pPr>
      <w:hyperlink w:anchor="_Toc498357521" w:history="1">
        <w:r w:rsidRPr="00B43A21">
          <w:rPr>
            <w:rStyle w:val="Hyperlink"/>
            <w:noProof/>
          </w:rPr>
          <w:t>4.2     Data Transformation Requirements – N/A – raw feed</w:t>
        </w:r>
        <w:r>
          <w:rPr>
            <w:noProof/>
            <w:webHidden/>
          </w:rPr>
          <w:tab/>
        </w:r>
        <w:r>
          <w:rPr>
            <w:noProof/>
            <w:webHidden/>
          </w:rPr>
          <w:fldChar w:fldCharType="begin"/>
        </w:r>
        <w:r>
          <w:rPr>
            <w:noProof/>
            <w:webHidden/>
          </w:rPr>
          <w:instrText xml:space="preserve"> PAGEREF _Toc498357521 \h </w:instrText>
        </w:r>
        <w:r>
          <w:rPr>
            <w:noProof/>
            <w:webHidden/>
          </w:rPr>
        </w:r>
        <w:r>
          <w:rPr>
            <w:noProof/>
            <w:webHidden/>
          </w:rPr>
          <w:fldChar w:fldCharType="separate"/>
        </w:r>
        <w:r>
          <w:rPr>
            <w:noProof/>
            <w:webHidden/>
          </w:rPr>
          <w:t>9</w:t>
        </w:r>
        <w:r>
          <w:rPr>
            <w:noProof/>
            <w:webHidden/>
          </w:rPr>
          <w:fldChar w:fldCharType="end"/>
        </w:r>
      </w:hyperlink>
    </w:p>
    <w:p w14:paraId="72022F94" w14:textId="77777777" w:rsidR="001F666D" w:rsidRDefault="001F666D">
      <w:pPr>
        <w:pStyle w:val="TOC2"/>
        <w:rPr>
          <w:rFonts w:asciiTheme="minorHAnsi" w:eastAsiaTheme="minorEastAsia" w:hAnsiTheme="minorHAnsi" w:cstheme="minorBidi"/>
          <w:noProof/>
          <w:szCs w:val="22"/>
        </w:rPr>
      </w:pPr>
      <w:hyperlink w:anchor="_Toc498357522" w:history="1">
        <w:r w:rsidRPr="00B43A21">
          <w:rPr>
            <w:rStyle w:val="Hyperlink"/>
            <w:noProof/>
          </w:rPr>
          <w:t>4.3     Sample Message</w:t>
        </w:r>
        <w:r>
          <w:rPr>
            <w:noProof/>
            <w:webHidden/>
          </w:rPr>
          <w:tab/>
        </w:r>
        <w:r>
          <w:rPr>
            <w:noProof/>
            <w:webHidden/>
          </w:rPr>
          <w:fldChar w:fldCharType="begin"/>
        </w:r>
        <w:r>
          <w:rPr>
            <w:noProof/>
            <w:webHidden/>
          </w:rPr>
          <w:instrText xml:space="preserve"> PAGEREF _Toc498357522 \h </w:instrText>
        </w:r>
        <w:r>
          <w:rPr>
            <w:noProof/>
            <w:webHidden/>
          </w:rPr>
        </w:r>
        <w:r>
          <w:rPr>
            <w:noProof/>
            <w:webHidden/>
          </w:rPr>
          <w:fldChar w:fldCharType="separate"/>
        </w:r>
        <w:r>
          <w:rPr>
            <w:noProof/>
            <w:webHidden/>
          </w:rPr>
          <w:t>12</w:t>
        </w:r>
        <w:r>
          <w:rPr>
            <w:noProof/>
            <w:webHidden/>
          </w:rPr>
          <w:fldChar w:fldCharType="end"/>
        </w:r>
      </w:hyperlink>
    </w:p>
    <w:p w14:paraId="58E83B6C" w14:textId="77777777" w:rsidR="001F666D" w:rsidRDefault="001F666D">
      <w:pPr>
        <w:pStyle w:val="TOC1"/>
        <w:rPr>
          <w:rFonts w:asciiTheme="minorHAnsi" w:eastAsiaTheme="minorEastAsia" w:hAnsiTheme="minorHAnsi" w:cstheme="minorBidi"/>
          <w:b w:val="0"/>
          <w:sz w:val="22"/>
          <w:szCs w:val="22"/>
        </w:rPr>
      </w:pPr>
      <w:hyperlink w:anchor="_Toc498357523" w:history="1">
        <w:r w:rsidRPr="00B43A21">
          <w:rPr>
            <w:rStyle w:val="Hyperlink"/>
            <w:rFonts w:cs="Arial"/>
          </w:rPr>
          <w:t>5. Testing</w:t>
        </w:r>
        <w:r>
          <w:rPr>
            <w:webHidden/>
          </w:rPr>
          <w:tab/>
        </w:r>
        <w:r>
          <w:rPr>
            <w:webHidden/>
          </w:rPr>
          <w:fldChar w:fldCharType="begin"/>
        </w:r>
        <w:r>
          <w:rPr>
            <w:webHidden/>
          </w:rPr>
          <w:instrText xml:space="preserve"> PAGEREF _Toc498357523 \h </w:instrText>
        </w:r>
        <w:r>
          <w:rPr>
            <w:webHidden/>
          </w:rPr>
        </w:r>
        <w:r>
          <w:rPr>
            <w:webHidden/>
          </w:rPr>
          <w:fldChar w:fldCharType="separate"/>
        </w:r>
        <w:r>
          <w:rPr>
            <w:webHidden/>
          </w:rPr>
          <w:t>16</w:t>
        </w:r>
        <w:r>
          <w:rPr>
            <w:webHidden/>
          </w:rPr>
          <w:fldChar w:fldCharType="end"/>
        </w:r>
      </w:hyperlink>
    </w:p>
    <w:p w14:paraId="603C8569" w14:textId="77777777" w:rsidR="001F666D" w:rsidRDefault="001F666D">
      <w:pPr>
        <w:pStyle w:val="TOC2"/>
        <w:rPr>
          <w:rFonts w:asciiTheme="minorHAnsi" w:eastAsiaTheme="minorEastAsia" w:hAnsiTheme="minorHAnsi" w:cstheme="minorBidi"/>
          <w:noProof/>
          <w:szCs w:val="22"/>
        </w:rPr>
      </w:pPr>
      <w:hyperlink w:anchor="_Toc498357524" w:history="1">
        <w:r w:rsidRPr="00B43A21">
          <w:rPr>
            <w:rStyle w:val="Hyperlink"/>
            <w:noProof/>
          </w:rPr>
          <w:t>5.1.    Unit Testing Scenarios</w:t>
        </w:r>
        <w:r>
          <w:rPr>
            <w:noProof/>
            <w:webHidden/>
          </w:rPr>
          <w:tab/>
        </w:r>
        <w:r>
          <w:rPr>
            <w:noProof/>
            <w:webHidden/>
          </w:rPr>
          <w:fldChar w:fldCharType="begin"/>
        </w:r>
        <w:r>
          <w:rPr>
            <w:noProof/>
            <w:webHidden/>
          </w:rPr>
          <w:instrText xml:space="preserve"> PAGEREF _Toc498357524 \h </w:instrText>
        </w:r>
        <w:r>
          <w:rPr>
            <w:noProof/>
            <w:webHidden/>
          </w:rPr>
        </w:r>
        <w:r>
          <w:rPr>
            <w:noProof/>
            <w:webHidden/>
          </w:rPr>
          <w:fldChar w:fldCharType="separate"/>
        </w:r>
        <w:r>
          <w:rPr>
            <w:noProof/>
            <w:webHidden/>
          </w:rPr>
          <w:t>16</w:t>
        </w:r>
        <w:r>
          <w:rPr>
            <w:noProof/>
            <w:webHidden/>
          </w:rPr>
          <w:fldChar w:fldCharType="end"/>
        </w:r>
      </w:hyperlink>
    </w:p>
    <w:p w14:paraId="0CD6EB8F" w14:textId="77777777" w:rsidR="001F666D" w:rsidRDefault="001F666D">
      <w:pPr>
        <w:pStyle w:val="TOC2"/>
        <w:rPr>
          <w:rFonts w:asciiTheme="minorHAnsi" w:eastAsiaTheme="minorEastAsia" w:hAnsiTheme="minorHAnsi" w:cstheme="minorBidi"/>
          <w:noProof/>
          <w:szCs w:val="22"/>
        </w:rPr>
      </w:pPr>
      <w:hyperlink w:anchor="_Toc498357525" w:history="1">
        <w:r w:rsidRPr="00B43A21">
          <w:rPr>
            <w:rStyle w:val="Hyperlink"/>
            <w:noProof/>
          </w:rPr>
          <w:t>5.2    Integrated Testing Scenarios</w:t>
        </w:r>
        <w:r>
          <w:rPr>
            <w:noProof/>
            <w:webHidden/>
          </w:rPr>
          <w:tab/>
        </w:r>
        <w:r>
          <w:rPr>
            <w:noProof/>
            <w:webHidden/>
          </w:rPr>
          <w:fldChar w:fldCharType="begin"/>
        </w:r>
        <w:r>
          <w:rPr>
            <w:noProof/>
            <w:webHidden/>
          </w:rPr>
          <w:instrText xml:space="preserve"> PAGEREF _Toc498357525 \h </w:instrText>
        </w:r>
        <w:r>
          <w:rPr>
            <w:noProof/>
            <w:webHidden/>
          </w:rPr>
        </w:r>
        <w:r>
          <w:rPr>
            <w:noProof/>
            <w:webHidden/>
          </w:rPr>
          <w:fldChar w:fldCharType="separate"/>
        </w:r>
        <w:r>
          <w:rPr>
            <w:noProof/>
            <w:webHidden/>
          </w:rPr>
          <w:t>16</w:t>
        </w:r>
        <w:r>
          <w:rPr>
            <w:noProof/>
            <w:webHidden/>
          </w:rPr>
          <w:fldChar w:fldCharType="end"/>
        </w:r>
      </w:hyperlink>
    </w:p>
    <w:p w14:paraId="2C177B55" w14:textId="77777777" w:rsidR="001F666D" w:rsidRDefault="001F666D">
      <w:pPr>
        <w:pStyle w:val="TOC2"/>
        <w:rPr>
          <w:rFonts w:asciiTheme="minorHAnsi" w:eastAsiaTheme="minorEastAsia" w:hAnsiTheme="minorHAnsi" w:cstheme="minorBidi"/>
          <w:noProof/>
          <w:szCs w:val="22"/>
        </w:rPr>
      </w:pPr>
      <w:hyperlink w:anchor="_Toc498357526" w:history="1">
        <w:r w:rsidRPr="00B43A21">
          <w:rPr>
            <w:rStyle w:val="Hyperlink"/>
            <w:rFonts w:cs="Arial"/>
            <w:noProof/>
          </w:rPr>
          <w:t>5.3    Testing Approvals</w:t>
        </w:r>
        <w:r>
          <w:rPr>
            <w:noProof/>
            <w:webHidden/>
          </w:rPr>
          <w:tab/>
        </w:r>
        <w:r>
          <w:rPr>
            <w:noProof/>
            <w:webHidden/>
          </w:rPr>
          <w:fldChar w:fldCharType="begin"/>
        </w:r>
        <w:r>
          <w:rPr>
            <w:noProof/>
            <w:webHidden/>
          </w:rPr>
          <w:instrText xml:space="preserve"> PAGEREF _Toc498357526 \h </w:instrText>
        </w:r>
        <w:r>
          <w:rPr>
            <w:noProof/>
            <w:webHidden/>
          </w:rPr>
        </w:r>
        <w:r>
          <w:rPr>
            <w:noProof/>
            <w:webHidden/>
          </w:rPr>
          <w:fldChar w:fldCharType="separate"/>
        </w:r>
        <w:r>
          <w:rPr>
            <w:noProof/>
            <w:webHidden/>
          </w:rPr>
          <w:t>17</w:t>
        </w:r>
        <w:r>
          <w:rPr>
            <w:noProof/>
            <w:webHidden/>
          </w:rPr>
          <w:fldChar w:fldCharType="end"/>
        </w:r>
      </w:hyperlink>
    </w:p>
    <w:p w14:paraId="1BE33011" w14:textId="77777777" w:rsidR="001F666D" w:rsidRDefault="001F666D">
      <w:pPr>
        <w:pStyle w:val="TOC2"/>
        <w:rPr>
          <w:rFonts w:asciiTheme="minorHAnsi" w:eastAsiaTheme="minorEastAsia" w:hAnsiTheme="minorHAnsi" w:cstheme="minorBidi"/>
          <w:noProof/>
          <w:szCs w:val="22"/>
        </w:rPr>
      </w:pPr>
      <w:hyperlink w:anchor="_Toc498357527" w:history="1">
        <w:r w:rsidRPr="00B43A21">
          <w:rPr>
            <w:rStyle w:val="Hyperlink"/>
            <w:rFonts w:cs="Arial"/>
            <w:noProof/>
          </w:rPr>
          <w:t>5.4    Piloting</w:t>
        </w:r>
        <w:r>
          <w:rPr>
            <w:noProof/>
            <w:webHidden/>
          </w:rPr>
          <w:tab/>
        </w:r>
        <w:r>
          <w:rPr>
            <w:noProof/>
            <w:webHidden/>
          </w:rPr>
          <w:fldChar w:fldCharType="begin"/>
        </w:r>
        <w:r>
          <w:rPr>
            <w:noProof/>
            <w:webHidden/>
          </w:rPr>
          <w:instrText xml:space="preserve"> PAGEREF _Toc498357527 \h </w:instrText>
        </w:r>
        <w:r>
          <w:rPr>
            <w:noProof/>
            <w:webHidden/>
          </w:rPr>
        </w:r>
        <w:r>
          <w:rPr>
            <w:noProof/>
            <w:webHidden/>
          </w:rPr>
          <w:fldChar w:fldCharType="separate"/>
        </w:r>
        <w:r>
          <w:rPr>
            <w:noProof/>
            <w:webHidden/>
          </w:rPr>
          <w:t>17</w:t>
        </w:r>
        <w:r>
          <w:rPr>
            <w:noProof/>
            <w:webHidden/>
          </w:rPr>
          <w:fldChar w:fldCharType="end"/>
        </w:r>
      </w:hyperlink>
    </w:p>
    <w:p w14:paraId="75B7BAE3" w14:textId="77777777" w:rsidR="001F666D" w:rsidRDefault="001F666D">
      <w:pPr>
        <w:pStyle w:val="TOC2"/>
        <w:rPr>
          <w:rFonts w:asciiTheme="minorHAnsi" w:eastAsiaTheme="minorEastAsia" w:hAnsiTheme="minorHAnsi" w:cstheme="minorBidi"/>
          <w:noProof/>
          <w:szCs w:val="22"/>
        </w:rPr>
      </w:pPr>
      <w:hyperlink w:anchor="_Toc498357528" w:history="1">
        <w:r w:rsidRPr="00B43A21">
          <w:rPr>
            <w:rStyle w:val="Hyperlink"/>
            <w:rFonts w:cs="Arial"/>
            <w:noProof/>
          </w:rPr>
          <w:t>5.5    Approvals</w:t>
        </w:r>
        <w:r>
          <w:rPr>
            <w:noProof/>
            <w:webHidden/>
          </w:rPr>
          <w:tab/>
        </w:r>
        <w:r>
          <w:rPr>
            <w:noProof/>
            <w:webHidden/>
          </w:rPr>
          <w:fldChar w:fldCharType="begin"/>
        </w:r>
        <w:r>
          <w:rPr>
            <w:noProof/>
            <w:webHidden/>
          </w:rPr>
          <w:instrText xml:space="preserve"> PAGEREF _Toc498357528 \h </w:instrText>
        </w:r>
        <w:r>
          <w:rPr>
            <w:noProof/>
            <w:webHidden/>
          </w:rPr>
        </w:r>
        <w:r>
          <w:rPr>
            <w:noProof/>
            <w:webHidden/>
          </w:rPr>
          <w:fldChar w:fldCharType="separate"/>
        </w:r>
        <w:r>
          <w:rPr>
            <w:noProof/>
            <w:webHidden/>
          </w:rPr>
          <w:t>17</w:t>
        </w:r>
        <w:r>
          <w:rPr>
            <w:noProof/>
            <w:webHidden/>
          </w:rPr>
          <w:fldChar w:fldCharType="end"/>
        </w:r>
      </w:hyperlink>
    </w:p>
    <w:p w14:paraId="248997F1" w14:textId="77777777" w:rsidR="001F666D" w:rsidRDefault="001F666D">
      <w:pPr>
        <w:pStyle w:val="TOC1"/>
        <w:rPr>
          <w:rFonts w:asciiTheme="minorHAnsi" w:eastAsiaTheme="minorEastAsia" w:hAnsiTheme="minorHAnsi" w:cstheme="minorBidi"/>
          <w:b w:val="0"/>
          <w:sz w:val="22"/>
          <w:szCs w:val="22"/>
        </w:rPr>
      </w:pPr>
      <w:hyperlink w:anchor="_Toc498357529" w:history="1">
        <w:r w:rsidRPr="00B43A21">
          <w:rPr>
            <w:rStyle w:val="Hyperlink"/>
            <w:rFonts w:cs="Arial"/>
          </w:rPr>
          <w:t>6.    Deployment / Implementation Model</w:t>
        </w:r>
        <w:r>
          <w:rPr>
            <w:webHidden/>
          </w:rPr>
          <w:tab/>
        </w:r>
        <w:r>
          <w:rPr>
            <w:webHidden/>
          </w:rPr>
          <w:fldChar w:fldCharType="begin"/>
        </w:r>
        <w:r>
          <w:rPr>
            <w:webHidden/>
          </w:rPr>
          <w:instrText xml:space="preserve"> PAGEREF _Toc498357529 \h </w:instrText>
        </w:r>
        <w:r>
          <w:rPr>
            <w:webHidden/>
          </w:rPr>
        </w:r>
        <w:r>
          <w:rPr>
            <w:webHidden/>
          </w:rPr>
          <w:fldChar w:fldCharType="separate"/>
        </w:r>
        <w:r>
          <w:rPr>
            <w:webHidden/>
          </w:rPr>
          <w:t>17</w:t>
        </w:r>
        <w:r>
          <w:rPr>
            <w:webHidden/>
          </w:rPr>
          <w:fldChar w:fldCharType="end"/>
        </w:r>
      </w:hyperlink>
    </w:p>
    <w:p w14:paraId="4D96CD98" w14:textId="77777777" w:rsidR="001F666D" w:rsidRDefault="001F666D">
      <w:pPr>
        <w:pStyle w:val="TOC2"/>
        <w:rPr>
          <w:rFonts w:asciiTheme="minorHAnsi" w:eastAsiaTheme="minorEastAsia" w:hAnsiTheme="minorHAnsi" w:cstheme="minorBidi"/>
          <w:noProof/>
          <w:szCs w:val="22"/>
        </w:rPr>
      </w:pPr>
      <w:hyperlink w:anchor="_Toc498357530" w:history="1">
        <w:r w:rsidRPr="00B43A21">
          <w:rPr>
            <w:rStyle w:val="Hyperlink"/>
            <w:rFonts w:cs="Arial"/>
            <w:noProof/>
          </w:rPr>
          <w:t>6.1    Alerts</w:t>
        </w:r>
        <w:r>
          <w:rPr>
            <w:noProof/>
            <w:webHidden/>
          </w:rPr>
          <w:tab/>
        </w:r>
        <w:r>
          <w:rPr>
            <w:noProof/>
            <w:webHidden/>
          </w:rPr>
          <w:fldChar w:fldCharType="begin"/>
        </w:r>
        <w:r>
          <w:rPr>
            <w:noProof/>
            <w:webHidden/>
          </w:rPr>
          <w:instrText xml:space="preserve"> PAGEREF _Toc498357530 \h </w:instrText>
        </w:r>
        <w:r>
          <w:rPr>
            <w:noProof/>
            <w:webHidden/>
          </w:rPr>
        </w:r>
        <w:r>
          <w:rPr>
            <w:noProof/>
            <w:webHidden/>
          </w:rPr>
          <w:fldChar w:fldCharType="separate"/>
        </w:r>
        <w:r>
          <w:rPr>
            <w:noProof/>
            <w:webHidden/>
          </w:rPr>
          <w:t>18</w:t>
        </w:r>
        <w:r>
          <w:rPr>
            <w:noProof/>
            <w:webHidden/>
          </w:rPr>
          <w:fldChar w:fldCharType="end"/>
        </w:r>
      </w:hyperlink>
    </w:p>
    <w:p w14:paraId="2D5A2047" w14:textId="77777777" w:rsidR="001F666D" w:rsidRDefault="001F666D">
      <w:pPr>
        <w:pStyle w:val="TOC1"/>
        <w:rPr>
          <w:rFonts w:asciiTheme="minorHAnsi" w:eastAsiaTheme="minorEastAsia" w:hAnsiTheme="minorHAnsi" w:cstheme="minorBidi"/>
          <w:b w:val="0"/>
          <w:sz w:val="22"/>
          <w:szCs w:val="22"/>
        </w:rPr>
      </w:pPr>
      <w:hyperlink w:anchor="_Toc498357531" w:history="1">
        <w:r w:rsidRPr="00B43A21">
          <w:rPr>
            <w:rStyle w:val="Hyperlink"/>
            <w:rFonts w:cs="Arial"/>
          </w:rPr>
          <w:t>Appendix A: Risks and Concerns</w:t>
        </w:r>
        <w:r>
          <w:rPr>
            <w:webHidden/>
          </w:rPr>
          <w:tab/>
        </w:r>
        <w:r>
          <w:rPr>
            <w:webHidden/>
          </w:rPr>
          <w:fldChar w:fldCharType="begin"/>
        </w:r>
        <w:r>
          <w:rPr>
            <w:webHidden/>
          </w:rPr>
          <w:instrText xml:space="preserve"> PAGEREF _Toc498357531 \h </w:instrText>
        </w:r>
        <w:r>
          <w:rPr>
            <w:webHidden/>
          </w:rPr>
        </w:r>
        <w:r>
          <w:rPr>
            <w:webHidden/>
          </w:rPr>
          <w:fldChar w:fldCharType="separate"/>
        </w:r>
        <w:r>
          <w:rPr>
            <w:webHidden/>
          </w:rPr>
          <w:t>18</w:t>
        </w:r>
        <w:r>
          <w:rPr>
            <w:webHidden/>
          </w:rPr>
          <w:fldChar w:fldCharType="end"/>
        </w:r>
      </w:hyperlink>
    </w:p>
    <w:p w14:paraId="75951862" w14:textId="77777777" w:rsidR="001F666D" w:rsidRDefault="001F666D">
      <w:pPr>
        <w:pStyle w:val="TOC1"/>
        <w:rPr>
          <w:rFonts w:asciiTheme="minorHAnsi" w:eastAsiaTheme="minorEastAsia" w:hAnsiTheme="minorHAnsi" w:cstheme="minorBidi"/>
          <w:b w:val="0"/>
          <w:sz w:val="22"/>
          <w:szCs w:val="22"/>
        </w:rPr>
      </w:pPr>
      <w:hyperlink w:anchor="_Toc498357532" w:history="1">
        <w:r w:rsidRPr="00B43A21">
          <w:rPr>
            <w:rStyle w:val="Hyperlink"/>
            <w:rFonts w:cs="Arial"/>
          </w:rPr>
          <w:t>Appendix B: Issues List</w:t>
        </w:r>
        <w:r>
          <w:rPr>
            <w:webHidden/>
          </w:rPr>
          <w:tab/>
        </w:r>
        <w:r>
          <w:rPr>
            <w:webHidden/>
          </w:rPr>
          <w:fldChar w:fldCharType="begin"/>
        </w:r>
        <w:r>
          <w:rPr>
            <w:webHidden/>
          </w:rPr>
          <w:instrText xml:space="preserve"> PAGEREF _Toc498357532 \h </w:instrText>
        </w:r>
        <w:r>
          <w:rPr>
            <w:webHidden/>
          </w:rPr>
        </w:r>
        <w:r>
          <w:rPr>
            <w:webHidden/>
          </w:rPr>
          <w:fldChar w:fldCharType="separate"/>
        </w:r>
        <w:r>
          <w:rPr>
            <w:webHidden/>
          </w:rPr>
          <w:t>18</w:t>
        </w:r>
        <w:r>
          <w:rPr>
            <w:webHidden/>
          </w:rPr>
          <w:fldChar w:fldCharType="end"/>
        </w:r>
      </w:hyperlink>
    </w:p>
    <w:p w14:paraId="7944396D" w14:textId="77777777"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7944396E" w14:textId="77777777" w:rsidR="00320263" w:rsidRPr="006332F2" w:rsidRDefault="00CF2307" w:rsidP="006332F2">
      <w:pPr>
        <w:pStyle w:val="Heading1"/>
        <w:rPr>
          <w:b/>
        </w:rPr>
      </w:pPr>
      <w:r w:rsidRPr="00CF2307">
        <w:rPr>
          <w:noProof/>
        </w:rPr>
        <w:br w:type="page"/>
      </w:r>
      <w:bookmarkStart w:id="1" w:name="_Toc498357493"/>
      <w:r w:rsidR="00320263" w:rsidRPr="006332F2">
        <w:rPr>
          <w:b/>
          <w:color w:val="548DD4" w:themeColor="text2" w:themeTint="99"/>
        </w:rPr>
        <w:lastRenderedPageBreak/>
        <w:t>Document Control</w:t>
      </w:r>
      <w:bookmarkEnd w:id="1"/>
    </w:p>
    <w:p w14:paraId="7944396F" w14:textId="77777777" w:rsidR="00004732" w:rsidRPr="00A65859" w:rsidRDefault="00004732" w:rsidP="00004732">
      <w:pPr>
        <w:pStyle w:val="Heading2"/>
        <w:rPr>
          <w:rFonts w:asciiTheme="minorHAnsi" w:hAnsiTheme="minorHAnsi" w:cs="Arial"/>
          <w:sz w:val="36"/>
          <w:szCs w:val="36"/>
        </w:rPr>
      </w:pPr>
      <w:bookmarkStart w:id="2" w:name="_Toc366154246"/>
      <w:bookmarkStart w:id="3" w:name="_Toc498357494"/>
      <w:r w:rsidRPr="008B2A24">
        <w:rPr>
          <w:rFonts w:asciiTheme="minorHAnsi" w:hAnsiTheme="minorHAnsi" w:cs="Arial"/>
          <w:i w:val="0"/>
          <w:color w:val="0070C0"/>
          <w:sz w:val="36"/>
          <w:szCs w:val="36"/>
        </w:rPr>
        <w:t>Resources</w:t>
      </w:r>
      <w:bookmarkEnd w:id="2"/>
      <w:bookmarkEnd w:id="3"/>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4919"/>
        <w:gridCol w:w="3407"/>
      </w:tblGrid>
      <w:tr w:rsidR="00004732" w:rsidRPr="00FB14A7" w14:paraId="79443973" w14:textId="77777777" w:rsidTr="00C45B3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9443970"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4889"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9443971"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362"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9443972"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79443977" w14:textId="77777777" w:rsidTr="00E16825">
        <w:trPr>
          <w:trHeight w:val="324"/>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9443974" w14:textId="77777777" w:rsidR="00004732" w:rsidRPr="00FB14A7" w:rsidRDefault="00DF78B3"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Pollard, Michael</w:t>
            </w:r>
          </w:p>
        </w:tc>
        <w:tc>
          <w:tcPr>
            <w:tcW w:w="4889" w:type="dxa"/>
            <w:tcBorders>
              <w:top w:val="outset" w:sz="6" w:space="0" w:color="auto"/>
              <w:left w:val="outset" w:sz="6" w:space="0" w:color="auto"/>
              <w:bottom w:val="outset" w:sz="6" w:space="0" w:color="auto"/>
              <w:right w:val="outset" w:sz="6" w:space="0" w:color="auto"/>
            </w:tcBorders>
            <w:vAlign w:val="center"/>
          </w:tcPr>
          <w:p w14:paraId="79443975" w14:textId="77777777" w:rsidR="00004732" w:rsidRPr="00FB14A7" w:rsidRDefault="00DF78B3"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IS Project Manager</w:t>
            </w:r>
          </w:p>
        </w:tc>
        <w:tc>
          <w:tcPr>
            <w:tcW w:w="3362" w:type="dxa"/>
            <w:tcBorders>
              <w:top w:val="outset" w:sz="6" w:space="0" w:color="auto"/>
              <w:left w:val="outset" w:sz="6" w:space="0" w:color="auto"/>
              <w:bottom w:val="outset" w:sz="6" w:space="0" w:color="auto"/>
              <w:right w:val="outset" w:sz="6" w:space="0" w:color="auto"/>
            </w:tcBorders>
            <w:vAlign w:val="center"/>
          </w:tcPr>
          <w:p w14:paraId="79443976" w14:textId="77777777" w:rsidR="00DF78B3" w:rsidRPr="00FB14A7" w:rsidRDefault="001F666D" w:rsidP="00DF78B3">
            <w:pPr>
              <w:spacing w:after="0" w:line="240" w:lineRule="auto"/>
              <w:rPr>
                <w:rFonts w:asciiTheme="minorHAnsi" w:eastAsia="Times New Roman" w:hAnsiTheme="minorHAnsi" w:cs="Arial"/>
                <w:color w:val="000000"/>
                <w:sz w:val="22"/>
              </w:rPr>
            </w:pPr>
            <w:hyperlink r:id="rId12" w:history="1">
              <w:r w:rsidR="00DF78B3" w:rsidRPr="00594F04">
                <w:rPr>
                  <w:rStyle w:val="Hyperlink"/>
                  <w:rFonts w:asciiTheme="minorHAnsi" w:eastAsia="Times New Roman" w:hAnsiTheme="minorHAnsi" w:cs="Arial"/>
                  <w:sz w:val="22"/>
                </w:rPr>
                <w:t>Michael.pollard@baycare.org</w:t>
              </w:r>
            </w:hyperlink>
          </w:p>
        </w:tc>
      </w:tr>
      <w:tr w:rsidR="00004732" w:rsidRPr="00FB14A7" w14:paraId="7944397B" w14:textId="77777777" w:rsidTr="00C45B31">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9443978" w14:textId="77777777" w:rsidR="00004732" w:rsidRPr="00FB14A7" w:rsidRDefault="00DF78B3"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Allison, Rich</w:t>
            </w:r>
          </w:p>
        </w:tc>
        <w:tc>
          <w:tcPr>
            <w:tcW w:w="4889" w:type="dxa"/>
            <w:tcBorders>
              <w:top w:val="outset" w:sz="6" w:space="0" w:color="auto"/>
              <w:left w:val="outset" w:sz="6" w:space="0" w:color="auto"/>
              <w:bottom w:val="outset" w:sz="6" w:space="0" w:color="auto"/>
              <w:right w:val="outset" w:sz="6" w:space="0" w:color="auto"/>
            </w:tcBorders>
            <w:vAlign w:val="center"/>
          </w:tcPr>
          <w:p w14:paraId="79443979" w14:textId="021FA931" w:rsidR="00004732" w:rsidRPr="00FB14A7" w:rsidRDefault="00DF78B3"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IS Integration Analyst, SR</w:t>
            </w:r>
            <w:r w:rsidR="00BC4C03">
              <w:rPr>
                <w:rFonts w:asciiTheme="minorHAnsi" w:eastAsia="Times New Roman" w:hAnsiTheme="minorHAnsi" w:cs="Arial"/>
                <w:color w:val="000000"/>
                <w:sz w:val="22"/>
              </w:rPr>
              <w:t xml:space="preserve"> - Cloverleaf</w:t>
            </w:r>
          </w:p>
        </w:tc>
        <w:tc>
          <w:tcPr>
            <w:tcW w:w="3362" w:type="dxa"/>
            <w:tcBorders>
              <w:top w:val="outset" w:sz="6" w:space="0" w:color="auto"/>
              <w:left w:val="outset" w:sz="6" w:space="0" w:color="auto"/>
              <w:bottom w:val="outset" w:sz="6" w:space="0" w:color="auto"/>
              <w:right w:val="outset" w:sz="6" w:space="0" w:color="auto"/>
            </w:tcBorders>
            <w:vAlign w:val="center"/>
          </w:tcPr>
          <w:p w14:paraId="7944397A" w14:textId="77777777" w:rsidR="00DF78B3" w:rsidRPr="00FB14A7" w:rsidRDefault="001F666D" w:rsidP="00DF78B3">
            <w:pPr>
              <w:spacing w:after="0" w:line="240" w:lineRule="auto"/>
              <w:rPr>
                <w:rFonts w:asciiTheme="minorHAnsi" w:eastAsia="Times New Roman" w:hAnsiTheme="minorHAnsi" w:cs="Arial"/>
                <w:color w:val="000000"/>
                <w:sz w:val="22"/>
              </w:rPr>
            </w:pPr>
            <w:hyperlink r:id="rId13" w:history="1">
              <w:r w:rsidR="00DF78B3" w:rsidRPr="00594F04">
                <w:rPr>
                  <w:rStyle w:val="Hyperlink"/>
                  <w:rFonts w:asciiTheme="minorHAnsi" w:eastAsia="Times New Roman" w:hAnsiTheme="minorHAnsi" w:cs="Arial"/>
                  <w:sz w:val="22"/>
                </w:rPr>
                <w:t>Rich.allison@baycare.org</w:t>
              </w:r>
            </w:hyperlink>
          </w:p>
        </w:tc>
      </w:tr>
      <w:tr w:rsidR="00004732" w:rsidRPr="00FB14A7" w14:paraId="7944397F" w14:textId="77777777" w:rsidTr="00C45B31">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944397C" w14:textId="77777777" w:rsidR="00004732" w:rsidRPr="00FB14A7" w:rsidRDefault="00DF78B3"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Torres, Adolph</w:t>
            </w:r>
          </w:p>
        </w:tc>
        <w:tc>
          <w:tcPr>
            <w:tcW w:w="4889" w:type="dxa"/>
            <w:tcBorders>
              <w:top w:val="outset" w:sz="6" w:space="0" w:color="auto"/>
              <w:left w:val="outset" w:sz="6" w:space="0" w:color="auto"/>
              <w:bottom w:val="outset" w:sz="6" w:space="0" w:color="auto"/>
              <w:right w:val="outset" w:sz="6" w:space="0" w:color="auto"/>
            </w:tcBorders>
            <w:vAlign w:val="center"/>
          </w:tcPr>
          <w:p w14:paraId="7944397D" w14:textId="77777777" w:rsidR="00004732" w:rsidRPr="00FB14A7" w:rsidRDefault="00DF78B3"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Software Engineer</w:t>
            </w:r>
          </w:p>
        </w:tc>
        <w:tc>
          <w:tcPr>
            <w:tcW w:w="3362" w:type="dxa"/>
            <w:tcBorders>
              <w:top w:val="outset" w:sz="6" w:space="0" w:color="auto"/>
              <w:left w:val="outset" w:sz="6" w:space="0" w:color="auto"/>
              <w:bottom w:val="outset" w:sz="6" w:space="0" w:color="auto"/>
              <w:right w:val="outset" w:sz="6" w:space="0" w:color="auto"/>
            </w:tcBorders>
            <w:vAlign w:val="center"/>
          </w:tcPr>
          <w:p w14:paraId="7944397E" w14:textId="77777777" w:rsidR="00DF78B3" w:rsidRPr="00FB14A7" w:rsidRDefault="001F666D" w:rsidP="00DF78B3">
            <w:pPr>
              <w:spacing w:after="0" w:line="240" w:lineRule="auto"/>
              <w:rPr>
                <w:rFonts w:asciiTheme="minorHAnsi" w:eastAsia="Times New Roman" w:hAnsiTheme="minorHAnsi" w:cs="Arial"/>
                <w:color w:val="000000"/>
                <w:sz w:val="22"/>
              </w:rPr>
            </w:pPr>
            <w:hyperlink r:id="rId14" w:history="1">
              <w:r w:rsidR="00DF78B3" w:rsidRPr="00594F04">
                <w:rPr>
                  <w:rStyle w:val="Hyperlink"/>
                  <w:rFonts w:asciiTheme="minorHAnsi" w:eastAsia="Times New Roman" w:hAnsiTheme="minorHAnsi" w:cs="Arial"/>
                  <w:sz w:val="22"/>
                </w:rPr>
                <w:t>Adolph.torres@baycare.org</w:t>
              </w:r>
            </w:hyperlink>
          </w:p>
        </w:tc>
      </w:tr>
      <w:tr w:rsidR="00004732" w:rsidRPr="00FB14A7" w14:paraId="79443983" w14:textId="77777777" w:rsidTr="00C45B3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9443980" w14:textId="77777777" w:rsidR="00004732" w:rsidRPr="00FB14A7" w:rsidRDefault="00C45B31"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Skelton, Sarah</w:t>
            </w:r>
          </w:p>
        </w:tc>
        <w:tc>
          <w:tcPr>
            <w:tcW w:w="4889" w:type="dxa"/>
            <w:tcBorders>
              <w:top w:val="outset" w:sz="6" w:space="0" w:color="auto"/>
              <w:left w:val="outset" w:sz="6" w:space="0" w:color="auto"/>
              <w:bottom w:val="outset" w:sz="6" w:space="0" w:color="auto"/>
              <w:right w:val="outset" w:sz="6" w:space="0" w:color="auto"/>
            </w:tcBorders>
            <w:vAlign w:val="center"/>
          </w:tcPr>
          <w:p w14:paraId="79443981" w14:textId="77777777" w:rsidR="00004732" w:rsidRPr="00FB14A7" w:rsidRDefault="00C45B31"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VP Product Management – Population Health</w:t>
            </w:r>
          </w:p>
        </w:tc>
        <w:tc>
          <w:tcPr>
            <w:tcW w:w="3362" w:type="dxa"/>
            <w:tcBorders>
              <w:top w:val="outset" w:sz="6" w:space="0" w:color="auto"/>
              <w:left w:val="outset" w:sz="6" w:space="0" w:color="auto"/>
              <w:bottom w:val="outset" w:sz="6" w:space="0" w:color="auto"/>
              <w:right w:val="outset" w:sz="6" w:space="0" w:color="auto"/>
            </w:tcBorders>
            <w:vAlign w:val="center"/>
          </w:tcPr>
          <w:p w14:paraId="79443982" w14:textId="77777777" w:rsidR="00C45B31" w:rsidRPr="00FB14A7" w:rsidRDefault="001F666D" w:rsidP="00C45B31">
            <w:pPr>
              <w:spacing w:after="0" w:line="240" w:lineRule="auto"/>
              <w:rPr>
                <w:rFonts w:asciiTheme="minorHAnsi" w:eastAsia="Times New Roman" w:hAnsiTheme="minorHAnsi" w:cs="Arial"/>
                <w:color w:val="000000"/>
                <w:sz w:val="22"/>
              </w:rPr>
            </w:pPr>
            <w:hyperlink r:id="rId15" w:history="1">
              <w:r w:rsidR="00C45B31" w:rsidRPr="00594F04">
                <w:rPr>
                  <w:rStyle w:val="Hyperlink"/>
                  <w:rFonts w:asciiTheme="minorHAnsi" w:eastAsia="Times New Roman" w:hAnsiTheme="minorHAnsi" w:cs="Arial"/>
                  <w:sz w:val="22"/>
                </w:rPr>
                <w:t>Sarah.skelton@uniphyhealth.com</w:t>
              </w:r>
            </w:hyperlink>
          </w:p>
        </w:tc>
      </w:tr>
      <w:tr w:rsidR="00004732" w:rsidRPr="00FB14A7" w14:paraId="79443987" w14:textId="77777777" w:rsidTr="00C45B3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9443984" w14:textId="77777777" w:rsidR="00004732" w:rsidRPr="00FB14A7" w:rsidRDefault="00C45B31"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Pacek, Tim</w:t>
            </w:r>
          </w:p>
        </w:tc>
        <w:tc>
          <w:tcPr>
            <w:tcW w:w="4889" w:type="dxa"/>
            <w:tcBorders>
              <w:top w:val="outset" w:sz="6" w:space="0" w:color="auto"/>
              <w:left w:val="outset" w:sz="6" w:space="0" w:color="auto"/>
              <w:bottom w:val="outset" w:sz="6" w:space="0" w:color="auto"/>
              <w:right w:val="outset" w:sz="6" w:space="0" w:color="auto"/>
            </w:tcBorders>
            <w:vAlign w:val="center"/>
          </w:tcPr>
          <w:p w14:paraId="79443985" w14:textId="77777777" w:rsidR="00004732" w:rsidRPr="00FB14A7" w:rsidRDefault="00F517CC"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Uniphy Project Manager</w:t>
            </w:r>
          </w:p>
        </w:tc>
        <w:tc>
          <w:tcPr>
            <w:tcW w:w="3362" w:type="dxa"/>
            <w:tcBorders>
              <w:top w:val="outset" w:sz="6" w:space="0" w:color="auto"/>
              <w:left w:val="outset" w:sz="6" w:space="0" w:color="auto"/>
              <w:bottom w:val="outset" w:sz="6" w:space="0" w:color="auto"/>
              <w:right w:val="outset" w:sz="6" w:space="0" w:color="auto"/>
            </w:tcBorders>
            <w:vAlign w:val="center"/>
          </w:tcPr>
          <w:p w14:paraId="79443986" w14:textId="77777777" w:rsidR="00C45B31" w:rsidRPr="00FB14A7" w:rsidRDefault="001F666D" w:rsidP="00C45B31">
            <w:pPr>
              <w:spacing w:after="0" w:line="240" w:lineRule="auto"/>
              <w:rPr>
                <w:rFonts w:asciiTheme="minorHAnsi" w:eastAsia="Times New Roman" w:hAnsiTheme="minorHAnsi" w:cs="Arial"/>
                <w:color w:val="000000"/>
                <w:sz w:val="22"/>
              </w:rPr>
            </w:pPr>
            <w:hyperlink r:id="rId16" w:history="1">
              <w:r w:rsidR="00C45B31" w:rsidRPr="00594F04">
                <w:rPr>
                  <w:rStyle w:val="Hyperlink"/>
                  <w:rFonts w:asciiTheme="minorHAnsi" w:eastAsia="Times New Roman" w:hAnsiTheme="minorHAnsi" w:cs="Arial"/>
                  <w:sz w:val="22"/>
                </w:rPr>
                <w:t>Tim.pacek@pursuithealthcare.com</w:t>
              </w:r>
            </w:hyperlink>
          </w:p>
        </w:tc>
      </w:tr>
      <w:tr w:rsidR="00004732" w:rsidRPr="00FB14A7" w14:paraId="7944398B" w14:textId="77777777" w:rsidTr="00C45B3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9443988" w14:textId="77777777" w:rsidR="00004732" w:rsidRPr="00FB14A7" w:rsidRDefault="00C45B31"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Smith, Eric</w:t>
            </w:r>
          </w:p>
        </w:tc>
        <w:tc>
          <w:tcPr>
            <w:tcW w:w="4889" w:type="dxa"/>
            <w:tcBorders>
              <w:top w:val="outset" w:sz="6" w:space="0" w:color="auto"/>
              <w:left w:val="outset" w:sz="6" w:space="0" w:color="auto"/>
              <w:bottom w:val="outset" w:sz="6" w:space="0" w:color="auto"/>
              <w:right w:val="outset" w:sz="6" w:space="0" w:color="auto"/>
            </w:tcBorders>
            <w:vAlign w:val="center"/>
          </w:tcPr>
          <w:p w14:paraId="79443989" w14:textId="77777777" w:rsidR="00004732" w:rsidRPr="00FB14A7" w:rsidRDefault="00C45B31"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Vendor</w:t>
            </w:r>
          </w:p>
        </w:tc>
        <w:tc>
          <w:tcPr>
            <w:tcW w:w="3362" w:type="dxa"/>
            <w:tcBorders>
              <w:top w:val="outset" w:sz="6" w:space="0" w:color="auto"/>
              <w:left w:val="outset" w:sz="6" w:space="0" w:color="auto"/>
              <w:bottom w:val="outset" w:sz="6" w:space="0" w:color="auto"/>
              <w:right w:val="outset" w:sz="6" w:space="0" w:color="auto"/>
            </w:tcBorders>
            <w:vAlign w:val="center"/>
          </w:tcPr>
          <w:p w14:paraId="7944398A" w14:textId="77777777" w:rsidR="00C45B31" w:rsidRPr="00FB14A7" w:rsidRDefault="001F666D" w:rsidP="00C45B31">
            <w:pPr>
              <w:spacing w:after="0" w:line="240" w:lineRule="auto"/>
              <w:rPr>
                <w:rFonts w:asciiTheme="minorHAnsi" w:eastAsia="Times New Roman" w:hAnsiTheme="minorHAnsi" w:cs="Arial"/>
                <w:color w:val="000000"/>
                <w:sz w:val="22"/>
              </w:rPr>
            </w:pPr>
            <w:hyperlink r:id="rId17" w:history="1">
              <w:r w:rsidR="00C45B31" w:rsidRPr="00594F04">
                <w:rPr>
                  <w:rStyle w:val="Hyperlink"/>
                  <w:rFonts w:asciiTheme="minorHAnsi" w:eastAsia="Times New Roman" w:hAnsiTheme="minorHAnsi" w:cs="Arial"/>
                  <w:sz w:val="22"/>
                </w:rPr>
                <w:t>Eric.smith@pursuithealthcare.com</w:t>
              </w:r>
            </w:hyperlink>
          </w:p>
        </w:tc>
      </w:tr>
      <w:tr w:rsidR="00004732" w:rsidRPr="00FB14A7" w14:paraId="7944398F" w14:textId="77777777" w:rsidTr="00C45B3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944398C" w14:textId="77777777" w:rsidR="00004732" w:rsidRPr="00FB14A7" w:rsidRDefault="00F517CC"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Guy, Ed</w:t>
            </w:r>
          </w:p>
        </w:tc>
        <w:tc>
          <w:tcPr>
            <w:tcW w:w="4889" w:type="dxa"/>
            <w:tcBorders>
              <w:top w:val="outset" w:sz="6" w:space="0" w:color="auto"/>
              <w:left w:val="outset" w:sz="6" w:space="0" w:color="auto"/>
              <w:bottom w:val="outset" w:sz="6" w:space="0" w:color="auto"/>
              <w:right w:val="outset" w:sz="6" w:space="0" w:color="auto"/>
            </w:tcBorders>
            <w:vAlign w:val="center"/>
          </w:tcPr>
          <w:p w14:paraId="7944398D" w14:textId="77777777" w:rsidR="00004732" w:rsidRPr="00FB14A7" w:rsidRDefault="00F517CC"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Uniphy Technology Manager</w:t>
            </w:r>
          </w:p>
        </w:tc>
        <w:tc>
          <w:tcPr>
            <w:tcW w:w="3362" w:type="dxa"/>
            <w:tcBorders>
              <w:top w:val="outset" w:sz="6" w:space="0" w:color="auto"/>
              <w:left w:val="outset" w:sz="6" w:space="0" w:color="auto"/>
              <w:bottom w:val="outset" w:sz="6" w:space="0" w:color="auto"/>
              <w:right w:val="outset" w:sz="6" w:space="0" w:color="auto"/>
            </w:tcBorders>
            <w:vAlign w:val="center"/>
          </w:tcPr>
          <w:p w14:paraId="7944398E" w14:textId="77777777" w:rsidR="00F517CC" w:rsidRPr="00FB14A7" w:rsidRDefault="001F666D" w:rsidP="00B51627">
            <w:pPr>
              <w:spacing w:after="0" w:line="240" w:lineRule="auto"/>
              <w:rPr>
                <w:rFonts w:asciiTheme="minorHAnsi" w:eastAsia="Times New Roman" w:hAnsiTheme="minorHAnsi" w:cs="Arial"/>
                <w:color w:val="000000"/>
                <w:sz w:val="22"/>
              </w:rPr>
            </w:pPr>
            <w:hyperlink r:id="rId18" w:history="1">
              <w:r w:rsidR="00B51627" w:rsidRPr="00C45844">
                <w:rPr>
                  <w:rStyle w:val="Hyperlink"/>
                  <w:rFonts w:asciiTheme="minorHAnsi" w:eastAsia="Times New Roman" w:hAnsiTheme="minorHAnsi" w:cs="Arial"/>
                  <w:sz w:val="22"/>
                </w:rPr>
                <w:t>Ed.guy@uniphyhealth.com</w:t>
              </w:r>
            </w:hyperlink>
          </w:p>
        </w:tc>
      </w:tr>
      <w:tr w:rsidR="00004732" w:rsidRPr="00FB14A7" w14:paraId="79443993" w14:textId="77777777" w:rsidTr="00C45B3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9443990" w14:textId="77777777" w:rsidR="00004732" w:rsidRPr="00FB14A7" w:rsidRDefault="00F517CC"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Balaji, Apparsamy</w:t>
            </w:r>
          </w:p>
        </w:tc>
        <w:tc>
          <w:tcPr>
            <w:tcW w:w="4889" w:type="dxa"/>
            <w:tcBorders>
              <w:top w:val="outset" w:sz="6" w:space="0" w:color="auto"/>
              <w:left w:val="outset" w:sz="6" w:space="0" w:color="auto"/>
              <w:bottom w:val="outset" w:sz="6" w:space="0" w:color="auto"/>
              <w:right w:val="outset" w:sz="6" w:space="0" w:color="auto"/>
            </w:tcBorders>
            <w:vAlign w:val="center"/>
          </w:tcPr>
          <w:p w14:paraId="79443991" w14:textId="77777777" w:rsidR="00004732" w:rsidRPr="00FB14A7" w:rsidRDefault="00F517CC"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Director</w:t>
            </w:r>
            <w:r w:rsidR="004703F4">
              <w:rPr>
                <w:rFonts w:asciiTheme="minorHAnsi" w:eastAsia="Times New Roman" w:hAnsiTheme="minorHAnsi" w:cs="Arial"/>
                <w:color w:val="000000"/>
                <w:sz w:val="22"/>
              </w:rPr>
              <w:t xml:space="preserve"> Data Management and EDW</w:t>
            </w:r>
          </w:p>
        </w:tc>
        <w:tc>
          <w:tcPr>
            <w:tcW w:w="3362" w:type="dxa"/>
            <w:tcBorders>
              <w:top w:val="outset" w:sz="6" w:space="0" w:color="auto"/>
              <w:left w:val="outset" w:sz="6" w:space="0" w:color="auto"/>
              <w:bottom w:val="outset" w:sz="6" w:space="0" w:color="auto"/>
              <w:right w:val="outset" w:sz="6" w:space="0" w:color="auto"/>
            </w:tcBorders>
            <w:vAlign w:val="center"/>
          </w:tcPr>
          <w:p w14:paraId="79443992" w14:textId="77777777" w:rsidR="004703F4" w:rsidRPr="00FB14A7" w:rsidRDefault="001F666D" w:rsidP="004703F4">
            <w:pPr>
              <w:spacing w:after="0" w:line="240" w:lineRule="auto"/>
              <w:rPr>
                <w:rFonts w:asciiTheme="minorHAnsi" w:eastAsia="Times New Roman" w:hAnsiTheme="minorHAnsi" w:cs="Arial"/>
                <w:color w:val="000000"/>
                <w:sz w:val="22"/>
              </w:rPr>
            </w:pPr>
            <w:hyperlink r:id="rId19" w:history="1">
              <w:r w:rsidR="004703F4" w:rsidRPr="00C45844">
                <w:rPr>
                  <w:rStyle w:val="Hyperlink"/>
                  <w:rFonts w:asciiTheme="minorHAnsi" w:eastAsia="Times New Roman" w:hAnsiTheme="minorHAnsi" w:cs="Arial"/>
                  <w:sz w:val="22"/>
                </w:rPr>
                <w:t>Apparsamy.balaji@baycare.org</w:t>
              </w:r>
            </w:hyperlink>
          </w:p>
        </w:tc>
      </w:tr>
      <w:tr w:rsidR="00E16825" w:rsidRPr="00FB14A7" w14:paraId="79443997" w14:textId="77777777" w:rsidTr="00C45B3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9443994" w14:textId="424F46FD" w:rsidR="00E16825" w:rsidRDefault="001F666D" w:rsidP="009A1D0B">
            <w:pPr>
              <w:spacing w:after="0" w:line="240" w:lineRule="auto"/>
              <w:rPr>
                <w:rFonts w:asciiTheme="minorHAnsi" w:eastAsia="Times New Roman" w:hAnsiTheme="minorHAnsi" w:cs="Arial"/>
                <w:color w:val="000000"/>
                <w:sz w:val="22"/>
              </w:rPr>
            </w:pPr>
            <w:hyperlink r:id="rId20" w:history="1">
              <w:r w:rsidR="00CE0000" w:rsidRPr="00A83627">
                <w:rPr>
                  <w:rFonts w:asciiTheme="minorHAnsi" w:eastAsia="Times New Roman" w:hAnsiTheme="minorHAnsi" w:cs="Arial"/>
                  <w:color w:val="000000"/>
                  <w:sz w:val="22"/>
                </w:rPr>
                <w:t>M</w:t>
              </w:r>
              <w:r w:rsidR="00CE0000">
                <w:rPr>
                  <w:rFonts w:asciiTheme="minorHAnsi" w:eastAsia="Times New Roman" w:hAnsiTheme="minorHAnsi" w:cs="Arial"/>
                  <w:color w:val="000000"/>
                  <w:sz w:val="22"/>
                </w:rPr>
                <w:t>allikarachchi</w:t>
              </w:r>
            </w:hyperlink>
            <w:r w:rsidR="00CE0000" w:rsidRPr="00A83627">
              <w:rPr>
                <w:rFonts w:asciiTheme="minorHAnsi" w:eastAsia="Times New Roman" w:hAnsiTheme="minorHAnsi" w:cs="Arial"/>
                <w:color w:val="000000"/>
                <w:sz w:val="22"/>
              </w:rPr>
              <w:t>, Jay</w:t>
            </w:r>
          </w:p>
        </w:tc>
        <w:tc>
          <w:tcPr>
            <w:tcW w:w="4889" w:type="dxa"/>
            <w:tcBorders>
              <w:top w:val="outset" w:sz="6" w:space="0" w:color="auto"/>
              <w:left w:val="outset" w:sz="6" w:space="0" w:color="auto"/>
              <w:bottom w:val="outset" w:sz="6" w:space="0" w:color="auto"/>
              <w:right w:val="outset" w:sz="6" w:space="0" w:color="auto"/>
            </w:tcBorders>
            <w:vAlign w:val="center"/>
          </w:tcPr>
          <w:p w14:paraId="79443995" w14:textId="2BD9B6FE" w:rsidR="00E16825" w:rsidRDefault="00CE0000"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Software Engineer, Enterprise Software Engineering</w:t>
            </w:r>
          </w:p>
        </w:tc>
        <w:tc>
          <w:tcPr>
            <w:tcW w:w="3362" w:type="dxa"/>
            <w:tcBorders>
              <w:top w:val="outset" w:sz="6" w:space="0" w:color="auto"/>
              <w:left w:val="outset" w:sz="6" w:space="0" w:color="auto"/>
              <w:bottom w:val="outset" w:sz="6" w:space="0" w:color="auto"/>
              <w:right w:val="outset" w:sz="6" w:space="0" w:color="auto"/>
            </w:tcBorders>
            <w:vAlign w:val="center"/>
          </w:tcPr>
          <w:p w14:paraId="79443996" w14:textId="0F3199C2" w:rsidR="00E16825" w:rsidRDefault="001F666D" w:rsidP="004703F4">
            <w:pPr>
              <w:spacing w:after="0" w:line="240" w:lineRule="auto"/>
            </w:pPr>
            <w:hyperlink r:id="rId21" w:history="1">
              <w:r w:rsidR="00CE0000" w:rsidRPr="00A83627">
                <w:rPr>
                  <w:rStyle w:val="Hyperlink"/>
                  <w:rFonts w:asciiTheme="minorHAnsi" w:eastAsia="Times New Roman" w:hAnsiTheme="minorHAnsi" w:cs="Arial"/>
                  <w:sz w:val="22"/>
                </w:rPr>
                <w:t>Jay.Mallikarachchi@baycare.org</w:t>
              </w:r>
            </w:hyperlink>
          </w:p>
        </w:tc>
      </w:tr>
      <w:tr w:rsidR="00E16825" w:rsidRPr="00FB14A7" w14:paraId="7944399B" w14:textId="77777777" w:rsidTr="00C45B3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9443998" w14:textId="3C02A451" w:rsidR="00E16825" w:rsidRDefault="00BC4C03"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Olszewski, Dan</w:t>
            </w:r>
          </w:p>
        </w:tc>
        <w:tc>
          <w:tcPr>
            <w:tcW w:w="4889" w:type="dxa"/>
            <w:tcBorders>
              <w:top w:val="outset" w:sz="6" w:space="0" w:color="auto"/>
              <w:left w:val="outset" w:sz="6" w:space="0" w:color="auto"/>
              <w:bottom w:val="outset" w:sz="6" w:space="0" w:color="auto"/>
              <w:right w:val="outset" w:sz="6" w:space="0" w:color="auto"/>
            </w:tcBorders>
            <w:vAlign w:val="center"/>
          </w:tcPr>
          <w:p w14:paraId="79443999" w14:textId="21CDA585" w:rsidR="00E16825" w:rsidRDefault="00BC4C03"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IS Integration Analyst, - Cerner</w:t>
            </w:r>
          </w:p>
        </w:tc>
        <w:tc>
          <w:tcPr>
            <w:tcW w:w="3362" w:type="dxa"/>
            <w:tcBorders>
              <w:top w:val="outset" w:sz="6" w:space="0" w:color="auto"/>
              <w:left w:val="outset" w:sz="6" w:space="0" w:color="auto"/>
              <w:bottom w:val="outset" w:sz="6" w:space="0" w:color="auto"/>
              <w:right w:val="outset" w:sz="6" w:space="0" w:color="auto"/>
            </w:tcBorders>
            <w:vAlign w:val="center"/>
          </w:tcPr>
          <w:p w14:paraId="7944399A" w14:textId="13EA4A16" w:rsidR="00E16825" w:rsidRDefault="001F666D" w:rsidP="004703F4">
            <w:pPr>
              <w:spacing w:after="0" w:line="240" w:lineRule="auto"/>
            </w:pPr>
            <w:hyperlink r:id="rId22" w:history="1">
              <w:r w:rsidR="00BC4C03" w:rsidRPr="00BC4C03">
                <w:rPr>
                  <w:rStyle w:val="Hyperlink"/>
                </w:rPr>
                <w:t>Daniel.Olszewski@baycare.org</w:t>
              </w:r>
            </w:hyperlink>
          </w:p>
        </w:tc>
      </w:tr>
    </w:tbl>
    <w:p w14:paraId="7944399C" w14:textId="77777777" w:rsidR="00004732" w:rsidRPr="00FB14A7" w:rsidRDefault="00004732" w:rsidP="00004732">
      <w:pPr>
        <w:pStyle w:val="template"/>
        <w:rPr>
          <w:rFonts w:asciiTheme="minorHAnsi" w:hAnsiTheme="minorHAnsi" w:cs="Arial"/>
          <w:i w:val="0"/>
        </w:rPr>
      </w:pPr>
    </w:p>
    <w:p w14:paraId="7944399D" w14:textId="77777777" w:rsidR="00320263" w:rsidRPr="00D574A8" w:rsidRDefault="00004732" w:rsidP="00320263">
      <w:pPr>
        <w:pStyle w:val="Heading2"/>
        <w:rPr>
          <w:rFonts w:asciiTheme="minorHAnsi" w:hAnsiTheme="minorHAnsi" w:cs="Arial"/>
          <w:i w:val="0"/>
          <w:color w:val="0070C0"/>
          <w:sz w:val="24"/>
          <w:szCs w:val="24"/>
        </w:rPr>
      </w:pPr>
      <w:bookmarkStart w:id="4" w:name="_Toc498357495"/>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7944399E"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7944399F"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498357496"/>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794439A0"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794439A5"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94439A1"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94439A2"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94439A3"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94439A4"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794439AA"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794439A6"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70BC15F9AAAF47CFA57DDAC3B7C88D6C"/>
            </w:placeholder>
            <w:date w:fullDate="2017-04-17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794439A7" w14:textId="258D52D5" w:rsidR="00320263" w:rsidRPr="004E7A3E" w:rsidRDefault="00C70858"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4/17/2017</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7531E000ADC74902B4A61003C49D6C54"/>
              </w:placeholder>
            </w:sdtPr>
            <w:sdtEndPr/>
            <w:sdtContent>
              <w:p w14:paraId="794439A8" w14:textId="77777777" w:rsidR="00320263" w:rsidRPr="004E7A3E" w:rsidRDefault="002A3FF5"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Lois Whitley</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794439A9"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794439AF"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94439AB" w14:textId="4B56E46A" w:rsidR="00375D69" w:rsidRPr="00CF2307" w:rsidRDefault="00E53C3E"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794439AC" w14:textId="5D3EA738" w:rsidR="00375D69" w:rsidRDefault="00E53C3E"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5/18/2017</w:t>
            </w:r>
          </w:p>
        </w:tc>
        <w:tc>
          <w:tcPr>
            <w:tcW w:w="2097" w:type="dxa"/>
            <w:tcBorders>
              <w:top w:val="outset" w:sz="6" w:space="0" w:color="auto"/>
              <w:left w:val="outset" w:sz="6" w:space="0" w:color="auto"/>
              <w:bottom w:val="outset" w:sz="6" w:space="0" w:color="auto"/>
              <w:right w:val="outset" w:sz="6" w:space="0" w:color="auto"/>
            </w:tcBorders>
            <w:vAlign w:val="center"/>
          </w:tcPr>
          <w:p w14:paraId="794439AD" w14:textId="7600A6C9" w:rsidR="00375D69" w:rsidRDefault="00E53C3E"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Dan Olszewski</w:t>
            </w:r>
          </w:p>
        </w:tc>
        <w:tc>
          <w:tcPr>
            <w:tcW w:w="4275" w:type="dxa"/>
            <w:tcBorders>
              <w:top w:val="outset" w:sz="6" w:space="0" w:color="auto"/>
              <w:left w:val="outset" w:sz="6" w:space="0" w:color="auto"/>
              <w:bottom w:val="outset" w:sz="6" w:space="0" w:color="auto"/>
              <w:right w:val="outset" w:sz="6" w:space="0" w:color="auto"/>
            </w:tcBorders>
            <w:vAlign w:val="center"/>
          </w:tcPr>
          <w:p w14:paraId="794439AE" w14:textId="524B0B35" w:rsidR="00375D69" w:rsidRDefault="00E53C3E"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Added in Healthgrid Req Doc link for Reference</w:t>
            </w:r>
          </w:p>
        </w:tc>
      </w:tr>
      <w:tr w:rsidR="00375D69" w:rsidRPr="004E7A3E" w14:paraId="794439B4"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94439B0" w14:textId="77777777" w:rsidR="00375D69" w:rsidRPr="00CF2307" w:rsidRDefault="00375D69"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794439B1" w14:textId="77777777" w:rsidR="00375D69" w:rsidRDefault="00375D69" w:rsidP="00BD6161">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794439B2" w14:textId="77777777" w:rsidR="00375D69" w:rsidRDefault="00375D69"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794439B3" w14:textId="77777777" w:rsidR="00375D69" w:rsidRDefault="00375D69" w:rsidP="006723C5">
            <w:pPr>
              <w:spacing w:after="0" w:line="240" w:lineRule="auto"/>
              <w:rPr>
                <w:rFonts w:asciiTheme="minorHAnsi" w:eastAsia="Times New Roman" w:hAnsiTheme="minorHAnsi" w:cs="Arial"/>
                <w:color w:val="000000"/>
                <w:sz w:val="22"/>
              </w:rPr>
            </w:pPr>
          </w:p>
        </w:tc>
      </w:tr>
      <w:tr w:rsidR="00320263" w:rsidRPr="004E7A3E" w14:paraId="794439B9"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794439B5"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794439B6" w14:textId="77777777" w:rsidR="00320263" w:rsidRPr="004E7A3E" w:rsidRDefault="00320263" w:rsidP="00933A6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794439B7"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794439B8" w14:textId="77777777" w:rsidR="00320263" w:rsidRPr="004E7A3E" w:rsidRDefault="00320263" w:rsidP="00BD6161">
            <w:pPr>
              <w:spacing w:after="0" w:line="240" w:lineRule="auto"/>
              <w:rPr>
                <w:rFonts w:asciiTheme="minorHAnsi" w:eastAsia="Times New Roman" w:hAnsiTheme="minorHAnsi" w:cs="Arial"/>
                <w:color w:val="000000"/>
                <w:sz w:val="22"/>
              </w:rPr>
            </w:pPr>
          </w:p>
        </w:tc>
      </w:tr>
      <w:bookmarkEnd w:id="6"/>
    </w:tbl>
    <w:p w14:paraId="794439BA"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794439BB" w14:textId="77777777" w:rsidR="00116C57" w:rsidRPr="00D574A8" w:rsidRDefault="00CF2307" w:rsidP="00116C57">
      <w:pPr>
        <w:pStyle w:val="Heading1"/>
        <w:rPr>
          <w:rFonts w:asciiTheme="minorHAnsi" w:hAnsiTheme="minorHAnsi" w:cs="Arial"/>
          <w:color w:val="0070C0"/>
          <w:sz w:val="28"/>
        </w:rPr>
      </w:pPr>
      <w:bookmarkStart w:id="7" w:name="_Toc498357497"/>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794439BC"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498357498"/>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eastAsia="Times New Roman" w:hAnsiTheme="minorHAnsi" w:cs="Arial"/>
          <w:color w:val="auto"/>
          <w:sz w:val="22"/>
          <w:szCs w:val="20"/>
        </w:rPr>
        <w:id w:val="-1736706375"/>
        <w:placeholder>
          <w:docPart w:val="7531E000ADC74902B4A61003C49D6C54"/>
        </w:placeholder>
      </w:sdtPr>
      <w:sdtEndPr/>
      <w:sdtContent>
        <w:p w14:paraId="794439BD" w14:textId="5C33E9CB" w:rsidR="00C53B6B" w:rsidRPr="006418D8" w:rsidRDefault="006418D8" w:rsidP="006418D8">
          <w:pPr>
            <w:rPr>
              <w:rFonts w:asciiTheme="minorHAnsi" w:eastAsia="Times New Roman" w:hAnsiTheme="minorHAnsi" w:cs="Arial"/>
              <w:color w:val="auto"/>
              <w:sz w:val="22"/>
              <w:szCs w:val="20"/>
            </w:rPr>
          </w:pPr>
          <w:r w:rsidRPr="006418D8">
            <w:rPr>
              <w:rFonts w:asciiTheme="minorHAnsi" w:eastAsia="Times New Roman" w:hAnsiTheme="minorHAnsi" w:cs="Arial"/>
              <w:color w:val="auto"/>
              <w:sz w:val="22"/>
              <w:szCs w:val="20"/>
            </w:rPr>
            <w:t xml:space="preserve">The purpose of this document is to define the </w:t>
          </w:r>
          <w:r w:rsidR="00C70858">
            <w:rPr>
              <w:rFonts w:asciiTheme="minorHAnsi" w:eastAsia="Times New Roman" w:hAnsiTheme="minorHAnsi" w:cs="Arial"/>
              <w:color w:val="auto"/>
              <w:sz w:val="22"/>
              <w:szCs w:val="20"/>
            </w:rPr>
            <w:t>Results</w:t>
          </w:r>
          <w:r w:rsidRPr="006418D8">
            <w:rPr>
              <w:rFonts w:asciiTheme="minorHAnsi" w:eastAsia="Times New Roman" w:hAnsiTheme="minorHAnsi" w:cs="Arial"/>
              <w:color w:val="auto"/>
              <w:sz w:val="22"/>
              <w:szCs w:val="20"/>
            </w:rPr>
            <w:t xml:space="preserve"> (</w:t>
          </w:r>
          <w:r w:rsidR="007345A3">
            <w:rPr>
              <w:rFonts w:asciiTheme="minorHAnsi" w:eastAsia="Times New Roman" w:hAnsiTheme="minorHAnsi" w:cs="Arial"/>
              <w:color w:val="auto"/>
              <w:sz w:val="22"/>
              <w:szCs w:val="20"/>
            </w:rPr>
            <w:t>ORU</w:t>
          </w:r>
          <w:r w:rsidRPr="006418D8">
            <w:rPr>
              <w:rFonts w:asciiTheme="minorHAnsi" w:eastAsia="Times New Roman" w:hAnsiTheme="minorHAnsi" w:cs="Arial"/>
              <w:color w:val="auto"/>
              <w:sz w:val="22"/>
              <w:szCs w:val="20"/>
            </w:rPr>
            <w:t xml:space="preserve">) interface from </w:t>
          </w:r>
          <w:r w:rsidR="00225FF8">
            <w:rPr>
              <w:rFonts w:asciiTheme="minorHAnsi" w:eastAsia="Times New Roman" w:hAnsiTheme="minorHAnsi" w:cs="Arial"/>
              <w:color w:val="auto"/>
              <w:sz w:val="22"/>
              <w:szCs w:val="20"/>
            </w:rPr>
            <w:t xml:space="preserve">Cerner </w:t>
          </w:r>
          <w:r w:rsidR="001528FB">
            <w:rPr>
              <w:rFonts w:asciiTheme="minorHAnsi" w:eastAsia="Times New Roman" w:hAnsiTheme="minorHAnsi" w:cs="Arial"/>
              <w:color w:val="auto"/>
              <w:sz w:val="22"/>
              <w:szCs w:val="20"/>
            </w:rPr>
            <w:t xml:space="preserve">for Discharge Summaries </w:t>
          </w:r>
          <w:r w:rsidRPr="006418D8">
            <w:rPr>
              <w:rFonts w:asciiTheme="minorHAnsi" w:eastAsia="Times New Roman" w:hAnsiTheme="minorHAnsi" w:cs="Arial"/>
              <w:color w:val="auto"/>
              <w:sz w:val="22"/>
              <w:szCs w:val="20"/>
            </w:rPr>
            <w:t>to the BayCare Community Application</w:t>
          </w:r>
          <w:r w:rsidR="00C70858">
            <w:rPr>
              <w:rFonts w:asciiTheme="minorHAnsi" w:eastAsia="Times New Roman" w:hAnsiTheme="minorHAnsi" w:cs="Arial"/>
              <w:color w:val="auto"/>
              <w:sz w:val="22"/>
              <w:szCs w:val="20"/>
            </w:rPr>
            <w:t xml:space="preserve"> (also known as Uniphy, Practice Unite</w:t>
          </w:r>
          <w:r w:rsidR="007345A3">
            <w:rPr>
              <w:rFonts w:asciiTheme="minorHAnsi" w:eastAsia="Times New Roman" w:hAnsiTheme="minorHAnsi" w:cs="Arial"/>
              <w:color w:val="auto"/>
              <w:sz w:val="22"/>
              <w:szCs w:val="20"/>
            </w:rPr>
            <w:t>, Futura and Physician Mobility)</w:t>
          </w:r>
          <w:r w:rsidR="008A6CC7" w:rsidRPr="006418D8">
            <w:rPr>
              <w:rFonts w:asciiTheme="minorHAnsi" w:eastAsia="Times New Roman" w:hAnsiTheme="minorHAnsi" w:cs="Arial"/>
              <w:color w:val="auto"/>
              <w:sz w:val="22"/>
              <w:szCs w:val="20"/>
            </w:rPr>
            <w:t>.</w:t>
          </w:r>
          <w:r w:rsidRPr="006418D8">
            <w:rPr>
              <w:rFonts w:asciiTheme="minorHAnsi" w:eastAsia="Times New Roman" w:hAnsiTheme="minorHAnsi" w:cs="Arial"/>
              <w:color w:val="auto"/>
              <w:sz w:val="22"/>
              <w:szCs w:val="20"/>
            </w:rPr>
            <w:t xml:space="preserve"> </w:t>
          </w:r>
        </w:p>
      </w:sdtContent>
    </w:sdt>
    <w:p w14:paraId="794439BE" w14:textId="77777777" w:rsidR="00C53B6B" w:rsidRDefault="00C53B6B" w:rsidP="00B46568">
      <w:pPr>
        <w:pStyle w:val="template"/>
        <w:rPr>
          <w:rFonts w:asciiTheme="minorHAnsi" w:hAnsiTheme="minorHAnsi" w:cs="Arial"/>
          <w:i w:val="0"/>
        </w:rPr>
      </w:pPr>
    </w:p>
    <w:p w14:paraId="794439BF"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498357499"/>
      <w:r w:rsidRPr="00D574A8">
        <w:rPr>
          <w:rFonts w:asciiTheme="minorHAnsi" w:hAnsiTheme="minorHAnsi" w:cs="Arial"/>
          <w:i w:val="0"/>
          <w:color w:val="0070C0"/>
          <w:sz w:val="24"/>
          <w:szCs w:val="24"/>
        </w:rPr>
        <w:t>1.2    Project Scope</w:t>
      </w:r>
      <w:bookmarkEnd w:id="9"/>
    </w:p>
    <w:sdt>
      <w:sdtPr>
        <w:rPr>
          <w:rFonts w:asciiTheme="minorHAnsi" w:hAnsiTheme="minorHAnsi" w:cs="Arial"/>
          <w:i w:val="0"/>
        </w:rPr>
        <w:id w:val="-1111823088"/>
        <w:placeholder>
          <w:docPart w:val="7531E000ADC74902B4A61003C49D6C54"/>
        </w:placeholder>
      </w:sdtPr>
      <w:sdtEndPr/>
      <w:sdtContent>
        <w:p w14:paraId="794439F8" w14:textId="6F8EECD0" w:rsidR="009666CA" w:rsidRPr="004E7A3E" w:rsidRDefault="006418D8" w:rsidP="009666CA">
          <w:pPr>
            <w:pStyle w:val="template"/>
            <w:rPr>
              <w:rFonts w:asciiTheme="minorHAnsi" w:hAnsiTheme="minorHAnsi" w:cs="Arial"/>
              <w:i w:val="0"/>
            </w:rPr>
          </w:pPr>
          <w:r>
            <w:rPr>
              <w:rFonts w:asciiTheme="minorHAnsi" w:hAnsiTheme="minorHAnsi" w:cs="Arial"/>
              <w:i w:val="0"/>
            </w:rPr>
            <w:t xml:space="preserve">The scope of this project is to </w:t>
          </w:r>
          <w:r w:rsidR="00AC365A">
            <w:rPr>
              <w:rFonts w:asciiTheme="minorHAnsi" w:hAnsiTheme="minorHAnsi" w:cs="Arial"/>
              <w:i w:val="0"/>
            </w:rPr>
            <w:t xml:space="preserve">develop </w:t>
          </w:r>
          <w:r w:rsidR="00485B16">
            <w:rPr>
              <w:rFonts w:asciiTheme="minorHAnsi" w:hAnsiTheme="minorHAnsi" w:cs="Arial"/>
              <w:i w:val="0"/>
            </w:rPr>
            <w:t xml:space="preserve">an interface between </w:t>
          </w:r>
          <w:r w:rsidR="00225FF8">
            <w:rPr>
              <w:rFonts w:asciiTheme="minorHAnsi" w:hAnsiTheme="minorHAnsi" w:cs="Arial"/>
              <w:i w:val="0"/>
            </w:rPr>
            <w:t xml:space="preserve">Cerner </w:t>
          </w:r>
          <w:r w:rsidR="001528FB">
            <w:rPr>
              <w:rFonts w:asciiTheme="minorHAnsi" w:hAnsiTheme="minorHAnsi" w:cs="Arial"/>
              <w:i w:val="0"/>
            </w:rPr>
            <w:t>for Discharge Summaries to</w:t>
          </w:r>
          <w:r w:rsidR="001D56FE">
            <w:rPr>
              <w:rFonts w:asciiTheme="minorHAnsi" w:hAnsiTheme="minorHAnsi" w:cs="Arial"/>
              <w:i w:val="0"/>
            </w:rPr>
            <w:t xml:space="preserve"> the BayCare Community Application. </w:t>
          </w:r>
          <w:r w:rsidR="001D56FE" w:rsidRPr="001D56FE">
            <w:rPr>
              <w:rFonts w:asciiTheme="minorHAnsi" w:hAnsiTheme="minorHAnsi" w:cs="Arial"/>
              <w:i w:val="0"/>
            </w:rPr>
            <w:t xml:space="preserve">The ORU feed is a raw feed from the </w:t>
          </w:r>
          <w:r w:rsidR="00225FF8">
            <w:rPr>
              <w:rFonts w:asciiTheme="minorHAnsi" w:hAnsiTheme="minorHAnsi" w:cs="Arial"/>
              <w:i w:val="0"/>
            </w:rPr>
            <w:t>cerner_results</w:t>
          </w:r>
          <w:r w:rsidR="001D56FE" w:rsidRPr="001D56FE">
            <w:rPr>
              <w:rFonts w:asciiTheme="minorHAnsi" w:hAnsiTheme="minorHAnsi" w:cs="Arial"/>
              <w:i w:val="0"/>
            </w:rPr>
            <w:t xml:space="preserve"> site in Cloverleaf to the healthgrid site for all facilities, and then a raw feed from the healthgrid site to the Community Application (Uniphy). </w:t>
          </w:r>
          <w:r w:rsidR="00225FF8">
            <w:rPr>
              <w:rFonts w:asciiTheme="minorHAnsi" w:hAnsiTheme="minorHAnsi" w:cs="Arial"/>
              <w:i w:val="0"/>
            </w:rPr>
            <w:t xml:space="preserve"> </w:t>
          </w:r>
          <w:r w:rsidR="001D56FE">
            <w:rPr>
              <w:rFonts w:asciiTheme="minorHAnsi" w:hAnsiTheme="minorHAnsi" w:cs="Arial"/>
              <w:i w:val="0"/>
            </w:rPr>
            <w:t xml:space="preserve"> </w:t>
          </w:r>
        </w:p>
      </w:sdtContent>
    </w:sdt>
    <w:p w14:paraId="794439F9" w14:textId="77777777"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498357500"/>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794439FA" w14:textId="77777777" w:rsidR="00C66DF0" w:rsidRPr="00D574A8" w:rsidRDefault="00CF2307" w:rsidP="002654C8">
      <w:pPr>
        <w:pStyle w:val="Heading3"/>
        <w:ind w:firstLine="720"/>
        <w:rPr>
          <w:b w:val="0"/>
          <w:color w:val="0070C0"/>
        </w:rPr>
      </w:pPr>
      <w:bookmarkStart w:id="11" w:name="_Toc498357501"/>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sdt>
      <w:sdtPr>
        <w:rPr>
          <w:rFonts w:asciiTheme="minorHAnsi" w:hAnsiTheme="minorHAnsi" w:cs="Arial"/>
          <w:color w:val="auto"/>
          <w:sz w:val="22"/>
        </w:rPr>
        <w:id w:val="-1106347750"/>
        <w:placeholder>
          <w:docPart w:val="7531E000ADC74902B4A61003C49D6C54"/>
        </w:placeholder>
      </w:sdtPr>
      <w:sdtEndPr/>
      <w:sdtContent>
        <w:p w14:paraId="794439FE" w14:textId="4792EF32" w:rsidR="008F1EDB" w:rsidRPr="001D56FE" w:rsidRDefault="001D56FE" w:rsidP="001D56FE">
          <w:pPr>
            <w:ind w:left="720"/>
            <w:rPr>
              <w:rFonts w:asciiTheme="minorHAnsi" w:hAnsiTheme="minorHAnsi" w:cs="Arial"/>
              <w:color w:val="auto"/>
              <w:sz w:val="22"/>
            </w:rPr>
          </w:pPr>
          <w:r>
            <w:rPr>
              <w:rFonts w:asciiTheme="minorHAnsi" w:hAnsiTheme="minorHAnsi" w:cs="Arial"/>
              <w:color w:val="auto"/>
              <w:sz w:val="22"/>
            </w:rPr>
            <w:t>ORU – Observation Result</w:t>
          </w:r>
        </w:p>
      </w:sdtContent>
    </w:sdt>
    <w:p w14:paraId="794439FF" w14:textId="77777777" w:rsidR="00C66DF0" w:rsidRPr="00D574A8" w:rsidRDefault="00CF2307" w:rsidP="007A3CDB">
      <w:pPr>
        <w:pStyle w:val="Heading3"/>
        <w:ind w:firstLine="720"/>
        <w:rPr>
          <w:b w:val="0"/>
          <w:color w:val="0070C0"/>
        </w:rPr>
      </w:pPr>
      <w:bookmarkStart w:id="12" w:name="_Toc498357502"/>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2"/>
    </w:p>
    <w:sdt>
      <w:sdtPr>
        <w:rPr>
          <w:rFonts w:asciiTheme="minorHAnsi" w:hAnsiTheme="minorHAnsi" w:cs="Arial"/>
          <w:color w:val="auto"/>
          <w:sz w:val="22"/>
        </w:rPr>
        <w:id w:val="938495654"/>
        <w:placeholder>
          <w:docPart w:val="7531E000ADC74902B4A61003C49D6C54"/>
        </w:placeholder>
      </w:sdtPr>
      <w:sdtEndPr/>
      <w:sdtContent>
        <w:p w14:paraId="79443A00" w14:textId="77777777" w:rsidR="00B51627" w:rsidRDefault="00B51627" w:rsidP="007A3CDB">
          <w:pPr>
            <w:ind w:left="720"/>
            <w:rPr>
              <w:rFonts w:asciiTheme="minorHAnsi" w:hAnsiTheme="minorHAnsi" w:cs="Arial"/>
              <w:color w:val="auto"/>
              <w:sz w:val="22"/>
            </w:rPr>
          </w:pPr>
          <w:r>
            <w:rPr>
              <w:rFonts w:asciiTheme="minorHAnsi" w:hAnsiTheme="minorHAnsi" w:cs="Arial"/>
              <w:color w:val="auto"/>
              <w:sz w:val="22"/>
            </w:rPr>
            <w:t>Uniphy Health – vendor</w:t>
          </w:r>
        </w:p>
        <w:p w14:paraId="79443A01" w14:textId="77777777" w:rsidR="00E16825" w:rsidRPr="00E16825" w:rsidRDefault="00E16825" w:rsidP="007A3CDB">
          <w:pPr>
            <w:ind w:left="720"/>
            <w:rPr>
              <w:rFonts w:asciiTheme="minorHAnsi" w:hAnsiTheme="minorHAnsi" w:cs="Arial"/>
              <w:color w:val="auto"/>
              <w:sz w:val="22"/>
            </w:rPr>
          </w:pPr>
          <w:r w:rsidRPr="00E16825">
            <w:rPr>
              <w:rFonts w:asciiTheme="minorHAnsi" w:hAnsiTheme="minorHAnsi" w:cs="Arial"/>
              <w:color w:val="auto"/>
              <w:sz w:val="22"/>
            </w:rPr>
            <w:t xml:space="preserve">Practice Unite – software </w:t>
          </w:r>
        </w:p>
        <w:p w14:paraId="79443A02" w14:textId="77777777" w:rsidR="00E16825" w:rsidRDefault="00E16825" w:rsidP="007A3CDB">
          <w:pPr>
            <w:ind w:left="720"/>
            <w:rPr>
              <w:rFonts w:asciiTheme="minorHAnsi" w:hAnsiTheme="minorHAnsi" w:cs="Arial"/>
              <w:color w:val="auto"/>
              <w:sz w:val="22"/>
            </w:rPr>
          </w:pPr>
          <w:r w:rsidRPr="00E16825">
            <w:rPr>
              <w:rFonts w:asciiTheme="minorHAnsi" w:hAnsiTheme="minorHAnsi" w:cs="Arial"/>
              <w:color w:val="auto"/>
              <w:sz w:val="22"/>
            </w:rPr>
            <w:t>BayCare Community Application</w:t>
          </w:r>
          <w:r>
            <w:rPr>
              <w:rFonts w:asciiTheme="minorHAnsi" w:hAnsiTheme="minorHAnsi" w:cs="Arial"/>
              <w:color w:val="auto"/>
              <w:sz w:val="22"/>
            </w:rPr>
            <w:t xml:space="preserve"> – application name used in Apple Store and Google Play</w:t>
          </w:r>
        </w:p>
        <w:p w14:paraId="79443A03" w14:textId="77777777" w:rsidR="008F1EDB" w:rsidRPr="00E16825" w:rsidRDefault="00E16825" w:rsidP="007A3CDB">
          <w:pPr>
            <w:ind w:left="720"/>
            <w:rPr>
              <w:rFonts w:asciiTheme="minorHAnsi" w:hAnsiTheme="minorHAnsi" w:cs="Arial"/>
              <w:color w:val="auto"/>
              <w:sz w:val="22"/>
            </w:rPr>
          </w:pPr>
          <w:r>
            <w:rPr>
              <w:rFonts w:asciiTheme="minorHAnsi" w:hAnsiTheme="minorHAnsi" w:cs="Arial"/>
              <w:color w:val="auto"/>
              <w:sz w:val="22"/>
            </w:rPr>
            <w:t>BayCare Community App – SFB Pilot – full project name in Clarity</w:t>
          </w:r>
        </w:p>
      </w:sdtContent>
    </w:sdt>
    <w:p w14:paraId="79443A04"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498357503"/>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bookmarkEnd w:id="14"/>
    </w:p>
    <w:sdt>
      <w:sdtPr>
        <w:rPr>
          <w:rFonts w:asciiTheme="minorHAnsi" w:hAnsiTheme="minorHAnsi" w:cs="Arial"/>
          <w:i/>
        </w:rPr>
        <w:id w:val="-1408839955"/>
        <w:placeholder>
          <w:docPart w:val="7531E000ADC74902B4A61003C49D6C54"/>
        </w:placeholder>
      </w:sdtPr>
      <w:sdtEndPr/>
      <w:sdtContent>
        <w:p w14:paraId="79443A07" w14:textId="1DB2BF40" w:rsidR="0094739F" w:rsidRPr="00571678" w:rsidRDefault="001F666D" w:rsidP="00571678">
          <w:pPr>
            <w:rPr>
              <w:rFonts w:ascii="Calibri" w:eastAsia="Times New Roman" w:hAnsi="Calibri" w:cs="Arial"/>
              <w:b/>
              <w:bCs/>
              <w:color w:val="auto"/>
              <w:sz w:val="52"/>
              <w:szCs w:val="52"/>
            </w:rPr>
          </w:pPr>
          <w:hyperlink r:id="rId23" w:history="1">
            <w:r w:rsidR="00571678" w:rsidRPr="00571678">
              <w:rPr>
                <w:rStyle w:val="Hyperlink"/>
                <w:rFonts w:ascii="Calibri" w:eastAsia="Times New Roman" w:hAnsi="Calibri" w:cs="Arial"/>
                <w:b/>
                <w:bCs/>
                <w:sz w:val="28"/>
                <w:szCs w:val="28"/>
              </w:rPr>
              <w:t>HealthGrid ORU Requirements</w:t>
            </w:r>
          </w:hyperlink>
        </w:p>
      </w:sdtContent>
    </w:sdt>
    <w:p w14:paraId="78DC7C26" w14:textId="72B8AF39" w:rsidR="006874A6" w:rsidRDefault="001F666D">
      <w:pPr>
        <w:rPr>
          <w:rFonts w:asciiTheme="minorHAnsi" w:hAnsiTheme="minorHAnsi" w:cs="Arial"/>
          <w:i/>
          <w:color w:val="0070C0"/>
          <w:sz w:val="24"/>
          <w:szCs w:val="24"/>
        </w:rPr>
      </w:pPr>
      <w:hyperlink r:id="rId24" w:history="1">
        <w:r w:rsidR="006874A6" w:rsidRPr="00543798">
          <w:rPr>
            <w:rStyle w:val="Hyperlink"/>
            <w:rFonts w:asciiTheme="minorHAnsi" w:hAnsiTheme="minorHAnsi" w:cs="Arial"/>
            <w:i/>
            <w:sz w:val="24"/>
            <w:szCs w:val="24"/>
          </w:rPr>
          <w:t>http://bcspapp01:48601/sites/SecurityDataIntegrity/EnterpriseIntegration/team/Shared%20Documents/Applications%20and%20Systems/01-EIT%20Requirements/ORU_Cerner_HealthGrid%20Reqs.docx</w:t>
        </w:r>
      </w:hyperlink>
    </w:p>
    <w:p w14:paraId="79443A08" w14:textId="3D93A608"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79443A0A" w14:textId="545CD3FF" w:rsidR="004D01FE" w:rsidRPr="009F4502" w:rsidRDefault="009F4502" w:rsidP="009F4502">
      <w:pPr>
        <w:pStyle w:val="Heading1"/>
        <w:rPr>
          <w:rFonts w:asciiTheme="minorHAnsi" w:hAnsiTheme="minorHAnsi" w:cs="Arial"/>
          <w:color w:val="0070C0"/>
          <w:sz w:val="28"/>
        </w:rPr>
      </w:pPr>
      <w:bookmarkStart w:id="15" w:name="_Toc498357504"/>
      <w:r>
        <w:rPr>
          <w:rFonts w:asciiTheme="minorHAnsi" w:hAnsiTheme="minorHAnsi" w:cs="Arial"/>
          <w:color w:val="0070C0"/>
          <w:sz w:val="28"/>
        </w:rPr>
        <w:lastRenderedPageBreak/>
        <w:t>2</w:t>
      </w:r>
      <w:r w:rsidRPr="00D574A8">
        <w:rPr>
          <w:rFonts w:asciiTheme="minorHAnsi" w:hAnsiTheme="minorHAnsi" w:cs="Arial"/>
          <w:color w:val="0070C0"/>
          <w:sz w:val="28"/>
        </w:rPr>
        <w:t xml:space="preserve">.    </w:t>
      </w:r>
      <w:r>
        <w:rPr>
          <w:rFonts w:asciiTheme="minorHAnsi" w:hAnsiTheme="minorHAnsi" w:cs="Arial"/>
          <w:color w:val="0070C0"/>
          <w:sz w:val="28"/>
        </w:rPr>
        <w:t>Diagram</w:t>
      </w:r>
      <w:bookmarkEnd w:id="15"/>
    </w:p>
    <w:sdt>
      <w:sdtPr>
        <w:rPr>
          <w:rFonts w:asciiTheme="minorHAnsi" w:hAnsiTheme="minorHAnsi" w:cs="Arial"/>
          <w:color w:val="auto"/>
          <w:sz w:val="22"/>
        </w:rPr>
        <w:id w:val="-1851322890"/>
        <w:placeholder>
          <w:docPart w:val="7531E000ADC74902B4A61003C49D6C54"/>
        </w:placeholder>
      </w:sdtPr>
      <w:sdtEndPr/>
      <w:sdtContent>
        <w:p w14:paraId="79443A0B" w14:textId="77777777" w:rsidR="00A07D54" w:rsidRDefault="00CF2307" w:rsidP="004D01FE">
          <w:pPr>
            <w:spacing w:line="240" w:lineRule="auto"/>
            <w:rPr>
              <w:rFonts w:asciiTheme="minorHAnsi" w:hAnsiTheme="minorHAnsi" w:cs="Arial"/>
              <w:color w:val="auto"/>
              <w:sz w:val="22"/>
            </w:rPr>
          </w:pPr>
          <w:r w:rsidRPr="00CF2307">
            <w:rPr>
              <w:rFonts w:asciiTheme="minorHAnsi" w:hAnsiTheme="minorHAnsi" w:cs="Arial"/>
              <w:color w:val="auto"/>
              <w:sz w:val="22"/>
            </w:rPr>
            <w:t>Provide a solution diagram that depicts the integration of components specified in th</w:t>
          </w:r>
          <w:r w:rsidR="0052783D">
            <w:rPr>
              <w:rFonts w:asciiTheme="minorHAnsi" w:hAnsiTheme="minorHAnsi" w:cs="Arial"/>
              <w:color w:val="auto"/>
              <w:sz w:val="22"/>
            </w:rPr>
            <w:t>is</w:t>
          </w:r>
          <w:r w:rsidR="001434B4">
            <w:rPr>
              <w:rFonts w:asciiTheme="minorHAnsi" w:hAnsiTheme="minorHAnsi" w:cs="Arial"/>
              <w:color w:val="auto"/>
              <w:sz w:val="22"/>
            </w:rPr>
            <w:t xml:space="preserve"> </w:t>
          </w:r>
          <w:r w:rsidRPr="00CF2307">
            <w:rPr>
              <w:rFonts w:asciiTheme="minorHAnsi" w:hAnsiTheme="minorHAnsi" w:cs="Arial"/>
              <w:color w:val="auto"/>
              <w:sz w:val="22"/>
            </w:rPr>
            <w:t>IDBB. This diagram must include the data flow for the interfaces (source and target).</w:t>
          </w:r>
        </w:p>
        <w:p w14:paraId="79443A0C" w14:textId="7691B2AD" w:rsidR="00251535" w:rsidRDefault="001F666D" w:rsidP="004D01FE">
          <w:pPr>
            <w:spacing w:line="240" w:lineRule="auto"/>
            <w:rPr>
              <w:rFonts w:asciiTheme="minorHAnsi" w:hAnsiTheme="minorHAnsi" w:cs="Arial"/>
              <w:color w:val="auto"/>
              <w:sz w:val="22"/>
            </w:rPr>
          </w:pPr>
        </w:p>
      </w:sdtContent>
    </w:sdt>
    <w:p w14:paraId="79443A0D" w14:textId="00EB5298" w:rsidR="005212A4" w:rsidRDefault="001D56FE">
      <w:pPr>
        <w:rPr>
          <w:rFonts w:asciiTheme="minorHAnsi" w:eastAsiaTheme="majorEastAsia" w:hAnsiTheme="minorHAnsi" w:cs="Arial"/>
          <w:bCs/>
          <w:color w:val="365F91" w:themeColor="accent1" w:themeShade="BF"/>
          <w:sz w:val="28"/>
          <w:szCs w:val="28"/>
        </w:rPr>
      </w:pPr>
      <w:r>
        <w:rPr>
          <w:rFonts w:asciiTheme="minorHAnsi" w:hAnsiTheme="minorHAnsi" w:cs="Arial"/>
          <w:noProof/>
          <w:sz w:val="28"/>
        </w:rPr>
        <w:drawing>
          <wp:inline distT="0" distB="0" distL="0" distR="0" wp14:anchorId="5ECC33FC" wp14:editId="30AA767F">
            <wp:extent cx="6461760" cy="3810000"/>
            <wp:effectExtent l="19050" t="0" r="1524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r w:rsidR="005212A4">
        <w:rPr>
          <w:rFonts w:asciiTheme="minorHAnsi" w:hAnsiTheme="minorHAnsi" w:cs="Arial"/>
          <w:sz w:val="28"/>
        </w:rPr>
        <w:br w:type="page"/>
      </w:r>
    </w:p>
    <w:p w14:paraId="79443A0E"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6" w:name="_Toc498357505"/>
      <w:r w:rsidRPr="00D574A8">
        <w:rPr>
          <w:rFonts w:asciiTheme="minorHAnsi" w:hAnsiTheme="minorHAnsi" w:cs="Arial"/>
          <w:color w:val="0070C0"/>
          <w:sz w:val="28"/>
        </w:rPr>
        <w:lastRenderedPageBreak/>
        <w:t>3.    Requirements</w:t>
      </w:r>
      <w:bookmarkEnd w:id="16"/>
    </w:p>
    <w:p w14:paraId="79443A0F"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498357506"/>
      <w:r w:rsidRPr="00D574A8">
        <w:rPr>
          <w:rFonts w:asciiTheme="minorHAnsi" w:hAnsiTheme="minorHAnsi" w:cs="Arial"/>
          <w:i w:val="0"/>
          <w:color w:val="0070C0"/>
          <w:sz w:val="24"/>
          <w:szCs w:val="24"/>
        </w:rPr>
        <w:t>3.1    Functional Requirements</w:t>
      </w:r>
      <w:bookmarkStart w:id="19" w:name="_Toc439994696"/>
      <w:bookmarkEnd w:id="17"/>
      <w:bookmarkEnd w:id="18"/>
    </w:p>
    <w:p w14:paraId="79443A10" w14:textId="77777777" w:rsidR="004D01FE" w:rsidRPr="004D01FE" w:rsidRDefault="004D01FE" w:rsidP="004D01FE">
      <w:pPr>
        <w:spacing w:line="20" w:lineRule="atLeast"/>
      </w:pPr>
    </w:p>
    <w:sdt>
      <w:sdtPr>
        <w:rPr>
          <w:rFonts w:asciiTheme="minorHAnsi" w:hAnsiTheme="minorHAnsi" w:cs="Arial"/>
          <w:i w:val="0"/>
        </w:rPr>
        <w:id w:val="1676066936"/>
        <w:placeholder>
          <w:docPart w:val="7531E000ADC74902B4A61003C49D6C54"/>
        </w:placeholder>
      </w:sdtPr>
      <w:sdtEndPr/>
      <w:sdtContent>
        <w:p w14:paraId="79443A11"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79443A15" w14:textId="77777777" w:rsidTr="009A1D0B">
        <w:trPr>
          <w:trHeight w:val="342"/>
        </w:trPr>
        <w:tc>
          <w:tcPr>
            <w:tcW w:w="1905" w:type="dxa"/>
            <w:tcBorders>
              <w:top w:val="nil"/>
              <w:left w:val="nil"/>
              <w:bottom w:val="nil"/>
              <w:right w:val="nil"/>
            </w:tcBorders>
            <w:shd w:val="clear" w:color="000000" w:fill="F2F2F2"/>
            <w:noWrap/>
            <w:vAlign w:val="bottom"/>
            <w:hideMark/>
          </w:tcPr>
          <w:p w14:paraId="79443A12"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79443A13"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79443A14"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79443A19" w14:textId="77777777" w:rsidTr="009A1D0B">
        <w:trPr>
          <w:trHeight w:val="465"/>
        </w:trPr>
        <w:tc>
          <w:tcPr>
            <w:tcW w:w="1905" w:type="dxa"/>
            <w:tcBorders>
              <w:top w:val="nil"/>
              <w:left w:val="nil"/>
              <w:bottom w:val="nil"/>
              <w:right w:val="nil"/>
            </w:tcBorders>
            <w:shd w:val="clear" w:color="000000" w:fill="F2F2F2"/>
            <w:noWrap/>
            <w:vAlign w:val="bottom"/>
            <w:hideMark/>
          </w:tcPr>
          <w:p w14:paraId="79443A16"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79443A17"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79443A18"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79443A1D" w14:textId="77777777" w:rsidTr="00B85976">
        <w:trPr>
          <w:trHeight w:val="495"/>
        </w:trPr>
        <w:tc>
          <w:tcPr>
            <w:tcW w:w="1905" w:type="dxa"/>
            <w:tcBorders>
              <w:top w:val="nil"/>
              <w:left w:val="nil"/>
              <w:bottom w:val="nil"/>
              <w:right w:val="nil"/>
            </w:tcBorders>
            <w:shd w:val="clear" w:color="000000" w:fill="F2F2F2"/>
            <w:noWrap/>
            <w:hideMark/>
          </w:tcPr>
          <w:p w14:paraId="79443A1A" w14:textId="77777777" w:rsidR="00894772" w:rsidRDefault="00894772" w:rsidP="009A1D0B">
            <w:pPr>
              <w:spacing w:after="0" w:line="240" w:lineRule="auto"/>
              <w:rPr>
                <w:rFonts w:ascii="Calibri" w:eastAsia="Times New Roman" w:hAnsi="Calibri"/>
                <w:color w:val="000000"/>
                <w:sz w:val="22"/>
              </w:rPr>
            </w:pPr>
            <w:r>
              <w:rPr>
                <w:rFonts w:ascii="Calibri" w:eastAsia="Times New Roman" w:hAnsi="Calibri"/>
                <w:color w:val="000000"/>
                <w:sz w:val="22"/>
              </w:rPr>
              <w:t>FR</w:t>
            </w:r>
            <w:r w:rsidR="00532846">
              <w:rPr>
                <w:rFonts w:ascii="Calibri" w:eastAsia="Times New Roman" w:hAnsi="Calibri"/>
                <w:color w:val="000000"/>
                <w:sz w:val="22"/>
              </w:rPr>
              <w:t>.20XX</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sdt>
          <w:sdtPr>
            <w:rPr>
              <w:rFonts w:ascii="Calibri" w:eastAsia="Times New Roman" w:hAnsi="Calibri"/>
              <w:color w:val="auto"/>
              <w:sz w:val="22"/>
            </w:rPr>
            <w:id w:val="967713767"/>
            <w:placeholder>
              <w:docPart w:val="39325621E8264B90AFFEED853425C338"/>
            </w:placeholder>
            <w:showingPlcHdr/>
          </w:sdtPr>
          <w:sdtEndPr/>
          <w:sdtContent>
            <w:tc>
              <w:tcPr>
                <w:tcW w:w="2880" w:type="dxa"/>
                <w:tcBorders>
                  <w:top w:val="nil"/>
                  <w:left w:val="nil"/>
                  <w:bottom w:val="nil"/>
                  <w:right w:val="nil"/>
                </w:tcBorders>
              </w:tcPr>
              <w:p w14:paraId="79443A1B" w14:textId="77777777" w:rsidR="00894772" w:rsidRDefault="00B85976" w:rsidP="009A1D0B">
                <w:pPr>
                  <w:spacing w:after="0" w:line="240" w:lineRule="auto"/>
                  <w:rPr>
                    <w:rFonts w:ascii="Calibri" w:eastAsia="Times New Roman" w:hAnsi="Calibri"/>
                    <w:color w:val="auto"/>
                    <w:sz w:val="22"/>
                  </w:rPr>
                </w:pPr>
                <w:r w:rsidRPr="001F26C5">
                  <w:rPr>
                    <w:rStyle w:val="PlaceholderText"/>
                  </w:rPr>
                  <w:t>Click here to enter text.</w:t>
                </w:r>
              </w:p>
            </w:tc>
          </w:sdtContent>
        </w:sdt>
        <w:sdt>
          <w:sdtPr>
            <w:rPr>
              <w:rFonts w:ascii="Calibri" w:eastAsia="Times New Roman" w:hAnsi="Calibri"/>
              <w:color w:val="auto"/>
              <w:sz w:val="22"/>
            </w:rPr>
            <w:id w:val="-1380861846"/>
            <w:placeholder>
              <w:docPart w:val="CC07A09E53F1421396F7829562CBC667"/>
            </w:placeholder>
            <w:showingPlcHdr/>
          </w:sdtPr>
          <w:sdtEndPr/>
          <w:sdtContent>
            <w:tc>
              <w:tcPr>
                <w:tcW w:w="6138" w:type="dxa"/>
                <w:tcBorders>
                  <w:top w:val="nil"/>
                  <w:left w:val="nil"/>
                  <w:bottom w:val="nil"/>
                  <w:right w:val="nil"/>
                </w:tcBorders>
                <w:shd w:val="clear" w:color="auto" w:fill="auto"/>
              </w:tcPr>
              <w:p w14:paraId="79443A1C" w14:textId="77777777" w:rsidR="00894772" w:rsidRDefault="00B85976" w:rsidP="009A1D0B">
                <w:pPr>
                  <w:spacing w:after="0" w:line="240" w:lineRule="auto"/>
                  <w:rPr>
                    <w:rFonts w:ascii="Calibri" w:eastAsia="Times New Roman" w:hAnsi="Calibri"/>
                    <w:color w:val="auto"/>
                    <w:sz w:val="22"/>
                  </w:rPr>
                </w:pPr>
                <w:r w:rsidRPr="001F26C5">
                  <w:rPr>
                    <w:rStyle w:val="PlaceholderText"/>
                  </w:rPr>
                  <w:t>Click here to enter text.</w:t>
                </w:r>
              </w:p>
            </w:tc>
          </w:sdtContent>
        </w:sdt>
      </w:tr>
    </w:tbl>
    <w:p w14:paraId="79443A1E" w14:textId="77777777" w:rsidR="00894772" w:rsidRDefault="00894772" w:rsidP="004D01FE">
      <w:pPr>
        <w:pStyle w:val="template"/>
        <w:spacing w:line="20" w:lineRule="atLeast"/>
        <w:rPr>
          <w:rFonts w:asciiTheme="minorHAnsi" w:hAnsiTheme="minorHAnsi" w:cs="Arial"/>
          <w:i w:val="0"/>
        </w:rPr>
      </w:pPr>
    </w:p>
    <w:p w14:paraId="79443A1F" w14:textId="77777777" w:rsidR="000934D6" w:rsidRDefault="000934D6">
      <w:pPr>
        <w:rPr>
          <w:rFonts w:asciiTheme="minorHAnsi" w:eastAsiaTheme="majorEastAsia" w:hAnsiTheme="minorHAnsi" w:cs="Arial"/>
          <w:bCs/>
          <w:color w:val="4F81BD" w:themeColor="accent1"/>
          <w:sz w:val="24"/>
          <w:szCs w:val="24"/>
        </w:rPr>
      </w:pPr>
    </w:p>
    <w:p w14:paraId="79443A20" w14:textId="77777777" w:rsidR="00D14D82" w:rsidRDefault="00D14D82" w:rsidP="00D22BAF">
      <w:pPr>
        <w:rPr>
          <w:rFonts w:asciiTheme="minorHAnsi" w:hAnsiTheme="minorHAnsi" w:cs="Arial"/>
          <w:color w:val="auto"/>
          <w:sz w:val="22"/>
        </w:rPr>
      </w:pPr>
    </w:p>
    <w:p w14:paraId="79443A21" w14:textId="7777777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498357507"/>
      <w:r w:rsidRPr="00D574A8">
        <w:rPr>
          <w:rFonts w:asciiTheme="minorHAnsi" w:hAnsiTheme="minorHAnsi" w:cs="Arial"/>
          <w:i w:val="0"/>
          <w:color w:val="0070C0"/>
          <w:sz w:val="24"/>
          <w:szCs w:val="24"/>
        </w:rPr>
        <w:t>3.2    Non-Functional Requirements</w:t>
      </w:r>
      <w:bookmarkEnd w:id="20"/>
    </w:p>
    <w:sdt>
      <w:sdtPr>
        <w:rPr>
          <w:rFonts w:asciiTheme="minorHAnsi" w:hAnsiTheme="minorHAnsi" w:cs="Arial"/>
          <w:color w:val="auto"/>
          <w:sz w:val="22"/>
        </w:rPr>
        <w:id w:val="1671754727"/>
        <w:placeholder>
          <w:docPart w:val="7531E000ADC74902B4A61003C49D6C54"/>
        </w:placeholder>
      </w:sdtPr>
      <w:sdtEndPr/>
      <w:sdtContent>
        <w:p w14:paraId="79443A22" w14:textId="7777777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79443A26" w14:textId="77777777" w:rsidTr="009A1D0B">
        <w:trPr>
          <w:trHeight w:val="342"/>
        </w:trPr>
        <w:tc>
          <w:tcPr>
            <w:tcW w:w="1905" w:type="dxa"/>
            <w:tcBorders>
              <w:top w:val="nil"/>
              <w:left w:val="nil"/>
              <w:bottom w:val="nil"/>
              <w:right w:val="nil"/>
            </w:tcBorders>
            <w:shd w:val="clear" w:color="000000" w:fill="F2F2F2"/>
            <w:noWrap/>
            <w:vAlign w:val="bottom"/>
            <w:hideMark/>
          </w:tcPr>
          <w:p w14:paraId="79443A23"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79443A24"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79443A25"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79443A2A" w14:textId="77777777" w:rsidTr="009A1D0B">
        <w:trPr>
          <w:trHeight w:val="465"/>
        </w:trPr>
        <w:tc>
          <w:tcPr>
            <w:tcW w:w="1905" w:type="dxa"/>
            <w:tcBorders>
              <w:top w:val="nil"/>
              <w:left w:val="nil"/>
              <w:bottom w:val="nil"/>
              <w:right w:val="nil"/>
            </w:tcBorders>
            <w:shd w:val="clear" w:color="000000" w:fill="F2F2F2"/>
            <w:noWrap/>
            <w:vAlign w:val="bottom"/>
            <w:hideMark/>
          </w:tcPr>
          <w:p w14:paraId="79443A27"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79443A28"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79443A29"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79443A2E" w14:textId="77777777" w:rsidTr="009A1D0B">
        <w:trPr>
          <w:trHeight w:val="495"/>
        </w:trPr>
        <w:tc>
          <w:tcPr>
            <w:tcW w:w="1905" w:type="dxa"/>
            <w:tcBorders>
              <w:top w:val="nil"/>
              <w:left w:val="nil"/>
              <w:bottom w:val="nil"/>
              <w:right w:val="nil"/>
            </w:tcBorders>
            <w:shd w:val="clear" w:color="000000" w:fill="F2F2F2"/>
            <w:noWrap/>
            <w:hideMark/>
          </w:tcPr>
          <w:p w14:paraId="79443A2B" w14:textId="77777777" w:rsidR="00894772" w:rsidRDefault="00532846" w:rsidP="009A1D0B">
            <w:pPr>
              <w:spacing w:after="0" w:line="240" w:lineRule="auto"/>
              <w:rPr>
                <w:rFonts w:ascii="Calibri" w:eastAsia="Times New Roman" w:hAnsi="Calibri"/>
                <w:color w:val="000000"/>
                <w:sz w:val="22"/>
              </w:rPr>
            </w:pPr>
            <w:r>
              <w:rPr>
                <w:rFonts w:ascii="Calibri" w:eastAsia="Times New Roman" w:hAnsi="Calibri"/>
                <w:color w:val="000000"/>
                <w:sz w:val="22"/>
              </w:rPr>
              <w:t>NFR.20XX</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placeholder>
              <w:docPart w:val="8A6FC7CB72A04DF9ACCC793484A61BF8"/>
            </w:placeholder>
            <w:showingPlcHdr/>
          </w:sdtPr>
          <w:sdtEndPr/>
          <w:sdtContent>
            <w:tc>
              <w:tcPr>
                <w:tcW w:w="2880" w:type="dxa"/>
                <w:tcBorders>
                  <w:top w:val="nil"/>
                  <w:left w:val="nil"/>
                  <w:bottom w:val="nil"/>
                  <w:right w:val="nil"/>
                </w:tcBorders>
              </w:tcPr>
              <w:p w14:paraId="79443A2C"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sdt>
          <w:sdtPr>
            <w:rPr>
              <w:rFonts w:ascii="Calibri" w:eastAsia="Times New Roman" w:hAnsi="Calibri"/>
              <w:color w:val="auto"/>
              <w:sz w:val="22"/>
            </w:rPr>
            <w:id w:val="-109523800"/>
            <w:placeholder>
              <w:docPart w:val="37CC506562914C9FAC05C405BC57F14A"/>
            </w:placeholder>
            <w:showingPlcHdr/>
          </w:sdtPr>
          <w:sdtEndPr/>
          <w:sdtContent>
            <w:tc>
              <w:tcPr>
                <w:tcW w:w="6138" w:type="dxa"/>
                <w:tcBorders>
                  <w:top w:val="nil"/>
                  <w:left w:val="nil"/>
                  <w:bottom w:val="nil"/>
                  <w:right w:val="nil"/>
                </w:tcBorders>
                <w:shd w:val="clear" w:color="auto" w:fill="auto"/>
              </w:tcPr>
              <w:p w14:paraId="79443A2D"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tr>
    </w:tbl>
    <w:p w14:paraId="79443A2F" w14:textId="77777777" w:rsidR="00894772" w:rsidRPr="004E7A3E" w:rsidRDefault="00894772" w:rsidP="00876B9A">
      <w:pPr>
        <w:rPr>
          <w:rFonts w:asciiTheme="minorHAnsi" w:hAnsiTheme="minorHAnsi" w:cs="Arial"/>
          <w:color w:val="auto"/>
          <w:sz w:val="22"/>
        </w:rPr>
      </w:pPr>
    </w:p>
    <w:p w14:paraId="79443A30" w14:textId="77777777" w:rsidR="00805EC2" w:rsidRDefault="00805EC2" w:rsidP="00805EC2"/>
    <w:p w14:paraId="79443A31" w14:textId="77777777" w:rsidR="00856E7C" w:rsidRDefault="00856E7C" w:rsidP="00805EC2"/>
    <w:p w14:paraId="79443A32" w14:textId="77777777" w:rsidR="00856E7C" w:rsidRDefault="00856E7C" w:rsidP="00805EC2"/>
    <w:p w14:paraId="79443A33" w14:textId="77777777" w:rsidR="009F64CD" w:rsidRDefault="009F64CD" w:rsidP="00805EC2"/>
    <w:p w14:paraId="79443A34" w14:textId="77777777" w:rsidR="009F64CD" w:rsidRDefault="009F64CD" w:rsidP="00805EC2"/>
    <w:p w14:paraId="79443A35" w14:textId="77777777" w:rsidR="009F64CD" w:rsidRDefault="009F64CD" w:rsidP="00805EC2"/>
    <w:p w14:paraId="79443A36" w14:textId="77777777" w:rsidR="009F64CD" w:rsidRDefault="009F64CD" w:rsidP="00805EC2"/>
    <w:p w14:paraId="79443A37" w14:textId="77777777" w:rsidR="009F64CD" w:rsidRDefault="009F64CD" w:rsidP="00805EC2"/>
    <w:p w14:paraId="79443A38"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498357508"/>
      <w:r>
        <w:rPr>
          <w:rFonts w:asciiTheme="minorHAnsi" w:hAnsiTheme="minorHAnsi" w:cs="Arial"/>
          <w:i w:val="0"/>
          <w:color w:val="0070C0"/>
          <w:sz w:val="24"/>
          <w:szCs w:val="24"/>
        </w:rPr>
        <w:lastRenderedPageBreak/>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79443A39" w14:textId="77777777"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Please see the reference document located on the Integration SharePoint server: &lt;insert link to document here&gt; </w:t>
      </w:r>
    </w:p>
    <w:p w14:paraId="79443A3C" w14:textId="77777777" w:rsidR="009F64CD" w:rsidRPr="0085436E" w:rsidRDefault="009F64CD" w:rsidP="009F64CD">
      <w:pPr>
        <w:pStyle w:val="Heading3"/>
        <w:rPr>
          <w:b w:val="0"/>
          <w:color w:val="0070C0"/>
          <w:sz w:val="24"/>
          <w:szCs w:val="24"/>
        </w:rPr>
      </w:pPr>
      <w:bookmarkStart w:id="22" w:name="_Toc498357509"/>
      <w:r w:rsidRPr="0085436E">
        <w:rPr>
          <w:b w:val="0"/>
          <w:color w:val="0070C0"/>
          <w:sz w:val="24"/>
          <w:szCs w:val="24"/>
        </w:rPr>
        <w:t>3.3.1    Inbound to the BayCare Cloverleaf</w:t>
      </w:r>
      <w:bookmarkEnd w:id="22"/>
    </w:p>
    <w:sdt>
      <w:sdtPr>
        <w:id w:val="-1767608992"/>
        <w:placeholder>
          <w:docPart w:val="26C81F7E61304568B0651A0BE072A5F8"/>
        </w:placeholder>
        <w:showingPlcHdr/>
      </w:sdtPr>
      <w:sdtEndPr/>
      <w:sdtContent>
        <w:p w14:paraId="79443A3D" w14:textId="77777777" w:rsidR="009F64CD" w:rsidRPr="0085436E" w:rsidRDefault="000D61C3" w:rsidP="000D61C3">
          <w:pPr>
            <w:pStyle w:val="ListParagraph"/>
            <w:numPr>
              <w:ilvl w:val="0"/>
              <w:numId w:val="24"/>
            </w:numPr>
          </w:pPr>
          <w:r w:rsidRPr="0085436E">
            <w:rPr>
              <w:rStyle w:val="PlaceholderText"/>
            </w:rPr>
            <w:t>Click here to enter text.</w:t>
          </w:r>
        </w:p>
      </w:sdtContent>
    </w:sdt>
    <w:p w14:paraId="79443A3E" w14:textId="77777777" w:rsidR="009F64CD" w:rsidRPr="0085436E" w:rsidRDefault="009F64CD" w:rsidP="00805EC2"/>
    <w:p w14:paraId="79443A3F" w14:textId="77777777" w:rsidR="009F64CD" w:rsidRPr="0085436E" w:rsidRDefault="009F64CD" w:rsidP="009F64CD">
      <w:pPr>
        <w:pStyle w:val="Heading3"/>
        <w:rPr>
          <w:b w:val="0"/>
          <w:sz w:val="24"/>
          <w:szCs w:val="24"/>
        </w:rPr>
      </w:pPr>
      <w:bookmarkStart w:id="23" w:name="_Toc498357510"/>
      <w:r w:rsidRPr="0085436E">
        <w:rPr>
          <w:b w:val="0"/>
          <w:sz w:val="24"/>
          <w:szCs w:val="24"/>
        </w:rPr>
        <w:t xml:space="preserve">3.3.2    </w:t>
      </w:r>
      <w:r w:rsidR="00DB6D60" w:rsidRPr="0085436E">
        <w:rPr>
          <w:b w:val="0"/>
          <w:sz w:val="24"/>
          <w:szCs w:val="24"/>
        </w:rPr>
        <w:t>Outbound</w:t>
      </w:r>
      <w:r w:rsidRPr="0085436E">
        <w:rPr>
          <w:b w:val="0"/>
          <w:sz w:val="24"/>
          <w:szCs w:val="24"/>
        </w:rPr>
        <w:t xml:space="preserve"> to the BayCare Cloverleaf</w:t>
      </w:r>
      <w:bookmarkEnd w:id="23"/>
    </w:p>
    <w:sdt>
      <w:sdtPr>
        <w:id w:val="1069161819"/>
        <w:placeholder>
          <w:docPart w:val="B4477F93A3A14168BB143CC15383AC3D"/>
        </w:placeholder>
        <w:showingPlcHdr/>
      </w:sdtPr>
      <w:sdtEndPr/>
      <w:sdtContent>
        <w:p w14:paraId="79443A40" w14:textId="77777777" w:rsidR="009F64CD" w:rsidRPr="0085436E" w:rsidRDefault="000F341B" w:rsidP="000F341B">
          <w:pPr>
            <w:pStyle w:val="ListParagraph"/>
            <w:numPr>
              <w:ilvl w:val="0"/>
              <w:numId w:val="24"/>
            </w:numPr>
          </w:pPr>
          <w:r w:rsidRPr="0085436E">
            <w:rPr>
              <w:rStyle w:val="PlaceholderText"/>
            </w:rPr>
            <w:t>Click here to enter text.</w:t>
          </w:r>
        </w:p>
      </w:sdtContent>
    </w:sdt>
    <w:p w14:paraId="79443A41" w14:textId="77777777" w:rsidR="00653533" w:rsidRPr="0085436E" w:rsidRDefault="00653533" w:rsidP="00805EC2"/>
    <w:p w14:paraId="79443A42" w14:textId="77777777" w:rsidR="00A12775" w:rsidRPr="0085436E" w:rsidRDefault="00A12775" w:rsidP="00A12775">
      <w:pPr>
        <w:pStyle w:val="Heading3"/>
        <w:rPr>
          <w:b w:val="0"/>
          <w:color w:val="0070C0"/>
          <w:sz w:val="24"/>
          <w:szCs w:val="24"/>
        </w:rPr>
      </w:pPr>
      <w:bookmarkStart w:id="24" w:name="_Toc498357511"/>
      <w:r w:rsidRPr="0085436E">
        <w:rPr>
          <w:b w:val="0"/>
          <w:color w:val="0070C0"/>
          <w:sz w:val="24"/>
          <w:szCs w:val="24"/>
        </w:rPr>
        <w:t>3.3.3    Inbound to the Vendor</w:t>
      </w:r>
      <w:bookmarkEnd w:id="24"/>
    </w:p>
    <w:sdt>
      <w:sdtPr>
        <w:id w:val="-1418706218"/>
        <w:placeholder>
          <w:docPart w:val="1E345E01E64E4A96A82F15B3AB4134EB"/>
        </w:placeholder>
        <w:showingPlcHdr/>
      </w:sdtPr>
      <w:sdtEndPr/>
      <w:sdtContent>
        <w:p w14:paraId="79443A43" w14:textId="77777777" w:rsidR="00A12775" w:rsidRPr="0085436E" w:rsidRDefault="000F341B" w:rsidP="000F341B">
          <w:pPr>
            <w:pStyle w:val="ListParagraph"/>
            <w:numPr>
              <w:ilvl w:val="0"/>
              <w:numId w:val="24"/>
            </w:numPr>
          </w:pPr>
          <w:r w:rsidRPr="0085436E">
            <w:rPr>
              <w:rStyle w:val="PlaceholderText"/>
            </w:rPr>
            <w:t>Click here to enter text.</w:t>
          </w:r>
        </w:p>
      </w:sdtContent>
    </w:sdt>
    <w:p w14:paraId="79443A44" w14:textId="77777777" w:rsidR="00A12775" w:rsidRPr="0085436E" w:rsidRDefault="00A12775" w:rsidP="00A12775"/>
    <w:p w14:paraId="79443A45" w14:textId="77777777" w:rsidR="00A12775" w:rsidRPr="0085436E" w:rsidRDefault="00A12775" w:rsidP="00A12775">
      <w:pPr>
        <w:pStyle w:val="Heading3"/>
        <w:rPr>
          <w:b w:val="0"/>
          <w:sz w:val="24"/>
          <w:szCs w:val="24"/>
        </w:rPr>
      </w:pPr>
      <w:bookmarkStart w:id="25" w:name="_Toc498357512"/>
      <w:r w:rsidRPr="0085436E">
        <w:rPr>
          <w:b w:val="0"/>
          <w:sz w:val="24"/>
          <w:szCs w:val="24"/>
        </w:rPr>
        <w:t>3.3.4    Outbound to the Vendor</w:t>
      </w:r>
      <w:bookmarkEnd w:id="25"/>
    </w:p>
    <w:sdt>
      <w:sdtPr>
        <w:id w:val="-1632089767"/>
        <w:placeholder>
          <w:docPart w:val="C3CF472943174D399F3DC141005F72D3"/>
        </w:placeholder>
        <w:showingPlcHdr/>
      </w:sdtPr>
      <w:sdtEndPr/>
      <w:sdtContent>
        <w:p w14:paraId="79443A46" w14:textId="77777777" w:rsidR="00A12775" w:rsidRPr="0085436E" w:rsidRDefault="000F341B" w:rsidP="000F341B">
          <w:pPr>
            <w:pStyle w:val="ListParagraph"/>
            <w:numPr>
              <w:ilvl w:val="0"/>
              <w:numId w:val="24"/>
            </w:numPr>
          </w:pPr>
          <w:r w:rsidRPr="0085436E">
            <w:rPr>
              <w:rStyle w:val="PlaceholderText"/>
            </w:rPr>
            <w:t>Click here to enter text.</w:t>
          </w:r>
        </w:p>
      </w:sdtContent>
    </w:sdt>
    <w:p w14:paraId="79443A47" w14:textId="77777777" w:rsidR="00DB6D60" w:rsidRPr="0085436E" w:rsidRDefault="00DB6D60" w:rsidP="00DB6D60">
      <w:pPr>
        <w:pStyle w:val="Heading3"/>
        <w:rPr>
          <w:b w:val="0"/>
          <w:color w:val="0070C0"/>
          <w:sz w:val="24"/>
          <w:szCs w:val="24"/>
        </w:rPr>
      </w:pPr>
    </w:p>
    <w:p w14:paraId="79443A48" w14:textId="77777777" w:rsidR="00DB6D60" w:rsidRPr="0085436E" w:rsidRDefault="00DB6D60" w:rsidP="00DB6D60">
      <w:pPr>
        <w:pStyle w:val="Heading3"/>
        <w:rPr>
          <w:b w:val="0"/>
          <w:color w:val="0070C0"/>
          <w:sz w:val="24"/>
          <w:szCs w:val="24"/>
        </w:rPr>
      </w:pPr>
      <w:bookmarkStart w:id="26" w:name="_Toc498357513"/>
      <w:r w:rsidRPr="0085436E">
        <w:rPr>
          <w:b w:val="0"/>
          <w:color w:val="0070C0"/>
          <w:sz w:val="24"/>
          <w:szCs w:val="24"/>
        </w:rPr>
        <w:t>3.3.</w:t>
      </w:r>
      <w:r w:rsidR="00A12775" w:rsidRPr="0085436E">
        <w:rPr>
          <w:b w:val="0"/>
          <w:color w:val="0070C0"/>
          <w:sz w:val="24"/>
          <w:szCs w:val="24"/>
        </w:rPr>
        <w:t>5</w:t>
      </w:r>
      <w:r w:rsidRPr="0085436E">
        <w:rPr>
          <w:b w:val="0"/>
          <w:color w:val="0070C0"/>
          <w:sz w:val="24"/>
          <w:szCs w:val="24"/>
        </w:rPr>
        <w:t xml:space="preserve">    Inbound to the BayCare Cerner</w:t>
      </w:r>
      <w:bookmarkEnd w:id="26"/>
    </w:p>
    <w:p w14:paraId="79443A49" w14:textId="77777777" w:rsidR="00DB6D60" w:rsidRPr="0085436E" w:rsidRDefault="00DB6D60" w:rsidP="00DB6D60">
      <w:pPr>
        <w:pStyle w:val="NoSpacing"/>
      </w:pPr>
      <w:r w:rsidRPr="0085436E">
        <w:t>Test</w:t>
      </w:r>
    </w:p>
    <w:p w14:paraId="79443A4A" w14:textId="77777777" w:rsidR="00DB6D60" w:rsidRPr="0085436E" w:rsidRDefault="00DB6D60" w:rsidP="00DB6D60">
      <w:pPr>
        <w:pStyle w:val="NoSpacing"/>
      </w:pPr>
      <w:r w:rsidRPr="0085436E">
        <w:t>Port Number:</w:t>
      </w:r>
      <w:r w:rsidR="00FD15D8" w:rsidRPr="0085436E">
        <w:t xml:space="preserve">  </w:t>
      </w:r>
      <w:sdt>
        <w:sdtPr>
          <w:id w:val="-2093072808"/>
          <w:placeholder>
            <w:docPart w:val="240946EC5A134F9C80DA53CBE39E3C5F"/>
          </w:placeholder>
          <w:showingPlcHdr/>
        </w:sdtPr>
        <w:sdtEndPr/>
        <w:sdtContent>
          <w:r w:rsidR="00FD15D8" w:rsidRPr="0085436E">
            <w:rPr>
              <w:rStyle w:val="PlaceholderText"/>
            </w:rPr>
            <w:t>Click here to enter text.</w:t>
          </w:r>
        </w:sdtContent>
      </w:sdt>
    </w:p>
    <w:p w14:paraId="79443A4B" w14:textId="77777777" w:rsidR="00DB6D60" w:rsidRPr="0085436E" w:rsidRDefault="00DB6D60" w:rsidP="00DB6D60">
      <w:pPr>
        <w:pStyle w:val="NoSpacing"/>
      </w:pPr>
      <w:r w:rsidRPr="0085436E">
        <w:t>IP Address:</w:t>
      </w:r>
      <w:r w:rsidR="00FD15D8" w:rsidRPr="0085436E">
        <w:t xml:space="preserve">  </w:t>
      </w:r>
      <w:sdt>
        <w:sdtPr>
          <w:id w:val="-136496457"/>
          <w:showingPlcHdr/>
        </w:sdtPr>
        <w:sdtEndPr/>
        <w:sdtContent>
          <w:r w:rsidR="00FD15D8" w:rsidRPr="0085436E">
            <w:rPr>
              <w:rStyle w:val="PlaceholderText"/>
            </w:rPr>
            <w:t>Click here to enter text.</w:t>
          </w:r>
        </w:sdtContent>
      </w:sdt>
    </w:p>
    <w:p w14:paraId="79443A4C" w14:textId="77777777" w:rsidR="00DB6D60" w:rsidRPr="0085436E" w:rsidRDefault="00DB6D60" w:rsidP="00DB6D60">
      <w:pPr>
        <w:pStyle w:val="NoSpacing"/>
      </w:pPr>
    </w:p>
    <w:p w14:paraId="79443A4D" w14:textId="77777777" w:rsidR="00DB6D60" w:rsidRPr="0085436E" w:rsidRDefault="00DB6D60" w:rsidP="00DB6D60">
      <w:pPr>
        <w:pStyle w:val="NoSpacing"/>
      </w:pPr>
      <w:r w:rsidRPr="0085436E">
        <w:t>Prod</w:t>
      </w:r>
    </w:p>
    <w:p w14:paraId="79443A4E" w14:textId="77777777" w:rsidR="00DB6D60" w:rsidRPr="0085436E" w:rsidRDefault="00DB6D60" w:rsidP="00DB6D60">
      <w:pPr>
        <w:pStyle w:val="NoSpacing"/>
      </w:pPr>
      <w:r w:rsidRPr="0085436E">
        <w:t>Port Number:</w:t>
      </w:r>
      <w:r w:rsidR="00FD15D8" w:rsidRPr="0085436E">
        <w:t xml:space="preserve">  </w:t>
      </w:r>
      <w:sdt>
        <w:sdtPr>
          <w:id w:val="-1106657776"/>
          <w:showingPlcHdr/>
        </w:sdtPr>
        <w:sdtEndPr/>
        <w:sdtContent>
          <w:r w:rsidR="00FD15D8" w:rsidRPr="0085436E">
            <w:rPr>
              <w:rStyle w:val="PlaceholderText"/>
            </w:rPr>
            <w:t>Click here to enter text.</w:t>
          </w:r>
        </w:sdtContent>
      </w:sdt>
    </w:p>
    <w:p w14:paraId="79443A4F" w14:textId="77777777" w:rsidR="00DB6D60" w:rsidRPr="0085436E" w:rsidRDefault="00DB6D60" w:rsidP="00DB6D60">
      <w:pPr>
        <w:pStyle w:val="NoSpacing"/>
      </w:pPr>
      <w:r w:rsidRPr="0085436E">
        <w:t>IP Address:</w:t>
      </w:r>
      <w:r w:rsidR="00FD15D8" w:rsidRPr="0085436E">
        <w:t xml:space="preserve">  </w:t>
      </w:r>
      <w:sdt>
        <w:sdtPr>
          <w:id w:val="-622005110"/>
          <w:showingPlcHdr/>
        </w:sdtPr>
        <w:sdtEndPr/>
        <w:sdtContent>
          <w:r w:rsidR="00FD15D8" w:rsidRPr="0085436E">
            <w:rPr>
              <w:rStyle w:val="PlaceholderText"/>
            </w:rPr>
            <w:t>Click here to enter text.</w:t>
          </w:r>
        </w:sdtContent>
      </w:sdt>
    </w:p>
    <w:p w14:paraId="79443A50" w14:textId="77777777" w:rsidR="00DB6D60" w:rsidRPr="0085436E" w:rsidRDefault="00DB6D60" w:rsidP="00DB6D60"/>
    <w:p w14:paraId="79443A51" w14:textId="77777777" w:rsidR="00DB6D60" w:rsidRPr="0085436E" w:rsidRDefault="00DB6D60" w:rsidP="00DB6D60">
      <w:pPr>
        <w:pStyle w:val="Heading3"/>
        <w:rPr>
          <w:b w:val="0"/>
          <w:sz w:val="24"/>
          <w:szCs w:val="24"/>
        </w:rPr>
      </w:pPr>
      <w:bookmarkStart w:id="27" w:name="_Toc498357514"/>
      <w:r w:rsidRPr="0085436E">
        <w:rPr>
          <w:b w:val="0"/>
          <w:sz w:val="24"/>
          <w:szCs w:val="24"/>
        </w:rPr>
        <w:t>3.3.</w:t>
      </w:r>
      <w:r w:rsidR="00A12775" w:rsidRPr="0085436E">
        <w:rPr>
          <w:b w:val="0"/>
          <w:sz w:val="24"/>
          <w:szCs w:val="24"/>
        </w:rPr>
        <w:t>6</w:t>
      </w:r>
      <w:r w:rsidRPr="0085436E">
        <w:rPr>
          <w:b w:val="0"/>
          <w:sz w:val="24"/>
          <w:szCs w:val="24"/>
        </w:rPr>
        <w:t xml:space="preserve">    Outbound to the BayCare Cerner</w:t>
      </w:r>
      <w:bookmarkEnd w:id="27"/>
    </w:p>
    <w:p w14:paraId="79443A52" w14:textId="77777777" w:rsidR="00DB6D60" w:rsidRPr="0085436E" w:rsidRDefault="00DB6D60" w:rsidP="00DB6D60">
      <w:pPr>
        <w:pStyle w:val="NoSpacing"/>
      </w:pPr>
      <w:r w:rsidRPr="0085436E">
        <w:t>Test</w:t>
      </w:r>
    </w:p>
    <w:p w14:paraId="79443A53" w14:textId="77777777" w:rsidR="00DB6D60" w:rsidRPr="0085436E" w:rsidRDefault="00DB6D60" w:rsidP="00DB6D60">
      <w:pPr>
        <w:pStyle w:val="NoSpacing"/>
      </w:pPr>
      <w:r w:rsidRPr="0085436E">
        <w:t>Port Number:</w:t>
      </w:r>
      <w:r w:rsidR="00FD15D8" w:rsidRPr="0085436E">
        <w:t xml:space="preserve">  </w:t>
      </w:r>
      <w:sdt>
        <w:sdtPr>
          <w:id w:val="-1076973432"/>
          <w:showingPlcHdr/>
        </w:sdtPr>
        <w:sdtEndPr/>
        <w:sdtContent>
          <w:r w:rsidR="00FD15D8" w:rsidRPr="0085436E">
            <w:rPr>
              <w:rStyle w:val="PlaceholderText"/>
            </w:rPr>
            <w:t>Click here to enter text.</w:t>
          </w:r>
        </w:sdtContent>
      </w:sdt>
    </w:p>
    <w:p w14:paraId="79443A54" w14:textId="77777777" w:rsidR="00DB6D60" w:rsidRPr="0085436E" w:rsidRDefault="00DB6D60" w:rsidP="00DB6D60">
      <w:pPr>
        <w:pStyle w:val="NoSpacing"/>
      </w:pPr>
      <w:r w:rsidRPr="0085436E">
        <w:t>IP Address:</w:t>
      </w:r>
      <w:r w:rsidR="00FD15D8" w:rsidRPr="0085436E">
        <w:t xml:space="preserve">  </w:t>
      </w:r>
      <w:sdt>
        <w:sdtPr>
          <w:id w:val="-946385661"/>
          <w:showingPlcHdr/>
        </w:sdtPr>
        <w:sdtEndPr/>
        <w:sdtContent>
          <w:r w:rsidR="00FD15D8" w:rsidRPr="0085436E">
            <w:rPr>
              <w:rStyle w:val="PlaceholderText"/>
            </w:rPr>
            <w:t>Click here to enter text.</w:t>
          </w:r>
        </w:sdtContent>
      </w:sdt>
    </w:p>
    <w:p w14:paraId="79443A55" w14:textId="77777777" w:rsidR="009F64CD" w:rsidRPr="0085436E" w:rsidRDefault="009F64CD" w:rsidP="00DB6D60">
      <w:pPr>
        <w:pStyle w:val="NoSpacing"/>
      </w:pPr>
    </w:p>
    <w:p w14:paraId="79443A56" w14:textId="77777777" w:rsidR="00DB6D60" w:rsidRPr="0085436E" w:rsidRDefault="00DB6D60" w:rsidP="00DB6D60">
      <w:pPr>
        <w:pStyle w:val="NoSpacing"/>
      </w:pPr>
      <w:r w:rsidRPr="0085436E">
        <w:t>Prod</w:t>
      </w:r>
    </w:p>
    <w:p w14:paraId="79443A57" w14:textId="77777777" w:rsidR="00DB6D60" w:rsidRPr="0085436E" w:rsidRDefault="00DB6D60" w:rsidP="00DB6D60">
      <w:pPr>
        <w:pStyle w:val="NoSpacing"/>
      </w:pPr>
      <w:r w:rsidRPr="0085436E">
        <w:t>Port Number:</w:t>
      </w:r>
      <w:r w:rsidR="00FD15D8" w:rsidRPr="0085436E">
        <w:t xml:space="preserve">  </w:t>
      </w:r>
      <w:sdt>
        <w:sdtPr>
          <w:id w:val="-1197077274"/>
          <w:showingPlcHdr/>
        </w:sdtPr>
        <w:sdtEndPr/>
        <w:sdtContent>
          <w:r w:rsidR="00FD15D8" w:rsidRPr="0085436E">
            <w:rPr>
              <w:rStyle w:val="PlaceholderText"/>
            </w:rPr>
            <w:t>Click here to enter text.</w:t>
          </w:r>
        </w:sdtContent>
      </w:sdt>
    </w:p>
    <w:p w14:paraId="79443A58" w14:textId="77777777" w:rsidR="00DB6D60" w:rsidRPr="00DB6D60" w:rsidRDefault="00DB6D60" w:rsidP="00DB6D60">
      <w:pPr>
        <w:pStyle w:val="NoSpacing"/>
      </w:pPr>
      <w:r w:rsidRPr="0085436E">
        <w:t>IP Address:</w:t>
      </w:r>
      <w:r w:rsidR="00FD15D8" w:rsidRPr="0085436E">
        <w:t xml:space="preserve">  </w:t>
      </w:r>
      <w:sdt>
        <w:sdtPr>
          <w:id w:val="713391743"/>
          <w:showingPlcHdr/>
        </w:sdtPr>
        <w:sdtEndPr>
          <w:rPr>
            <w:highlight w:val="yellow"/>
          </w:rPr>
        </w:sdtEndPr>
        <w:sdtContent>
          <w:r w:rsidR="00FD15D8" w:rsidRPr="0085436E">
            <w:rPr>
              <w:rStyle w:val="PlaceholderText"/>
            </w:rPr>
            <w:t>Click here to enter text.</w:t>
          </w:r>
        </w:sdtContent>
      </w:sdt>
    </w:p>
    <w:p w14:paraId="79443A59" w14:textId="77777777" w:rsidR="009F64CD" w:rsidRDefault="009F64CD" w:rsidP="00805EC2"/>
    <w:p w14:paraId="79443A5A" w14:textId="77777777" w:rsidR="00805EC2" w:rsidRDefault="00805EC2" w:rsidP="00805EC2">
      <w:pPr>
        <w:pStyle w:val="Heading1"/>
        <w:spacing w:after="240" w:line="240" w:lineRule="atLeast"/>
        <w:rPr>
          <w:rFonts w:asciiTheme="minorHAnsi" w:hAnsiTheme="minorHAnsi" w:cs="Arial"/>
          <w:color w:val="0070C0"/>
          <w:sz w:val="28"/>
        </w:rPr>
      </w:pPr>
      <w:bookmarkStart w:id="28" w:name="_Toc367260181"/>
      <w:bookmarkStart w:id="29" w:name="_Toc498357515"/>
      <w:r w:rsidRPr="0073057F">
        <w:rPr>
          <w:rFonts w:asciiTheme="minorHAnsi" w:hAnsiTheme="minorHAnsi" w:cs="Arial"/>
          <w:color w:val="0070C0"/>
          <w:sz w:val="28"/>
        </w:rPr>
        <w:lastRenderedPageBreak/>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8"/>
      <w:bookmarkEnd w:id="29"/>
    </w:p>
    <w:p w14:paraId="79443A5B"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30" w:name="_Toc498357516"/>
      <w:r>
        <w:rPr>
          <w:rFonts w:asciiTheme="minorHAnsi" w:hAnsiTheme="minorHAnsi" w:cs="Arial"/>
          <w:i w:val="0"/>
          <w:color w:val="0070C0"/>
          <w:sz w:val="24"/>
          <w:szCs w:val="24"/>
        </w:rPr>
        <w:t>4.1 Messaging Format</w:t>
      </w:r>
      <w:bookmarkEnd w:id="30"/>
    </w:p>
    <w:p w14:paraId="79443A5C" w14:textId="77777777" w:rsidR="00856E7C" w:rsidRPr="003E31D0" w:rsidRDefault="00856E7C" w:rsidP="00856E7C">
      <w:pPr>
        <w:rPr>
          <w:rFonts w:asciiTheme="minorHAnsi" w:hAnsiTheme="minorHAnsi" w:cs="Arial"/>
          <w:color w:val="auto"/>
          <w:sz w:val="22"/>
        </w:rPr>
      </w:pPr>
    </w:p>
    <w:p w14:paraId="79443A5D" w14:textId="77777777" w:rsidR="00856E7C" w:rsidRPr="00856E7C" w:rsidRDefault="00856E7C" w:rsidP="00856E7C"/>
    <w:p w14:paraId="79443A5E" w14:textId="77777777" w:rsidR="00856E7C" w:rsidRPr="00172896" w:rsidRDefault="00856E7C" w:rsidP="00856E7C">
      <w:pPr>
        <w:pStyle w:val="Heading3"/>
        <w:rPr>
          <w:b w:val="0"/>
          <w:sz w:val="24"/>
          <w:szCs w:val="24"/>
        </w:rPr>
      </w:pPr>
      <w:bookmarkStart w:id="31" w:name="_Toc498357517"/>
      <w:r w:rsidRPr="00172896">
        <w:rPr>
          <w:b w:val="0"/>
          <w:sz w:val="24"/>
          <w:szCs w:val="24"/>
        </w:rPr>
        <w:t>4.1.1     Segments</w:t>
      </w:r>
      <w:bookmarkEnd w:id="31"/>
    </w:p>
    <w:p w14:paraId="79443A5F" w14:textId="77777777" w:rsidR="00856E7C" w:rsidRPr="00856E7C" w:rsidRDefault="00856E7C" w:rsidP="00856E7C">
      <w:r>
        <w:t>The segme</w:t>
      </w:r>
      <w:r w:rsidR="00164F02">
        <w:t>nts utilized for this interface</w:t>
      </w:r>
      <w:r>
        <w:t xml:space="preserve"> are:</w:t>
      </w:r>
    </w:p>
    <w:p w14:paraId="79443A60" w14:textId="77777777" w:rsidR="00BE1D14" w:rsidRDefault="00856E7C" w:rsidP="00BE1D14">
      <w:pPr>
        <w:pStyle w:val="NoSpacing"/>
        <w:ind w:firstLine="720"/>
      </w:pPr>
      <w:r>
        <w:t xml:space="preserve">MSH </w:t>
      </w:r>
    </w:p>
    <w:p w14:paraId="79443A61" w14:textId="77777777" w:rsidR="00856E7C" w:rsidRDefault="00856E7C" w:rsidP="00856E7C">
      <w:pPr>
        <w:pStyle w:val="NoSpacing"/>
        <w:ind w:firstLine="720"/>
      </w:pPr>
      <w:r>
        <w:t>PID</w:t>
      </w:r>
    </w:p>
    <w:p w14:paraId="79443A62" w14:textId="77777777" w:rsidR="00856E7C" w:rsidRDefault="00B34A76" w:rsidP="00856E7C">
      <w:pPr>
        <w:pStyle w:val="NoSpacing"/>
        <w:ind w:firstLine="720"/>
      </w:pPr>
      <w:r>
        <w:t>PV1</w:t>
      </w:r>
    </w:p>
    <w:p w14:paraId="6DA4C270" w14:textId="13CF55F7" w:rsidR="00C04C60" w:rsidRDefault="00400394" w:rsidP="00856E7C">
      <w:pPr>
        <w:pStyle w:val="NoSpacing"/>
        <w:ind w:firstLine="720"/>
      </w:pPr>
      <w:r>
        <w:t>ORC</w:t>
      </w:r>
    </w:p>
    <w:p w14:paraId="6CE5F652" w14:textId="05CED05A" w:rsidR="00CF0678" w:rsidRDefault="00CF0678" w:rsidP="00856E7C">
      <w:pPr>
        <w:pStyle w:val="NoSpacing"/>
        <w:ind w:firstLine="720"/>
      </w:pPr>
      <w:r>
        <w:t>OBR</w:t>
      </w:r>
    </w:p>
    <w:p w14:paraId="142FB8BC" w14:textId="7E4B38B1" w:rsidR="00CF0678" w:rsidRDefault="00CF0678" w:rsidP="00856E7C">
      <w:pPr>
        <w:pStyle w:val="NoSpacing"/>
        <w:ind w:firstLine="720"/>
      </w:pPr>
      <w:r>
        <w:t>OBX</w:t>
      </w:r>
    </w:p>
    <w:p w14:paraId="1421B37C" w14:textId="74F055E7" w:rsidR="00400394" w:rsidRDefault="00400394" w:rsidP="00856E7C">
      <w:pPr>
        <w:pStyle w:val="NoSpacing"/>
        <w:ind w:firstLine="720"/>
      </w:pPr>
      <w:r>
        <w:t>ZDS</w:t>
      </w:r>
    </w:p>
    <w:p w14:paraId="79443A64" w14:textId="77777777" w:rsidR="00856E7C" w:rsidRDefault="00856E7C" w:rsidP="00164F02">
      <w:pPr>
        <w:spacing w:after="0"/>
      </w:pPr>
    </w:p>
    <w:p w14:paraId="79443A65" w14:textId="77777777" w:rsidR="00164F02" w:rsidRDefault="00164F02" w:rsidP="00164F02">
      <w:pPr>
        <w:spacing w:after="0"/>
        <w:rPr>
          <w:i/>
        </w:rPr>
      </w:pPr>
      <w:r>
        <w:rPr>
          <w:i/>
        </w:rPr>
        <w:t>Message Construction Notes</w:t>
      </w:r>
      <w:r w:rsidRPr="00164F02">
        <w:rPr>
          <w:i/>
        </w:rPr>
        <w:t>:</w:t>
      </w:r>
    </w:p>
    <w:p w14:paraId="79443A66" w14:textId="77777777" w:rsidR="00164F02" w:rsidRDefault="00164F02" w:rsidP="00164F02">
      <w:pPr>
        <w:spacing w:after="0"/>
        <w:ind w:firstLine="720"/>
        <w:rPr>
          <w:i/>
        </w:rPr>
      </w:pPr>
      <w:r>
        <w:rPr>
          <w:i/>
        </w:rPr>
        <w:t>MSH – Message Header</w:t>
      </w:r>
    </w:p>
    <w:p w14:paraId="79443A67" w14:textId="77777777" w:rsidR="00164F02" w:rsidRDefault="00164F02" w:rsidP="00164F02">
      <w:pPr>
        <w:spacing w:after="0"/>
        <w:ind w:firstLine="720"/>
        <w:rPr>
          <w:i/>
        </w:rPr>
      </w:pPr>
      <w:r>
        <w:rPr>
          <w:i/>
        </w:rPr>
        <w:t>PID – Patient ID segment</w:t>
      </w:r>
    </w:p>
    <w:p w14:paraId="79443A68" w14:textId="77777777" w:rsidR="00164F02" w:rsidRDefault="00164F02" w:rsidP="00164F02">
      <w:pPr>
        <w:spacing w:after="0"/>
        <w:ind w:firstLine="720"/>
        <w:rPr>
          <w:i/>
        </w:rPr>
      </w:pPr>
      <w:r>
        <w:rPr>
          <w:i/>
        </w:rPr>
        <w:t>PV1 – Patient Visit segment</w:t>
      </w:r>
    </w:p>
    <w:p w14:paraId="5ED0D7FE" w14:textId="518D68E9" w:rsidR="006C5AEC" w:rsidRDefault="006C5AEC" w:rsidP="00164F02">
      <w:pPr>
        <w:spacing w:after="0"/>
        <w:ind w:firstLine="720"/>
        <w:rPr>
          <w:i/>
        </w:rPr>
      </w:pPr>
      <w:r>
        <w:rPr>
          <w:i/>
        </w:rPr>
        <w:t xml:space="preserve">ORC </w:t>
      </w:r>
      <w:r w:rsidR="001A4DC9">
        <w:rPr>
          <w:i/>
        </w:rPr>
        <w:t>– Common Order segment</w:t>
      </w:r>
    </w:p>
    <w:p w14:paraId="6B6628D9" w14:textId="381D8D8B" w:rsidR="00CF0678" w:rsidRDefault="00CF0678" w:rsidP="00164F02">
      <w:pPr>
        <w:spacing w:after="0"/>
        <w:ind w:firstLine="720"/>
        <w:rPr>
          <w:i/>
        </w:rPr>
      </w:pPr>
      <w:r>
        <w:rPr>
          <w:i/>
        </w:rPr>
        <w:t>OBR –</w:t>
      </w:r>
      <w:r w:rsidR="00DD4727">
        <w:rPr>
          <w:i/>
        </w:rPr>
        <w:t xml:space="preserve"> Observation Request segment</w:t>
      </w:r>
    </w:p>
    <w:p w14:paraId="5E85A8EB" w14:textId="658A74AC" w:rsidR="00CF0678" w:rsidRDefault="00CF0678" w:rsidP="00164F02">
      <w:pPr>
        <w:spacing w:after="0"/>
        <w:ind w:firstLine="720"/>
        <w:rPr>
          <w:i/>
        </w:rPr>
      </w:pPr>
      <w:r>
        <w:rPr>
          <w:i/>
        </w:rPr>
        <w:t xml:space="preserve">OBX </w:t>
      </w:r>
      <w:r w:rsidR="00DD4727">
        <w:rPr>
          <w:i/>
        </w:rPr>
        <w:t>– Observation segment</w:t>
      </w:r>
    </w:p>
    <w:p w14:paraId="65FE75F5" w14:textId="214CDCDD" w:rsidR="006C5AEC" w:rsidRDefault="006C5AEC" w:rsidP="00164F02">
      <w:pPr>
        <w:spacing w:after="0"/>
        <w:ind w:firstLine="720"/>
        <w:rPr>
          <w:i/>
        </w:rPr>
      </w:pPr>
      <w:r>
        <w:rPr>
          <w:i/>
        </w:rPr>
        <w:t xml:space="preserve">ZDS </w:t>
      </w:r>
      <w:r w:rsidR="001A4DC9">
        <w:rPr>
          <w:i/>
        </w:rPr>
        <w:t>–</w:t>
      </w:r>
      <w:r>
        <w:rPr>
          <w:i/>
        </w:rPr>
        <w:t xml:space="preserve"> </w:t>
      </w:r>
      <w:r w:rsidR="001A4DC9">
        <w:rPr>
          <w:i/>
        </w:rPr>
        <w:t>Document Endorsement segment</w:t>
      </w:r>
    </w:p>
    <w:p w14:paraId="79443A6A" w14:textId="77777777" w:rsidR="00164F02" w:rsidRPr="00856E7C" w:rsidRDefault="00164F02" w:rsidP="00856E7C">
      <w:r>
        <w:tab/>
      </w:r>
    </w:p>
    <w:p w14:paraId="79443A6B" w14:textId="77777777" w:rsidR="00805EC2" w:rsidRPr="00172896" w:rsidRDefault="00805EC2" w:rsidP="00856E7C">
      <w:pPr>
        <w:pStyle w:val="Heading3"/>
        <w:rPr>
          <w:b w:val="0"/>
          <w:sz w:val="24"/>
          <w:szCs w:val="24"/>
        </w:rPr>
      </w:pPr>
      <w:bookmarkStart w:id="32" w:name="_Toc367260182"/>
      <w:bookmarkStart w:id="33" w:name="_Toc498357518"/>
      <w:r w:rsidRPr="00172896">
        <w:rPr>
          <w:b w:val="0"/>
          <w:sz w:val="24"/>
          <w:szCs w:val="24"/>
        </w:rPr>
        <w:t>4.1</w:t>
      </w:r>
      <w:r w:rsidR="00856E7C" w:rsidRPr="00172896">
        <w:rPr>
          <w:b w:val="0"/>
          <w:i/>
          <w:sz w:val="24"/>
          <w:szCs w:val="24"/>
        </w:rPr>
        <w:t>.2</w:t>
      </w:r>
      <w:r w:rsidRPr="00172896">
        <w:rPr>
          <w:b w:val="0"/>
          <w:sz w:val="24"/>
          <w:szCs w:val="24"/>
        </w:rPr>
        <w:t xml:space="preserve">     Messaging </w:t>
      </w:r>
      <w:bookmarkEnd w:id="32"/>
      <w:r w:rsidR="00856E7C" w:rsidRPr="00172896">
        <w:rPr>
          <w:b w:val="0"/>
          <w:sz w:val="24"/>
          <w:szCs w:val="24"/>
        </w:rPr>
        <w:t>Event Types</w:t>
      </w:r>
      <w:bookmarkEnd w:id="33"/>
    </w:p>
    <w:p w14:paraId="79443A6C"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5162"/>
      </w:tblGrid>
      <w:tr w:rsidR="00805EC2" w:rsidRPr="00FB14A7" w14:paraId="79443A6F" w14:textId="77777777" w:rsidTr="005E3A1C">
        <w:trPr>
          <w:tblHeader/>
        </w:trPr>
        <w:tc>
          <w:tcPr>
            <w:tcW w:w="1475" w:type="dxa"/>
            <w:shd w:val="clear" w:color="auto" w:fill="00B0F0"/>
          </w:tcPr>
          <w:p w14:paraId="79443A6D"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5162" w:type="dxa"/>
            <w:shd w:val="clear" w:color="auto" w:fill="00B0F0"/>
          </w:tcPr>
          <w:p w14:paraId="79443A6E"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79443A72" w14:textId="77777777" w:rsidTr="005E3A1C">
        <w:trPr>
          <w:tblHeader/>
        </w:trPr>
        <w:tc>
          <w:tcPr>
            <w:tcW w:w="1475" w:type="dxa"/>
          </w:tcPr>
          <w:p w14:paraId="79443A70" w14:textId="7841C5E2" w:rsidR="00805EC2" w:rsidRPr="005E3A1C" w:rsidRDefault="00844AED" w:rsidP="009C74D5">
            <w:pPr>
              <w:rPr>
                <w:rFonts w:asciiTheme="minorHAnsi" w:hAnsiTheme="minorHAnsi" w:cs="Arial"/>
                <w:color w:val="000000" w:themeColor="text1"/>
              </w:rPr>
            </w:pPr>
            <w:r w:rsidRPr="005E3A1C">
              <w:rPr>
                <w:rFonts w:asciiTheme="minorHAnsi" w:hAnsiTheme="minorHAnsi" w:cs="Arial"/>
                <w:color w:val="000000" w:themeColor="text1"/>
              </w:rPr>
              <w:t>R01</w:t>
            </w:r>
          </w:p>
        </w:tc>
        <w:tc>
          <w:tcPr>
            <w:tcW w:w="5162" w:type="dxa"/>
          </w:tcPr>
          <w:p w14:paraId="79443A71" w14:textId="12C1367B" w:rsidR="00805EC2" w:rsidRPr="005E3A1C" w:rsidRDefault="005E3A1C" w:rsidP="005E3A1C">
            <w:pPr>
              <w:rPr>
                <w:rFonts w:asciiTheme="minorHAnsi" w:hAnsiTheme="minorHAnsi" w:cs="Arial"/>
                <w:color w:val="000000" w:themeColor="text1"/>
              </w:rPr>
            </w:pPr>
            <w:r>
              <w:rPr>
                <w:rFonts w:asciiTheme="minorHAnsi" w:hAnsiTheme="minorHAnsi" w:cs="Arial"/>
                <w:color w:val="000000" w:themeColor="text1"/>
              </w:rPr>
              <w:t xml:space="preserve">ORU/ACK - </w:t>
            </w:r>
            <w:r w:rsidR="00844AED" w:rsidRPr="005E3A1C">
              <w:rPr>
                <w:rFonts w:asciiTheme="minorHAnsi" w:hAnsiTheme="minorHAnsi" w:cs="Arial"/>
                <w:color w:val="000000" w:themeColor="text1"/>
              </w:rPr>
              <w:t xml:space="preserve">Unsolicited </w:t>
            </w:r>
            <w:r>
              <w:rPr>
                <w:rFonts w:asciiTheme="minorHAnsi" w:hAnsiTheme="minorHAnsi" w:cs="Arial"/>
                <w:color w:val="000000" w:themeColor="text1"/>
              </w:rPr>
              <w:t>transmission of an o</w:t>
            </w:r>
            <w:r w:rsidR="00844AED" w:rsidRPr="005E3A1C">
              <w:rPr>
                <w:rFonts w:asciiTheme="minorHAnsi" w:hAnsiTheme="minorHAnsi" w:cs="Arial"/>
                <w:color w:val="000000" w:themeColor="text1"/>
              </w:rPr>
              <w:t>bservation</w:t>
            </w:r>
          </w:p>
        </w:tc>
      </w:tr>
    </w:tbl>
    <w:p w14:paraId="79443AA6" w14:textId="77777777" w:rsidR="00805EC2" w:rsidRDefault="00805EC2" w:rsidP="00805EC2">
      <w:pPr>
        <w:rPr>
          <w:rFonts w:asciiTheme="minorHAnsi" w:hAnsiTheme="minorHAnsi" w:cs="Arial"/>
        </w:rPr>
      </w:pPr>
    </w:p>
    <w:p w14:paraId="79443AA7" w14:textId="77777777" w:rsidR="00D5373E" w:rsidRDefault="00D5373E" w:rsidP="00D5373E">
      <w:pPr>
        <w:pStyle w:val="Heading3"/>
        <w:rPr>
          <w:b w:val="0"/>
          <w:sz w:val="24"/>
          <w:szCs w:val="24"/>
        </w:rPr>
      </w:pPr>
      <w:bookmarkStart w:id="34" w:name="_Toc498357519"/>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4"/>
    </w:p>
    <w:p w14:paraId="4FA19A61" w14:textId="77777777" w:rsidR="00C04C60" w:rsidRDefault="00C04C60" w:rsidP="00C04C60">
      <w:pPr>
        <w:pStyle w:val="NoSpacing"/>
      </w:pPr>
      <w:r>
        <w:t>Discharge Summaries from Cerner (ORU_R01).</w:t>
      </w:r>
    </w:p>
    <w:p w14:paraId="05AC4918" w14:textId="77777777" w:rsidR="00C04C60" w:rsidRDefault="00C04C60" w:rsidP="00C04C60">
      <w:pPr>
        <w:pStyle w:val="NoSpacing"/>
      </w:pPr>
    </w:p>
    <w:p w14:paraId="3D7CC6A1" w14:textId="77777777" w:rsidR="00C04C60" w:rsidRDefault="00C04C60" w:rsidP="00C04C60">
      <w:pPr>
        <w:pStyle w:val="NoSpacing"/>
      </w:pPr>
      <w:r>
        <w:tab/>
        <w:t>Raw feed from the cerner_results_7_p site (all facilities).</w:t>
      </w:r>
    </w:p>
    <w:p w14:paraId="76DCEF11" w14:textId="77777777" w:rsidR="00C04C60" w:rsidRDefault="00C04C60" w:rsidP="00C04C60">
      <w:pPr>
        <w:pStyle w:val="NoSpacing"/>
      </w:pPr>
    </w:p>
    <w:p w14:paraId="14CC648D" w14:textId="77777777" w:rsidR="00C04C60" w:rsidRDefault="00C04C60" w:rsidP="00C04C60">
      <w:pPr>
        <w:pStyle w:val="NoSpacing"/>
      </w:pPr>
      <w:r>
        <w:tab/>
        <w:t xml:space="preserve">Raw feed outbound from the hlthgrid_27_p site to Uniphy.  </w:t>
      </w:r>
    </w:p>
    <w:p w14:paraId="003A34FE" w14:textId="77777777" w:rsidR="00C04C60" w:rsidRDefault="00C04C60" w:rsidP="00C04C60">
      <w:pPr>
        <w:pStyle w:val="NoSpacing"/>
      </w:pPr>
    </w:p>
    <w:p w14:paraId="540F977D" w14:textId="77777777" w:rsidR="00C04C60" w:rsidRDefault="00C04C60" w:rsidP="00C04C60">
      <w:pPr>
        <w:pStyle w:val="NoSpacing"/>
      </w:pPr>
      <w:r>
        <w:tab/>
        <w:t>Filters:  None.</w:t>
      </w:r>
    </w:p>
    <w:p w14:paraId="79443AAA" w14:textId="77777777" w:rsidR="003A6F3A" w:rsidRPr="00D5373E" w:rsidRDefault="00D5373E" w:rsidP="00D5373E">
      <w:pPr>
        <w:pStyle w:val="Heading3"/>
        <w:rPr>
          <w:b w:val="0"/>
          <w:sz w:val="24"/>
          <w:szCs w:val="24"/>
        </w:rPr>
      </w:pPr>
      <w:bookmarkStart w:id="35" w:name="_Toc498357520"/>
      <w:r w:rsidRPr="00172896">
        <w:rPr>
          <w:b w:val="0"/>
          <w:sz w:val="24"/>
          <w:szCs w:val="24"/>
        </w:rPr>
        <w:lastRenderedPageBreak/>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5"/>
    </w:p>
    <w:sdt>
      <w:sdtPr>
        <w:id w:val="1742128504"/>
        <w:placeholder>
          <w:docPart w:val="7531E000ADC74902B4A61003C49D6C54"/>
        </w:placeholder>
      </w:sdtPr>
      <w:sdtEndPr/>
      <w:sdtContent>
        <w:p w14:paraId="79443AAB" w14:textId="16245597" w:rsidR="003A6F3A" w:rsidRPr="007779B5" w:rsidRDefault="007779B5" w:rsidP="007779B5">
          <w:pPr>
            <w:pStyle w:val="NoSpacing"/>
          </w:pPr>
          <w:r>
            <w:t>hlthgrid_27_p</w:t>
          </w:r>
        </w:p>
      </w:sdtContent>
    </w:sdt>
    <w:p w14:paraId="79443AB2" w14:textId="1CAACA07" w:rsidR="00856E7C" w:rsidRPr="00B75A1B" w:rsidRDefault="00856E7C" w:rsidP="00856E7C">
      <w:pPr>
        <w:pStyle w:val="Heading2"/>
        <w:rPr>
          <w:i w:val="0"/>
          <w:color w:val="0070C0"/>
        </w:rPr>
      </w:pPr>
      <w:bookmarkStart w:id="36" w:name="_Toc370205141"/>
      <w:bookmarkStart w:id="37" w:name="_Toc498357521"/>
      <w:r w:rsidRPr="00B75A1B">
        <w:rPr>
          <w:i w:val="0"/>
          <w:color w:val="0070C0"/>
        </w:rPr>
        <w:t>4.2     Data Transformation Requirements</w:t>
      </w:r>
      <w:bookmarkEnd w:id="36"/>
      <w:r w:rsidR="00453B3D">
        <w:rPr>
          <w:i w:val="0"/>
          <w:color w:val="0070C0"/>
        </w:rPr>
        <w:t xml:space="preserve"> – N/A – raw feed</w:t>
      </w:r>
      <w:bookmarkEnd w:id="37"/>
    </w:p>
    <w:p w14:paraId="79443AB3" w14:textId="77777777" w:rsidR="00856E7C" w:rsidRPr="00856E7C" w:rsidRDefault="00856E7C" w:rsidP="00856E7C"/>
    <w:tbl>
      <w:tblPr>
        <w:tblW w:w="5073" w:type="pct"/>
        <w:tblInd w:w="-5" w:type="dxa"/>
        <w:tblLayout w:type="fixed"/>
        <w:tblLook w:val="04A0" w:firstRow="1" w:lastRow="0" w:firstColumn="1" w:lastColumn="0" w:noHBand="0" w:noVBand="1"/>
      </w:tblPr>
      <w:tblGrid>
        <w:gridCol w:w="2883"/>
        <w:gridCol w:w="1260"/>
        <w:gridCol w:w="1168"/>
        <w:gridCol w:w="1168"/>
        <w:gridCol w:w="901"/>
        <w:gridCol w:w="3557"/>
      </w:tblGrid>
      <w:tr w:rsidR="008725AB" w:rsidRPr="00FB14A7" w14:paraId="79443ABA" w14:textId="77777777" w:rsidTr="001F666D">
        <w:trPr>
          <w:trHeight w:val="630"/>
          <w:tblHeader/>
        </w:trPr>
        <w:tc>
          <w:tcPr>
            <w:tcW w:w="1318" w:type="pct"/>
            <w:tcBorders>
              <w:top w:val="single" w:sz="12" w:space="0" w:color="auto"/>
              <w:left w:val="single" w:sz="4" w:space="0" w:color="auto"/>
              <w:bottom w:val="single" w:sz="12" w:space="0" w:color="auto"/>
              <w:right w:val="single" w:sz="12" w:space="0" w:color="auto"/>
            </w:tcBorders>
            <w:shd w:val="clear" w:color="auto" w:fill="00B0F0"/>
            <w:hideMark/>
          </w:tcPr>
          <w:p w14:paraId="79443AB4"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76" w:type="pct"/>
            <w:tcBorders>
              <w:top w:val="single" w:sz="12" w:space="0" w:color="auto"/>
              <w:left w:val="nil"/>
              <w:bottom w:val="single" w:sz="12" w:space="0" w:color="auto"/>
              <w:right w:val="single" w:sz="12" w:space="0" w:color="auto"/>
            </w:tcBorders>
            <w:shd w:val="clear" w:color="auto" w:fill="00B0F0"/>
            <w:hideMark/>
          </w:tcPr>
          <w:p w14:paraId="79443AB5" w14:textId="77777777" w:rsidR="00856E7C" w:rsidRPr="00FB14A7" w:rsidRDefault="00856E7C" w:rsidP="009A1D0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534" w:type="pct"/>
            <w:tcBorders>
              <w:top w:val="single" w:sz="12" w:space="0" w:color="auto"/>
              <w:left w:val="nil"/>
              <w:bottom w:val="single" w:sz="12" w:space="0" w:color="auto"/>
              <w:right w:val="single" w:sz="12" w:space="0" w:color="auto"/>
            </w:tcBorders>
            <w:shd w:val="clear" w:color="auto" w:fill="00B0F0"/>
            <w:hideMark/>
          </w:tcPr>
          <w:p w14:paraId="79443AB6" w14:textId="77777777" w:rsidR="00856E7C" w:rsidRPr="00FB14A7" w:rsidRDefault="00856E7C" w:rsidP="009A1D0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534" w:type="pct"/>
            <w:tcBorders>
              <w:top w:val="single" w:sz="12" w:space="0" w:color="auto"/>
              <w:left w:val="nil"/>
              <w:bottom w:val="single" w:sz="12" w:space="0" w:color="auto"/>
              <w:right w:val="single" w:sz="12" w:space="0" w:color="auto"/>
            </w:tcBorders>
            <w:shd w:val="clear" w:color="auto" w:fill="00B0F0"/>
            <w:hideMark/>
          </w:tcPr>
          <w:p w14:paraId="79443AB7"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12" w:type="pct"/>
            <w:tcBorders>
              <w:top w:val="single" w:sz="12" w:space="0" w:color="auto"/>
              <w:left w:val="nil"/>
              <w:bottom w:val="single" w:sz="12" w:space="0" w:color="auto"/>
              <w:right w:val="single" w:sz="12" w:space="0" w:color="auto"/>
            </w:tcBorders>
            <w:shd w:val="clear" w:color="auto" w:fill="00B0F0"/>
            <w:hideMark/>
          </w:tcPr>
          <w:p w14:paraId="79443AB8"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626" w:type="pct"/>
            <w:tcBorders>
              <w:top w:val="single" w:sz="12" w:space="0" w:color="auto"/>
              <w:left w:val="nil"/>
              <w:bottom w:val="single" w:sz="12" w:space="0" w:color="auto"/>
              <w:right w:val="single" w:sz="12" w:space="0" w:color="auto"/>
            </w:tcBorders>
            <w:shd w:val="clear" w:color="auto" w:fill="00B0F0"/>
            <w:hideMark/>
          </w:tcPr>
          <w:p w14:paraId="79443AB9"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8725AB" w:rsidRPr="006A2207" w14:paraId="79443AC1" w14:textId="77777777" w:rsidTr="001F666D">
        <w:trPr>
          <w:trHeight w:val="429"/>
        </w:trPr>
        <w:tc>
          <w:tcPr>
            <w:tcW w:w="1318" w:type="pct"/>
            <w:tcBorders>
              <w:top w:val="nil"/>
              <w:left w:val="single" w:sz="4" w:space="0" w:color="auto"/>
              <w:bottom w:val="single" w:sz="4" w:space="0" w:color="auto"/>
              <w:right w:val="single" w:sz="4" w:space="0" w:color="auto"/>
            </w:tcBorders>
            <w:shd w:val="clear" w:color="auto" w:fill="auto"/>
            <w:vAlign w:val="center"/>
          </w:tcPr>
          <w:p w14:paraId="79443ABB" w14:textId="77777777" w:rsidR="00856E7C" w:rsidRPr="006A2207" w:rsidRDefault="006A2207" w:rsidP="0048672B">
            <w:pPr>
              <w:spacing w:after="0" w:line="240" w:lineRule="auto"/>
              <w:rPr>
                <w:rFonts w:asciiTheme="minorHAnsi" w:eastAsia="Times New Roman" w:hAnsiTheme="minorHAnsi" w:cs="Times New Roman"/>
                <w:color w:val="000000" w:themeColor="text1"/>
                <w:sz w:val="22"/>
              </w:rPr>
            </w:pPr>
            <w:r w:rsidRPr="006A2207">
              <w:rPr>
                <w:rFonts w:asciiTheme="minorHAnsi" w:eastAsia="Times New Roman" w:hAnsiTheme="minorHAnsi" w:cs="Times New Roman"/>
                <w:color w:val="000000" w:themeColor="text1"/>
                <w:sz w:val="22"/>
              </w:rPr>
              <w:t>Message Header</w:t>
            </w:r>
            <w:r w:rsidR="0048672B">
              <w:rPr>
                <w:rFonts w:asciiTheme="minorHAnsi" w:eastAsia="Times New Roman" w:hAnsiTheme="minorHAnsi" w:cs="Times New Roman"/>
                <w:color w:val="000000" w:themeColor="text1"/>
                <w:sz w:val="22"/>
              </w:rPr>
              <w:t xml:space="preserve"> Segment</w:t>
            </w:r>
          </w:p>
        </w:tc>
        <w:tc>
          <w:tcPr>
            <w:tcW w:w="576" w:type="pct"/>
            <w:tcBorders>
              <w:top w:val="nil"/>
              <w:left w:val="nil"/>
              <w:bottom w:val="single" w:sz="4" w:space="0" w:color="auto"/>
              <w:right w:val="single" w:sz="4" w:space="0" w:color="auto"/>
            </w:tcBorders>
            <w:shd w:val="clear" w:color="auto" w:fill="auto"/>
            <w:vAlign w:val="center"/>
          </w:tcPr>
          <w:p w14:paraId="79443ABC" w14:textId="77777777" w:rsidR="00856E7C" w:rsidRPr="006A2207" w:rsidRDefault="006A2207" w:rsidP="0048672B">
            <w:pPr>
              <w:spacing w:after="0" w:line="240" w:lineRule="auto"/>
              <w:rPr>
                <w:rFonts w:asciiTheme="minorHAnsi" w:eastAsia="Times New Roman" w:hAnsiTheme="minorHAnsi" w:cs="Times New Roman"/>
                <w:color w:val="000000" w:themeColor="text1"/>
                <w:sz w:val="22"/>
              </w:rPr>
            </w:pPr>
            <w:r w:rsidRPr="006A2207">
              <w:rPr>
                <w:rFonts w:asciiTheme="minorHAnsi" w:eastAsia="Times New Roman" w:hAnsiTheme="minorHAnsi" w:cs="Times New Roman"/>
                <w:color w:val="000000" w:themeColor="text1"/>
                <w:sz w:val="22"/>
              </w:rPr>
              <w:t>MSH</w:t>
            </w:r>
          </w:p>
        </w:tc>
        <w:tc>
          <w:tcPr>
            <w:tcW w:w="534" w:type="pct"/>
            <w:tcBorders>
              <w:top w:val="nil"/>
              <w:left w:val="nil"/>
              <w:bottom w:val="single" w:sz="4" w:space="0" w:color="auto"/>
              <w:right w:val="single" w:sz="4" w:space="0" w:color="auto"/>
            </w:tcBorders>
            <w:shd w:val="clear" w:color="auto" w:fill="auto"/>
            <w:vAlign w:val="center"/>
          </w:tcPr>
          <w:p w14:paraId="79443ABD" w14:textId="77777777" w:rsidR="00856E7C" w:rsidRPr="006A2207" w:rsidRDefault="00856E7C" w:rsidP="0048672B">
            <w:pPr>
              <w:spacing w:after="0" w:line="240" w:lineRule="auto"/>
              <w:rPr>
                <w:rFonts w:asciiTheme="minorHAnsi" w:eastAsia="Times New Roman" w:hAnsiTheme="minorHAnsi" w:cs="Times New Roman"/>
                <w:color w:val="000000" w:themeColor="text1"/>
                <w:sz w:val="22"/>
              </w:rPr>
            </w:pPr>
          </w:p>
        </w:tc>
        <w:tc>
          <w:tcPr>
            <w:tcW w:w="534" w:type="pct"/>
            <w:tcBorders>
              <w:top w:val="nil"/>
              <w:left w:val="nil"/>
              <w:bottom w:val="single" w:sz="4" w:space="0" w:color="auto"/>
              <w:right w:val="single" w:sz="4" w:space="0" w:color="auto"/>
            </w:tcBorders>
            <w:shd w:val="clear" w:color="auto" w:fill="auto"/>
            <w:vAlign w:val="center"/>
          </w:tcPr>
          <w:p w14:paraId="79443ABE" w14:textId="77777777" w:rsidR="00856E7C" w:rsidRPr="006A2207" w:rsidRDefault="00856E7C" w:rsidP="0048672B">
            <w:pPr>
              <w:spacing w:after="0" w:line="240" w:lineRule="auto"/>
              <w:rPr>
                <w:rFonts w:asciiTheme="minorHAnsi" w:eastAsia="Times New Roman" w:hAnsiTheme="minorHAnsi" w:cs="Times New Roman"/>
                <w:color w:val="000000" w:themeColor="text1"/>
                <w:sz w:val="22"/>
              </w:rPr>
            </w:pPr>
          </w:p>
        </w:tc>
        <w:tc>
          <w:tcPr>
            <w:tcW w:w="412" w:type="pct"/>
            <w:tcBorders>
              <w:top w:val="nil"/>
              <w:left w:val="nil"/>
              <w:bottom w:val="single" w:sz="4" w:space="0" w:color="auto"/>
              <w:right w:val="single" w:sz="4" w:space="0" w:color="auto"/>
            </w:tcBorders>
            <w:shd w:val="clear" w:color="auto" w:fill="auto"/>
            <w:vAlign w:val="center"/>
          </w:tcPr>
          <w:p w14:paraId="79443ABF" w14:textId="77777777" w:rsidR="00856E7C" w:rsidRPr="006A2207" w:rsidRDefault="00856E7C" w:rsidP="0048672B">
            <w:pPr>
              <w:spacing w:after="0" w:line="240" w:lineRule="auto"/>
              <w:rPr>
                <w:rFonts w:asciiTheme="minorHAnsi" w:eastAsia="Times New Roman" w:hAnsiTheme="minorHAnsi" w:cs="Times New Roman"/>
                <w:color w:val="000000" w:themeColor="text1"/>
                <w:sz w:val="22"/>
              </w:rPr>
            </w:pPr>
          </w:p>
        </w:tc>
        <w:tc>
          <w:tcPr>
            <w:tcW w:w="1626" w:type="pct"/>
            <w:tcBorders>
              <w:top w:val="nil"/>
              <w:left w:val="nil"/>
              <w:bottom w:val="single" w:sz="4" w:space="0" w:color="auto"/>
              <w:right w:val="single" w:sz="4" w:space="0" w:color="auto"/>
            </w:tcBorders>
            <w:shd w:val="clear" w:color="auto" w:fill="auto"/>
            <w:vAlign w:val="center"/>
          </w:tcPr>
          <w:p w14:paraId="79443AC0" w14:textId="77777777" w:rsidR="00856E7C" w:rsidRPr="006A2207" w:rsidRDefault="00856E7C" w:rsidP="0048672B">
            <w:pPr>
              <w:spacing w:after="0" w:line="240" w:lineRule="auto"/>
              <w:rPr>
                <w:rFonts w:asciiTheme="minorHAnsi" w:eastAsia="Times New Roman" w:hAnsiTheme="minorHAnsi" w:cs="Times New Roman"/>
                <w:color w:val="000000" w:themeColor="text1"/>
                <w:sz w:val="22"/>
              </w:rPr>
            </w:pPr>
          </w:p>
        </w:tc>
      </w:tr>
      <w:tr w:rsidR="008725AB" w:rsidRPr="006A2207" w14:paraId="79443AC8" w14:textId="77777777" w:rsidTr="001F666D">
        <w:trPr>
          <w:trHeight w:val="449"/>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79443AC2" w14:textId="77777777" w:rsidR="00856E7C" w:rsidRPr="006A2207" w:rsidRDefault="006A2207" w:rsidP="006A2207">
            <w:pPr>
              <w:spacing w:after="0" w:line="240" w:lineRule="auto"/>
              <w:rPr>
                <w:rFonts w:asciiTheme="minorHAnsi" w:eastAsia="Times New Roman" w:hAnsiTheme="minorHAnsi" w:cs="Times New Roman"/>
                <w:color w:val="000000" w:themeColor="text1"/>
                <w:sz w:val="22"/>
              </w:rPr>
            </w:pPr>
            <w:r w:rsidRPr="006A2207">
              <w:rPr>
                <w:rFonts w:asciiTheme="minorHAnsi" w:eastAsia="Times New Roman" w:hAnsiTheme="minorHAnsi" w:cs="Times New Roman"/>
                <w:color w:val="000000" w:themeColor="text1"/>
                <w:sz w:val="22"/>
              </w:rPr>
              <w:t>Sending Application</w:t>
            </w:r>
          </w:p>
        </w:tc>
        <w:tc>
          <w:tcPr>
            <w:tcW w:w="576" w:type="pct"/>
            <w:tcBorders>
              <w:top w:val="single" w:sz="4" w:space="0" w:color="auto"/>
              <w:left w:val="nil"/>
              <w:bottom w:val="single" w:sz="4" w:space="0" w:color="auto"/>
              <w:right w:val="single" w:sz="4" w:space="0" w:color="auto"/>
            </w:tcBorders>
            <w:shd w:val="clear" w:color="auto" w:fill="auto"/>
            <w:vAlign w:val="center"/>
          </w:tcPr>
          <w:p w14:paraId="79443AC3" w14:textId="77777777" w:rsidR="00856E7C" w:rsidRPr="006A2207" w:rsidRDefault="006A2207" w:rsidP="006A2207">
            <w:pPr>
              <w:spacing w:after="0" w:line="240" w:lineRule="auto"/>
              <w:rPr>
                <w:rFonts w:asciiTheme="minorHAnsi" w:eastAsia="Times New Roman" w:hAnsiTheme="minorHAnsi" w:cs="Times New Roman"/>
                <w:color w:val="000000" w:themeColor="text1"/>
                <w:sz w:val="22"/>
              </w:rPr>
            </w:pPr>
            <w:r w:rsidRPr="006A2207">
              <w:rPr>
                <w:rFonts w:asciiTheme="minorHAnsi" w:eastAsia="Times New Roman" w:hAnsiTheme="minorHAnsi" w:cs="Times New Roman"/>
                <w:color w:val="000000" w:themeColor="text1"/>
                <w:sz w:val="22"/>
              </w:rPr>
              <w:t>MSH.3</w:t>
            </w:r>
          </w:p>
        </w:tc>
        <w:tc>
          <w:tcPr>
            <w:tcW w:w="534" w:type="pct"/>
            <w:tcBorders>
              <w:top w:val="single" w:sz="4" w:space="0" w:color="auto"/>
              <w:left w:val="nil"/>
              <w:bottom w:val="single" w:sz="4" w:space="0" w:color="auto"/>
              <w:right w:val="single" w:sz="4" w:space="0" w:color="auto"/>
            </w:tcBorders>
            <w:shd w:val="clear" w:color="auto" w:fill="auto"/>
            <w:vAlign w:val="center"/>
          </w:tcPr>
          <w:p w14:paraId="79443AC4" w14:textId="77777777" w:rsidR="00856E7C" w:rsidRPr="006A2207" w:rsidRDefault="00856E7C" w:rsidP="006A2207">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79443AC5" w14:textId="77777777" w:rsidR="00856E7C" w:rsidRPr="006A2207" w:rsidRDefault="00856E7C" w:rsidP="006A2207">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79443AC6" w14:textId="77777777" w:rsidR="00856E7C" w:rsidRPr="006A2207" w:rsidRDefault="00856E7C" w:rsidP="006A2207">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79443AC7" w14:textId="0273B013" w:rsidR="00856E7C" w:rsidRPr="006A2207" w:rsidRDefault="00856E7C" w:rsidP="006A2207">
            <w:pPr>
              <w:spacing w:after="0" w:line="240" w:lineRule="auto"/>
              <w:rPr>
                <w:rFonts w:asciiTheme="minorHAnsi" w:eastAsia="Times New Roman" w:hAnsiTheme="minorHAnsi" w:cs="Times New Roman"/>
                <w:color w:val="000000" w:themeColor="text1"/>
                <w:sz w:val="22"/>
              </w:rPr>
            </w:pPr>
          </w:p>
        </w:tc>
      </w:tr>
      <w:tr w:rsidR="008725AB" w:rsidRPr="006A2207" w14:paraId="79443ACF" w14:textId="77777777" w:rsidTr="001F666D">
        <w:trPr>
          <w:trHeight w:val="449"/>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79443AC9" w14:textId="77777777" w:rsidR="006A2207" w:rsidRPr="006A2207" w:rsidRDefault="00E813AB"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Sending Facility</w:t>
            </w:r>
          </w:p>
        </w:tc>
        <w:tc>
          <w:tcPr>
            <w:tcW w:w="576" w:type="pct"/>
            <w:tcBorders>
              <w:top w:val="single" w:sz="4" w:space="0" w:color="auto"/>
              <w:left w:val="nil"/>
              <w:bottom w:val="single" w:sz="4" w:space="0" w:color="auto"/>
              <w:right w:val="single" w:sz="4" w:space="0" w:color="auto"/>
            </w:tcBorders>
            <w:shd w:val="clear" w:color="auto" w:fill="auto"/>
            <w:vAlign w:val="center"/>
          </w:tcPr>
          <w:p w14:paraId="79443ACA" w14:textId="77777777" w:rsidR="006A2207" w:rsidRPr="006A2207" w:rsidRDefault="006A2207"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MSH.4</w:t>
            </w:r>
          </w:p>
        </w:tc>
        <w:tc>
          <w:tcPr>
            <w:tcW w:w="534" w:type="pct"/>
            <w:tcBorders>
              <w:top w:val="single" w:sz="4" w:space="0" w:color="auto"/>
              <w:left w:val="nil"/>
              <w:bottom w:val="single" w:sz="4" w:space="0" w:color="auto"/>
              <w:right w:val="single" w:sz="4" w:space="0" w:color="auto"/>
            </w:tcBorders>
            <w:shd w:val="clear" w:color="auto" w:fill="auto"/>
            <w:vAlign w:val="center"/>
          </w:tcPr>
          <w:p w14:paraId="79443ACB" w14:textId="77777777" w:rsidR="006A2207" w:rsidRPr="006A2207" w:rsidRDefault="006A2207" w:rsidP="006A2207">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79443ACC" w14:textId="77777777" w:rsidR="006A2207" w:rsidRPr="006A2207" w:rsidRDefault="006A2207" w:rsidP="006A2207">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79443ACD" w14:textId="77777777" w:rsidR="006A2207" w:rsidRPr="006A2207" w:rsidRDefault="006A2207" w:rsidP="006A2207">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79443ACE" w14:textId="08B69626" w:rsidR="006A2207" w:rsidRDefault="00A91D4B"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CERNER</w:t>
            </w:r>
          </w:p>
        </w:tc>
      </w:tr>
      <w:tr w:rsidR="001F2F3A" w:rsidRPr="006A2207" w14:paraId="54FE6BD5" w14:textId="77777777" w:rsidTr="001F666D">
        <w:trPr>
          <w:trHeight w:val="449"/>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57978E62" w14:textId="563B19FA" w:rsidR="001F2F3A" w:rsidRDefault="001F2F3A"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Receiving Application</w:t>
            </w:r>
          </w:p>
        </w:tc>
        <w:tc>
          <w:tcPr>
            <w:tcW w:w="576" w:type="pct"/>
            <w:tcBorders>
              <w:top w:val="single" w:sz="4" w:space="0" w:color="auto"/>
              <w:left w:val="nil"/>
              <w:bottom w:val="single" w:sz="4" w:space="0" w:color="auto"/>
              <w:right w:val="single" w:sz="4" w:space="0" w:color="auto"/>
            </w:tcBorders>
            <w:shd w:val="clear" w:color="auto" w:fill="auto"/>
            <w:vAlign w:val="center"/>
          </w:tcPr>
          <w:p w14:paraId="6C3E39D0" w14:textId="052D0529" w:rsidR="001F2F3A" w:rsidRDefault="001F2F3A"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MSH.5</w:t>
            </w:r>
          </w:p>
        </w:tc>
        <w:tc>
          <w:tcPr>
            <w:tcW w:w="534" w:type="pct"/>
            <w:tcBorders>
              <w:top w:val="single" w:sz="4" w:space="0" w:color="auto"/>
              <w:left w:val="nil"/>
              <w:bottom w:val="single" w:sz="4" w:space="0" w:color="auto"/>
              <w:right w:val="single" w:sz="4" w:space="0" w:color="auto"/>
            </w:tcBorders>
            <w:shd w:val="clear" w:color="auto" w:fill="auto"/>
            <w:vAlign w:val="center"/>
          </w:tcPr>
          <w:p w14:paraId="2A3CD634" w14:textId="77777777" w:rsidR="001F2F3A" w:rsidRPr="006A2207" w:rsidRDefault="001F2F3A" w:rsidP="006A2207">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7AF24342" w14:textId="77777777" w:rsidR="001F2F3A" w:rsidRPr="006A2207" w:rsidRDefault="001F2F3A" w:rsidP="006A2207">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3B0B27EC" w14:textId="77777777" w:rsidR="001F2F3A" w:rsidRPr="006A2207" w:rsidRDefault="001F2F3A" w:rsidP="006A2207">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360766C5" w14:textId="77777777" w:rsidR="001F2F3A" w:rsidRDefault="001F2F3A" w:rsidP="006A2207">
            <w:pPr>
              <w:spacing w:after="0" w:line="240" w:lineRule="auto"/>
              <w:rPr>
                <w:rFonts w:asciiTheme="minorHAnsi" w:eastAsia="Times New Roman" w:hAnsiTheme="minorHAnsi" w:cs="Times New Roman"/>
                <w:color w:val="000000" w:themeColor="text1"/>
                <w:sz w:val="22"/>
              </w:rPr>
            </w:pPr>
          </w:p>
        </w:tc>
      </w:tr>
      <w:tr w:rsidR="001F2F3A" w:rsidRPr="006A2207" w14:paraId="0A4BEF6D" w14:textId="77777777" w:rsidTr="001F666D">
        <w:trPr>
          <w:trHeight w:val="449"/>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3F7BA32B" w14:textId="1EB351DF" w:rsidR="001F2F3A" w:rsidRDefault="00F74CAF"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Receiving Facility</w:t>
            </w:r>
          </w:p>
        </w:tc>
        <w:tc>
          <w:tcPr>
            <w:tcW w:w="576" w:type="pct"/>
            <w:tcBorders>
              <w:top w:val="single" w:sz="4" w:space="0" w:color="auto"/>
              <w:left w:val="nil"/>
              <w:bottom w:val="single" w:sz="4" w:space="0" w:color="auto"/>
              <w:right w:val="single" w:sz="4" w:space="0" w:color="auto"/>
            </w:tcBorders>
            <w:shd w:val="clear" w:color="auto" w:fill="auto"/>
            <w:vAlign w:val="center"/>
          </w:tcPr>
          <w:p w14:paraId="052F8BD4" w14:textId="2B2BB210" w:rsidR="001F2F3A" w:rsidRDefault="001F2F3A"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MSH.6</w:t>
            </w:r>
          </w:p>
        </w:tc>
        <w:tc>
          <w:tcPr>
            <w:tcW w:w="534" w:type="pct"/>
            <w:tcBorders>
              <w:top w:val="single" w:sz="4" w:space="0" w:color="auto"/>
              <w:left w:val="nil"/>
              <w:bottom w:val="single" w:sz="4" w:space="0" w:color="auto"/>
              <w:right w:val="single" w:sz="4" w:space="0" w:color="auto"/>
            </w:tcBorders>
            <w:shd w:val="clear" w:color="auto" w:fill="auto"/>
            <w:vAlign w:val="center"/>
          </w:tcPr>
          <w:p w14:paraId="0C140A60" w14:textId="77777777" w:rsidR="001F2F3A" w:rsidRPr="006A2207" w:rsidRDefault="001F2F3A" w:rsidP="006A2207">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77DECDDA" w14:textId="77777777" w:rsidR="001F2F3A" w:rsidRPr="006A2207" w:rsidRDefault="001F2F3A" w:rsidP="006A2207">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398C2140" w14:textId="77777777" w:rsidR="001F2F3A" w:rsidRPr="006A2207" w:rsidRDefault="001F2F3A" w:rsidP="006A2207">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4FE4743C" w14:textId="77777777" w:rsidR="001F2F3A" w:rsidRDefault="001F2F3A" w:rsidP="006A2207">
            <w:pPr>
              <w:spacing w:after="0" w:line="240" w:lineRule="auto"/>
              <w:rPr>
                <w:rFonts w:asciiTheme="minorHAnsi" w:eastAsia="Times New Roman" w:hAnsiTheme="minorHAnsi" w:cs="Times New Roman"/>
                <w:color w:val="000000" w:themeColor="text1"/>
                <w:sz w:val="22"/>
              </w:rPr>
            </w:pPr>
          </w:p>
        </w:tc>
      </w:tr>
      <w:tr w:rsidR="008725AB" w:rsidRPr="006A2207" w14:paraId="79443ADD"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79443AD7" w14:textId="77777777" w:rsidR="006A2207" w:rsidRPr="006A2207" w:rsidRDefault="00E813AB"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Date/Time of Message</w:t>
            </w:r>
          </w:p>
        </w:tc>
        <w:tc>
          <w:tcPr>
            <w:tcW w:w="576" w:type="pct"/>
            <w:tcBorders>
              <w:top w:val="single" w:sz="4" w:space="0" w:color="auto"/>
              <w:left w:val="nil"/>
              <w:bottom w:val="single" w:sz="4" w:space="0" w:color="auto"/>
              <w:right w:val="single" w:sz="4" w:space="0" w:color="auto"/>
            </w:tcBorders>
            <w:shd w:val="clear" w:color="auto" w:fill="auto"/>
            <w:vAlign w:val="center"/>
          </w:tcPr>
          <w:p w14:paraId="79443AD8" w14:textId="77777777" w:rsidR="006A2207" w:rsidRPr="006A2207" w:rsidRDefault="006A2207" w:rsidP="006A2207">
            <w:pPr>
              <w:spacing w:after="0" w:line="240" w:lineRule="auto"/>
              <w:rPr>
                <w:rFonts w:asciiTheme="minorHAnsi" w:eastAsia="Times New Roman" w:hAnsiTheme="minorHAnsi" w:cs="Times New Roman"/>
                <w:color w:val="000000" w:themeColor="text1"/>
                <w:sz w:val="22"/>
              </w:rPr>
            </w:pPr>
            <w:r w:rsidRPr="006A2207">
              <w:rPr>
                <w:rFonts w:asciiTheme="minorHAnsi" w:eastAsia="Times New Roman" w:hAnsiTheme="minorHAnsi" w:cs="Times New Roman"/>
                <w:color w:val="000000" w:themeColor="text1"/>
                <w:sz w:val="22"/>
              </w:rPr>
              <w:t>MSH.7</w:t>
            </w:r>
          </w:p>
        </w:tc>
        <w:tc>
          <w:tcPr>
            <w:tcW w:w="534" w:type="pct"/>
            <w:tcBorders>
              <w:top w:val="single" w:sz="4" w:space="0" w:color="auto"/>
              <w:left w:val="nil"/>
              <w:bottom w:val="single" w:sz="4" w:space="0" w:color="auto"/>
              <w:right w:val="single" w:sz="4" w:space="0" w:color="auto"/>
            </w:tcBorders>
            <w:shd w:val="clear" w:color="auto" w:fill="auto"/>
            <w:vAlign w:val="center"/>
          </w:tcPr>
          <w:p w14:paraId="79443AD9" w14:textId="77777777" w:rsidR="006A2207" w:rsidRPr="006A2207" w:rsidRDefault="006A2207" w:rsidP="006A2207">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79443ADA" w14:textId="77777777" w:rsidR="006A2207" w:rsidRPr="006A2207" w:rsidRDefault="006A2207" w:rsidP="006A2207">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79443ADB" w14:textId="77777777" w:rsidR="006A2207" w:rsidRPr="006A2207" w:rsidRDefault="006A2207" w:rsidP="006A2207">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79443ADC" w14:textId="77777777" w:rsidR="006A2207" w:rsidRPr="006A2207" w:rsidRDefault="006A2207" w:rsidP="006A2207">
            <w:pPr>
              <w:spacing w:after="0" w:line="240" w:lineRule="auto"/>
              <w:rPr>
                <w:rFonts w:asciiTheme="minorHAnsi" w:eastAsia="Times New Roman" w:hAnsiTheme="minorHAnsi" w:cs="Times New Roman"/>
                <w:color w:val="000000" w:themeColor="text1"/>
                <w:sz w:val="22"/>
              </w:rPr>
            </w:pPr>
          </w:p>
        </w:tc>
      </w:tr>
      <w:tr w:rsidR="008725AB" w:rsidRPr="006A2207" w14:paraId="79443AE4"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79443ADE" w14:textId="77777777" w:rsidR="006A2207" w:rsidRPr="006A2207" w:rsidRDefault="00E813AB"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Message Type</w:t>
            </w:r>
          </w:p>
        </w:tc>
        <w:tc>
          <w:tcPr>
            <w:tcW w:w="576" w:type="pct"/>
            <w:tcBorders>
              <w:top w:val="single" w:sz="4" w:space="0" w:color="auto"/>
              <w:left w:val="nil"/>
              <w:bottom w:val="single" w:sz="4" w:space="0" w:color="auto"/>
              <w:right w:val="single" w:sz="4" w:space="0" w:color="auto"/>
            </w:tcBorders>
            <w:shd w:val="clear" w:color="auto" w:fill="auto"/>
            <w:vAlign w:val="center"/>
          </w:tcPr>
          <w:p w14:paraId="79443ADF" w14:textId="77777777" w:rsidR="006A2207" w:rsidRPr="006A2207" w:rsidRDefault="006A2207"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MSH.9</w:t>
            </w:r>
          </w:p>
        </w:tc>
        <w:tc>
          <w:tcPr>
            <w:tcW w:w="534" w:type="pct"/>
            <w:tcBorders>
              <w:top w:val="single" w:sz="4" w:space="0" w:color="auto"/>
              <w:left w:val="nil"/>
              <w:bottom w:val="single" w:sz="4" w:space="0" w:color="auto"/>
              <w:right w:val="single" w:sz="4" w:space="0" w:color="auto"/>
            </w:tcBorders>
            <w:shd w:val="clear" w:color="auto" w:fill="auto"/>
            <w:vAlign w:val="center"/>
          </w:tcPr>
          <w:p w14:paraId="79443AE0" w14:textId="77777777" w:rsidR="006A2207" w:rsidRPr="006A2207" w:rsidRDefault="006A2207" w:rsidP="006A2207">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79443AE1" w14:textId="77777777" w:rsidR="006A2207" w:rsidRPr="006A2207" w:rsidRDefault="006A2207" w:rsidP="006A2207">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79443AE2" w14:textId="77777777" w:rsidR="006A2207" w:rsidRPr="006A2207" w:rsidRDefault="006A2207" w:rsidP="006A2207">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79443AE3" w14:textId="61ECC3A5" w:rsidR="006A2207" w:rsidRPr="006A2207" w:rsidRDefault="00F16480" w:rsidP="00F16480">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ORU^R01</w:t>
            </w:r>
          </w:p>
        </w:tc>
      </w:tr>
      <w:tr w:rsidR="008725AB" w:rsidRPr="006A2207" w14:paraId="79443AF2"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79443AEC" w14:textId="77777777" w:rsidR="006A2207" w:rsidRPr="006A2207" w:rsidRDefault="00B27124"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Patient ID</w:t>
            </w:r>
          </w:p>
        </w:tc>
        <w:tc>
          <w:tcPr>
            <w:tcW w:w="576" w:type="pct"/>
            <w:tcBorders>
              <w:top w:val="single" w:sz="4" w:space="0" w:color="auto"/>
              <w:left w:val="nil"/>
              <w:bottom w:val="single" w:sz="4" w:space="0" w:color="auto"/>
              <w:right w:val="single" w:sz="4" w:space="0" w:color="auto"/>
            </w:tcBorders>
            <w:shd w:val="clear" w:color="auto" w:fill="auto"/>
            <w:vAlign w:val="center"/>
          </w:tcPr>
          <w:p w14:paraId="79443AED" w14:textId="77777777" w:rsidR="006A2207" w:rsidRPr="006A2207" w:rsidRDefault="00B27124"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PID</w:t>
            </w:r>
          </w:p>
        </w:tc>
        <w:tc>
          <w:tcPr>
            <w:tcW w:w="534" w:type="pct"/>
            <w:tcBorders>
              <w:top w:val="single" w:sz="4" w:space="0" w:color="auto"/>
              <w:left w:val="nil"/>
              <w:bottom w:val="single" w:sz="4" w:space="0" w:color="auto"/>
              <w:right w:val="single" w:sz="4" w:space="0" w:color="auto"/>
            </w:tcBorders>
            <w:shd w:val="clear" w:color="auto" w:fill="auto"/>
            <w:vAlign w:val="center"/>
          </w:tcPr>
          <w:p w14:paraId="79443AEE" w14:textId="77777777" w:rsidR="006A2207" w:rsidRPr="006A2207" w:rsidRDefault="006A2207" w:rsidP="006A2207">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79443AEF" w14:textId="77777777" w:rsidR="006A2207" w:rsidRPr="006A2207" w:rsidRDefault="006A2207" w:rsidP="006A2207">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79443AF0" w14:textId="77777777" w:rsidR="006A2207" w:rsidRPr="006A2207" w:rsidRDefault="006A2207" w:rsidP="006A2207">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79443AF1" w14:textId="77777777" w:rsidR="006A2207" w:rsidRPr="006A2207" w:rsidRDefault="006A2207" w:rsidP="006A2207">
            <w:pPr>
              <w:spacing w:after="0" w:line="240" w:lineRule="auto"/>
              <w:rPr>
                <w:rFonts w:asciiTheme="minorHAnsi" w:eastAsia="Times New Roman" w:hAnsiTheme="minorHAnsi" w:cs="Times New Roman"/>
                <w:color w:val="000000" w:themeColor="text1"/>
                <w:sz w:val="22"/>
              </w:rPr>
            </w:pPr>
          </w:p>
        </w:tc>
      </w:tr>
      <w:tr w:rsidR="008725AB" w:rsidRPr="006A2207" w14:paraId="79443AF9"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79443AF3" w14:textId="77777777" w:rsidR="006A2207" w:rsidRPr="006A2207" w:rsidRDefault="0048672B"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Patient ID (External)</w:t>
            </w:r>
          </w:p>
        </w:tc>
        <w:tc>
          <w:tcPr>
            <w:tcW w:w="576" w:type="pct"/>
            <w:tcBorders>
              <w:top w:val="single" w:sz="4" w:space="0" w:color="auto"/>
              <w:left w:val="nil"/>
              <w:bottom w:val="single" w:sz="4" w:space="0" w:color="auto"/>
              <w:right w:val="single" w:sz="4" w:space="0" w:color="auto"/>
            </w:tcBorders>
            <w:shd w:val="clear" w:color="auto" w:fill="auto"/>
            <w:vAlign w:val="center"/>
          </w:tcPr>
          <w:p w14:paraId="79443AF4" w14:textId="77777777" w:rsidR="006A2207" w:rsidRPr="006A2207" w:rsidRDefault="00B27124"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PID.2</w:t>
            </w:r>
          </w:p>
        </w:tc>
        <w:tc>
          <w:tcPr>
            <w:tcW w:w="534" w:type="pct"/>
            <w:tcBorders>
              <w:top w:val="single" w:sz="4" w:space="0" w:color="auto"/>
              <w:left w:val="nil"/>
              <w:bottom w:val="single" w:sz="4" w:space="0" w:color="auto"/>
              <w:right w:val="single" w:sz="4" w:space="0" w:color="auto"/>
            </w:tcBorders>
            <w:shd w:val="clear" w:color="auto" w:fill="auto"/>
            <w:vAlign w:val="center"/>
          </w:tcPr>
          <w:p w14:paraId="79443AF5" w14:textId="77777777" w:rsidR="006A2207" w:rsidRPr="006A2207" w:rsidRDefault="006A2207" w:rsidP="006A2207">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79443AF6" w14:textId="77777777" w:rsidR="006A2207" w:rsidRPr="006A2207" w:rsidRDefault="006A2207" w:rsidP="006A2207">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79443AF7" w14:textId="77777777" w:rsidR="006A2207" w:rsidRPr="006A2207" w:rsidRDefault="006A2207" w:rsidP="006A2207">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79443AF8" w14:textId="61BCCF4A" w:rsidR="006A2207" w:rsidRPr="006A2207" w:rsidRDefault="0048672B"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BayCare Patient ID</w:t>
            </w:r>
            <w:r w:rsidR="00F74CAF">
              <w:rPr>
                <w:rFonts w:asciiTheme="minorHAnsi" w:eastAsia="Times New Roman" w:hAnsiTheme="minorHAnsi" w:cs="Times New Roman"/>
                <w:color w:val="000000" w:themeColor="text1"/>
                <w:sz w:val="22"/>
              </w:rPr>
              <w:t xml:space="preserve"> - MRN</w:t>
            </w:r>
          </w:p>
        </w:tc>
      </w:tr>
      <w:tr w:rsidR="008725AB" w:rsidRPr="006A2207" w14:paraId="79443B00"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79443AFA" w14:textId="77777777" w:rsidR="00B27124" w:rsidRPr="006A2207" w:rsidRDefault="0048672B"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Patient ID (Internal)</w:t>
            </w:r>
          </w:p>
        </w:tc>
        <w:tc>
          <w:tcPr>
            <w:tcW w:w="576" w:type="pct"/>
            <w:tcBorders>
              <w:top w:val="single" w:sz="4" w:space="0" w:color="auto"/>
              <w:left w:val="nil"/>
              <w:bottom w:val="single" w:sz="4" w:space="0" w:color="auto"/>
              <w:right w:val="single" w:sz="4" w:space="0" w:color="auto"/>
            </w:tcBorders>
            <w:shd w:val="clear" w:color="auto" w:fill="auto"/>
            <w:vAlign w:val="center"/>
          </w:tcPr>
          <w:p w14:paraId="79443AFB" w14:textId="77777777" w:rsidR="00B27124" w:rsidRDefault="00B27124"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PID.3</w:t>
            </w:r>
          </w:p>
        </w:tc>
        <w:tc>
          <w:tcPr>
            <w:tcW w:w="534" w:type="pct"/>
            <w:tcBorders>
              <w:top w:val="single" w:sz="4" w:space="0" w:color="auto"/>
              <w:left w:val="nil"/>
              <w:bottom w:val="single" w:sz="4" w:space="0" w:color="auto"/>
              <w:right w:val="single" w:sz="4" w:space="0" w:color="auto"/>
            </w:tcBorders>
            <w:shd w:val="clear" w:color="auto" w:fill="auto"/>
            <w:vAlign w:val="center"/>
          </w:tcPr>
          <w:p w14:paraId="79443AFC" w14:textId="77777777" w:rsidR="00B27124" w:rsidRPr="006A2207" w:rsidRDefault="00B27124" w:rsidP="006A2207">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79443AFD" w14:textId="77777777" w:rsidR="00B27124" w:rsidRPr="006A2207" w:rsidRDefault="00B27124" w:rsidP="006A2207">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79443AFE" w14:textId="77777777" w:rsidR="00B27124" w:rsidRPr="006A2207" w:rsidRDefault="00B27124" w:rsidP="006A2207">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79443AFF" w14:textId="3B41FCBD" w:rsidR="00B27124" w:rsidRPr="006A2207" w:rsidRDefault="00F74CAF"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CMRN</w:t>
            </w:r>
          </w:p>
        </w:tc>
      </w:tr>
      <w:tr w:rsidR="00F74CAF" w:rsidRPr="006A2207" w14:paraId="6DAA4CB1"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3C9F9BE2" w14:textId="6E638B1E" w:rsidR="00F74CAF" w:rsidRDefault="00F74CAF"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Alternate Patient ID</w:t>
            </w:r>
          </w:p>
        </w:tc>
        <w:tc>
          <w:tcPr>
            <w:tcW w:w="576" w:type="pct"/>
            <w:tcBorders>
              <w:top w:val="single" w:sz="4" w:space="0" w:color="auto"/>
              <w:left w:val="nil"/>
              <w:bottom w:val="single" w:sz="4" w:space="0" w:color="auto"/>
              <w:right w:val="single" w:sz="4" w:space="0" w:color="auto"/>
            </w:tcBorders>
            <w:shd w:val="clear" w:color="auto" w:fill="auto"/>
            <w:vAlign w:val="center"/>
          </w:tcPr>
          <w:p w14:paraId="522C025F" w14:textId="12E06F91" w:rsidR="00F74CAF" w:rsidRDefault="00F74CAF"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PID.4</w:t>
            </w:r>
          </w:p>
        </w:tc>
        <w:tc>
          <w:tcPr>
            <w:tcW w:w="534" w:type="pct"/>
            <w:tcBorders>
              <w:top w:val="single" w:sz="4" w:space="0" w:color="auto"/>
              <w:left w:val="nil"/>
              <w:bottom w:val="single" w:sz="4" w:space="0" w:color="auto"/>
              <w:right w:val="single" w:sz="4" w:space="0" w:color="auto"/>
            </w:tcBorders>
            <w:shd w:val="clear" w:color="auto" w:fill="auto"/>
            <w:vAlign w:val="center"/>
          </w:tcPr>
          <w:p w14:paraId="7D63C51C" w14:textId="77777777" w:rsidR="00F74CAF" w:rsidRPr="006A2207" w:rsidRDefault="00F74CAF" w:rsidP="006A2207">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778DB1C3" w14:textId="77777777" w:rsidR="00F74CAF" w:rsidRPr="006A2207" w:rsidRDefault="00F74CAF" w:rsidP="006A2207">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11E989F1" w14:textId="77777777" w:rsidR="00F74CAF" w:rsidRPr="006A2207" w:rsidRDefault="00F74CAF" w:rsidP="006A2207">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475D9F05" w14:textId="4724C426" w:rsidR="00F74CAF" w:rsidRDefault="00F74CAF"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CPI</w:t>
            </w:r>
          </w:p>
        </w:tc>
      </w:tr>
      <w:tr w:rsidR="008725AB" w:rsidRPr="006A2207" w14:paraId="79443B07"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79443B01" w14:textId="77777777" w:rsidR="006A2207" w:rsidRPr="006A2207" w:rsidRDefault="0048672B"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Patient Name</w:t>
            </w:r>
          </w:p>
        </w:tc>
        <w:tc>
          <w:tcPr>
            <w:tcW w:w="576" w:type="pct"/>
            <w:tcBorders>
              <w:top w:val="single" w:sz="4" w:space="0" w:color="auto"/>
              <w:left w:val="nil"/>
              <w:bottom w:val="single" w:sz="4" w:space="0" w:color="auto"/>
              <w:right w:val="single" w:sz="4" w:space="0" w:color="auto"/>
            </w:tcBorders>
            <w:shd w:val="clear" w:color="auto" w:fill="auto"/>
            <w:vAlign w:val="center"/>
          </w:tcPr>
          <w:p w14:paraId="79443B02" w14:textId="77777777" w:rsidR="006A2207" w:rsidRPr="006A2207" w:rsidRDefault="00B27124"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PID.5</w:t>
            </w:r>
          </w:p>
        </w:tc>
        <w:tc>
          <w:tcPr>
            <w:tcW w:w="534" w:type="pct"/>
            <w:tcBorders>
              <w:top w:val="single" w:sz="4" w:space="0" w:color="auto"/>
              <w:left w:val="nil"/>
              <w:bottom w:val="single" w:sz="4" w:space="0" w:color="auto"/>
              <w:right w:val="single" w:sz="4" w:space="0" w:color="auto"/>
            </w:tcBorders>
            <w:shd w:val="clear" w:color="auto" w:fill="auto"/>
            <w:vAlign w:val="center"/>
          </w:tcPr>
          <w:p w14:paraId="79443B03" w14:textId="77777777" w:rsidR="006A2207" w:rsidRPr="006A2207" w:rsidRDefault="006A2207" w:rsidP="006A2207">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79443B04" w14:textId="77777777" w:rsidR="006A2207" w:rsidRPr="006A2207" w:rsidRDefault="006A2207" w:rsidP="006A2207">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79443B05" w14:textId="77777777" w:rsidR="006A2207" w:rsidRPr="006A2207" w:rsidRDefault="006A2207" w:rsidP="006A2207">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79443B06" w14:textId="77777777" w:rsidR="006A2207" w:rsidRPr="006A2207" w:rsidRDefault="00C100E2"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5.1 – Last Name; 5.2 – First Name</w:t>
            </w:r>
          </w:p>
        </w:tc>
      </w:tr>
      <w:tr w:rsidR="00A91D4B" w:rsidRPr="006A2207" w14:paraId="203DD593"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59E2A5E3" w14:textId="11138D37" w:rsidR="00A91D4B" w:rsidRDefault="00A91D4B"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Mother’s Maiden Name</w:t>
            </w:r>
          </w:p>
        </w:tc>
        <w:tc>
          <w:tcPr>
            <w:tcW w:w="576" w:type="pct"/>
            <w:tcBorders>
              <w:top w:val="single" w:sz="4" w:space="0" w:color="auto"/>
              <w:left w:val="nil"/>
              <w:bottom w:val="single" w:sz="4" w:space="0" w:color="auto"/>
              <w:right w:val="single" w:sz="4" w:space="0" w:color="auto"/>
            </w:tcBorders>
            <w:shd w:val="clear" w:color="auto" w:fill="auto"/>
            <w:vAlign w:val="center"/>
          </w:tcPr>
          <w:p w14:paraId="6702E076" w14:textId="75BD0A11" w:rsidR="00A91D4B" w:rsidRDefault="00A91D4B"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PID.6</w:t>
            </w:r>
          </w:p>
        </w:tc>
        <w:tc>
          <w:tcPr>
            <w:tcW w:w="534" w:type="pct"/>
            <w:tcBorders>
              <w:top w:val="single" w:sz="4" w:space="0" w:color="auto"/>
              <w:left w:val="nil"/>
              <w:bottom w:val="single" w:sz="4" w:space="0" w:color="auto"/>
              <w:right w:val="single" w:sz="4" w:space="0" w:color="auto"/>
            </w:tcBorders>
            <w:shd w:val="clear" w:color="auto" w:fill="auto"/>
            <w:vAlign w:val="center"/>
          </w:tcPr>
          <w:p w14:paraId="7469F764" w14:textId="77777777" w:rsidR="00A91D4B" w:rsidRPr="006A2207" w:rsidRDefault="00A91D4B" w:rsidP="006A2207">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2044A015" w14:textId="77777777" w:rsidR="00A91D4B" w:rsidRPr="006A2207" w:rsidRDefault="00A91D4B" w:rsidP="006A2207">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03BDF6B6" w14:textId="77777777" w:rsidR="00A91D4B" w:rsidRPr="006A2207" w:rsidRDefault="00A91D4B" w:rsidP="006A2207">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29AE569F" w14:textId="77777777" w:rsidR="00A91D4B" w:rsidRDefault="00A91D4B" w:rsidP="006A2207">
            <w:pPr>
              <w:spacing w:after="0" w:line="240" w:lineRule="auto"/>
              <w:rPr>
                <w:rFonts w:asciiTheme="minorHAnsi" w:eastAsia="Times New Roman" w:hAnsiTheme="minorHAnsi" w:cs="Times New Roman"/>
                <w:color w:val="000000" w:themeColor="text1"/>
                <w:sz w:val="22"/>
              </w:rPr>
            </w:pPr>
          </w:p>
        </w:tc>
      </w:tr>
      <w:tr w:rsidR="008725AB" w:rsidRPr="006A2207" w14:paraId="79443B0E"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79443B08" w14:textId="77777777" w:rsidR="0048672B" w:rsidRPr="006A2207" w:rsidRDefault="0048672B"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Date of Birth</w:t>
            </w:r>
          </w:p>
        </w:tc>
        <w:tc>
          <w:tcPr>
            <w:tcW w:w="576" w:type="pct"/>
            <w:tcBorders>
              <w:top w:val="single" w:sz="4" w:space="0" w:color="auto"/>
              <w:left w:val="nil"/>
              <w:bottom w:val="single" w:sz="4" w:space="0" w:color="auto"/>
              <w:right w:val="single" w:sz="4" w:space="0" w:color="auto"/>
            </w:tcBorders>
            <w:shd w:val="clear" w:color="auto" w:fill="auto"/>
            <w:vAlign w:val="center"/>
          </w:tcPr>
          <w:p w14:paraId="79443B09" w14:textId="77777777" w:rsidR="0048672B" w:rsidRDefault="0048672B"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PID.7</w:t>
            </w:r>
          </w:p>
        </w:tc>
        <w:tc>
          <w:tcPr>
            <w:tcW w:w="534" w:type="pct"/>
            <w:tcBorders>
              <w:top w:val="single" w:sz="4" w:space="0" w:color="auto"/>
              <w:left w:val="nil"/>
              <w:bottom w:val="single" w:sz="4" w:space="0" w:color="auto"/>
              <w:right w:val="single" w:sz="4" w:space="0" w:color="auto"/>
            </w:tcBorders>
            <w:shd w:val="clear" w:color="auto" w:fill="auto"/>
            <w:vAlign w:val="center"/>
          </w:tcPr>
          <w:p w14:paraId="79443B0A" w14:textId="77777777" w:rsidR="0048672B" w:rsidRPr="006A2207" w:rsidRDefault="0048672B" w:rsidP="006A2207">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79443B0B" w14:textId="77777777" w:rsidR="0048672B" w:rsidRPr="006A2207" w:rsidRDefault="0048672B" w:rsidP="006A2207">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79443B0C" w14:textId="77777777" w:rsidR="0048672B" w:rsidRPr="006A2207" w:rsidRDefault="0048672B" w:rsidP="006A2207">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79443B0D" w14:textId="77777777" w:rsidR="0048672B" w:rsidRPr="006A2207" w:rsidRDefault="00C100E2"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YYYYMMDD</w:t>
            </w:r>
          </w:p>
        </w:tc>
      </w:tr>
      <w:tr w:rsidR="008725AB" w:rsidRPr="006A2207" w14:paraId="79443B15"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79443B0F" w14:textId="77777777" w:rsidR="00B27124" w:rsidRPr="006A2207" w:rsidRDefault="00254ACC"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Gender</w:t>
            </w:r>
          </w:p>
        </w:tc>
        <w:tc>
          <w:tcPr>
            <w:tcW w:w="576" w:type="pct"/>
            <w:tcBorders>
              <w:top w:val="single" w:sz="4" w:space="0" w:color="auto"/>
              <w:left w:val="nil"/>
              <w:bottom w:val="single" w:sz="4" w:space="0" w:color="auto"/>
              <w:right w:val="single" w:sz="4" w:space="0" w:color="auto"/>
            </w:tcBorders>
            <w:shd w:val="clear" w:color="auto" w:fill="auto"/>
            <w:vAlign w:val="center"/>
          </w:tcPr>
          <w:p w14:paraId="79443B10" w14:textId="77777777" w:rsidR="00B27124" w:rsidRPr="006A2207" w:rsidRDefault="00B27124"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PID.8</w:t>
            </w:r>
          </w:p>
        </w:tc>
        <w:tc>
          <w:tcPr>
            <w:tcW w:w="534" w:type="pct"/>
            <w:tcBorders>
              <w:top w:val="single" w:sz="4" w:space="0" w:color="auto"/>
              <w:left w:val="nil"/>
              <w:bottom w:val="single" w:sz="4" w:space="0" w:color="auto"/>
              <w:right w:val="single" w:sz="4" w:space="0" w:color="auto"/>
            </w:tcBorders>
            <w:shd w:val="clear" w:color="auto" w:fill="auto"/>
            <w:vAlign w:val="center"/>
          </w:tcPr>
          <w:p w14:paraId="79443B11" w14:textId="77777777" w:rsidR="00B27124" w:rsidRPr="006A2207" w:rsidRDefault="00B27124" w:rsidP="006A2207">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79443B12" w14:textId="77777777" w:rsidR="00B27124" w:rsidRPr="006A2207" w:rsidRDefault="00B27124" w:rsidP="006A2207">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79443B13" w14:textId="77777777" w:rsidR="00B27124" w:rsidRPr="006A2207" w:rsidRDefault="00B27124" w:rsidP="006A2207">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79443B14" w14:textId="77777777" w:rsidR="00B27124" w:rsidRPr="006A2207" w:rsidRDefault="00B27124" w:rsidP="006A2207">
            <w:pPr>
              <w:spacing w:after="0" w:line="240" w:lineRule="auto"/>
              <w:rPr>
                <w:rFonts w:asciiTheme="minorHAnsi" w:eastAsia="Times New Roman" w:hAnsiTheme="minorHAnsi" w:cs="Times New Roman"/>
                <w:color w:val="000000" w:themeColor="text1"/>
                <w:sz w:val="22"/>
              </w:rPr>
            </w:pPr>
          </w:p>
        </w:tc>
      </w:tr>
      <w:tr w:rsidR="00A91D4B" w:rsidRPr="006A2207" w14:paraId="0D797EE9"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53948DD2" w14:textId="47B90D71" w:rsidR="00A91D4B" w:rsidRDefault="00A91D4B"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Patient Alias</w:t>
            </w:r>
          </w:p>
        </w:tc>
        <w:tc>
          <w:tcPr>
            <w:tcW w:w="576" w:type="pct"/>
            <w:tcBorders>
              <w:top w:val="single" w:sz="4" w:space="0" w:color="auto"/>
              <w:left w:val="nil"/>
              <w:bottom w:val="single" w:sz="4" w:space="0" w:color="auto"/>
              <w:right w:val="single" w:sz="4" w:space="0" w:color="auto"/>
            </w:tcBorders>
            <w:shd w:val="clear" w:color="auto" w:fill="auto"/>
            <w:vAlign w:val="center"/>
          </w:tcPr>
          <w:p w14:paraId="0511813E" w14:textId="159672A6" w:rsidR="00A91D4B" w:rsidRDefault="00A91D4B"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PID.9</w:t>
            </w:r>
          </w:p>
        </w:tc>
        <w:tc>
          <w:tcPr>
            <w:tcW w:w="534" w:type="pct"/>
            <w:tcBorders>
              <w:top w:val="single" w:sz="4" w:space="0" w:color="auto"/>
              <w:left w:val="nil"/>
              <w:bottom w:val="single" w:sz="4" w:space="0" w:color="auto"/>
              <w:right w:val="single" w:sz="4" w:space="0" w:color="auto"/>
            </w:tcBorders>
            <w:shd w:val="clear" w:color="auto" w:fill="auto"/>
            <w:vAlign w:val="center"/>
          </w:tcPr>
          <w:p w14:paraId="0B97D3BC" w14:textId="77777777" w:rsidR="00A91D4B" w:rsidRPr="006A2207" w:rsidRDefault="00A91D4B" w:rsidP="006A2207">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5AA28D37" w14:textId="77777777" w:rsidR="00A91D4B" w:rsidRPr="006A2207" w:rsidRDefault="00A91D4B" w:rsidP="006A2207">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2910607B" w14:textId="77777777" w:rsidR="00A91D4B" w:rsidRPr="006A2207" w:rsidRDefault="00A91D4B" w:rsidP="006A2207">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74521EEE" w14:textId="77777777" w:rsidR="00A91D4B" w:rsidRPr="006A2207" w:rsidRDefault="00A91D4B" w:rsidP="006A2207">
            <w:pPr>
              <w:spacing w:after="0" w:line="240" w:lineRule="auto"/>
              <w:rPr>
                <w:rFonts w:asciiTheme="minorHAnsi" w:eastAsia="Times New Roman" w:hAnsiTheme="minorHAnsi" w:cs="Times New Roman"/>
                <w:color w:val="000000" w:themeColor="text1"/>
                <w:sz w:val="22"/>
              </w:rPr>
            </w:pPr>
          </w:p>
        </w:tc>
      </w:tr>
      <w:tr w:rsidR="00C42AD3" w:rsidRPr="006A2207" w14:paraId="24DA1EAB"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70B27A0F" w14:textId="3CE726E4" w:rsidR="00C42AD3" w:rsidRDefault="00C42AD3"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Race</w:t>
            </w:r>
          </w:p>
        </w:tc>
        <w:tc>
          <w:tcPr>
            <w:tcW w:w="576" w:type="pct"/>
            <w:tcBorders>
              <w:top w:val="single" w:sz="4" w:space="0" w:color="auto"/>
              <w:left w:val="nil"/>
              <w:bottom w:val="single" w:sz="4" w:space="0" w:color="auto"/>
              <w:right w:val="single" w:sz="4" w:space="0" w:color="auto"/>
            </w:tcBorders>
            <w:shd w:val="clear" w:color="auto" w:fill="auto"/>
            <w:vAlign w:val="center"/>
          </w:tcPr>
          <w:p w14:paraId="0A018F08" w14:textId="24146158" w:rsidR="00C42AD3" w:rsidRDefault="00C42AD3"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PID.10</w:t>
            </w:r>
          </w:p>
        </w:tc>
        <w:tc>
          <w:tcPr>
            <w:tcW w:w="534" w:type="pct"/>
            <w:tcBorders>
              <w:top w:val="single" w:sz="4" w:space="0" w:color="auto"/>
              <w:left w:val="nil"/>
              <w:bottom w:val="single" w:sz="4" w:space="0" w:color="auto"/>
              <w:right w:val="single" w:sz="4" w:space="0" w:color="auto"/>
            </w:tcBorders>
            <w:shd w:val="clear" w:color="auto" w:fill="auto"/>
            <w:vAlign w:val="center"/>
          </w:tcPr>
          <w:p w14:paraId="78D8E9DD" w14:textId="77777777" w:rsidR="00C42AD3" w:rsidRPr="006A2207" w:rsidRDefault="00C42AD3" w:rsidP="006A2207">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3490B9D3" w14:textId="77777777" w:rsidR="00C42AD3" w:rsidRPr="006A2207" w:rsidRDefault="00C42AD3" w:rsidP="006A2207">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2F3594EB" w14:textId="77777777" w:rsidR="00C42AD3" w:rsidRPr="006A2207" w:rsidRDefault="00C42AD3" w:rsidP="006A2207">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359EB6DD" w14:textId="77777777" w:rsidR="00C42AD3" w:rsidRPr="006A2207" w:rsidRDefault="00C42AD3" w:rsidP="006A2207">
            <w:pPr>
              <w:spacing w:after="0" w:line="240" w:lineRule="auto"/>
              <w:rPr>
                <w:rFonts w:asciiTheme="minorHAnsi" w:eastAsia="Times New Roman" w:hAnsiTheme="minorHAnsi" w:cs="Times New Roman"/>
                <w:color w:val="000000" w:themeColor="text1"/>
                <w:sz w:val="22"/>
              </w:rPr>
            </w:pPr>
          </w:p>
        </w:tc>
      </w:tr>
      <w:tr w:rsidR="00DF012E" w:rsidRPr="006A2207" w14:paraId="6BF57C51"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12884665" w14:textId="7405066A" w:rsidR="00DF012E" w:rsidRDefault="00DF012E"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Patient Address</w:t>
            </w:r>
          </w:p>
        </w:tc>
        <w:tc>
          <w:tcPr>
            <w:tcW w:w="576" w:type="pct"/>
            <w:tcBorders>
              <w:top w:val="single" w:sz="4" w:space="0" w:color="auto"/>
              <w:left w:val="nil"/>
              <w:bottom w:val="single" w:sz="4" w:space="0" w:color="auto"/>
              <w:right w:val="single" w:sz="4" w:space="0" w:color="auto"/>
            </w:tcBorders>
            <w:shd w:val="clear" w:color="auto" w:fill="auto"/>
            <w:vAlign w:val="center"/>
          </w:tcPr>
          <w:p w14:paraId="110156E7" w14:textId="23C0F212" w:rsidR="00DF012E" w:rsidRDefault="00DF012E"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PID.11</w:t>
            </w:r>
          </w:p>
        </w:tc>
        <w:tc>
          <w:tcPr>
            <w:tcW w:w="534" w:type="pct"/>
            <w:tcBorders>
              <w:top w:val="single" w:sz="4" w:space="0" w:color="auto"/>
              <w:left w:val="nil"/>
              <w:bottom w:val="single" w:sz="4" w:space="0" w:color="auto"/>
              <w:right w:val="single" w:sz="4" w:space="0" w:color="auto"/>
            </w:tcBorders>
            <w:shd w:val="clear" w:color="auto" w:fill="auto"/>
            <w:vAlign w:val="center"/>
          </w:tcPr>
          <w:p w14:paraId="7B6F96F5" w14:textId="77777777" w:rsidR="00DF012E" w:rsidRPr="006A2207" w:rsidRDefault="00DF012E" w:rsidP="006A2207">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02FF3A4E" w14:textId="77777777" w:rsidR="00DF012E" w:rsidRPr="006A2207" w:rsidRDefault="00DF012E" w:rsidP="006A2207">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146C7B36" w14:textId="77777777" w:rsidR="00DF012E" w:rsidRPr="006A2207" w:rsidRDefault="00DF012E" w:rsidP="006A2207">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20BF74ED" w14:textId="77777777" w:rsidR="00DF012E" w:rsidRPr="006A2207" w:rsidRDefault="00DF012E" w:rsidP="006A2207">
            <w:pPr>
              <w:spacing w:after="0" w:line="240" w:lineRule="auto"/>
              <w:rPr>
                <w:rFonts w:asciiTheme="minorHAnsi" w:eastAsia="Times New Roman" w:hAnsiTheme="minorHAnsi" w:cs="Times New Roman"/>
                <w:color w:val="000000" w:themeColor="text1"/>
                <w:sz w:val="22"/>
              </w:rPr>
            </w:pPr>
          </w:p>
        </w:tc>
      </w:tr>
      <w:tr w:rsidR="00DF012E" w:rsidRPr="006A2207" w14:paraId="2AFB7FC5"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43AF0F8F" w14:textId="3F7A00F9" w:rsidR="00DF012E" w:rsidRDefault="00DF012E"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Phone Number – Home</w:t>
            </w:r>
          </w:p>
        </w:tc>
        <w:tc>
          <w:tcPr>
            <w:tcW w:w="576" w:type="pct"/>
            <w:tcBorders>
              <w:top w:val="single" w:sz="4" w:space="0" w:color="auto"/>
              <w:left w:val="nil"/>
              <w:bottom w:val="single" w:sz="4" w:space="0" w:color="auto"/>
              <w:right w:val="single" w:sz="4" w:space="0" w:color="auto"/>
            </w:tcBorders>
            <w:shd w:val="clear" w:color="auto" w:fill="auto"/>
            <w:vAlign w:val="center"/>
          </w:tcPr>
          <w:p w14:paraId="2DF4BC97" w14:textId="3C13637F" w:rsidR="00DF012E" w:rsidRDefault="00DF012E"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PID.13</w:t>
            </w:r>
          </w:p>
        </w:tc>
        <w:tc>
          <w:tcPr>
            <w:tcW w:w="534" w:type="pct"/>
            <w:tcBorders>
              <w:top w:val="single" w:sz="4" w:space="0" w:color="auto"/>
              <w:left w:val="nil"/>
              <w:bottom w:val="single" w:sz="4" w:space="0" w:color="auto"/>
              <w:right w:val="single" w:sz="4" w:space="0" w:color="auto"/>
            </w:tcBorders>
            <w:shd w:val="clear" w:color="auto" w:fill="auto"/>
            <w:vAlign w:val="center"/>
          </w:tcPr>
          <w:p w14:paraId="20F3A5F4" w14:textId="77777777" w:rsidR="00DF012E" w:rsidRPr="006A2207" w:rsidRDefault="00DF012E" w:rsidP="006A2207">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3E3244DA" w14:textId="77777777" w:rsidR="00DF012E" w:rsidRPr="006A2207" w:rsidRDefault="00DF012E" w:rsidP="006A2207">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2988366A" w14:textId="77777777" w:rsidR="00DF012E" w:rsidRPr="006A2207" w:rsidRDefault="00DF012E" w:rsidP="006A2207">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699C4477" w14:textId="77777777" w:rsidR="00DF012E" w:rsidRPr="006A2207" w:rsidRDefault="00DF012E" w:rsidP="006A2207">
            <w:pPr>
              <w:spacing w:after="0" w:line="240" w:lineRule="auto"/>
              <w:rPr>
                <w:rFonts w:asciiTheme="minorHAnsi" w:eastAsia="Times New Roman" w:hAnsiTheme="minorHAnsi" w:cs="Times New Roman"/>
                <w:color w:val="000000" w:themeColor="text1"/>
                <w:sz w:val="22"/>
              </w:rPr>
            </w:pPr>
          </w:p>
        </w:tc>
      </w:tr>
      <w:tr w:rsidR="00DF012E" w:rsidRPr="006A2207" w14:paraId="3099ADFF"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0D6169AF" w14:textId="46841923" w:rsidR="00DF012E" w:rsidRDefault="00DF012E"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Primary Language</w:t>
            </w:r>
          </w:p>
        </w:tc>
        <w:tc>
          <w:tcPr>
            <w:tcW w:w="576" w:type="pct"/>
            <w:tcBorders>
              <w:top w:val="single" w:sz="4" w:space="0" w:color="auto"/>
              <w:left w:val="nil"/>
              <w:bottom w:val="single" w:sz="4" w:space="0" w:color="auto"/>
              <w:right w:val="single" w:sz="4" w:space="0" w:color="auto"/>
            </w:tcBorders>
            <w:shd w:val="clear" w:color="auto" w:fill="auto"/>
            <w:vAlign w:val="center"/>
          </w:tcPr>
          <w:p w14:paraId="6D200C21" w14:textId="4EDCD980" w:rsidR="00DF012E" w:rsidRDefault="00DF012E"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PID.15</w:t>
            </w:r>
          </w:p>
        </w:tc>
        <w:tc>
          <w:tcPr>
            <w:tcW w:w="534" w:type="pct"/>
            <w:tcBorders>
              <w:top w:val="single" w:sz="4" w:space="0" w:color="auto"/>
              <w:left w:val="nil"/>
              <w:bottom w:val="single" w:sz="4" w:space="0" w:color="auto"/>
              <w:right w:val="single" w:sz="4" w:space="0" w:color="auto"/>
            </w:tcBorders>
            <w:shd w:val="clear" w:color="auto" w:fill="auto"/>
            <w:vAlign w:val="center"/>
          </w:tcPr>
          <w:p w14:paraId="017E389E" w14:textId="77777777" w:rsidR="00DF012E" w:rsidRPr="006A2207" w:rsidRDefault="00DF012E" w:rsidP="006A2207">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624EA4CB" w14:textId="77777777" w:rsidR="00DF012E" w:rsidRPr="006A2207" w:rsidRDefault="00DF012E" w:rsidP="006A2207">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7E14DDB4" w14:textId="77777777" w:rsidR="00DF012E" w:rsidRPr="006A2207" w:rsidRDefault="00DF012E" w:rsidP="006A2207">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018A4585" w14:textId="77777777" w:rsidR="00DF012E" w:rsidRPr="006A2207" w:rsidRDefault="00DF012E" w:rsidP="006A2207">
            <w:pPr>
              <w:spacing w:after="0" w:line="240" w:lineRule="auto"/>
              <w:rPr>
                <w:rFonts w:asciiTheme="minorHAnsi" w:eastAsia="Times New Roman" w:hAnsiTheme="minorHAnsi" w:cs="Times New Roman"/>
                <w:color w:val="000000" w:themeColor="text1"/>
                <w:sz w:val="22"/>
              </w:rPr>
            </w:pPr>
          </w:p>
        </w:tc>
      </w:tr>
      <w:tr w:rsidR="00DF012E" w:rsidRPr="006A2207" w14:paraId="10F8382B"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12B4EFB3" w14:textId="2C8B2596" w:rsidR="00DF012E" w:rsidRDefault="00DF012E"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Marital Status</w:t>
            </w:r>
          </w:p>
        </w:tc>
        <w:tc>
          <w:tcPr>
            <w:tcW w:w="576" w:type="pct"/>
            <w:tcBorders>
              <w:top w:val="single" w:sz="4" w:space="0" w:color="auto"/>
              <w:left w:val="nil"/>
              <w:bottom w:val="single" w:sz="4" w:space="0" w:color="auto"/>
              <w:right w:val="single" w:sz="4" w:space="0" w:color="auto"/>
            </w:tcBorders>
            <w:shd w:val="clear" w:color="auto" w:fill="auto"/>
            <w:vAlign w:val="center"/>
          </w:tcPr>
          <w:p w14:paraId="425C5FC3" w14:textId="0F24F9E8" w:rsidR="00DF012E" w:rsidRDefault="00DF012E"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PID.16</w:t>
            </w:r>
          </w:p>
        </w:tc>
        <w:tc>
          <w:tcPr>
            <w:tcW w:w="534" w:type="pct"/>
            <w:tcBorders>
              <w:top w:val="single" w:sz="4" w:space="0" w:color="auto"/>
              <w:left w:val="nil"/>
              <w:bottom w:val="single" w:sz="4" w:space="0" w:color="auto"/>
              <w:right w:val="single" w:sz="4" w:space="0" w:color="auto"/>
            </w:tcBorders>
            <w:shd w:val="clear" w:color="auto" w:fill="auto"/>
            <w:vAlign w:val="center"/>
          </w:tcPr>
          <w:p w14:paraId="6CD280BC" w14:textId="77777777" w:rsidR="00DF012E" w:rsidRPr="006A2207" w:rsidRDefault="00DF012E" w:rsidP="006A2207">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62A199FD" w14:textId="77777777" w:rsidR="00DF012E" w:rsidRPr="006A2207" w:rsidRDefault="00DF012E" w:rsidP="006A2207">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6C9D7C1D" w14:textId="77777777" w:rsidR="00DF012E" w:rsidRPr="006A2207" w:rsidRDefault="00DF012E" w:rsidP="006A2207">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70AF5261" w14:textId="77777777" w:rsidR="00DF012E" w:rsidRPr="006A2207" w:rsidRDefault="00DF012E" w:rsidP="006A2207">
            <w:pPr>
              <w:spacing w:after="0" w:line="240" w:lineRule="auto"/>
              <w:rPr>
                <w:rFonts w:asciiTheme="minorHAnsi" w:eastAsia="Times New Roman" w:hAnsiTheme="minorHAnsi" w:cs="Times New Roman"/>
                <w:color w:val="000000" w:themeColor="text1"/>
                <w:sz w:val="22"/>
              </w:rPr>
            </w:pPr>
          </w:p>
        </w:tc>
      </w:tr>
      <w:tr w:rsidR="00DF012E" w:rsidRPr="006A2207" w14:paraId="7259C4F8"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1D8F96E0" w14:textId="00DEC340" w:rsidR="00DF012E" w:rsidRDefault="00DF012E"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Religion</w:t>
            </w:r>
          </w:p>
        </w:tc>
        <w:tc>
          <w:tcPr>
            <w:tcW w:w="576" w:type="pct"/>
            <w:tcBorders>
              <w:top w:val="single" w:sz="4" w:space="0" w:color="auto"/>
              <w:left w:val="nil"/>
              <w:bottom w:val="single" w:sz="4" w:space="0" w:color="auto"/>
              <w:right w:val="single" w:sz="4" w:space="0" w:color="auto"/>
            </w:tcBorders>
            <w:shd w:val="clear" w:color="auto" w:fill="auto"/>
            <w:vAlign w:val="center"/>
          </w:tcPr>
          <w:p w14:paraId="289BCD44" w14:textId="1893EC63" w:rsidR="00DF012E" w:rsidRDefault="00DF012E"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PID.17</w:t>
            </w:r>
          </w:p>
        </w:tc>
        <w:tc>
          <w:tcPr>
            <w:tcW w:w="534" w:type="pct"/>
            <w:tcBorders>
              <w:top w:val="single" w:sz="4" w:space="0" w:color="auto"/>
              <w:left w:val="nil"/>
              <w:bottom w:val="single" w:sz="4" w:space="0" w:color="auto"/>
              <w:right w:val="single" w:sz="4" w:space="0" w:color="auto"/>
            </w:tcBorders>
            <w:shd w:val="clear" w:color="auto" w:fill="auto"/>
            <w:vAlign w:val="center"/>
          </w:tcPr>
          <w:p w14:paraId="7C1E84E3" w14:textId="77777777" w:rsidR="00DF012E" w:rsidRPr="006A2207" w:rsidRDefault="00DF012E" w:rsidP="006A2207">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39DCFAD7" w14:textId="77777777" w:rsidR="00DF012E" w:rsidRPr="006A2207" w:rsidRDefault="00DF012E" w:rsidP="006A2207">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6D8FE60A" w14:textId="77777777" w:rsidR="00DF012E" w:rsidRPr="006A2207" w:rsidRDefault="00DF012E" w:rsidP="006A2207">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447908F7" w14:textId="77777777" w:rsidR="00DF012E" w:rsidRPr="006A2207" w:rsidRDefault="00DF012E" w:rsidP="006A2207">
            <w:pPr>
              <w:spacing w:after="0" w:line="240" w:lineRule="auto"/>
              <w:rPr>
                <w:rFonts w:asciiTheme="minorHAnsi" w:eastAsia="Times New Roman" w:hAnsiTheme="minorHAnsi" w:cs="Times New Roman"/>
                <w:color w:val="000000" w:themeColor="text1"/>
                <w:sz w:val="22"/>
              </w:rPr>
            </w:pPr>
          </w:p>
        </w:tc>
      </w:tr>
      <w:tr w:rsidR="00A9045D" w:rsidRPr="006A2207" w14:paraId="726C950F"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2C25C0A9" w14:textId="5EB99B8E" w:rsidR="00A9045D" w:rsidRDefault="00A9045D"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lastRenderedPageBreak/>
              <w:t>Patient Account Number</w:t>
            </w:r>
          </w:p>
        </w:tc>
        <w:tc>
          <w:tcPr>
            <w:tcW w:w="576" w:type="pct"/>
            <w:tcBorders>
              <w:top w:val="single" w:sz="4" w:space="0" w:color="auto"/>
              <w:left w:val="nil"/>
              <w:bottom w:val="single" w:sz="4" w:space="0" w:color="auto"/>
              <w:right w:val="single" w:sz="4" w:space="0" w:color="auto"/>
            </w:tcBorders>
            <w:shd w:val="clear" w:color="auto" w:fill="auto"/>
            <w:vAlign w:val="center"/>
          </w:tcPr>
          <w:p w14:paraId="3F5CCE4A" w14:textId="2FC48F07" w:rsidR="00A9045D" w:rsidRDefault="00A9045D"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PID.18</w:t>
            </w:r>
          </w:p>
        </w:tc>
        <w:tc>
          <w:tcPr>
            <w:tcW w:w="534" w:type="pct"/>
            <w:tcBorders>
              <w:top w:val="single" w:sz="4" w:space="0" w:color="auto"/>
              <w:left w:val="nil"/>
              <w:bottom w:val="single" w:sz="4" w:space="0" w:color="auto"/>
              <w:right w:val="single" w:sz="4" w:space="0" w:color="auto"/>
            </w:tcBorders>
            <w:shd w:val="clear" w:color="auto" w:fill="auto"/>
            <w:vAlign w:val="center"/>
          </w:tcPr>
          <w:p w14:paraId="6662BDE1" w14:textId="77777777" w:rsidR="00A9045D" w:rsidRPr="006A2207" w:rsidRDefault="00A9045D" w:rsidP="006A2207">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751B4823" w14:textId="77777777" w:rsidR="00A9045D" w:rsidRPr="006A2207" w:rsidRDefault="00A9045D" w:rsidP="006A2207">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32AB5A08" w14:textId="77777777" w:rsidR="00A9045D" w:rsidRPr="006A2207" w:rsidRDefault="00A9045D" w:rsidP="006A2207">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72A9AD5C" w14:textId="77777777" w:rsidR="00A9045D" w:rsidRPr="006A2207" w:rsidRDefault="00A9045D" w:rsidP="006A2207">
            <w:pPr>
              <w:spacing w:after="0" w:line="240" w:lineRule="auto"/>
              <w:rPr>
                <w:rFonts w:asciiTheme="minorHAnsi" w:eastAsia="Times New Roman" w:hAnsiTheme="minorHAnsi" w:cs="Times New Roman"/>
                <w:color w:val="000000" w:themeColor="text1"/>
                <w:sz w:val="22"/>
              </w:rPr>
            </w:pPr>
          </w:p>
        </w:tc>
      </w:tr>
      <w:tr w:rsidR="00A9045D" w:rsidRPr="006A2207" w14:paraId="62F5DCF6"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4A9F5D5B" w14:textId="11918136" w:rsidR="00A9045D" w:rsidRDefault="00A9045D"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Social Security Number</w:t>
            </w:r>
          </w:p>
        </w:tc>
        <w:tc>
          <w:tcPr>
            <w:tcW w:w="576" w:type="pct"/>
            <w:tcBorders>
              <w:top w:val="single" w:sz="4" w:space="0" w:color="auto"/>
              <w:left w:val="nil"/>
              <w:bottom w:val="single" w:sz="4" w:space="0" w:color="auto"/>
              <w:right w:val="single" w:sz="4" w:space="0" w:color="auto"/>
            </w:tcBorders>
            <w:shd w:val="clear" w:color="auto" w:fill="auto"/>
            <w:vAlign w:val="center"/>
          </w:tcPr>
          <w:p w14:paraId="5ECD3E1B" w14:textId="22AFD5DD" w:rsidR="00A9045D" w:rsidRDefault="00A9045D"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PID.19</w:t>
            </w:r>
          </w:p>
        </w:tc>
        <w:tc>
          <w:tcPr>
            <w:tcW w:w="534" w:type="pct"/>
            <w:tcBorders>
              <w:top w:val="single" w:sz="4" w:space="0" w:color="auto"/>
              <w:left w:val="nil"/>
              <w:bottom w:val="single" w:sz="4" w:space="0" w:color="auto"/>
              <w:right w:val="single" w:sz="4" w:space="0" w:color="auto"/>
            </w:tcBorders>
            <w:shd w:val="clear" w:color="auto" w:fill="auto"/>
            <w:vAlign w:val="center"/>
          </w:tcPr>
          <w:p w14:paraId="02D467AE" w14:textId="77777777" w:rsidR="00A9045D" w:rsidRPr="006A2207" w:rsidRDefault="00A9045D" w:rsidP="006A2207">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299A37D5" w14:textId="77777777" w:rsidR="00A9045D" w:rsidRPr="006A2207" w:rsidRDefault="00A9045D" w:rsidP="006A2207">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1C5CB402" w14:textId="77777777" w:rsidR="00A9045D" w:rsidRPr="006A2207" w:rsidRDefault="00A9045D" w:rsidP="006A2207">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2B72821A" w14:textId="77777777" w:rsidR="00A9045D" w:rsidRPr="006A2207" w:rsidRDefault="00A9045D" w:rsidP="006A2207">
            <w:pPr>
              <w:spacing w:after="0" w:line="240" w:lineRule="auto"/>
              <w:rPr>
                <w:rFonts w:asciiTheme="minorHAnsi" w:eastAsia="Times New Roman" w:hAnsiTheme="minorHAnsi" w:cs="Times New Roman"/>
                <w:color w:val="000000" w:themeColor="text1"/>
                <w:sz w:val="22"/>
              </w:rPr>
            </w:pPr>
          </w:p>
        </w:tc>
      </w:tr>
      <w:tr w:rsidR="002B0986" w:rsidRPr="006A2207" w14:paraId="6E97D11A"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050403E3" w14:textId="56CEB3B6" w:rsidR="002B0986" w:rsidRDefault="00E57238"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Ethnic Group</w:t>
            </w:r>
          </w:p>
        </w:tc>
        <w:tc>
          <w:tcPr>
            <w:tcW w:w="576" w:type="pct"/>
            <w:tcBorders>
              <w:top w:val="single" w:sz="4" w:space="0" w:color="auto"/>
              <w:left w:val="nil"/>
              <w:bottom w:val="single" w:sz="4" w:space="0" w:color="auto"/>
              <w:right w:val="single" w:sz="4" w:space="0" w:color="auto"/>
            </w:tcBorders>
            <w:shd w:val="clear" w:color="auto" w:fill="auto"/>
            <w:vAlign w:val="center"/>
          </w:tcPr>
          <w:p w14:paraId="0615E160" w14:textId="44EBB1C9" w:rsidR="002B0986" w:rsidRDefault="002B0986"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PID.22</w:t>
            </w:r>
          </w:p>
        </w:tc>
        <w:tc>
          <w:tcPr>
            <w:tcW w:w="534" w:type="pct"/>
            <w:tcBorders>
              <w:top w:val="single" w:sz="4" w:space="0" w:color="auto"/>
              <w:left w:val="nil"/>
              <w:bottom w:val="single" w:sz="4" w:space="0" w:color="auto"/>
              <w:right w:val="single" w:sz="4" w:space="0" w:color="auto"/>
            </w:tcBorders>
            <w:shd w:val="clear" w:color="auto" w:fill="auto"/>
            <w:vAlign w:val="center"/>
          </w:tcPr>
          <w:p w14:paraId="1073E569" w14:textId="77777777" w:rsidR="002B0986" w:rsidRPr="006A2207" w:rsidRDefault="002B0986" w:rsidP="006A2207">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4934B633" w14:textId="77777777" w:rsidR="002B0986" w:rsidRPr="006A2207" w:rsidRDefault="002B0986" w:rsidP="006A2207">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063EA031" w14:textId="77777777" w:rsidR="002B0986" w:rsidRPr="006A2207" w:rsidRDefault="002B0986" w:rsidP="006A2207">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2B942D3A" w14:textId="77777777" w:rsidR="002B0986" w:rsidRPr="006A2207" w:rsidRDefault="002B0986" w:rsidP="006A2207">
            <w:pPr>
              <w:spacing w:after="0" w:line="240" w:lineRule="auto"/>
              <w:rPr>
                <w:rFonts w:asciiTheme="minorHAnsi" w:eastAsia="Times New Roman" w:hAnsiTheme="minorHAnsi" w:cs="Times New Roman"/>
                <w:color w:val="000000" w:themeColor="text1"/>
                <w:sz w:val="22"/>
              </w:rPr>
            </w:pPr>
          </w:p>
        </w:tc>
      </w:tr>
      <w:tr w:rsidR="002B0986" w:rsidRPr="006A2207" w14:paraId="41427DBA"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513DB3C7" w14:textId="6364452F" w:rsidR="002B0986" w:rsidRDefault="00E57238"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Birth Order</w:t>
            </w:r>
          </w:p>
        </w:tc>
        <w:tc>
          <w:tcPr>
            <w:tcW w:w="576" w:type="pct"/>
            <w:tcBorders>
              <w:top w:val="single" w:sz="4" w:space="0" w:color="auto"/>
              <w:left w:val="nil"/>
              <w:bottom w:val="single" w:sz="4" w:space="0" w:color="auto"/>
              <w:right w:val="single" w:sz="4" w:space="0" w:color="auto"/>
            </w:tcBorders>
            <w:shd w:val="clear" w:color="auto" w:fill="auto"/>
            <w:vAlign w:val="center"/>
          </w:tcPr>
          <w:p w14:paraId="4726B155" w14:textId="21103D65" w:rsidR="002B0986" w:rsidRDefault="002B0986"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PID.25</w:t>
            </w:r>
          </w:p>
        </w:tc>
        <w:tc>
          <w:tcPr>
            <w:tcW w:w="534" w:type="pct"/>
            <w:tcBorders>
              <w:top w:val="single" w:sz="4" w:space="0" w:color="auto"/>
              <w:left w:val="nil"/>
              <w:bottom w:val="single" w:sz="4" w:space="0" w:color="auto"/>
              <w:right w:val="single" w:sz="4" w:space="0" w:color="auto"/>
            </w:tcBorders>
            <w:shd w:val="clear" w:color="auto" w:fill="auto"/>
            <w:vAlign w:val="center"/>
          </w:tcPr>
          <w:p w14:paraId="326DF421" w14:textId="77777777" w:rsidR="002B0986" w:rsidRPr="006A2207" w:rsidRDefault="002B0986" w:rsidP="006A2207">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3F3B5F32" w14:textId="77777777" w:rsidR="002B0986" w:rsidRPr="006A2207" w:rsidRDefault="002B0986" w:rsidP="006A2207">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63BFC665" w14:textId="77777777" w:rsidR="002B0986" w:rsidRPr="006A2207" w:rsidRDefault="002B0986" w:rsidP="006A2207">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4F2B0A99" w14:textId="77777777" w:rsidR="002B0986" w:rsidRPr="006A2207" w:rsidRDefault="002B0986" w:rsidP="006A2207">
            <w:pPr>
              <w:spacing w:after="0" w:line="240" w:lineRule="auto"/>
              <w:rPr>
                <w:rFonts w:asciiTheme="minorHAnsi" w:eastAsia="Times New Roman" w:hAnsiTheme="minorHAnsi" w:cs="Times New Roman"/>
                <w:color w:val="000000" w:themeColor="text1"/>
                <w:sz w:val="22"/>
              </w:rPr>
            </w:pPr>
          </w:p>
        </w:tc>
      </w:tr>
      <w:tr w:rsidR="008725AB" w:rsidRPr="006A2207" w14:paraId="79443B1C"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79443B16" w14:textId="77777777" w:rsidR="00B27124" w:rsidRPr="006A2207" w:rsidRDefault="0048672B"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Patient Visit</w:t>
            </w:r>
          </w:p>
        </w:tc>
        <w:tc>
          <w:tcPr>
            <w:tcW w:w="576" w:type="pct"/>
            <w:tcBorders>
              <w:top w:val="single" w:sz="4" w:space="0" w:color="auto"/>
              <w:left w:val="nil"/>
              <w:bottom w:val="single" w:sz="4" w:space="0" w:color="auto"/>
              <w:right w:val="single" w:sz="4" w:space="0" w:color="auto"/>
            </w:tcBorders>
            <w:shd w:val="clear" w:color="auto" w:fill="auto"/>
            <w:vAlign w:val="center"/>
          </w:tcPr>
          <w:p w14:paraId="79443B17" w14:textId="77777777" w:rsidR="00B27124" w:rsidRPr="006A2207" w:rsidRDefault="0048672B"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PV1</w:t>
            </w:r>
          </w:p>
        </w:tc>
        <w:tc>
          <w:tcPr>
            <w:tcW w:w="534" w:type="pct"/>
            <w:tcBorders>
              <w:top w:val="single" w:sz="4" w:space="0" w:color="auto"/>
              <w:left w:val="nil"/>
              <w:bottom w:val="single" w:sz="4" w:space="0" w:color="auto"/>
              <w:right w:val="single" w:sz="4" w:space="0" w:color="auto"/>
            </w:tcBorders>
            <w:shd w:val="clear" w:color="auto" w:fill="auto"/>
            <w:vAlign w:val="center"/>
          </w:tcPr>
          <w:p w14:paraId="79443B18" w14:textId="77777777" w:rsidR="00B27124" w:rsidRPr="006A2207" w:rsidRDefault="00B27124" w:rsidP="006A2207">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79443B19" w14:textId="77777777" w:rsidR="00B27124" w:rsidRPr="006A2207" w:rsidRDefault="00B27124" w:rsidP="006A2207">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79443B1A" w14:textId="77777777" w:rsidR="00B27124" w:rsidRPr="006A2207" w:rsidRDefault="00B27124" w:rsidP="006A2207">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79443B1B" w14:textId="77777777" w:rsidR="00B27124" w:rsidRPr="006A2207" w:rsidRDefault="00B27124" w:rsidP="006A2207">
            <w:pPr>
              <w:spacing w:after="0" w:line="240" w:lineRule="auto"/>
              <w:rPr>
                <w:rFonts w:asciiTheme="minorHAnsi" w:eastAsia="Times New Roman" w:hAnsiTheme="minorHAnsi" w:cs="Times New Roman"/>
                <w:color w:val="000000" w:themeColor="text1"/>
                <w:sz w:val="22"/>
              </w:rPr>
            </w:pPr>
          </w:p>
        </w:tc>
      </w:tr>
      <w:tr w:rsidR="003B7C1A" w:rsidRPr="006A2207" w14:paraId="6F902315"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53F49B4C" w14:textId="0A83A0AC" w:rsidR="003B7C1A" w:rsidRDefault="003B7C1A"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Set ID</w:t>
            </w:r>
          </w:p>
        </w:tc>
        <w:tc>
          <w:tcPr>
            <w:tcW w:w="576" w:type="pct"/>
            <w:tcBorders>
              <w:top w:val="single" w:sz="4" w:space="0" w:color="auto"/>
              <w:left w:val="nil"/>
              <w:bottom w:val="single" w:sz="4" w:space="0" w:color="auto"/>
              <w:right w:val="single" w:sz="4" w:space="0" w:color="auto"/>
            </w:tcBorders>
            <w:shd w:val="clear" w:color="auto" w:fill="auto"/>
            <w:vAlign w:val="center"/>
          </w:tcPr>
          <w:p w14:paraId="69F6A193" w14:textId="2FED239C" w:rsidR="003B7C1A" w:rsidRDefault="003B7C1A"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PV1.1</w:t>
            </w:r>
          </w:p>
        </w:tc>
        <w:tc>
          <w:tcPr>
            <w:tcW w:w="534" w:type="pct"/>
            <w:tcBorders>
              <w:top w:val="single" w:sz="4" w:space="0" w:color="auto"/>
              <w:left w:val="nil"/>
              <w:bottom w:val="single" w:sz="4" w:space="0" w:color="auto"/>
              <w:right w:val="single" w:sz="4" w:space="0" w:color="auto"/>
            </w:tcBorders>
            <w:shd w:val="clear" w:color="auto" w:fill="auto"/>
            <w:vAlign w:val="center"/>
          </w:tcPr>
          <w:p w14:paraId="35A184FB" w14:textId="77777777" w:rsidR="003B7C1A" w:rsidRPr="006A2207" w:rsidRDefault="003B7C1A" w:rsidP="006A2207">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10775F56" w14:textId="77777777" w:rsidR="003B7C1A" w:rsidRPr="006A2207" w:rsidRDefault="003B7C1A" w:rsidP="006A2207">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4E912B07" w14:textId="77777777" w:rsidR="003B7C1A" w:rsidRPr="006A2207" w:rsidRDefault="003B7C1A" w:rsidP="006A2207">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322C7BA4" w14:textId="77777777" w:rsidR="003B7C1A" w:rsidRPr="006A2207" w:rsidRDefault="003B7C1A" w:rsidP="006A2207">
            <w:pPr>
              <w:spacing w:after="0" w:line="240" w:lineRule="auto"/>
              <w:rPr>
                <w:rFonts w:asciiTheme="minorHAnsi" w:eastAsia="Times New Roman" w:hAnsiTheme="minorHAnsi" w:cs="Times New Roman"/>
                <w:color w:val="000000" w:themeColor="text1"/>
                <w:sz w:val="22"/>
              </w:rPr>
            </w:pPr>
          </w:p>
        </w:tc>
      </w:tr>
      <w:tr w:rsidR="003B7C1A" w:rsidRPr="006A2207" w14:paraId="4620092A"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75A0DB60" w14:textId="76B7A798" w:rsidR="003B7C1A" w:rsidRDefault="003B7C1A"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Patient Class</w:t>
            </w:r>
          </w:p>
        </w:tc>
        <w:tc>
          <w:tcPr>
            <w:tcW w:w="576" w:type="pct"/>
            <w:tcBorders>
              <w:top w:val="single" w:sz="4" w:space="0" w:color="auto"/>
              <w:left w:val="nil"/>
              <w:bottom w:val="single" w:sz="4" w:space="0" w:color="auto"/>
              <w:right w:val="single" w:sz="4" w:space="0" w:color="auto"/>
            </w:tcBorders>
            <w:shd w:val="clear" w:color="auto" w:fill="auto"/>
            <w:vAlign w:val="center"/>
          </w:tcPr>
          <w:p w14:paraId="370CDB60" w14:textId="2B522C8B" w:rsidR="003B7C1A" w:rsidRDefault="003B7C1A" w:rsidP="006A220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PV1.2</w:t>
            </w:r>
          </w:p>
        </w:tc>
        <w:tc>
          <w:tcPr>
            <w:tcW w:w="534" w:type="pct"/>
            <w:tcBorders>
              <w:top w:val="single" w:sz="4" w:space="0" w:color="auto"/>
              <w:left w:val="nil"/>
              <w:bottom w:val="single" w:sz="4" w:space="0" w:color="auto"/>
              <w:right w:val="single" w:sz="4" w:space="0" w:color="auto"/>
            </w:tcBorders>
            <w:shd w:val="clear" w:color="auto" w:fill="auto"/>
            <w:vAlign w:val="center"/>
          </w:tcPr>
          <w:p w14:paraId="0348C221" w14:textId="77777777" w:rsidR="003B7C1A" w:rsidRPr="006A2207" w:rsidRDefault="003B7C1A" w:rsidP="006A2207">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194C0DB5" w14:textId="77777777" w:rsidR="003B7C1A" w:rsidRPr="006A2207" w:rsidRDefault="003B7C1A" w:rsidP="006A2207">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15B6A88F" w14:textId="77777777" w:rsidR="003B7C1A" w:rsidRPr="006A2207" w:rsidRDefault="003B7C1A" w:rsidP="006A2207">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1B6D2B3A" w14:textId="77777777" w:rsidR="003B7C1A" w:rsidRDefault="003B7C1A" w:rsidP="006A2207">
            <w:pPr>
              <w:spacing w:after="0" w:line="240" w:lineRule="auto"/>
              <w:rPr>
                <w:rFonts w:asciiTheme="minorHAnsi" w:eastAsia="Times New Roman" w:hAnsiTheme="minorHAnsi" w:cs="Times New Roman"/>
                <w:color w:val="000000" w:themeColor="text1"/>
                <w:sz w:val="22"/>
              </w:rPr>
            </w:pPr>
          </w:p>
        </w:tc>
      </w:tr>
      <w:tr w:rsidR="0083693D" w:rsidRPr="006A2207" w14:paraId="79443B26"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79443B1D" w14:textId="77777777" w:rsidR="0083693D" w:rsidRDefault="0083693D"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Assigned Patient Location</w:t>
            </w:r>
          </w:p>
        </w:tc>
        <w:tc>
          <w:tcPr>
            <w:tcW w:w="576" w:type="pct"/>
            <w:tcBorders>
              <w:top w:val="single" w:sz="4" w:space="0" w:color="auto"/>
              <w:left w:val="nil"/>
              <w:bottom w:val="single" w:sz="4" w:space="0" w:color="auto"/>
              <w:right w:val="single" w:sz="4" w:space="0" w:color="auto"/>
            </w:tcBorders>
            <w:shd w:val="clear" w:color="auto" w:fill="auto"/>
            <w:vAlign w:val="center"/>
          </w:tcPr>
          <w:p w14:paraId="79443B1E" w14:textId="77777777" w:rsidR="0083693D" w:rsidRDefault="0083693D"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PV1.3</w:t>
            </w:r>
          </w:p>
        </w:tc>
        <w:tc>
          <w:tcPr>
            <w:tcW w:w="534" w:type="pct"/>
            <w:tcBorders>
              <w:top w:val="single" w:sz="4" w:space="0" w:color="auto"/>
              <w:left w:val="nil"/>
              <w:bottom w:val="single" w:sz="4" w:space="0" w:color="auto"/>
              <w:right w:val="single" w:sz="4" w:space="0" w:color="auto"/>
            </w:tcBorders>
            <w:shd w:val="clear" w:color="auto" w:fill="auto"/>
            <w:vAlign w:val="center"/>
          </w:tcPr>
          <w:p w14:paraId="79443B1F" w14:textId="77777777" w:rsidR="0083693D" w:rsidRPr="006A2207" w:rsidRDefault="0083693D"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79443B20" w14:textId="77777777" w:rsidR="0083693D" w:rsidRPr="006A2207" w:rsidRDefault="0083693D"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79443B21" w14:textId="77777777" w:rsidR="0083693D" w:rsidRPr="006A2207" w:rsidRDefault="0083693D"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79443B25" w14:textId="43E9241B" w:rsidR="008725AB" w:rsidRPr="006A2207" w:rsidRDefault="003B7C1A"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Current Assigned Bed Location</w:t>
            </w:r>
          </w:p>
        </w:tc>
      </w:tr>
      <w:tr w:rsidR="008725AB" w:rsidRPr="006A2207" w14:paraId="79443B34"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79443B2E" w14:textId="77777777" w:rsidR="0083693D" w:rsidRPr="006A2207" w:rsidRDefault="0083693D"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Attending Doctor</w:t>
            </w:r>
          </w:p>
        </w:tc>
        <w:tc>
          <w:tcPr>
            <w:tcW w:w="576" w:type="pct"/>
            <w:tcBorders>
              <w:top w:val="single" w:sz="4" w:space="0" w:color="auto"/>
              <w:left w:val="nil"/>
              <w:bottom w:val="single" w:sz="4" w:space="0" w:color="auto"/>
              <w:right w:val="single" w:sz="4" w:space="0" w:color="auto"/>
            </w:tcBorders>
            <w:shd w:val="clear" w:color="auto" w:fill="auto"/>
            <w:vAlign w:val="center"/>
          </w:tcPr>
          <w:p w14:paraId="79443B2F" w14:textId="77777777" w:rsidR="0083693D" w:rsidRPr="006A2207" w:rsidRDefault="0083693D"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PV1.7</w:t>
            </w:r>
          </w:p>
        </w:tc>
        <w:tc>
          <w:tcPr>
            <w:tcW w:w="534" w:type="pct"/>
            <w:tcBorders>
              <w:top w:val="single" w:sz="4" w:space="0" w:color="auto"/>
              <w:left w:val="nil"/>
              <w:bottom w:val="single" w:sz="4" w:space="0" w:color="auto"/>
              <w:right w:val="single" w:sz="4" w:space="0" w:color="auto"/>
            </w:tcBorders>
            <w:shd w:val="clear" w:color="auto" w:fill="auto"/>
            <w:vAlign w:val="center"/>
          </w:tcPr>
          <w:p w14:paraId="79443B30" w14:textId="77777777" w:rsidR="0083693D" w:rsidRPr="006A2207" w:rsidRDefault="0083693D"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79443B31" w14:textId="77777777" w:rsidR="0083693D" w:rsidRPr="006A2207" w:rsidRDefault="0083693D"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79443B32" w14:textId="77777777" w:rsidR="0083693D" w:rsidRPr="006A2207" w:rsidRDefault="0083693D"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79443B33" w14:textId="77777777" w:rsidR="0083693D" w:rsidRPr="006A2207" w:rsidRDefault="00DD4A80"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&lt;ID Number&gt;^&lt;Family name&gt;^&lt;Given Name&gt;; repetitions separated by ‘~’</w:t>
            </w:r>
          </w:p>
        </w:tc>
      </w:tr>
      <w:tr w:rsidR="001C2C73" w:rsidRPr="006A2207" w14:paraId="77083785"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09BFD586" w14:textId="65C85FAF" w:rsidR="001C2C73" w:rsidRDefault="006B76CB"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Hospital Service</w:t>
            </w:r>
          </w:p>
        </w:tc>
        <w:tc>
          <w:tcPr>
            <w:tcW w:w="576" w:type="pct"/>
            <w:tcBorders>
              <w:top w:val="single" w:sz="4" w:space="0" w:color="auto"/>
              <w:left w:val="nil"/>
              <w:bottom w:val="single" w:sz="4" w:space="0" w:color="auto"/>
              <w:right w:val="single" w:sz="4" w:space="0" w:color="auto"/>
            </w:tcBorders>
            <w:shd w:val="clear" w:color="auto" w:fill="auto"/>
            <w:vAlign w:val="center"/>
          </w:tcPr>
          <w:p w14:paraId="1F6F2FFA" w14:textId="51D0A656" w:rsidR="001C2C73" w:rsidRDefault="001C2C73" w:rsidP="007B1D4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PV1.10</w:t>
            </w:r>
          </w:p>
        </w:tc>
        <w:tc>
          <w:tcPr>
            <w:tcW w:w="534" w:type="pct"/>
            <w:tcBorders>
              <w:top w:val="single" w:sz="4" w:space="0" w:color="auto"/>
              <w:left w:val="nil"/>
              <w:bottom w:val="single" w:sz="4" w:space="0" w:color="auto"/>
              <w:right w:val="single" w:sz="4" w:space="0" w:color="auto"/>
            </w:tcBorders>
            <w:shd w:val="clear" w:color="auto" w:fill="auto"/>
            <w:vAlign w:val="center"/>
          </w:tcPr>
          <w:p w14:paraId="07904970" w14:textId="77777777" w:rsidR="001C2C73" w:rsidRPr="006A2207" w:rsidRDefault="001C2C73"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455E0955" w14:textId="77777777" w:rsidR="001C2C73" w:rsidRPr="006A2207" w:rsidRDefault="001C2C73"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4398CBD5" w14:textId="77777777" w:rsidR="001C2C73" w:rsidRPr="006A2207" w:rsidRDefault="001C2C73"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57D08EEE" w14:textId="77777777" w:rsidR="001C2C73" w:rsidRDefault="001C2C73" w:rsidP="0083693D">
            <w:pPr>
              <w:spacing w:after="0" w:line="240" w:lineRule="auto"/>
              <w:rPr>
                <w:rFonts w:asciiTheme="minorHAnsi" w:eastAsia="Times New Roman" w:hAnsiTheme="minorHAnsi" w:cs="Times New Roman"/>
                <w:color w:val="000000" w:themeColor="text1"/>
                <w:sz w:val="22"/>
              </w:rPr>
            </w:pPr>
          </w:p>
        </w:tc>
      </w:tr>
      <w:tr w:rsidR="001C2C73" w:rsidRPr="006A2207" w14:paraId="7CD8D730"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359F5C01" w14:textId="4C171721" w:rsidR="001C2C73" w:rsidRDefault="006B76CB"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VIP Indicator</w:t>
            </w:r>
          </w:p>
        </w:tc>
        <w:tc>
          <w:tcPr>
            <w:tcW w:w="576" w:type="pct"/>
            <w:tcBorders>
              <w:top w:val="single" w:sz="4" w:space="0" w:color="auto"/>
              <w:left w:val="nil"/>
              <w:bottom w:val="single" w:sz="4" w:space="0" w:color="auto"/>
              <w:right w:val="single" w:sz="4" w:space="0" w:color="auto"/>
            </w:tcBorders>
            <w:shd w:val="clear" w:color="auto" w:fill="auto"/>
            <w:vAlign w:val="center"/>
          </w:tcPr>
          <w:p w14:paraId="3D9965C2" w14:textId="69225BEB" w:rsidR="001C2C73" w:rsidRDefault="001C2C73" w:rsidP="007B1D4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PV1.16</w:t>
            </w:r>
          </w:p>
        </w:tc>
        <w:tc>
          <w:tcPr>
            <w:tcW w:w="534" w:type="pct"/>
            <w:tcBorders>
              <w:top w:val="single" w:sz="4" w:space="0" w:color="auto"/>
              <w:left w:val="nil"/>
              <w:bottom w:val="single" w:sz="4" w:space="0" w:color="auto"/>
              <w:right w:val="single" w:sz="4" w:space="0" w:color="auto"/>
            </w:tcBorders>
            <w:shd w:val="clear" w:color="auto" w:fill="auto"/>
            <w:vAlign w:val="center"/>
          </w:tcPr>
          <w:p w14:paraId="40E1A3AF" w14:textId="77777777" w:rsidR="001C2C73" w:rsidRPr="006A2207" w:rsidRDefault="001C2C73"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2B51531B" w14:textId="77777777" w:rsidR="001C2C73" w:rsidRPr="006A2207" w:rsidRDefault="001C2C73"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69EE072D" w14:textId="77777777" w:rsidR="001C2C73" w:rsidRPr="006A2207" w:rsidRDefault="001C2C73"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6B96376A" w14:textId="77777777" w:rsidR="001C2C73" w:rsidRDefault="001C2C73" w:rsidP="0083693D">
            <w:pPr>
              <w:spacing w:after="0" w:line="240" w:lineRule="auto"/>
              <w:rPr>
                <w:rFonts w:asciiTheme="minorHAnsi" w:eastAsia="Times New Roman" w:hAnsiTheme="minorHAnsi" w:cs="Times New Roman"/>
                <w:color w:val="000000" w:themeColor="text1"/>
                <w:sz w:val="22"/>
              </w:rPr>
            </w:pPr>
          </w:p>
        </w:tc>
      </w:tr>
      <w:tr w:rsidR="001C2C73" w:rsidRPr="006A2207" w14:paraId="6DBA5726"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5CD5E397" w14:textId="514EE2A0" w:rsidR="001C2C73" w:rsidRDefault="006B76CB"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Admitting Doctor</w:t>
            </w:r>
          </w:p>
        </w:tc>
        <w:tc>
          <w:tcPr>
            <w:tcW w:w="576" w:type="pct"/>
            <w:tcBorders>
              <w:top w:val="single" w:sz="4" w:space="0" w:color="auto"/>
              <w:left w:val="nil"/>
              <w:bottom w:val="single" w:sz="4" w:space="0" w:color="auto"/>
              <w:right w:val="single" w:sz="4" w:space="0" w:color="auto"/>
            </w:tcBorders>
            <w:shd w:val="clear" w:color="auto" w:fill="auto"/>
            <w:vAlign w:val="center"/>
          </w:tcPr>
          <w:p w14:paraId="1488FE49" w14:textId="3737A355" w:rsidR="001C2C73" w:rsidRDefault="001C2C73" w:rsidP="007B1D4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PV1.17</w:t>
            </w:r>
          </w:p>
        </w:tc>
        <w:tc>
          <w:tcPr>
            <w:tcW w:w="534" w:type="pct"/>
            <w:tcBorders>
              <w:top w:val="single" w:sz="4" w:space="0" w:color="auto"/>
              <w:left w:val="nil"/>
              <w:bottom w:val="single" w:sz="4" w:space="0" w:color="auto"/>
              <w:right w:val="single" w:sz="4" w:space="0" w:color="auto"/>
            </w:tcBorders>
            <w:shd w:val="clear" w:color="auto" w:fill="auto"/>
            <w:vAlign w:val="center"/>
          </w:tcPr>
          <w:p w14:paraId="668FF59B" w14:textId="77777777" w:rsidR="001C2C73" w:rsidRPr="006A2207" w:rsidRDefault="001C2C73"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3BCE3943" w14:textId="77777777" w:rsidR="001C2C73" w:rsidRPr="006A2207" w:rsidRDefault="001C2C73"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7177A624" w14:textId="77777777" w:rsidR="001C2C73" w:rsidRPr="006A2207" w:rsidRDefault="001C2C73"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162D9503" w14:textId="77777777" w:rsidR="001C2C73" w:rsidRDefault="001C2C73" w:rsidP="0083693D">
            <w:pPr>
              <w:spacing w:after="0" w:line="240" w:lineRule="auto"/>
              <w:rPr>
                <w:rFonts w:asciiTheme="minorHAnsi" w:eastAsia="Times New Roman" w:hAnsiTheme="minorHAnsi" w:cs="Times New Roman"/>
                <w:color w:val="000000" w:themeColor="text1"/>
                <w:sz w:val="22"/>
              </w:rPr>
            </w:pPr>
          </w:p>
        </w:tc>
      </w:tr>
      <w:tr w:rsidR="001C2C73" w:rsidRPr="006A2207" w14:paraId="539D3B02"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20AE3C73" w14:textId="76885BE0" w:rsidR="001C2C73" w:rsidRDefault="006B76CB"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Patient Type</w:t>
            </w:r>
          </w:p>
        </w:tc>
        <w:tc>
          <w:tcPr>
            <w:tcW w:w="576" w:type="pct"/>
            <w:tcBorders>
              <w:top w:val="single" w:sz="4" w:space="0" w:color="auto"/>
              <w:left w:val="nil"/>
              <w:bottom w:val="single" w:sz="4" w:space="0" w:color="auto"/>
              <w:right w:val="single" w:sz="4" w:space="0" w:color="auto"/>
            </w:tcBorders>
            <w:shd w:val="clear" w:color="auto" w:fill="auto"/>
            <w:vAlign w:val="center"/>
          </w:tcPr>
          <w:p w14:paraId="5751D421" w14:textId="6C81B85C" w:rsidR="001C2C73" w:rsidRDefault="001C2C73" w:rsidP="007B1D4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PV1.18</w:t>
            </w:r>
          </w:p>
        </w:tc>
        <w:tc>
          <w:tcPr>
            <w:tcW w:w="534" w:type="pct"/>
            <w:tcBorders>
              <w:top w:val="single" w:sz="4" w:space="0" w:color="auto"/>
              <w:left w:val="nil"/>
              <w:bottom w:val="single" w:sz="4" w:space="0" w:color="auto"/>
              <w:right w:val="single" w:sz="4" w:space="0" w:color="auto"/>
            </w:tcBorders>
            <w:shd w:val="clear" w:color="auto" w:fill="auto"/>
            <w:vAlign w:val="center"/>
          </w:tcPr>
          <w:p w14:paraId="7943D359" w14:textId="77777777" w:rsidR="001C2C73" w:rsidRPr="006A2207" w:rsidRDefault="001C2C73"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3A0FE39C" w14:textId="77777777" w:rsidR="001C2C73" w:rsidRPr="006A2207" w:rsidRDefault="001C2C73"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0E9BAF44" w14:textId="77777777" w:rsidR="001C2C73" w:rsidRPr="006A2207" w:rsidRDefault="001C2C73"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059F8425" w14:textId="77777777" w:rsidR="001C2C73" w:rsidRDefault="001C2C73" w:rsidP="0083693D">
            <w:pPr>
              <w:spacing w:after="0" w:line="240" w:lineRule="auto"/>
              <w:rPr>
                <w:rFonts w:asciiTheme="minorHAnsi" w:eastAsia="Times New Roman" w:hAnsiTheme="minorHAnsi" w:cs="Times New Roman"/>
                <w:color w:val="000000" w:themeColor="text1"/>
                <w:sz w:val="22"/>
              </w:rPr>
            </w:pPr>
          </w:p>
        </w:tc>
      </w:tr>
      <w:tr w:rsidR="001C2C73" w:rsidRPr="006A2207" w14:paraId="7BA8D360"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51EDA513" w14:textId="5F501DC4" w:rsidR="001C2C73" w:rsidRDefault="006B76CB"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Financial Class</w:t>
            </w:r>
          </w:p>
        </w:tc>
        <w:tc>
          <w:tcPr>
            <w:tcW w:w="576" w:type="pct"/>
            <w:tcBorders>
              <w:top w:val="single" w:sz="4" w:space="0" w:color="auto"/>
              <w:left w:val="nil"/>
              <w:bottom w:val="single" w:sz="4" w:space="0" w:color="auto"/>
              <w:right w:val="single" w:sz="4" w:space="0" w:color="auto"/>
            </w:tcBorders>
            <w:shd w:val="clear" w:color="auto" w:fill="auto"/>
            <w:vAlign w:val="center"/>
          </w:tcPr>
          <w:p w14:paraId="24E2B294" w14:textId="478AA260" w:rsidR="001C2C73" w:rsidRDefault="001C2C73" w:rsidP="007B1D4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PV1.20</w:t>
            </w:r>
          </w:p>
        </w:tc>
        <w:tc>
          <w:tcPr>
            <w:tcW w:w="534" w:type="pct"/>
            <w:tcBorders>
              <w:top w:val="single" w:sz="4" w:space="0" w:color="auto"/>
              <w:left w:val="nil"/>
              <w:bottom w:val="single" w:sz="4" w:space="0" w:color="auto"/>
              <w:right w:val="single" w:sz="4" w:space="0" w:color="auto"/>
            </w:tcBorders>
            <w:shd w:val="clear" w:color="auto" w:fill="auto"/>
            <w:vAlign w:val="center"/>
          </w:tcPr>
          <w:p w14:paraId="27E9A817" w14:textId="77777777" w:rsidR="001C2C73" w:rsidRPr="006A2207" w:rsidRDefault="001C2C73"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49E24968" w14:textId="77777777" w:rsidR="001C2C73" w:rsidRPr="006A2207" w:rsidRDefault="001C2C73"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0926E676" w14:textId="77777777" w:rsidR="001C2C73" w:rsidRPr="006A2207" w:rsidRDefault="001C2C73"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346401E1" w14:textId="77777777" w:rsidR="001C2C73" w:rsidRDefault="001C2C73" w:rsidP="0083693D">
            <w:pPr>
              <w:spacing w:after="0" w:line="240" w:lineRule="auto"/>
              <w:rPr>
                <w:rFonts w:asciiTheme="minorHAnsi" w:eastAsia="Times New Roman" w:hAnsiTheme="minorHAnsi" w:cs="Times New Roman"/>
                <w:color w:val="000000" w:themeColor="text1"/>
                <w:sz w:val="22"/>
              </w:rPr>
            </w:pPr>
          </w:p>
        </w:tc>
      </w:tr>
      <w:tr w:rsidR="001C2C73" w:rsidRPr="006A2207" w14:paraId="77977B70"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16C20463" w14:textId="36486040" w:rsidR="001C2C73" w:rsidRDefault="006B76CB"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Discharge Disposition</w:t>
            </w:r>
          </w:p>
        </w:tc>
        <w:tc>
          <w:tcPr>
            <w:tcW w:w="576" w:type="pct"/>
            <w:tcBorders>
              <w:top w:val="single" w:sz="4" w:space="0" w:color="auto"/>
              <w:left w:val="nil"/>
              <w:bottom w:val="single" w:sz="4" w:space="0" w:color="auto"/>
              <w:right w:val="single" w:sz="4" w:space="0" w:color="auto"/>
            </w:tcBorders>
            <w:shd w:val="clear" w:color="auto" w:fill="auto"/>
            <w:vAlign w:val="center"/>
          </w:tcPr>
          <w:p w14:paraId="2C2EFCD8" w14:textId="2C840794" w:rsidR="001C2C73" w:rsidRDefault="001C2C73" w:rsidP="007B1D4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PV1.36</w:t>
            </w:r>
          </w:p>
        </w:tc>
        <w:tc>
          <w:tcPr>
            <w:tcW w:w="534" w:type="pct"/>
            <w:tcBorders>
              <w:top w:val="single" w:sz="4" w:space="0" w:color="auto"/>
              <w:left w:val="nil"/>
              <w:bottom w:val="single" w:sz="4" w:space="0" w:color="auto"/>
              <w:right w:val="single" w:sz="4" w:space="0" w:color="auto"/>
            </w:tcBorders>
            <w:shd w:val="clear" w:color="auto" w:fill="auto"/>
            <w:vAlign w:val="center"/>
          </w:tcPr>
          <w:p w14:paraId="21A6AAC2" w14:textId="77777777" w:rsidR="001C2C73" w:rsidRPr="006A2207" w:rsidRDefault="001C2C73"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11F1A879" w14:textId="77777777" w:rsidR="001C2C73" w:rsidRPr="006A2207" w:rsidRDefault="001C2C73"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7ED8F52E" w14:textId="77777777" w:rsidR="001C2C73" w:rsidRPr="006A2207" w:rsidRDefault="001C2C73"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6442F3FF" w14:textId="77777777" w:rsidR="001C2C73" w:rsidRDefault="001C2C73" w:rsidP="0083693D">
            <w:pPr>
              <w:spacing w:after="0" w:line="240" w:lineRule="auto"/>
              <w:rPr>
                <w:rFonts w:asciiTheme="minorHAnsi" w:eastAsia="Times New Roman" w:hAnsiTheme="minorHAnsi" w:cs="Times New Roman"/>
                <w:color w:val="000000" w:themeColor="text1"/>
                <w:sz w:val="22"/>
              </w:rPr>
            </w:pPr>
          </w:p>
        </w:tc>
      </w:tr>
      <w:tr w:rsidR="001C2C73" w:rsidRPr="006A2207" w14:paraId="6D234500"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33EA10F4" w14:textId="08179877" w:rsidR="001C2C73" w:rsidRDefault="006B76CB"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Servicing Facility</w:t>
            </w:r>
          </w:p>
        </w:tc>
        <w:tc>
          <w:tcPr>
            <w:tcW w:w="576" w:type="pct"/>
            <w:tcBorders>
              <w:top w:val="single" w:sz="4" w:space="0" w:color="auto"/>
              <w:left w:val="nil"/>
              <w:bottom w:val="single" w:sz="4" w:space="0" w:color="auto"/>
              <w:right w:val="single" w:sz="4" w:space="0" w:color="auto"/>
            </w:tcBorders>
            <w:shd w:val="clear" w:color="auto" w:fill="auto"/>
            <w:vAlign w:val="center"/>
          </w:tcPr>
          <w:p w14:paraId="3599225B" w14:textId="439F57B8" w:rsidR="001C2C73" w:rsidRDefault="001C2C73" w:rsidP="007B1D4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PV1.39</w:t>
            </w:r>
          </w:p>
        </w:tc>
        <w:tc>
          <w:tcPr>
            <w:tcW w:w="534" w:type="pct"/>
            <w:tcBorders>
              <w:top w:val="single" w:sz="4" w:space="0" w:color="auto"/>
              <w:left w:val="nil"/>
              <w:bottom w:val="single" w:sz="4" w:space="0" w:color="auto"/>
              <w:right w:val="single" w:sz="4" w:space="0" w:color="auto"/>
            </w:tcBorders>
            <w:shd w:val="clear" w:color="auto" w:fill="auto"/>
            <w:vAlign w:val="center"/>
          </w:tcPr>
          <w:p w14:paraId="4EC7BBFF" w14:textId="77777777" w:rsidR="001C2C73" w:rsidRPr="006A2207" w:rsidRDefault="001C2C73"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5F8415A7" w14:textId="77777777" w:rsidR="001C2C73" w:rsidRPr="006A2207" w:rsidRDefault="001C2C73"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693F96B6" w14:textId="77777777" w:rsidR="001C2C73" w:rsidRPr="006A2207" w:rsidRDefault="001C2C73"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4785A54D" w14:textId="77777777" w:rsidR="001C2C73" w:rsidRDefault="001C2C73" w:rsidP="0083693D">
            <w:pPr>
              <w:spacing w:after="0" w:line="240" w:lineRule="auto"/>
              <w:rPr>
                <w:rFonts w:asciiTheme="minorHAnsi" w:eastAsia="Times New Roman" w:hAnsiTheme="minorHAnsi" w:cs="Times New Roman"/>
                <w:color w:val="000000" w:themeColor="text1"/>
                <w:sz w:val="22"/>
              </w:rPr>
            </w:pPr>
          </w:p>
        </w:tc>
      </w:tr>
      <w:tr w:rsidR="001C2C73" w:rsidRPr="006A2207" w14:paraId="61905E44"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7D1AFC85" w14:textId="76A0A71D" w:rsidR="001C2C73" w:rsidRDefault="006B76CB"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Account Status</w:t>
            </w:r>
          </w:p>
        </w:tc>
        <w:tc>
          <w:tcPr>
            <w:tcW w:w="576" w:type="pct"/>
            <w:tcBorders>
              <w:top w:val="single" w:sz="4" w:space="0" w:color="auto"/>
              <w:left w:val="nil"/>
              <w:bottom w:val="single" w:sz="4" w:space="0" w:color="auto"/>
              <w:right w:val="single" w:sz="4" w:space="0" w:color="auto"/>
            </w:tcBorders>
            <w:shd w:val="clear" w:color="auto" w:fill="auto"/>
            <w:vAlign w:val="center"/>
          </w:tcPr>
          <w:p w14:paraId="0F566D56" w14:textId="52F50E5A" w:rsidR="001C2C73" w:rsidRDefault="001C2C73" w:rsidP="007B1D4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PV1.41</w:t>
            </w:r>
          </w:p>
        </w:tc>
        <w:tc>
          <w:tcPr>
            <w:tcW w:w="534" w:type="pct"/>
            <w:tcBorders>
              <w:top w:val="single" w:sz="4" w:space="0" w:color="auto"/>
              <w:left w:val="nil"/>
              <w:bottom w:val="single" w:sz="4" w:space="0" w:color="auto"/>
              <w:right w:val="single" w:sz="4" w:space="0" w:color="auto"/>
            </w:tcBorders>
            <w:shd w:val="clear" w:color="auto" w:fill="auto"/>
            <w:vAlign w:val="center"/>
          </w:tcPr>
          <w:p w14:paraId="01AD28D4" w14:textId="77777777" w:rsidR="001C2C73" w:rsidRPr="006A2207" w:rsidRDefault="001C2C73"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6B040369" w14:textId="77777777" w:rsidR="001C2C73" w:rsidRPr="006A2207" w:rsidRDefault="001C2C73"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1403CE68" w14:textId="77777777" w:rsidR="001C2C73" w:rsidRPr="006A2207" w:rsidRDefault="001C2C73"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71122E8A" w14:textId="73F2E8BA" w:rsidR="001C2C73" w:rsidRDefault="00A91D4B"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Discharged</w:t>
            </w:r>
          </w:p>
        </w:tc>
      </w:tr>
      <w:tr w:rsidR="008725AB" w:rsidRPr="006A2207" w14:paraId="79443B49"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79443B43" w14:textId="1F7FB518" w:rsidR="0083693D" w:rsidRPr="006A2207" w:rsidRDefault="00B02014"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Admit Date/Time</w:t>
            </w:r>
          </w:p>
        </w:tc>
        <w:tc>
          <w:tcPr>
            <w:tcW w:w="576" w:type="pct"/>
            <w:tcBorders>
              <w:top w:val="single" w:sz="4" w:space="0" w:color="auto"/>
              <w:left w:val="nil"/>
              <w:bottom w:val="single" w:sz="4" w:space="0" w:color="auto"/>
              <w:right w:val="single" w:sz="4" w:space="0" w:color="auto"/>
            </w:tcBorders>
            <w:shd w:val="clear" w:color="auto" w:fill="auto"/>
            <w:vAlign w:val="center"/>
          </w:tcPr>
          <w:p w14:paraId="79443B44" w14:textId="19615135" w:rsidR="0083693D" w:rsidRPr="006A2207" w:rsidRDefault="0083693D" w:rsidP="00B02014">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PV1.</w:t>
            </w:r>
            <w:r w:rsidR="00B02014">
              <w:rPr>
                <w:rFonts w:asciiTheme="minorHAnsi" w:eastAsia="Times New Roman" w:hAnsiTheme="minorHAnsi" w:cs="Times New Roman"/>
                <w:color w:val="000000" w:themeColor="text1"/>
                <w:sz w:val="22"/>
              </w:rPr>
              <w:t>44</w:t>
            </w:r>
          </w:p>
        </w:tc>
        <w:tc>
          <w:tcPr>
            <w:tcW w:w="534" w:type="pct"/>
            <w:tcBorders>
              <w:top w:val="single" w:sz="4" w:space="0" w:color="auto"/>
              <w:left w:val="nil"/>
              <w:bottom w:val="single" w:sz="4" w:space="0" w:color="auto"/>
              <w:right w:val="single" w:sz="4" w:space="0" w:color="auto"/>
            </w:tcBorders>
            <w:shd w:val="clear" w:color="auto" w:fill="auto"/>
            <w:vAlign w:val="center"/>
          </w:tcPr>
          <w:p w14:paraId="79443B45" w14:textId="77777777" w:rsidR="0083693D" w:rsidRPr="006A2207" w:rsidRDefault="0083693D"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79443B46" w14:textId="77777777" w:rsidR="0083693D" w:rsidRPr="006A2207" w:rsidRDefault="0083693D"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79443B47" w14:textId="77777777" w:rsidR="0083693D" w:rsidRPr="006A2207" w:rsidRDefault="0083693D"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79443B48" w14:textId="77777777" w:rsidR="0083693D" w:rsidRPr="006A2207" w:rsidRDefault="0083693D" w:rsidP="0083693D">
            <w:pPr>
              <w:spacing w:after="0" w:line="240" w:lineRule="auto"/>
              <w:rPr>
                <w:rFonts w:asciiTheme="minorHAnsi" w:eastAsia="Times New Roman" w:hAnsiTheme="minorHAnsi" w:cs="Times New Roman"/>
                <w:color w:val="000000" w:themeColor="text1"/>
                <w:sz w:val="22"/>
              </w:rPr>
            </w:pPr>
          </w:p>
        </w:tc>
      </w:tr>
      <w:tr w:rsidR="00A91D4B" w:rsidRPr="006A2207" w14:paraId="104A7F57"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3D19D992" w14:textId="1EC24627" w:rsidR="00A91D4B" w:rsidRDefault="00A91D4B"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Discharge Date/Time</w:t>
            </w:r>
          </w:p>
        </w:tc>
        <w:tc>
          <w:tcPr>
            <w:tcW w:w="576" w:type="pct"/>
            <w:tcBorders>
              <w:top w:val="single" w:sz="4" w:space="0" w:color="auto"/>
              <w:left w:val="nil"/>
              <w:bottom w:val="single" w:sz="4" w:space="0" w:color="auto"/>
              <w:right w:val="single" w:sz="4" w:space="0" w:color="auto"/>
            </w:tcBorders>
            <w:shd w:val="clear" w:color="auto" w:fill="auto"/>
            <w:vAlign w:val="center"/>
          </w:tcPr>
          <w:p w14:paraId="23BC77D4" w14:textId="38C3F3D3" w:rsidR="00A91D4B" w:rsidRDefault="00A91D4B" w:rsidP="00B02014">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PV1.45</w:t>
            </w:r>
          </w:p>
        </w:tc>
        <w:tc>
          <w:tcPr>
            <w:tcW w:w="534" w:type="pct"/>
            <w:tcBorders>
              <w:top w:val="single" w:sz="4" w:space="0" w:color="auto"/>
              <w:left w:val="nil"/>
              <w:bottom w:val="single" w:sz="4" w:space="0" w:color="auto"/>
              <w:right w:val="single" w:sz="4" w:space="0" w:color="auto"/>
            </w:tcBorders>
            <w:shd w:val="clear" w:color="auto" w:fill="auto"/>
            <w:vAlign w:val="center"/>
          </w:tcPr>
          <w:p w14:paraId="104DC5ED" w14:textId="77777777" w:rsidR="00A91D4B" w:rsidRPr="006A2207" w:rsidRDefault="00A91D4B"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12AEDAA2" w14:textId="77777777" w:rsidR="00A91D4B" w:rsidRPr="006A2207" w:rsidRDefault="00A91D4B"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590641E8" w14:textId="77777777" w:rsidR="00A91D4B" w:rsidRPr="006A2207" w:rsidRDefault="00A91D4B"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601B3EF1" w14:textId="77777777" w:rsidR="00A91D4B" w:rsidRPr="006A2207" w:rsidRDefault="00A91D4B" w:rsidP="0083693D">
            <w:pPr>
              <w:spacing w:after="0" w:line="240" w:lineRule="auto"/>
              <w:rPr>
                <w:rFonts w:asciiTheme="minorHAnsi" w:eastAsia="Times New Roman" w:hAnsiTheme="minorHAnsi" w:cs="Times New Roman"/>
                <w:color w:val="000000" w:themeColor="text1"/>
                <w:sz w:val="22"/>
              </w:rPr>
            </w:pPr>
          </w:p>
        </w:tc>
      </w:tr>
      <w:tr w:rsidR="00FD1417" w:rsidRPr="006A2207" w14:paraId="7FEC1021"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3A5F9894" w14:textId="497D7912" w:rsidR="00FD1417" w:rsidRDefault="00FD1417"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Order Segment</w:t>
            </w:r>
          </w:p>
        </w:tc>
        <w:tc>
          <w:tcPr>
            <w:tcW w:w="576" w:type="pct"/>
            <w:tcBorders>
              <w:top w:val="single" w:sz="4" w:space="0" w:color="auto"/>
              <w:left w:val="nil"/>
              <w:bottom w:val="single" w:sz="4" w:space="0" w:color="auto"/>
              <w:right w:val="single" w:sz="4" w:space="0" w:color="auto"/>
            </w:tcBorders>
            <w:shd w:val="clear" w:color="auto" w:fill="auto"/>
            <w:vAlign w:val="center"/>
          </w:tcPr>
          <w:p w14:paraId="006D3F3C" w14:textId="6EEB0721" w:rsidR="00FD1417" w:rsidRDefault="00FD1417" w:rsidP="00B02014">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ORC</w:t>
            </w:r>
          </w:p>
        </w:tc>
        <w:tc>
          <w:tcPr>
            <w:tcW w:w="534" w:type="pct"/>
            <w:tcBorders>
              <w:top w:val="single" w:sz="4" w:space="0" w:color="auto"/>
              <w:left w:val="nil"/>
              <w:bottom w:val="single" w:sz="4" w:space="0" w:color="auto"/>
              <w:right w:val="single" w:sz="4" w:space="0" w:color="auto"/>
            </w:tcBorders>
            <w:shd w:val="clear" w:color="auto" w:fill="auto"/>
            <w:vAlign w:val="center"/>
          </w:tcPr>
          <w:p w14:paraId="7A1F8FA0" w14:textId="77777777" w:rsidR="00FD1417" w:rsidRPr="006A2207" w:rsidRDefault="00FD1417"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27D5DB1F" w14:textId="77777777" w:rsidR="00FD1417" w:rsidRPr="006A2207" w:rsidRDefault="00FD1417"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52440C27" w14:textId="77777777" w:rsidR="00FD1417" w:rsidRPr="006A2207" w:rsidRDefault="00FD1417"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1793107B" w14:textId="77777777" w:rsidR="00FD1417" w:rsidRPr="006A2207" w:rsidRDefault="00FD1417" w:rsidP="0083693D">
            <w:pPr>
              <w:spacing w:after="0" w:line="240" w:lineRule="auto"/>
              <w:rPr>
                <w:rFonts w:asciiTheme="minorHAnsi" w:eastAsia="Times New Roman" w:hAnsiTheme="minorHAnsi" w:cs="Times New Roman"/>
                <w:color w:val="000000" w:themeColor="text1"/>
                <w:sz w:val="22"/>
              </w:rPr>
            </w:pPr>
          </w:p>
        </w:tc>
      </w:tr>
      <w:tr w:rsidR="00FD1417" w:rsidRPr="006A2207" w14:paraId="26D068D3"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1E33ACD7" w14:textId="156CBA8F" w:rsidR="00FD1417" w:rsidRDefault="00FD1417"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Order Control</w:t>
            </w:r>
          </w:p>
        </w:tc>
        <w:tc>
          <w:tcPr>
            <w:tcW w:w="576" w:type="pct"/>
            <w:tcBorders>
              <w:top w:val="single" w:sz="4" w:space="0" w:color="auto"/>
              <w:left w:val="nil"/>
              <w:bottom w:val="single" w:sz="4" w:space="0" w:color="auto"/>
              <w:right w:val="single" w:sz="4" w:space="0" w:color="auto"/>
            </w:tcBorders>
            <w:shd w:val="clear" w:color="auto" w:fill="auto"/>
            <w:vAlign w:val="center"/>
          </w:tcPr>
          <w:p w14:paraId="3F7A687B" w14:textId="6D9A7995" w:rsidR="00FD1417" w:rsidRDefault="00FD1417" w:rsidP="00B02014">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ORC.1</w:t>
            </w:r>
          </w:p>
        </w:tc>
        <w:tc>
          <w:tcPr>
            <w:tcW w:w="534" w:type="pct"/>
            <w:tcBorders>
              <w:top w:val="single" w:sz="4" w:space="0" w:color="auto"/>
              <w:left w:val="nil"/>
              <w:bottom w:val="single" w:sz="4" w:space="0" w:color="auto"/>
              <w:right w:val="single" w:sz="4" w:space="0" w:color="auto"/>
            </w:tcBorders>
            <w:shd w:val="clear" w:color="auto" w:fill="auto"/>
            <w:vAlign w:val="center"/>
          </w:tcPr>
          <w:p w14:paraId="56070F3F" w14:textId="77777777" w:rsidR="00FD1417" w:rsidRPr="006A2207" w:rsidRDefault="00FD1417"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67E0D88C" w14:textId="77777777" w:rsidR="00FD1417" w:rsidRPr="006A2207" w:rsidRDefault="00FD1417"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37E06BF2" w14:textId="77777777" w:rsidR="00FD1417" w:rsidRPr="006A2207" w:rsidRDefault="00FD1417"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3799EAC5" w14:textId="77777777" w:rsidR="00FD1417" w:rsidRPr="006A2207" w:rsidRDefault="00FD1417" w:rsidP="0083693D">
            <w:pPr>
              <w:spacing w:after="0" w:line="240" w:lineRule="auto"/>
              <w:rPr>
                <w:rFonts w:asciiTheme="minorHAnsi" w:eastAsia="Times New Roman" w:hAnsiTheme="minorHAnsi" w:cs="Times New Roman"/>
                <w:color w:val="000000" w:themeColor="text1"/>
                <w:sz w:val="22"/>
              </w:rPr>
            </w:pPr>
          </w:p>
        </w:tc>
      </w:tr>
      <w:tr w:rsidR="00FD1417" w:rsidRPr="006A2207" w14:paraId="223C6BAC"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245237A7" w14:textId="073DB527" w:rsidR="00FD1417" w:rsidRDefault="00FD1417"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Filler Order Number</w:t>
            </w:r>
          </w:p>
        </w:tc>
        <w:tc>
          <w:tcPr>
            <w:tcW w:w="576" w:type="pct"/>
            <w:tcBorders>
              <w:top w:val="single" w:sz="4" w:space="0" w:color="auto"/>
              <w:left w:val="nil"/>
              <w:bottom w:val="single" w:sz="4" w:space="0" w:color="auto"/>
              <w:right w:val="single" w:sz="4" w:space="0" w:color="auto"/>
            </w:tcBorders>
            <w:shd w:val="clear" w:color="auto" w:fill="auto"/>
            <w:vAlign w:val="center"/>
          </w:tcPr>
          <w:p w14:paraId="012DC2B6" w14:textId="5A37455C" w:rsidR="00FD1417" w:rsidRDefault="00FD1417" w:rsidP="00B02014">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ORC.3</w:t>
            </w:r>
          </w:p>
        </w:tc>
        <w:tc>
          <w:tcPr>
            <w:tcW w:w="534" w:type="pct"/>
            <w:tcBorders>
              <w:top w:val="single" w:sz="4" w:space="0" w:color="auto"/>
              <w:left w:val="nil"/>
              <w:bottom w:val="single" w:sz="4" w:space="0" w:color="auto"/>
              <w:right w:val="single" w:sz="4" w:space="0" w:color="auto"/>
            </w:tcBorders>
            <w:shd w:val="clear" w:color="auto" w:fill="auto"/>
            <w:vAlign w:val="center"/>
          </w:tcPr>
          <w:p w14:paraId="539366B4" w14:textId="77777777" w:rsidR="00FD1417" w:rsidRPr="006A2207" w:rsidRDefault="00FD1417"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58D7F622" w14:textId="77777777" w:rsidR="00FD1417" w:rsidRPr="006A2207" w:rsidRDefault="00FD1417"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700A6D7C" w14:textId="77777777" w:rsidR="00FD1417" w:rsidRPr="006A2207" w:rsidRDefault="00FD1417"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5B1726E8" w14:textId="77777777" w:rsidR="00FD1417" w:rsidRPr="006A2207" w:rsidRDefault="00FD1417" w:rsidP="0083693D">
            <w:pPr>
              <w:spacing w:after="0" w:line="240" w:lineRule="auto"/>
              <w:rPr>
                <w:rFonts w:asciiTheme="minorHAnsi" w:eastAsia="Times New Roman" w:hAnsiTheme="minorHAnsi" w:cs="Times New Roman"/>
                <w:color w:val="000000" w:themeColor="text1"/>
                <w:sz w:val="22"/>
              </w:rPr>
            </w:pPr>
          </w:p>
        </w:tc>
      </w:tr>
      <w:tr w:rsidR="00FD1417" w:rsidRPr="006A2207" w14:paraId="444690EF"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02FB73B7" w14:textId="7A6469F0" w:rsidR="00FD1417" w:rsidRDefault="00FD1417"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Date/Time of Transaction</w:t>
            </w:r>
          </w:p>
        </w:tc>
        <w:tc>
          <w:tcPr>
            <w:tcW w:w="576" w:type="pct"/>
            <w:tcBorders>
              <w:top w:val="single" w:sz="4" w:space="0" w:color="auto"/>
              <w:left w:val="nil"/>
              <w:bottom w:val="single" w:sz="4" w:space="0" w:color="auto"/>
              <w:right w:val="single" w:sz="4" w:space="0" w:color="auto"/>
            </w:tcBorders>
            <w:shd w:val="clear" w:color="auto" w:fill="auto"/>
            <w:vAlign w:val="center"/>
          </w:tcPr>
          <w:p w14:paraId="0392D8E0" w14:textId="655B4B4B" w:rsidR="00FD1417" w:rsidRDefault="00FD1417" w:rsidP="00B02014">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ORC.9</w:t>
            </w:r>
          </w:p>
        </w:tc>
        <w:tc>
          <w:tcPr>
            <w:tcW w:w="534" w:type="pct"/>
            <w:tcBorders>
              <w:top w:val="single" w:sz="4" w:space="0" w:color="auto"/>
              <w:left w:val="nil"/>
              <w:bottom w:val="single" w:sz="4" w:space="0" w:color="auto"/>
              <w:right w:val="single" w:sz="4" w:space="0" w:color="auto"/>
            </w:tcBorders>
            <w:shd w:val="clear" w:color="auto" w:fill="auto"/>
            <w:vAlign w:val="center"/>
          </w:tcPr>
          <w:p w14:paraId="3396AEFE" w14:textId="77777777" w:rsidR="00FD1417" w:rsidRPr="006A2207" w:rsidRDefault="00FD1417"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36C417C9" w14:textId="77777777" w:rsidR="00FD1417" w:rsidRPr="006A2207" w:rsidRDefault="00FD1417"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1BD15C97" w14:textId="77777777" w:rsidR="00FD1417" w:rsidRPr="006A2207" w:rsidRDefault="00FD1417"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49D9D17D" w14:textId="77777777" w:rsidR="00FD1417" w:rsidRPr="006A2207" w:rsidRDefault="00FD1417" w:rsidP="0083693D">
            <w:pPr>
              <w:spacing w:after="0" w:line="240" w:lineRule="auto"/>
              <w:rPr>
                <w:rFonts w:asciiTheme="minorHAnsi" w:eastAsia="Times New Roman" w:hAnsiTheme="minorHAnsi" w:cs="Times New Roman"/>
                <w:color w:val="000000" w:themeColor="text1"/>
                <w:sz w:val="22"/>
              </w:rPr>
            </w:pPr>
          </w:p>
        </w:tc>
      </w:tr>
      <w:tr w:rsidR="00FD1417" w:rsidRPr="006A2207" w14:paraId="0DEB0196"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62330992" w14:textId="5177FF3F" w:rsidR="00FD1417" w:rsidRDefault="00FD1417"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Entered By</w:t>
            </w:r>
          </w:p>
        </w:tc>
        <w:tc>
          <w:tcPr>
            <w:tcW w:w="576" w:type="pct"/>
            <w:tcBorders>
              <w:top w:val="single" w:sz="4" w:space="0" w:color="auto"/>
              <w:left w:val="nil"/>
              <w:bottom w:val="single" w:sz="4" w:space="0" w:color="auto"/>
              <w:right w:val="single" w:sz="4" w:space="0" w:color="auto"/>
            </w:tcBorders>
            <w:shd w:val="clear" w:color="auto" w:fill="auto"/>
            <w:vAlign w:val="center"/>
          </w:tcPr>
          <w:p w14:paraId="5B0323B1" w14:textId="79411964" w:rsidR="00FD1417" w:rsidRDefault="00FD1417" w:rsidP="00B02014">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ORC.10</w:t>
            </w:r>
          </w:p>
        </w:tc>
        <w:tc>
          <w:tcPr>
            <w:tcW w:w="534" w:type="pct"/>
            <w:tcBorders>
              <w:top w:val="single" w:sz="4" w:space="0" w:color="auto"/>
              <w:left w:val="nil"/>
              <w:bottom w:val="single" w:sz="4" w:space="0" w:color="auto"/>
              <w:right w:val="single" w:sz="4" w:space="0" w:color="auto"/>
            </w:tcBorders>
            <w:shd w:val="clear" w:color="auto" w:fill="auto"/>
            <w:vAlign w:val="center"/>
          </w:tcPr>
          <w:p w14:paraId="227D2E98" w14:textId="77777777" w:rsidR="00FD1417" w:rsidRPr="006A2207" w:rsidRDefault="00FD1417"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37714946" w14:textId="77777777" w:rsidR="00FD1417" w:rsidRPr="006A2207" w:rsidRDefault="00FD1417"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1014C3EC" w14:textId="77777777" w:rsidR="00FD1417" w:rsidRPr="006A2207" w:rsidRDefault="00FD1417"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07ACDEC6" w14:textId="77777777" w:rsidR="00FD1417" w:rsidRPr="006A2207" w:rsidRDefault="00FD1417" w:rsidP="0083693D">
            <w:pPr>
              <w:spacing w:after="0" w:line="240" w:lineRule="auto"/>
              <w:rPr>
                <w:rFonts w:asciiTheme="minorHAnsi" w:eastAsia="Times New Roman" w:hAnsiTheme="minorHAnsi" w:cs="Times New Roman"/>
                <w:color w:val="000000" w:themeColor="text1"/>
                <w:sz w:val="22"/>
              </w:rPr>
            </w:pPr>
          </w:p>
        </w:tc>
      </w:tr>
      <w:tr w:rsidR="00B02014" w:rsidRPr="006A2207" w14:paraId="7442C4A0"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61970C5F" w14:textId="600D10A6" w:rsidR="00B02014" w:rsidRPr="00B02014" w:rsidRDefault="00B02014"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Observation Request</w:t>
            </w:r>
          </w:p>
        </w:tc>
        <w:tc>
          <w:tcPr>
            <w:tcW w:w="576" w:type="pct"/>
            <w:tcBorders>
              <w:top w:val="single" w:sz="4" w:space="0" w:color="auto"/>
              <w:left w:val="nil"/>
              <w:bottom w:val="single" w:sz="4" w:space="0" w:color="auto"/>
              <w:right w:val="single" w:sz="4" w:space="0" w:color="auto"/>
            </w:tcBorders>
            <w:shd w:val="clear" w:color="auto" w:fill="auto"/>
            <w:vAlign w:val="center"/>
          </w:tcPr>
          <w:p w14:paraId="7AC27A71" w14:textId="298A5ED3" w:rsidR="00B02014" w:rsidRPr="00B02014" w:rsidRDefault="00B02014"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OBR</w:t>
            </w:r>
          </w:p>
        </w:tc>
        <w:tc>
          <w:tcPr>
            <w:tcW w:w="534" w:type="pct"/>
            <w:tcBorders>
              <w:top w:val="single" w:sz="4" w:space="0" w:color="auto"/>
              <w:left w:val="nil"/>
              <w:bottom w:val="single" w:sz="4" w:space="0" w:color="auto"/>
              <w:right w:val="single" w:sz="4" w:space="0" w:color="auto"/>
            </w:tcBorders>
            <w:shd w:val="clear" w:color="auto" w:fill="auto"/>
            <w:vAlign w:val="center"/>
          </w:tcPr>
          <w:p w14:paraId="11E02A67" w14:textId="77777777" w:rsidR="00B02014" w:rsidRPr="00B02014" w:rsidRDefault="00B02014"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5FC773E1" w14:textId="77777777" w:rsidR="00B02014" w:rsidRPr="00B02014" w:rsidRDefault="00B02014"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01B55D01" w14:textId="77777777" w:rsidR="00B02014" w:rsidRPr="00B02014" w:rsidRDefault="00B02014"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25BD8FCF" w14:textId="77777777" w:rsidR="00B02014" w:rsidRPr="00B02014" w:rsidRDefault="00B02014" w:rsidP="0083693D">
            <w:pPr>
              <w:spacing w:after="0" w:line="240" w:lineRule="auto"/>
              <w:rPr>
                <w:rFonts w:asciiTheme="minorHAnsi" w:eastAsia="Times New Roman" w:hAnsiTheme="minorHAnsi" w:cs="Times New Roman"/>
                <w:color w:val="000000" w:themeColor="text1"/>
                <w:sz w:val="22"/>
              </w:rPr>
            </w:pPr>
          </w:p>
        </w:tc>
      </w:tr>
      <w:tr w:rsidR="00B02014" w:rsidRPr="006A2207" w14:paraId="4FF58A39"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407E2975" w14:textId="131BE754" w:rsidR="00B02014" w:rsidRPr="00B02014" w:rsidRDefault="00B02014"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lastRenderedPageBreak/>
              <w:t>Set ID</w:t>
            </w:r>
          </w:p>
        </w:tc>
        <w:tc>
          <w:tcPr>
            <w:tcW w:w="576" w:type="pct"/>
            <w:tcBorders>
              <w:top w:val="single" w:sz="4" w:space="0" w:color="auto"/>
              <w:left w:val="nil"/>
              <w:bottom w:val="single" w:sz="4" w:space="0" w:color="auto"/>
              <w:right w:val="single" w:sz="4" w:space="0" w:color="auto"/>
            </w:tcBorders>
            <w:shd w:val="clear" w:color="auto" w:fill="auto"/>
            <w:vAlign w:val="center"/>
          </w:tcPr>
          <w:p w14:paraId="430946BE" w14:textId="6B327AE7" w:rsidR="00B02014" w:rsidRPr="00B02014" w:rsidRDefault="00B02014"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OBR.1</w:t>
            </w:r>
          </w:p>
        </w:tc>
        <w:tc>
          <w:tcPr>
            <w:tcW w:w="534" w:type="pct"/>
            <w:tcBorders>
              <w:top w:val="single" w:sz="4" w:space="0" w:color="auto"/>
              <w:left w:val="nil"/>
              <w:bottom w:val="single" w:sz="4" w:space="0" w:color="auto"/>
              <w:right w:val="single" w:sz="4" w:space="0" w:color="auto"/>
            </w:tcBorders>
            <w:shd w:val="clear" w:color="auto" w:fill="auto"/>
            <w:vAlign w:val="center"/>
          </w:tcPr>
          <w:p w14:paraId="55EBCDAD" w14:textId="77777777" w:rsidR="00B02014" w:rsidRPr="00B02014" w:rsidRDefault="00B02014"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523E39D7" w14:textId="77777777" w:rsidR="00B02014" w:rsidRPr="00B02014" w:rsidRDefault="00B02014"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383DDEB3" w14:textId="77777777" w:rsidR="00B02014" w:rsidRPr="00B02014" w:rsidRDefault="00B02014"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38953A97" w14:textId="77777777" w:rsidR="00B02014" w:rsidRPr="00B02014" w:rsidRDefault="00B02014" w:rsidP="0083693D">
            <w:pPr>
              <w:spacing w:after="0" w:line="240" w:lineRule="auto"/>
              <w:rPr>
                <w:rFonts w:asciiTheme="minorHAnsi" w:eastAsia="Times New Roman" w:hAnsiTheme="minorHAnsi" w:cs="Times New Roman"/>
                <w:color w:val="000000" w:themeColor="text1"/>
                <w:sz w:val="22"/>
              </w:rPr>
            </w:pPr>
          </w:p>
        </w:tc>
      </w:tr>
      <w:tr w:rsidR="00F229F4" w:rsidRPr="006A2207" w14:paraId="5D7D3B6A"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19C47E9B" w14:textId="765D954F" w:rsidR="00F229F4" w:rsidRPr="00B02014" w:rsidRDefault="00E16B74"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Filler Order Number</w:t>
            </w:r>
          </w:p>
        </w:tc>
        <w:tc>
          <w:tcPr>
            <w:tcW w:w="576" w:type="pct"/>
            <w:tcBorders>
              <w:top w:val="single" w:sz="4" w:space="0" w:color="auto"/>
              <w:left w:val="nil"/>
              <w:bottom w:val="single" w:sz="4" w:space="0" w:color="auto"/>
              <w:right w:val="single" w:sz="4" w:space="0" w:color="auto"/>
            </w:tcBorders>
            <w:shd w:val="clear" w:color="auto" w:fill="auto"/>
            <w:vAlign w:val="center"/>
          </w:tcPr>
          <w:p w14:paraId="2239C83E" w14:textId="15BA6D4A" w:rsidR="00F229F4" w:rsidRPr="00B02014" w:rsidRDefault="00F229F4"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OBR.3</w:t>
            </w:r>
          </w:p>
        </w:tc>
        <w:tc>
          <w:tcPr>
            <w:tcW w:w="534" w:type="pct"/>
            <w:tcBorders>
              <w:top w:val="single" w:sz="4" w:space="0" w:color="auto"/>
              <w:left w:val="nil"/>
              <w:bottom w:val="single" w:sz="4" w:space="0" w:color="auto"/>
              <w:right w:val="single" w:sz="4" w:space="0" w:color="auto"/>
            </w:tcBorders>
            <w:shd w:val="clear" w:color="auto" w:fill="auto"/>
            <w:vAlign w:val="center"/>
          </w:tcPr>
          <w:p w14:paraId="1DC3B463"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77EC06D7"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34CF4DE2"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0FEBA09C"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r>
      <w:tr w:rsidR="00F229F4" w:rsidRPr="006A2207" w14:paraId="3482158B"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4F1E1805" w14:textId="4F9B2619" w:rsidR="00F229F4" w:rsidRDefault="00E16B74"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Universal Service Identifier</w:t>
            </w:r>
          </w:p>
        </w:tc>
        <w:tc>
          <w:tcPr>
            <w:tcW w:w="576" w:type="pct"/>
            <w:tcBorders>
              <w:top w:val="single" w:sz="4" w:space="0" w:color="auto"/>
              <w:left w:val="nil"/>
              <w:bottom w:val="single" w:sz="4" w:space="0" w:color="auto"/>
              <w:right w:val="single" w:sz="4" w:space="0" w:color="auto"/>
            </w:tcBorders>
            <w:shd w:val="clear" w:color="auto" w:fill="auto"/>
            <w:vAlign w:val="center"/>
          </w:tcPr>
          <w:p w14:paraId="508C625D" w14:textId="0170BCA1" w:rsidR="00F229F4" w:rsidRPr="00B02014" w:rsidRDefault="00F229F4"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OBR.4</w:t>
            </w:r>
          </w:p>
        </w:tc>
        <w:tc>
          <w:tcPr>
            <w:tcW w:w="534" w:type="pct"/>
            <w:tcBorders>
              <w:top w:val="single" w:sz="4" w:space="0" w:color="auto"/>
              <w:left w:val="nil"/>
              <w:bottom w:val="single" w:sz="4" w:space="0" w:color="auto"/>
              <w:right w:val="single" w:sz="4" w:space="0" w:color="auto"/>
            </w:tcBorders>
            <w:shd w:val="clear" w:color="auto" w:fill="auto"/>
            <w:vAlign w:val="center"/>
          </w:tcPr>
          <w:p w14:paraId="34A66EDD"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6FF7EF65"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15A7F11A"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66D92C37" w14:textId="77777777" w:rsidR="00F229F4" w:rsidRDefault="00F229F4" w:rsidP="0083693D">
            <w:pPr>
              <w:spacing w:after="0" w:line="240" w:lineRule="auto"/>
              <w:rPr>
                <w:rFonts w:asciiTheme="minorHAnsi" w:eastAsia="Times New Roman" w:hAnsiTheme="minorHAnsi" w:cs="Times New Roman"/>
                <w:color w:val="000000" w:themeColor="text1"/>
                <w:sz w:val="22"/>
              </w:rPr>
            </w:pPr>
          </w:p>
        </w:tc>
      </w:tr>
      <w:tr w:rsidR="00F229F4" w:rsidRPr="006A2207" w14:paraId="72AF0707"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7D814DFC" w14:textId="3AF8A727" w:rsidR="00F229F4" w:rsidRDefault="00A051B3" w:rsidP="00A051B3">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Observation Date/Time</w:t>
            </w:r>
          </w:p>
        </w:tc>
        <w:tc>
          <w:tcPr>
            <w:tcW w:w="576" w:type="pct"/>
            <w:tcBorders>
              <w:top w:val="single" w:sz="4" w:space="0" w:color="auto"/>
              <w:left w:val="nil"/>
              <w:bottom w:val="single" w:sz="4" w:space="0" w:color="auto"/>
              <w:right w:val="single" w:sz="4" w:space="0" w:color="auto"/>
            </w:tcBorders>
            <w:shd w:val="clear" w:color="auto" w:fill="auto"/>
            <w:vAlign w:val="center"/>
          </w:tcPr>
          <w:p w14:paraId="6499AA3D" w14:textId="101A0E10" w:rsidR="00F229F4" w:rsidRPr="00B02014" w:rsidRDefault="00F229F4"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OBR.7</w:t>
            </w:r>
          </w:p>
        </w:tc>
        <w:tc>
          <w:tcPr>
            <w:tcW w:w="534" w:type="pct"/>
            <w:tcBorders>
              <w:top w:val="single" w:sz="4" w:space="0" w:color="auto"/>
              <w:left w:val="nil"/>
              <w:bottom w:val="single" w:sz="4" w:space="0" w:color="auto"/>
              <w:right w:val="single" w:sz="4" w:space="0" w:color="auto"/>
            </w:tcBorders>
            <w:shd w:val="clear" w:color="auto" w:fill="auto"/>
            <w:vAlign w:val="center"/>
          </w:tcPr>
          <w:p w14:paraId="7624E35D"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003354A2"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4C42896B"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2F9E9B0D" w14:textId="77777777" w:rsidR="00F229F4" w:rsidRDefault="00F229F4" w:rsidP="0083693D">
            <w:pPr>
              <w:spacing w:after="0" w:line="240" w:lineRule="auto"/>
              <w:rPr>
                <w:rFonts w:asciiTheme="minorHAnsi" w:eastAsia="Times New Roman" w:hAnsiTheme="minorHAnsi" w:cs="Times New Roman"/>
                <w:color w:val="000000" w:themeColor="text1"/>
                <w:sz w:val="22"/>
              </w:rPr>
            </w:pPr>
          </w:p>
        </w:tc>
      </w:tr>
      <w:tr w:rsidR="007920A5" w:rsidRPr="006A2207" w14:paraId="387F342E"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44A91444" w14:textId="33F8F6BB" w:rsidR="007920A5" w:rsidRDefault="007920A5" w:rsidP="00A051B3">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Observation End Date/Time</w:t>
            </w:r>
          </w:p>
        </w:tc>
        <w:tc>
          <w:tcPr>
            <w:tcW w:w="576" w:type="pct"/>
            <w:tcBorders>
              <w:top w:val="single" w:sz="4" w:space="0" w:color="auto"/>
              <w:left w:val="nil"/>
              <w:bottom w:val="single" w:sz="4" w:space="0" w:color="auto"/>
              <w:right w:val="single" w:sz="4" w:space="0" w:color="auto"/>
            </w:tcBorders>
            <w:shd w:val="clear" w:color="auto" w:fill="auto"/>
            <w:vAlign w:val="center"/>
          </w:tcPr>
          <w:p w14:paraId="257B4AF3" w14:textId="1CC45B8D" w:rsidR="007920A5" w:rsidRDefault="007920A5"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OBR.8</w:t>
            </w:r>
          </w:p>
        </w:tc>
        <w:tc>
          <w:tcPr>
            <w:tcW w:w="534" w:type="pct"/>
            <w:tcBorders>
              <w:top w:val="single" w:sz="4" w:space="0" w:color="auto"/>
              <w:left w:val="nil"/>
              <w:bottom w:val="single" w:sz="4" w:space="0" w:color="auto"/>
              <w:right w:val="single" w:sz="4" w:space="0" w:color="auto"/>
            </w:tcBorders>
            <w:shd w:val="clear" w:color="auto" w:fill="auto"/>
            <w:vAlign w:val="center"/>
          </w:tcPr>
          <w:p w14:paraId="05F70261" w14:textId="77777777" w:rsidR="007920A5" w:rsidRPr="00B02014" w:rsidRDefault="007920A5"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7022FC42" w14:textId="77777777" w:rsidR="007920A5" w:rsidRPr="00B02014" w:rsidRDefault="007920A5"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09345296" w14:textId="77777777" w:rsidR="007920A5" w:rsidRPr="00B02014" w:rsidRDefault="007920A5"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3750F978" w14:textId="77777777" w:rsidR="007920A5" w:rsidRDefault="007920A5" w:rsidP="0083693D">
            <w:pPr>
              <w:spacing w:after="0" w:line="240" w:lineRule="auto"/>
              <w:rPr>
                <w:rFonts w:asciiTheme="minorHAnsi" w:eastAsia="Times New Roman" w:hAnsiTheme="minorHAnsi" w:cs="Times New Roman"/>
                <w:color w:val="000000" w:themeColor="text1"/>
                <w:sz w:val="22"/>
              </w:rPr>
            </w:pPr>
          </w:p>
        </w:tc>
      </w:tr>
      <w:tr w:rsidR="00F229F4" w:rsidRPr="006A2207" w14:paraId="0B78C7E0"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3FAD986C" w14:textId="0598DB43" w:rsidR="00F229F4" w:rsidRDefault="00A051B3" w:rsidP="00A051B3">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Relevant Clinical Information</w:t>
            </w:r>
          </w:p>
        </w:tc>
        <w:tc>
          <w:tcPr>
            <w:tcW w:w="576" w:type="pct"/>
            <w:tcBorders>
              <w:top w:val="single" w:sz="4" w:space="0" w:color="auto"/>
              <w:left w:val="nil"/>
              <w:bottom w:val="single" w:sz="4" w:space="0" w:color="auto"/>
              <w:right w:val="single" w:sz="4" w:space="0" w:color="auto"/>
            </w:tcBorders>
            <w:shd w:val="clear" w:color="auto" w:fill="auto"/>
            <w:vAlign w:val="center"/>
          </w:tcPr>
          <w:p w14:paraId="01BD2AE6" w14:textId="7E51AFDB" w:rsidR="00F229F4" w:rsidRPr="00B02014" w:rsidRDefault="00F229F4"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OBR.13</w:t>
            </w:r>
          </w:p>
        </w:tc>
        <w:tc>
          <w:tcPr>
            <w:tcW w:w="534" w:type="pct"/>
            <w:tcBorders>
              <w:top w:val="single" w:sz="4" w:space="0" w:color="auto"/>
              <w:left w:val="nil"/>
              <w:bottom w:val="single" w:sz="4" w:space="0" w:color="auto"/>
              <w:right w:val="single" w:sz="4" w:space="0" w:color="auto"/>
            </w:tcBorders>
            <w:shd w:val="clear" w:color="auto" w:fill="auto"/>
            <w:vAlign w:val="center"/>
          </w:tcPr>
          <w:p w14:paraId="51236DDB"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573A3C28"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7022B3F4"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7E5E8748" w14:textId="77777777" w:rsidR="00F229F4" w:rsidRDefault="00F229F4" w:rsidP="0083693D">
            <w:pPr>
              <w:spacing w:after="0" w:line="240" w:lineRule="auto"/>
              <w:rPr>
                <w:rFonts w:asciiTheme="minorHAnsi" w:eastAsia="Times New Roman" w:hAnsiTheme="minorHAnsi" w:cs="Times New Roman"/>
                <w:color w:val="000000" w:themeColor="text1"/>
                <w:sz w:val="22"/>
              </w:rPr>
            </w:pPr>
          </w:p>
        </w:tc>
      </w:tr>
      <w:tr w:rsidR="006518B5" w:rsidRPr="006A2207" w14:paraId="749C86B8"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5B110E12" w14:textId="4A85FA50" w:rsidR="006518B5" w:rsidRDefault="006518B5" w:rsidP="006518B5">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Results Report/Status Change – Date/Time</w:t>
            </w:r>
          </w:p>
        </w:tc>
        <w:tc>
          <w:tcPr>
            <w:tcW w:w="576" w:type="pct"/>
            <w:tcBorders>
              <w:top w:val="single" w:sz="4" w:space="0" w:color="auto"/>
              <w:left w:val="nil"/>
              <w:bottom w:val="single" w:sz="4" w:space="0" w:color="auto"/>
              <w:right w:val="single" w:sz="4" w:space="0" w:color="auto"/>
            </w:tcBorders>
            <w:shd w:val="clear" w:color="auto" w:fill="auto"/>
            <w:vAlign w:val="center"/>
          </w:tcPr>
          <w:p w14:paraId="3855BE7A" w14:textId="7FB5599C" w:rsidR="006518B5" w:rsidRDefault="006518B5" w:rsidP="006518B5">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OBR.22</w:t>
            </w:r>
          </w:p>
        </w:tc>
        <w:tc>
          <w:tcPr>
            <w:tcW w:w="534" w:type="pct"/>
            <w:tcBorders>
              <w:top w:val="single" w:sz="4" w:space="0" w:color="auto"/>
              <w:left w:val="nil"/>
              <w:bottom w:val="single" w:sz="4" w:space="0" w:color="auto"/>
              <w:right w:val="single" w:sz="4" w:space="0" w:color="auto"/>
            </w:tcBorders>
            <w:shd w:val="clear" w:color="auto" w:fill="auto"/>
            <w:vAlign w:val="center"/>
          </w:tcPr>
          <w:p w14:paraId="4C79246A" w14:textId="77777777" w:rsidR="006518B5" w:rsidRPr="00B02014" w:rsidRDefault="006518B5" w:rsidP="006518B5">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5E76C508" w14:textId="77777777" w:rsidR="006518B5" w:rsidRPr="00B02014" w:rsidRDefault="006518B5" w:rsidP="006518B5">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0D71AB89" w14:textId="77777777" w:rsidR="006518B5" w:rsidRPr="00B02014" w:rsidRDefault="006518B5" w:rsidP="006518B5">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5CCE6243" w14:textId="6181C596" w:rsidR="006518B5" w:rsidRDefault="006518B5" w:rsidP="006518B5">
            <w:pPr>
              <w:spacing w:after="0" w:line="240" w:lineRule="auto"/>
              <w:rPr>
                <w:rFonts w:asciiTheme="minorHAnsi" w:eastAsia="Times New Roman" w:hAnsiTheme="minorHAnsi" w:cs="Times New Roman"/>
                <w:color w:val="000000" w:themeColor="text1"/>
                <w:sz w:val="22"/>
              </w:rPr>
            </w:pPr>
          </w:p>
        </w:tc>
      </w:tr>
      <w:tr w:rsidR="00F229F4" w:rsidRPr="006A2207" w14:paraId="0AAC8B57"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3253F908" w14:textId="2F590AB5" w:rsidR="00F229F4" w:rsidRDefault="006518B5"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Diagnostic Service Section ID</w:t>
            </w:r>
          </w:p>
        </w:tc>
        <w:tc>
          <w:tcPr>
            <w:tcW w:w="576" w:type="pct"/>
            <w:tcBorders>
              <w:top w:val="single" w:sz="4" w:space="0" w:color="auto"/>
              <w:left w:val="nil"/>
              <w:bottom w:val="single" w:sz="4" w:space="0" w:color="auto"/>
              <w:right w:val="single" w:sz="4" w:space="0" w:color="auto"/>
            </w:tcBorders>
            <w:shd w:val="clear" w:color="auto" w:fill="auto"/>
            <w:vAlign w:val="center"/>
          </w:tcPr>
          <w:p w14:paraId="5A857FCC" w14:textId="63F54B69" w:rsidR="00F229F4" w:rsidRPr="00B02014" w:rsidRDefault="00F229F4" w:rsidP="006518B5">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OBR.2</w:t>
            </w:r>
            <w:r w:rsidR="006518B5">
              <w:rPr>
                <w:rFonts w:asciiTheme="minorHAnsi" w:eastAsia="Times New Roman" w:hAnsiTheme="minorHAnsi" w:cs="Times New Roman"/>
                <w:color w:val="000000" w:themeColor="text1"/>
                <w:sz w:val="22"/>
              </w:rPr>
              <w:t>4</w:t>
            </w:r>
          </w:p>
        </w:tc>
        <w:tc>
          <w:tcPr>
            <w:tcW w:w="534" w:type="pct"/>
            <w:tcBorders>
              <w:top w:val="single" w:sz="4" w:space="0" w:color="auto"/>
              <w:left w:val="nil"/>
              <w:bottom w:val="single" w:sz="4" w:space="0" w:color="auto"/>
              <w:right w:val="single" w:sz="4" w:space="0" w:color="auto"/>
            </w:tcBorders>
            <w:shd w:val="clear" w:color="auto" w:fill="auto"/>
            <w:vAlign w:val="center"/>
          </w:tcPr>
          <w:p w14:paraId="4E84916C"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4ECBADAE"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76D2D70E"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1191350A" w14:textId="40B84D5E" w:rsidR="00F229F4" w:rsidRDefault="00C50964"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MDOC</w:t>
            </w:r>
          </w:p>
        </w:tc>
      </w:tr>
      <w:tr w:rsidR="00F229F4" w:rsidRPr="006A2207" w14:paraId="60E5BDDD"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186A3FC1" w14:textId="081413D7" w:rsidR="00F229F4" w:rsidRDefault="00F229F4"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Result Status</w:t>
            </w:r>
          </w:p>
        </w:tc>
        <w:tc>
          <w:tcPr>
            <w:tcW w:w="576" w:type="pct"/>
            <w:tcBorders>
              <w:top w:val="single" w:sz="4" w:space="0" w:color="auto"/>
              <w:left w:val="nil"/>
              <w:bottom w:val="single" w:sz="4" w:space="0" w:color="auto"/>
              <w:right w:val="single" w:sz="4" w:space="0" w:color="auto"/>
            </w:tcBorders>
            <w:shd w:val="clear" w:color="auto" w:fill="auto"/>
            <w:vAlign w:val="center"/>
          </w:tcPr>
          <w:p w14:paraId="3F1C9CF7" w14:textId="14945A28" w:rsidR="00F229F4" w:rsidRPr="00B02014" w:rsidRDefault="00F229F4" w:rsidP="006B0C89">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OBR.2</w:t>
            </w:r>
            <w:r w:rsidR="006B0C89">
              <w:rPr>
                <w:rFonts w:asciiTheme="minorHAnsi" w:eastAsia="Times New Roman" w:hAnsiTheme="minorHAnsi" w:cs="Times New Roman"/>
                <w:color w:val="000000" w:themeColor="text1"/>
                <w:sz w:val="22"/>
              </w:rPr>
              <w:t>5</w:t>
            </w:r>
          </w:p>
        </w:tc>
        <w:tc>
          <w:tcPr>
            <w:tcW w:w="534" w:type="pct"/>
            <w:tcBorders>
              <w:top w:val="single" w:sz="4" w:space="0" w:color="auto"/>
              <w:left w:val="nil"/>
              <w:bottom w:val="single" w:sz="4" w:space="0" w:color="auto"/>
              <w:right w:val="single" w:sz="4" w:space="0" w:color="auto"/>
            </w:tcBorders>
            <w:shd w:val="clear" w:color="auto" w:fill="auto"/>
            <w:vAlign w:val="center"/>
          </w:tcPr>
          <w:p w14:paraId="47BE7F01"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721B29F1"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172507ED"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02ADCEDE" w14:textId="4BDEEA7F" w:rsidR="00F229F4" w:rsidRDefault="006C54DC"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F = Final</w:t>
            </w:r>
          </w:p>
        </w:tc>
      </w:tr>
      <w:tr w:rsidR="00F229F4" w:rsidRPr="006A2207" w14:paraId="19BE9DFF"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68B1AF5C" w14:textId="5773303A" w:rsidR="00F229F4" w:rsidRDefault="00246FE7"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Principal Result Interpreter</w:t>
            </w:r>
          </w:p>
        </w:tc>
        <w:tc>
          <w:tcPr>
            <w:tcW w:w="576" w:type="pct"/>
            <w:tcBorders>
              <w:top w:val="single" w:sz="4" w:space="0" w:color="auto"/>
              <w:left w:val="nil"/>
              <w:bottom w:val="single" w:sz="4" w:space="0" w:color="auto"/>
              <w:right w:val="single" w:sz="4" w:space="0" w:color="auto"/>
            </w:tcBorders>
            <w:shd w:val="clear" w:color="auto" w:fill="auto"/>
            <w:vAlign w:val="center"/>
          </w:tcPr>
          <w:p w14:paraId="03A158BB" w14:textId="739F49C6" w:rsidR="00F229F4" w:rsidRPr="00B02014" w:rsidRDefault="00F229F4" w:rsidP="00246FE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OBR.</w:t>
            </w:r>
            <w:r w:rsidR="00246FE7">
              <w:rPr>
                <w:rFonts w:asciiTheme="minorHAnsi" w:eastAsia="Times New Roman" w:hAnsiTheme="minorHAnsi" w:cs="Times New Roman"/>
                <w:color w:val="000000" w:themeColor="text1"/>
                <w:sz w:val="22"/>
              </w:rPr>
              <w:t>32</w:t>
            </w:r>
          </w:p>
        </w:tc>
        <w:tc>
          <w:tcPr>
            <w:tcW w:w="534" w:type="pct"/>
            <w:tcBorders>
              <w:top w:val="single" w:sz="4" w:space="0" w:color="auto"/>
              <w:left w:val="nil"/>
              <w:bottom w:val="single" w:sz="4" w:space="0" w:color="auto"/>
              <w:right w:val="single" w:sz="4" w:space="0" w:color="auto"/>
            </w:tcBorders>
            <w:shd w:val="clear" w:color="auto" w:fill="auto"/>
            <w:vAlign w:val="center"/>
          </w:tcPr>
          <w:p w14:paraId="5FD5BE85"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25FAE430"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2510C02F"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0EA98E23" w14:textId="77777777" w:rsidR="00F229F4" w:rsidRDefault="00F229F4" w:rsidP="0083693D">
            <w:pPr>
              <w:spacing w:after="0" w:line="240" w:lineRule="auto"/>
              <w:rPr>
                <w:rFonts w:asciiTheme="minorHAnsi" w:eastAsia="Times New Roman" w:hAnsiTheme="minorHAnsi" w:cs="Times New Roman"/>
                <w:color w:val="000000" w:themeColor="text1"/>
                <w:sz w:val="22"/>
              </w:rPr>
            </w:pPr>
          </w:p>
        </w:tc>
      </w:tr>
      <w:tr w:rsidR="00F229F4" w:rsidRPr="006A2207" w14:paraId="6376DCFA" w14:textId="77777777" w:rsidTr="001F666D">
        <w:trPr>
          <w:trHeight w:val="485"/>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40C00BD7" w14:textId="1E58BEC5" w:rsidR="00F229F4" w:rsidRDefault="00246FE7" w:rsidP="00EF6715">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Technician</w:t>
            </w:r>
          </w:p>
        </w:tc>
        <w:tc>
          <w:tcPr>
            <w:tcW w:w="576" w:type="pct"/>
            <w:tcBorders>
              <w:top w:val="single" w:sz="4" w:space="0" w:color="auto"/>
              <w:left w:val="nil"/>
              <w:bottom w:val="single" w:sz="4" w:space="0" w:color="auto"/>
              <w:right w:val="single" w:sz="4" w:space="0" w:color="auto"/>
            </w:tcBorders>
            <w:shd w:val="clear" w:color="auto" w:fill="auto"/>
            <w:vAlign w:val="center"/>
          </w:tcPr>
          <w:p w14:paraId="22930688" w14:textId="2A2E597F" w:rsidR="00F229F4" w:rsidRPr="00B02014" w:rsidRDefault="00F229F4" w:rsidP="00246FE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w:t>
            </w:r>
            <w:r w:rsidR="006B0C89">
              <w:rPr>
                <w:rFonts w:asciiTheme="minorHAnsi" w:eastAsia="Times New Roman" w:hAnsiTheme="minorHAnsi" w:cs="Times New Roman"/>
                <w:color w:val="000000" w:themeColor="text1"/>
                <w:sz w:val="22"/>
              </w:rPr>
              <w:t>BR.3</w:t>
            </w:r>
            <w:r w:rsidR="00246FE7">
              <w:rPr>
                <w:rFonts w:asciiTheme="minorHAnsi" w:eastAsia="Times New Roman" w:hAnsiTheme="minorHAnsi" w:cs="Times New Roman"/>
                <w:color w:val="000000" w:themeColor="text1"/>
                <w:sz w:val="22"/>
              </w:rPr>
              <w:t>4</w:t>
            </w:r>
          </w:p>
        </w:tc>
        <w:tc>
          <w:tcPr>
            <w:tcW w:w="534" w:type="pct"/>
            <w:tcBorders>
              <w:top w:val="single" w:sz="4" w:space="0" w:color="auto"/>
              <w:left w:val="nil"/>
              <w:bottom w:val="single" w:sz="4" w:space="0" w:color="auto"/>
              <w:right w:val="single" w:sz="4" w:space="0" w:color="auto"/>
            </w:tcBorders>
            <w:shd w:val="clear" w:color="auto" w:fill="auto"/>
            <w:vAlign w:val="center"/>
          </w:tcPr>
          <w:p w14:paraId="7D6E578F"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0D220615"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6D50144A"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342751B8" w14:textId="77777777" w:rsidR="00F229F4" w:rsidRDefault="00F229F4" w:rsidP="0083693D">
            <w:pPr>
              <w:spacing w:after="0" w:line="240" w:lineRule="auto"/>
              <w:rPr>
                <w:rFonts w:asciiTheme="minorHAnsi" w:eastAsia="Times New Roman" w:hAnsiTheme="minorHAnsi" w:cs="Times New Roman"/>
                <w:color w:val="000000" w:themeColor="text1"/>
                <w:sz w:val="22"/>
              </w:rPr>
            </w:pPr>
          </w:p>
        </w:tc>
      </w:tr>
      <w:tr w:rsidR="00990A51" w:rsidRPr="006A2207" w14:paraId="29B572E4"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07CCA02A" w14:textId="18D0183B" w:rsidR="00990A51" w:rsidRDefault="00990A51" w:rsidP="00EF6715">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Document Endorsement</w:t>
            </w:r>
            <w:r w:rsidR="00C07EC1">
              <w:rPr>
                <w:rFonts w:asciiTheme="minorHAnsi" w:eastAsia="Times New Roman" w:hAnsiTheme="minorHAnsi" w:cs="Times New Roman"/>
                <w:color w:val="000000" w:themeColor="text1"/>
                <w:sz w:val="22"/>
              </w:rPr>
              <w:t>s</w:t>
            </w:r>
          </w:p>
        </w:tc>
        <w:tc>
          <w:tcPr>
            <w:tcW w:w="576" w:type="pct"/>
            <w:tcBorders>
              <w:top w:val="single" w:sz="4" w:space="0" w:color="auto"/>
              <w:left w:val="nil"/>
              <w:bottom w:val="single" w:sz="4" w:space="0" w:color="auto"/>
              <w:right w:val="single" w:sz="4" w:space="0" w:color="auto"/>
            </w:tcBorders>
            <w:shd w:val="clear" w:color="auto" w:fill="auto"/>
            <w:vAlign w:val="center"/>
          </w:tcPr>
          <w:p w14:paraId="50292879" w14:textId="58641391" w:rsidR="00990A51" w:rsidRDefault="00990A51" w:rsidP="00246FE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ZDS</w:t>
            </w:r>
          </w:p>
        </w:tc>
        <w:tc>
          <w:tcPr>
            <w:tcW w:w="534" w:type="pct"/>
            <w:tcBorders>
              <w:top w:val="single" w:sz="4" w:space="0" w:color="auto"/>
              <w:left w:val="nil"/>
              <w:bottom w:val="single" w:sz="4" w:space="0" w:color="auto"/>
              <w:right w:val="single" w:sz="4" w:space="0" w:color="auto"/>
            </w:tcBorders>
            <w:shd w:val="clear" w:color="auto" w:fill="auto"/>
            <w:vAlign w:val="center"/>
          </w:tcPr>
          <w:p w14:paraId="56029328" w14:textId="77777777" w:rsidR="00990A51" w:rsidRPr="00B02014" w:rsidRDefault="00990A51"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3BD44045" w14:textId="77777777" w:rsidR="00990A51" w:rsidRPr="00B02014" w:rsidRDefault="00990A51"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58B26FA1" w14:textId="77777777" w:rsidR="00990A51" w:rsidRPr="00B02014" w:rsidRDefault="00990A51"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50716827" w14:textId="183D1DFA" w:rsidR="00990A51" w:rsidRDefault="00990A51"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 xml:space="preserve">Document version tracking: </w:t>
            </w:r>
          </w:p>
        </w:tc>
      </w:tr>
      <w:tr w:rsidR="00990A51" w:rsidRPr="006A2207" w14:paraId="3EA8A1E0"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31055CB0" w14:textId="56B82410" w:rsidR="00990A51" w:rsidRDefault="00C07EC1" w:rsidP="00EF6715">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Action Code</w:t>
            </w:r>
          </w:p>
        </w:tc>
        <w:tc>
          <w:tcPr>
            <w:tcW w:w="576" w:type="pct"/>
            <w:tcBorders>
              <w:top w:val="single" w:sz="4" w:space="0" w:color="auto"/>
              <w:left w:val="nil"/>
              <w:bottom w:val="single" w:sz="4" w:space="0" w:color="auto"/>
              <w:right w:val="single" w:sz="4" w:space="0" w:color="auto"/>
            </w:tcBorders>
            <w:shd w:val="clear" w:color="auto" w:fill="auto"/>
            <w:vAlign w:val="center"/>
          </w:tcPr>
          <w:p w14:paraId="35C186D5" w14:textId="124F8077" w:rsidR="00990A51" w:rsidRDefault="00990A51" w:rsidP="00246FE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ZDS.1</w:t>
            </w:r>
          </w:p>
        </w:tc>
        <w:tc>
          <w:tcPr>
            <w:tcW w:w="534" w:type="pct"/>
            <w:tcBorders>
              <w:top w:val="single" w:sz="4" w:space="0" w:color="auto"/>
              <w:left w:val="nil"/>
              <w:bottom w:val="single" w:sz="4" w:space="0" w:color="auto"/>
              <w:right w:val="single" w:sz="4" w:space="0" w:color="auto"/>
            </w:tcBorders>
            <w:shd w:val="clear" w:color="auto" w:fill="auto"/>
            <w:vAlign w:val="center"/>
          </w:tcPr>
          <w:p w14:paraId="5C5E6A60" w14:textId="77777777" w:rsidR="00990A51" w:rsidRPr="00B02014" w:rsidRDefault="00990A51"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2D23CC47" w14:textId="77777777" w:rsidR="00990A51" w:rsidRPr="00B02014" w:rsidRDefault="00990A51"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51608CBE" w14:textId="77777777" w:rsidR="00990A51" w:rsidRPr="00B02014" w:rsidRDefault="00990A51"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61D2A7A5" w14:textId="7B195062" w:rsidR="00C07EC1" w:rsidRDefault="00C07EC1" w:rsidP="00C07EC1">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Indicates action that is completed:</w:t>
            </w:r>
          </w:p>
          <w:p w14:paraId="7DE46ACA" w14:textId="69765149" w:rsidR="00C07EC1" w:rsidRDefault="00C07EC1" w:rsidP="00C07EC1">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PERFORM</w:t>
            </w:r>
          </w:p>
          <w:p w14:paraId="3EE1B05C" w14:textId="77777777" w:rsidR="00C07EC1" w:rsidRDefault="00C07EC1" w:rsidP="00C07EC1">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SIGN</w:t>
            </w:r>
          </w:p>
          <w:p w14:paraId="000443C6" w14:textId="73377F54" w:rsidR="00990A51" w:rsidRDefault="00C07EC1" w:rsidP="00C07EC1">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VERIFY</w:t>
            </w:r>
          </w:p>
        </w:tc>
      </w:tr>
      <w:tr w:rsidR="00990A51" w:rsidRPr="006A2207" w14:paraId="653097B1"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6656E8E3" w14:textId="30D1A602" w:rsidR="00990A51" w:rsidRDefault="00C07EC1" w:rsidP="00EF6715">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Clinical Staff</w:t>
            </w:r>
          </w:p>
        </w:tc>
        <w:tc>
          <w:tcPr>
            <w:tcW w:w="576" w:type="pct"/>
            <w:tcBorders>
              <w:top w:val="single" w:sz="4" w:space="0" w:color="auto"/>
              <w:left w:val="nil"/>
              <w:bottom w:val="single" w:sz="4" w:space="0" w:color="auto"/>
              <w:right w:val="single" w:sz="4" w:space="0" w:color="auto"/>
            </w:tcBorders>
            <w:shd w:val="clear" w:color="auto" w:fill="auto"/>
            <w:vAlign w:val="center"/>
          </w:tcPr>
          <w:p w14:paraId="2F31445A" w14:textId="0F000018" w:rsidR="00990A51" w:rsidRDefault="00990A51" w:rsidP="00246FE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ZDS.2</w:t>
            </w:r>
          </w:p>
        </w:tc>
        <w:tc>
          <w:tcPr>
            <w:tcW w:w="534" w:type="pct"/>
            <w:tcBorders>
              <w:top w:val="single" w:sz="4" w:space="0" w:color="auto"/>
              <w:left w:val="nil"/>
              <w:bottom w:val="single" w:sz="4" w:space="0" w:color="auto"/>
              <w:right w:val="single" w:sz="4" w:space="0" w:color="auto"/>
            </w:tcBorders>
            <w:shd w:val="clear" w:color="auto" w:fill="auto"/>
            <w:vAlign w:val="center"/>
          </w:tcPr>
          <w:p w14:paraId="1017FC27" w14:textId="77777777" w:rsidR="00990A51" w:rsidRPr="00B02014" w:rsidRDefault="00990A51"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03311447" w14:textId="77777777" w:rsidR="00990A51" w:rsidRPr="00B02014" w:rsidRDefault="00990A51"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0CE38C70" w14:textId="77777777" w:rsidR="00990A51" w:rsidRPr="00B02014" w:rsidRDefault="00990A51"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108F515A" w14:textId="1059D87B" w:rsidR="00990A51" w:rsidRDefault="00C07EC1"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Code name of person responsible for performing the action</w:t>
            </w:r>
          </w:p>
        </w:tc>
      </w:tr>
      <w:tr w:rsidR="00990A51" w:rsidRPr="006A2207" w14:paraId="13C5B774"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14384020" w14:textId="03A09A23" w:rsidR="00990A51" w:rsidRDefault="000B066E" w:rsidP="00EF6715">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Action Date/Time</w:t>
            </w:r>
          </w:p>
        </w:tc>
        <w:tc>
          <w:tcPr>
            <w:tcW w:w="576" w:type="pct"/>
            <w:tcBorders>
              <w:top w:val="single" w:sz="4" w:space="0" w:color="auto"/>
              <w:left w:val="nil"/>
              <w:bottom w:val="single" w:sz="4" w:space="0" w:color="auto"/>
              <w:right w:val="single" w:sz="4" w:space="0" w:color="auto"/>
            </w:tcBorders>
            <w:shd w:val="clear" w:color="auto" w:fill="auto"/>
            <w:vAlign w:val="center"/>
          </w:tcPr>
          <w:p w14:paraId="4D00CD1D" w14:textId="0E10484D" w:rsidR="00990A51" w:rsidRDefault="00990A51" w:rsidP="00246FE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ZDS.3</w:t>
            </w:r>
          </w:p>
        </w:tc>
        <w:tc>
          <w:tcPr>
            <w:tcW w:w="534" w:type="pct"/>
            <w:tcBorders>
              <w:top w:val="single" w:sz="4" w:space="0" w:color="auto"/>
              <w:left w:val="nil"/>
              <w:bottom w:val="single" w:sz="4" w:space="0" w:color="auto"/>
              <w:right w:val="single" w:sz="4" w:space="0" w:color="auto"/>
            </w:tcBorders>
            <w:shd w:val="clear" w:color="auto" w:fill="auto"/>
            <w:vAlign w:val="center"/>
          </w:tcPr>
          <w:p w14:paraId="32C9A1EF" w14:textId="77777777" w:rsidR="00990A51" w:rsidRPr="00B02014" w:rsidRDefault="00990A51"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7C5623D7" w14:textId="77777777" w:rsidR="00990A51" w:rsidRPr="00B02014" w:rsidRDefault="00990A51"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0FA9DD07" w14:textId="77777777" w:rsidR="00990A51" w:rsidRPr="00B02014" w:rsidRDefault="00990A51"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02911B01" w14:textId="77777777" w:rsidR="00990A51" w:rsidRDefault="00990A51" w:rsidP="0083693D">
            <w:pPr>
              <w:spacing w:after="0" w:line="240" w:lineRule="auto"/>
              <w:rPr>
                <w:rFonts w:asciiTheme="minorHAnsi" w:eastAsia="Times New Roman" w:hAnsiTheme="minorHAnsi" w:cs="Times New Roman"/>
                <w:color w:val="000000" w:themeColor="text1"/>
                <w:sz w:val="22"/>
              </w:rPr>
            </w:pPr>
          </w:p>
        </w:tc>
      </w:tr>
      <w:tr w:rsidR="00990A51" w:rsidRPr="006A2207" w14:paraId="3D5E30B7"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649ABB81" w14:textId="386FFBEF" w:rsidR="00990A51" w:rsidRDefault="000B066E" w:rsidP="00EF6715">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Action Status</w:t>
            </w:r>
          </w:p>
        </w:tc>
        <w:tc>
          <w:tcPr>
            <w:tcW w:w="576" w:type="pct"/>
            <w:tcBorders>
              <w:top w:val="single" w:sz="4" w:space="0" w:color="auto"/>
              <w:left w:val="nil"/>
              <w:bottom w:val="single" w:sz="4" w:space="0" w:color="auto"/>
              <w:right w:val="single" w:sz="4" w:space="0" w:color="auto"/>
            </w:tcBorders>
            <w:shd w:val="clear" w:color="auto" w:fill="auto"/>
            <w:vAlign w:val="center"/>
          </w:tcPr>
          <w:p w14:paraId="1F183263" w14:textId="3D766B6D" w:rsidR="00990A51" w:rsidRDefault="000B066E" w:rsidP="00246FE7">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ZDS.4</w:t>
            </w:r>
          </w:p>
        </w:tc>
        <w:tc>
          <w:tcPr>
            <w:tcW w:w="534" w:type="pct"/>
            <w:tcBorders>
              <w:top w:val="single" w:sz="4" w:space="0" w:color="auto"/>
              <w:left w:val="nil"/>
              <w:bottom w:val="single" w:sz="4" w:space="0" w:color="auto"/>
              <w:right w:val="single" w:sz="4" w:space="0" w:color="auto"/>
            </w:tcBorders>
            <w:shd w:val="clear" w:color="auto" w:fill="auto"/>
            <w:vAlign w:val="center"/>
          </w:tcPr>
          <w:p w14:paraId="7E51B05D" w14:textId="77777777" w:rsidR="00990A51" w:rsidRPr="00B02014" w:rsidRDefault="00990A51"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1EE7ED07" w14:textId="77777777" w:rsidR="00990A51" w:rsidRPr="00B02014" w:rsidRDefault="00990A51"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427CE828" w14:textId="77777777" w:rsidR="00990A51" w:rsidRPr="00B02014" w:rsidRDefault="00990A51"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4CE30C5D" w14:textId="7CC4690E" w:rsidR="00990A51" w:rsidRDefault="000B066E"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Com=Completed</w:t>
            </w:r>
          </w:p>
        </w:tc>
      </w:tr>
      <w:tr w:rsidR="00F229F4" w:rsidRPr="006A2207" w14:paraId="1C850C7C"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5243D296" w14:textId="0F7D7869" w:rsidR="00F229F4" w:rsidRDefault="00CF00DE"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Observation</w:t>
            </w:r>
          </w:p>
        </w:tc>
        <w:tc>
          <w:tcPr>
            <w:tcW w:w="576" w:type="pct"/>
            <w:tcBorders>
              <w:top w:val="single" w:sz="4" w:space="0" w:color="auto"/>
              <w:left w:val="nil"/>
              <w:bottom w:val="single" w:sz="4" w:space="0" w:color="auto"/>
              <w:right w:val="single" w:sz="4" w:space="0" w:color="auto"/>
            </w:tcBorders>
            <w:shd w:val="clear" w:color="auto" w:fill="auto"/>
            <w:vAlign w:val="center"/>
          </w:tcPr>
          <w:p w14:paraId="0EF2AC1F" w14:textId="3E62D332" w:rsidR="00F229F4" w:rsidRPr="00B02014" w:rsidRDefault="00F229F4"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OBX</w:t>
            </w:r>
          </w:p>
        </w:tc>
        <w:tc>
          <w:tcPr>
            <w:tcW w:w="534" w:type="pct"/>
            <w:tcBorders>
              <w:top w:val="single" w:sz="4" w:space="0" w:color="auto"/>
              <w:left w:val="nil"/>
              <w:bottom w:val="single" w:sz="4" w:space="0" w:color="auto"/>
              <w:right w:val="single" w:sz="4" w:space="0" w:color="auto"/>
            </w:tcBorders>
            <w:shd w:val="clear" w:color="auto" w:fill="auto"/>
            <w:vAlign w:val="center"/>
          </w:tcPr>
          <w:p w14:paraId="0EC1DCC2"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3E3EBA7F"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07856093"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22D690FD" w14:textId="42311C0E" w:rsidR="00F229F4" w:rsidRDefault="00F60766"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May repeat for multipart, single answer results</w:t>
            </w:r>
          </w:p>
        </w:tc>
      </w:tr>
      <w:tr w:rsidR="00F229F4" w:rsidRPr="006A2207" w14:paraId="7102869D"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373CAAF8" w14:textId="08FE104D" w:rsidR="00F229F4" w:rsidRDefault="00CF00DE"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Set ID</w:t>
            </w:r>
          </w:p>
        </w:tc>
        <w:tc>
          <w:tcPr>
            <w:tcW w:w="576" w:type="pct"/>
            <w:tcBorders>
              <w:top w:val="single" w:sz="4" w:space="0" w:color="auto"/>
              <w:left w:val="nil"/>
              <w:bottom w:val="single" w:sz="4" w:space="0" w:color="auto"/>
              <w:right w:val="single" w:sz="4" w:space="0" w:color="auto"/>
            </w:tcBorders>
            <w:shd w:val="clear" w:color="auto" w:fill="auto"/>
            <w:vAlign w:val="center"/>
          </w:tcPr>
          <w:p w14:paraId="2D77AF3B" w14:textId="56EDA35E" w:rsidR="00F229F4" w:rsidRPr="00B02014" w:rsidRDefault="00F229F4"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OBX.1</w:t>
            </w:r>
          </w:p>
        </w:tc>
        <w:tc>
          <w:tcPr>
            <w:tcW w:w="534" w:type="pct"/>
            <w:tcBorders>
              <w:top w:val="single" w:sz="4" w:space="0" w:color="auto"/>
              <w:left w:val="nil"/>
              <w:bottom w:val="single" w:sz="4" w:space="0" w:color="auto"/>
              <w:right w:val="single" w:sz="4" w:space="0" w:color="auto"/>
            </w:tcBorders>
            <w:shd w:val="clear" w:color="auto" w:fill="auto"/>
            <w:vAlign w:val="center"/>
          </w:tcPr>
          <w:p w14:paraId="638A3AAE"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48FA13A8"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3CD0E3D5"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34C12704" w14:textId="77777777" w:rsidR="00F229F4" w:rsidRDefault="00F229F4" w:rsidP="0083693D">
            <w:pPr>
              <w:spacing w:after="0" w:line="240" w:lineRule="auto"/>
              <w:rPr>
                <w:rFonts w:asciiTheme="minorHAnsi" w:eastAsia="Times New Roman" w:hAnsiTheme="minorHAnsi" w:cs="Times New Roman"/>
                <w:color w:val="000000" w:themeColor="text1"/>
                <w:sz w:val="22"/>
              </w:rPr>
            </w:pPr>
          </w:p>
        </w:tc>
      </w:tr>
      <w:tr w:rsidR="00F229F4" w:rsidRPr="006A2207" w14:paraId="0B27D04F"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39DDC3FB" w14:textId="5D36F068" w:rsidR="00F229F4" w:rsidRDefault="00CF00DE"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Value Type</w:t>
            </w:r>
          </w:p>
        </w:tc>
        <w:tc>
          <w:tcPr>
            <w:tcW w:w="576" w:type="pct"/>
            <w:tcBorders>
              <w:top w:val="single" w:sz="4" w:space="0" w:color="auto"/>
              <w:left w:val="nil"/>
              <w:bottom w:val="single" w:sz="4" w:space="0" w:color="auto"/>
              <w:right w:val="single" w:sz="4" w:space="0" w:color="auto"/>
            </w:tcBorders>
            <w:shd w:val="clear" w:color="auto" w:fill="auto"/>
            <w:vAlign w:val="center"/>
          </w:tcPr>
          <w:p w14:paraId="0BB4409D" w14:textId="444A3399" w:rsidR="00F229F4" w:rsidRDefault="00F229F4"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OBX.2</w:t>
            </w:r>
          </w:p>
        </w:tc>
        <w:tc>
          <w:tcPr>
            <w:tcW w:w="534" w:type="pct"/>
            <w:tcBorders>
              <w:top w:val="single" w:sz="4" w:space="0" w:color="auto"/>
              <w:left w:val="nil"/>
              <w:bottom w:val="single" w:sz="4" w:space="0" w:color="auto"/>
              <w:right w:val="single" w:sz="4" w:space="0" w:color="auto"/>
            </w:tcBorders>
            <w:shd w:val="clear" w:color="auto" w:fill="auto"/>
            <w:vAlign w:val="center"/>
          </w:tcPr>
          <w:p w14:paraId="1D1F8501"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5D3E3328"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363D5D6C"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6B35D48B" w14:textId="77777777" w:rsidR="00F229F4" w:rsidRDefault="00F229F4" w:rsidP="0083693D">
            <w:pPr>
              <w:spacing w:after="0" w:line="240" w:lineRule="auto"/>
              <w:rPr>
                <w:rFonts w:asciiTheme="minorHAnsi" w:eastAsia="Times New Roman" w:hAnsiTheme="minorHAnsi" w:cs="Times New Roman"/>
                <w:color w:val="000000" w:themeColor="text1"/>
                <w:sz w:val="22"/>
              </w:rPr>
            </w:pPr>
          </w:p>
        </w:tc>
      </w:tr>
      <w:tr w:rsidR="00F229F4" w:rsidRPr="006A2207" w14:paraId="3C199A0F"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116F2B43" w14:textId="560C68D4" w:rsidR="00F229F4" w:rsidRDefault="00CF00DE"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Observation Identifier</w:t>
            </w:r>
          </w:p>
        </w:tc>
        <w:tc>
          <w:tcPr>
            <w:tcW w:w="576" w:type="pct"/>
            <w:tcBorders>
              <w:top w:val="single" w:sz="4" w:space="0" w:color="auto"/>
              <w:left w:val="nil"/>
              <w:bottom w:val="single" w:sz="4" w:space="0" w:color="auto"/>
              <w:right w:val="single" w:sz="4" w:space="0" w:color="auto"/>
            </w:tcBorders>
            <w:shd w:val="clear" w:color="auto" w:fill="auto"/>
            <w:vAlign w:val="center"/>
          </w:tcPr>
          <w:p w14:paraId="70DB6488" w14:textId="37FCE903" w:rsidR="00F229F4" w:rsidRDefault="00F229F4"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OBX.3</w:t>
            </w:r>
          </w:p>
        </w:tc>
        <w:tc>
          <w:tcPr>
            <w:tcW w:w="534" w:type="pct"/>
            <w:tcBorders>
              <w:top w:val="single" w:sz="4" w:space="0" w:color="auto"/>
              <w:left w:val="nil"/>
              <w:bottom w:val="single" w:sz="4" w:space="0" w:color="auto"/>
              <w:right w:val="single" w:sz="4" w:space="0" w:color="auto"/>
            </w:tcBorders>
            <w:shd w:val="clear" w:color="auto" w:fill="auto"/>
            <w:vAlign w:val="center"/>
          </w:tcPr>
          <w:p w14:paraId="2BACA247"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18DA54CA"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0AF37871"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39603D3A" w14:textId="5CB5526C" w:rsidR="00F229F4" w:rsidRDefault="00F60766"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ED Patient Summary</w:t>
            </w:r>
          </w:p>
        </w:tc>
      </w:tr>
      <w:tr w:rsidR="00F229F4" w:rsidRPr="006A2207" w14:paraId="53F0CC0C"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3D380FEF" w14:textId="297C9559" w:rsidR="00F229F4" w:rsidRDefault="00CF00DE"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Observation Value</w:t>
            </w:r>
          </w:p>
        </w:tc>
        <w:tc>
          <w:tcPr>
            <w:tcW w:w="576" w:type="pct"/>
            <w:tcBorders>
              <w:top w:val="single" w:sz="4" w:space="0" w:color="auto"/>
              <w:left w:val="nil"/>
              <w:bottom w:val="single" w:sz="4" w:space="0" w:color="auto"/>
              <w:right w:val="single" w:sz="4" w:space="0" w:color="auto"/>
            </w:tcBorders>
            <w:shd w:val="clear" w:color="auto" w:fill="auto"/>
            <w:vAlign w:val="center"/>
          </w:tcPr>
          <w:p w14:paraId="2AC81F8A" w14:textId="6D130710" w:rsidR="00F229F4" w:rsidRDefault="00F229F4"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OBX.5</w:t>
            </w:r>
          </w:p>
        </w:tc>
        <w:tc>
          <w:tcPr>
            <w:tcW w:w="534" w:type="pct"/>
            <w:tcBorders>
              <w:top w:val="single" w:sz="4" w:space="0" w:color="auto"/>
              <w:left w:val="nil"/>
              <w:bottom w:val="single" w:sz="4" w:space="0" w:color="auto"/>
              <w:right w:val="single" w:sz="4" w:space="0" w:color="auto"/>
            </w:tcBorders>
            <w:shd w:val="clear" w:color="auto" w:fill="auto"/>
            <w:vAlign w:val="center"/>
          </w:tcPr>
          <w:p w14:paraId="5A6EB132"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6390B09D"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40D474FD"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3198F4B7" w14:textId="52B273E0" w:rsidR="00F229F4" w:rsidRDefault="00F229F4" w:rsidP="0083693D">
            <w:pPr>
              <w:spacing w:after="0" w:line="240" w:lineRule="auto"/>
              <w:rPr>
                <w:rFonts w:asciiTheme="minorHAnsi" w:eastAsia="Times New Roman" w:hAnsiTheme="minorHAnsi" w:cs="Times New Roman"/>
                <w:color w:val="000000" w:themeColor="text1"/>
                <w:sz w:val="22"/>
              </w:rPr>
            </w:pPr>
          </w:p>
        </w:tc>
      </w:tr>
      <w:tr w:rsidR="00F229F4" w:rsidRPr="006A2207" w14:paraId="2FE7EC41"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57D0D1B5" w14:textId="584E0AF9" w:rsidR="00F229F4" w:rsidRDefault="00CF00DE"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Observation Result Status</w:t>
            </w:r>
          </w:p>
        </w:tc>
        <w:tc>
          <w:tcPr>
            <w:tcW w:w="576" w:type="pct"/>
            <w:tcBorders>
              <w:top w:val="single" w:sz="4" w:space="0" w:color="auto"/>
              <w:left w:val="nil"/>
              <w:bottom w:val="single" w:sz="4" w:space="0" w:color="auto"/>
              <w:right w:val="single" w:sz="4" w:space="0" w:color="auto"/>
            </w:tcBorders>
            <w:shd w:val="clear" w:color="auto" w:fill="auto"/>
            <w:vAlign w:val="center"/>
          </w:tcPr>
          <w:p w14:paraId="0109F56F" w14:textId="1DB7A850" w:rsidR="00F229F4" w:rsidRDefault="00F229F4"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OBX.11</w:t>
            </w:r>
          </w:p>
        </w:tc>
        <w:tc>
          <w:tcPr>
            <w:tcW w:w="534" w:type="pct"/>
            <w:tcBorders>
              <w:top w:val="single" w:sz="4" w:space="0" w:color="auto"/>
              <w:left w:val="nil"/>
              <w:bottom w:val="single" w:sz="4" w:space="0" w:color="auto"/>
              <w:right w:val="single" w:sz="4" w:space="0" w:color="auto"/>
            </w:tcBorders>
            <w:shd w:val="clear" w:color="auto" w:fill="auto"/>
            <w:vAlign w:val="center"/>
          </w:tcPr>
          <w:p w14:paraId="76194D48"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43B6B892"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53D39054"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7654D7CE" w14:textId="528F54D5" w:rsidR="00F229F4" w:rsidRDefault="00F60766"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F=Final</w:t>
            </w:r>
          </w:p>
        </w:tc>
      </w:tr>
      <w:tr w:rsidR="00F229F4" w:rsidRPr="006A2207" w14:paraId="1232EB45"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6F5F3B2C" w14:textId="09F6C6DF" w:rsidR="00F229F4" w:rsidRDefault="00CF00DE"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Date/Time of Observation</w:t>
            </w:r>
          </w:p>
        </w:tc>
        <w:tc>
          <w:tcPr>
            <w:tcW w:w="576" w:type="pct"/>
            <w:tcBorders>
              <w:top w:val="single" w:sz="4" w:space="0" w:color="auto"/>
              <w:left w:val="nil"/>
              <w:bottom w:val="single" w:sz="4" w:space="0" w:color="auto"/>
              <w:right w:val="single" w:sz="4" w:space="0" w:color="auto"/>
            </w:tcBorders>
            <w:shd w:val="clear" w:color="auto" w:fill="auto"/>
            <w:vAlign w:val="center"/>
          </w:tcPr>
          <w:p w14:paraId="336E04B7" w14:textId="6234EF23" w:rsidR="00F229F4" w:rsidRDefault="00F229F4"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OBX.14</w:t>
            </w:r>
          </w:p>
        </w:tc>
        <w:tc>
          <w:tcPr>
            <w:tcW w:w="534" w:type="pct"/>
            <w:tcBorders>
              <w:top w:val="single" w:sz="4" w:space="0" w:color="auto"/>
              <w:left w:val="nil"/>
              <w:bottom w:val="single" w:sz="4" w:space="0" w:color="auto"/>
              <w:right w:val="single" w:sz="4" w:space="0" w:color="auto"/>
            </w:tcBorders>
            <w:shd w:val="clear" w:color="auto" w:fill="auto"/>
            <w:vAlign w:val="center"/>
          </w:tcPr>
          <w:p w14:paraId="1EB7B288"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0848BAEA"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69375CA0" w14:textId="77777777" w:rsidR="00F229F4" w:rsidRPr="00B02014" w:rsidRDefault="00F229F4"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0BE95A1E" w14:textId="77777777" w:rsidR="00F229F4" w:rsidRDefault="00F229F4" w:rsidP="0083693D">
            <w:pPr>
              <w:spacing w:after="0" w:line="240" w:lineRule="auto"/>
              <w:rPr>
                <w:rFonts w:asciiTheme="minorHAnsi" w:eastAsia="Times New Roman" w:hAnsiTheme="minorHAnsi" w:cs="Times New Roman"/>
                <w:color w:val="000000" w:themeColor="text1"/>
                <w:sz w:val="22"/>
              </w:rPr>
            </w:pPr>
          </w:p>
        </w:tc>
      </w:tr>
      <w:tr w:rsidR="003C0FB6" w:rsidRPr="006A2207" w14:paraId="7AB7D3C3" w14:textId="77777777" w:rsidTr="001F666D">
        <w:trPr>
          <w:trHeight w:val="440"/>
        </w:trPr>
        <w:tc>
          <w:tcPr>
            <w:tcW w:w="1318" w:type="pct"/>
            <w:tcBorders>
              <w:top w:val="single" w:sz="4" w:space="0" w:color="auto"/>
              <w:left w:val="single" w:sz="4" w:space="0" w:color="auto"/>
              <w:bottom w:val="single" w:sz="4" w:space="0" w:color="auto"/>
              <w:right w:val="single" w:sz="4" w:space="0" w:color="auto"/>
            </w:tcBorders>
            <w:shd w:val="clear" w:color="auto" w:fill="auto"/>
            <w:vAlign w:val="center"/>
          </w:tcPr>
          <w:p w14:paraId="4F71CE54" w14:textId="294E2659" w:rsidR="003C0FB6" w:rsidRDefault="003C0FB6"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Responsible Observer</w:t>
            </w:r>
          </w:p>
        </w:tc>
        <w:tc>
          <w:tcPr>
            <w:tcW w:w="576" w:type="pct"/>
            <w:tcBorders>
              <w:top w:val="single" w:sz="4" w:space="0" w:color="auto"/>
              <w:left w:val="nil"/>
              <w:bottom w:val="single" w:sz="4" w:space="0" w:color="auto"/>
              <w:right w:val="single" w:sz="4" w:space="0" w:color="auto"/>
            </w:tcBorders>
            <w:shd w:val="clear" w:color="auto" w:fill="auto"/>
            <w:vAlign w:val="center"/>
          </w:tcPr>
          <w:p w14:paraId="5C054C59" w14:textId="34F34F35" w:rsidR="003C0FB6" w:rsidRDefault="003C0FB6" w:rsidP="0083693D">
            <w:pPr>
              <w:spacing w:after="0" w:line="240" w:lineRule="auto"/>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OBX.16</w:t>
            </w:r>
          </w:p>
        </w:tc>
        <w:tc>
          <w:tcPr>
            <w:tcW w:w="534" w:type="pct"/>
            <w:tcBorders>
              <w:top w:val="single" w:sz="4" w:space="0" w:color="auto"/>
              <w:left w:val="nil"/>
              <w:bottom w:val="single" w:sz="4" w:space="0" w:color="auto"/>
              <w:right w:val="single" w:sz="4" w:space="0" w:color="auto"/>
            </w:tcBorders>
            <w:shd w:val="clear" w:color="auto" w:fill="auto"/>
            <w:vAlign w:val="center"/>
          </w:tcPr>
          <w:p w14:paraId="524ED862" w14:textId="77777777" w:rsidR="003C0FB6" w:rsidRPr="00B02014" w:rsidRDefault="003C0FB6" w:rsidP="0083693D">
            <w:pPr>
              <w:spacing w:after="0" w:line="240" w:lineRule="auto"/>
              <w:rPr>
                <w:rFonts w:asciiTheme="minorHAnsi" w:eastAsia="Times New Roman" w:hAnsiTheme="minorHAnsi" w:cs="Times New Roman"/>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35D01094" w14:textId="77777777" w:rsidR="003C0FB6" w:rsidRPr="00B02014" w:rsidRDefault="003C0FB6" w:rsidP="0083693D">
            <w:pPr>
              <w:spacing w:after="0" w:line="240" w:lineRule="auto"/>
              <w:rPr>
                <w:rFonts w:asciiTheme="minorHAnsi" w:eastAsia="Times New Roman" w:hAnsiTheme="minorHAnsi" w:cs="Times New Roman"/>
                <w:color w:val="000000" w:themeColor="text1"/>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0A18C39A" w14:textId="77777777" w:rsidR="003C0FB6" w:rsidRPr="00B02014" w:rsidRDefault="003C0FB6" w:rsidP="0083693D">
            <w:pPr>
              <w:spacing w:after="0" w:line="240" w:lineRule="auto"/>
              <w:rPr>
                <w:rFonts w:asciiTheme="minorHAnsi" w:eastAsia="Times New Roman" w:hAnsiTheme="minorHAnsi" w:cs="Times New Roman"/>
                <w:color w:val="000000" w:themeColor="text1"/>
                <w:sz w:val="22"/>
              </w:rPr>
            </w:pPr>
          </w:p>
        </w:tc>
        <w:tc>
          <w:tcPr>
            <w:tcW w:w="1626" w:type="pct"/>
            <w:tcBorders>
              <w:top w:val="single" w:sz="4" w:space="0" w:color="auto"/>
              <w:left w:val="nil"/>
              <w:bottom w:val="single" w:sz="4" w:space="0" w:color="auto"/>
              <w:right w:val="single" w:sz="4" w:space="0" w:color="auto"/>
            </w:tcBorders>
            <w:shd w:val="clear" w:color="auto" w:fill="auto"/>
            <w:vAlign w:val="center"/>
          </w:tcPr>
          <w:p w14:paraId="7314A982" w14:textId="77777777" w:rsidR="003C0FB6" w:rsidRDefault="003C0FB6" w:rsidP="0083693D">
            <w:pPr>
              <w:spacing w:after="0" w:line="240" w:lineRule="auto"/>
              <w:rPr>
                <w:rFonts w:asciiTheme="minorHAnsi" w:eastAsia="Times New Roman" w:hAnsiTheme="minorHAnsi" w:cs="Times New Roman"/>
                <w:color w:val="000000" w:themeColor="text1"/>
                <w:sz w:val="22"/>
              </w:rPr>
            </w:pPr>
          </w:p>
        </w:tc>
      </w:tr>
    </w:tbl>
    <w:p w14:paraId="79443B5B" w14:textId="77777777" w:rsidR="005E05C9" w:rsidRDefault="005E05C9" w:rsidP="005E05C9">
      <w:pPr>
        <w:pStyle w:val="Heading2"/>
        <w:rPr>
          <w:i w:val="0"/>
          <w:color w:val="0070C0"/>
        </w:rPr>
      </w:pPr>
      <w:bookmarkStart w:id="38" w:name="_Toc498357522"/>
      <w:r w:rsidRPr="00B75A1B">
        <w:rPr>
          <w:i w:val="0"/>
          <w:color w:val="0070C0"/>
        </w:rPr>
        <w:lastRenderedPageBreak/>
        <w:t>4</w:t>
      </w:r>
      <w:r>
        <w:rPr>
          <w:i w:val="0"/>
          <w:color w:val="0070C0"/>
        </w:rPr>
        <w:t>.3</w:t>
      </w:r>
      <w:r w:rsidRPr="00B75A1B">
        <w:rPr>
          <w:i w:val="0"/>
          <w:color w:val="0070C0"/>
        </w:rPr>
        <w:t xml:space="preserve">     </w:t>
      </w:r>
      <w:r>
        <w:rPr>
          <w:i w:val="0"/>
          <w:color w:val="0070C0"/>
        </w:rPr>
        <w:t>Sample Message</w:t>
      </w:r>
      <w:bookmarkEnd w:id="38"/>
    </w:p>
    <w:p w14:paraId="166AD70F"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MSH|^~\&amp;|HNAM|CERNER|INVISION|BAYCARE|20170421084834||ORU^R01|Q3607809625T4598077291||2.3||||||8859/1</w:t>
      </w:r>
    </w:p>
    <w:p w14:paraId="1BC9059C" w14:textId="67F4C5CE"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PID|1|4462742245^^^BayCare MRN^MRN^SOARIAN|558386^^^SFB^MRN^SFB~6681288^^^SJH^MRN^SJH~374644487^^^BayCare CMRN^Community Medical Record Number^SOARIAN~362233^^^BMGMRN^MRN^CD:</w:t>
      </w:r>
      <w:r w:rsidR="00E07A76">
        <w:rPr>
          <w:rFonts w:asciiTheme="minorHAnsi" w:hAnsiTheme="minorHAnsi" w:cs="Courier New"/>
          <w:color w:val="000000"/>
          <w:szCs w:val="20"/>
        </w:rPr>
        <w:t>777777777</w:t>
      </w:r>
      <w:r w:rsidRPr="00C04C60">
        <w:rPr>
          <w:rFonts w:asciiTheme="minorHAnsi" w:hAnsiTheme="minorHAnsi" w:cs="Courier New"/>
          <w:color w:val="000000"/>
          <w:szCs w:val="20"/>
        </w:rPr>
        <w:t>7~4462742245^^^BayCare MRN^MRN^SOARIAN|374644487^^^BayCare EAD CPI^Historical CMRN^SOARIAN|DOLDO^LEOMA^^^^^Current|BUSK</w:t>
      </w:r>
      <w:r w:rsidR="00F16480">
        <w:rPr>
          <w:rFonts w:asciiTheme="minorHAnsi" w:hAnsiTheme="minorHAnsi" w:cs="Courier New"/>
          <w:color w:val="000000"/>
          <w:szCs w:val="20"/>
        </w:rPr>
        <w:t xml:space="preserve"> </w:t>
      </w:r>
      <w:r w:rsidRPr="00C04C60">
        <w:rPr>
          <w:rFonts w:asciiTheme="minorHAnsi" w:hAnsiTheme="minorHAnsi" w:cs="Courier New"/>
          <w:color w:val="000000"/>
          <w:szCs w:val="20"/>
        </w:rPr>
        <w:t>|19060613|F|MCALEXANDER^^^^^^Maiden|W|6695 O ST APT 3^^MOFFETT FIELD^AZ^20887^^Home~5801 EL CAMINO AVE^^^^^^e-mail||(916)-537-4139|(911)-585-5772|ENG|M|BAP|5776717145^^^BayCare FIN^FIN NBR^SOARIAN|248-14-5841|||NOH|||0</w:t>
      </w:r>
    </w:p>
    <w:p w14:paraId="09E8FD21"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PV1|1|E|ERDFH^^^SFB^^Ambulatory(s)^SFB||||71727^REINART^JERE^DENVER^^^^^SJW^Personnel^^^ORGANIZATION DOCTOR^CACTUS~71727^REINART^JERE^DENVER^^^^^MCS^Personnel^^^ORGANIZATION DOCTOR^CACTUS~71727^REINART^JERE^DENVER^^^^^NBY^Personnel^^^ORGANIZATION DOCTOR^CACTUS~71727^REINART^JERE^DENVER^^^^^SAH^Personnel^^^ORGANIZATION DOCTOR^CACTUS~71727^REINART^JERE^DENVER^^^^^MDU^Personnel^^^ORGANIZATION DOCTOR^CACTUS~71727^REINART^JERE^DENVER^^^^^MPH^Personnel^^^ORGANIZATION DOCTOR^CACTUS~6280301266^REINART^JERE^DENVER^^^^^NPI Number^Personnel^^^National Provider Identifier^CACTUS~71727^REINART^JERE^DENVER^^^^^SFB^Personnel^^^ORGANIZATION DOCTOR^CACTUS~71727^REINART^JERE^DENVER^^^^^SJN^Personnel^^^ORGANIZATION DOCTOR^CACTUS~KVG724^REINART^JERE^DENVER^^^^^UPIN^Personnel^^^DOCUPIN~71727^REINART^JERE^DENVER^^^^^SJH^Personnel^^^ORGANIZATION DOCTOR^CACTUS~YJ2344456^REINART^JERE^DENVER^^^^^DEA No^Personnel^^^DOCDEA^CACTUS~XA218884^REINART^JERE^DENVER^^^^^Username^Personnel^^^Username^CACTUS~IB782078^REINART^JERE^DENVER^^^^^Doctor License Number^Personnel^^^LICENSENBR^CACTUS~XA218884^REINART^JERE^DENVER^^^^^BayCare Dr Number^Personnel^^^ORGANIZATION DOCTOR^CACTUS|||ERD||||||N||E||||||||||||||||||AWW|||SFB||Discharged|||20170421072103|20170421084803</w:t>
      </w:r>
    </w:p>
    <w:p w14:paraId="4A438B18" w14:textId="7B62D6DF"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ORC|RE||</w:t>
      </w:r>
      <w:r w:rsidR="00E07A76">
        <w:rPr>
          <w:rFonts w:asciiTheme="minorHAnsi" w:hAnsiTheme="minorHAnsi" w:cs="Courier New"/>
          <w:color w:val="000000"/>
          <w:szCs w:val="20"/>
        </w:rPr>
        <w:t>55555555555</w:t>
      </w:r>
      <w:r w:rsidRPr="00C04C60">
        <w:rPr>
          <w:rFonts w:asciiTheme="minorHAnsi" w:hAnsiTheme="minorHAnsi" w:cs="Courier New"/>
          <w:color w:val="000000"/>
          <w:szCs w:val="20"/>
        </w:rPr>
        <w:t>^HNAM_CEREF~</w:t>
      </w:r>
      <w:r w:rsidR="00E07A76">
        <w:rPr>
          <w:rFonts w:asciiTheme="minorHAnsi" w:hAnsiTheme="minorHAnsi" w:cs="Courier New"/>
          <w:color w:val="000000"/>
          <w:szCs w:val="20"/>
        </w:rPr>
        <w:t>33333333333</w:t>
      </w:r>
      <w:r w:rsidRPr="00C04C60">
        <w:rPr>
          <w:rFonts w:asciiTheme="minorHAnsi" w:hAnsiTheme="minorHAnsi" w:cs="Courier New"/>
          <w:color w:val="000000"/>
          <w:szCs w:val="20"/>
        </w:rPr>
        <w:t>^HNAM_EVENTID||||||20170421084835|I426660^GROWELL^MERRY^KAROLYN^^^^^External Id^Personnel^^^External Identifier</w:t>
      </w:r>
    </w:p>
    <w:p w14:paraId="1C3BE2B9" w14:textId="6C6AB5BB"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OBR|1||</w:t>
      </w:r>
      <w:r w:rsidR="00C45117">
        <w:rPr>
          <w:rFonts w:asciiTheme="minorHAnsi" w:hAnsiTheme="minorHAnsi" w:cs="Courier New"/>
          <w:color w:val="000000"/>
          <w:szCs w:val="20"/>
        </w:rPr>
        <w:t>55555555555</w:t>
      </w:r>
      <w:r w:rsidRPr="00C04C60">
        <w:rPr>
          <w:rFonts w:asciiTheme="minorHAnsi" w:hAnsiTheme="minorHAnsi" w:cs="Courier New"/>
          <w:color w:val="000000"/>
          <w:szCs w:val="20"/>
        </w:rPr>
        <w:t>^HNAM_CEREF~</w:t>
      </w:r>
      <w:r w:rsidR="00C45117">
        <w:rPr>
          <w:rFonts w:asciiTheme="minorHAnsi" w:hAnsiTheme="minorHAnsi" w:cs="Courier New"/>
          <w:color w:val="000000"/>
          <w:szCs w:val="20"/>
        </w:rPr>
        <w:t>33333333333</w:t>
      </w:r>
      <w:r w:rsidRPr="00C04C60">
        <w:rPr>
          <w:rFonts w:asciiTheme="minorHAnsi" w:hAnsiTheme="minorHAnsi" w:cs="Courier New"/>
          <w:color w:val="000000"/>
          <w:szCs w:val="20"/>
        </w:rPr>
        <w:t>^HNAM_EVENTID|ED Patient Summary^ED Patient Summary^^^ED Patient Summary|||20170421084835|20170421084835||||||||||||||20170421084835||MDOC|F|||||||I426660&amp;GROWELL&amp;MERRY&amp;KAROLYN&amp;&amp;&amp;&amp;&amp;External Id&amp;&amp;External Identifier||I426660&amp;GROWELL&amp;MERRY&amp;KAROLYN&amp;&amp;&amp;&amp;&amp;External Id&amp;&amp;External Identifier</w:t>
      </w:r>
    </w:p>
    <w:p w14:paraId="4075A63A"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ZDS|PERFORM|I426660^GROWELL^MERRY^W^^^^^External Id^Personnel^^^External Identifier|20170421084835|Com</w:t>
      </w:r>
    </w:p>
    <w:p w14:paraId="7C76E2CC"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ZDS|SIGN|I426660^GROWELL^MERRY^W^^^^^External Id^Personnel^^^External Identifier|20170421084835|Com</w:t>
      </w:r>
    </w:p>
    <w:p w14:paraId="77E7A33E"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ZDS|VERIFY|I426660^GROWELL^MERRY^W^^^^^External Id^Personnel^^^External Identifier|20170421084835|Com</w:t>
      </w:r>
    </w:p>
    <w:p w14:paraId="0C6E7A89"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OBX|1|FT|ED Patient Summary^ED Patient Summary||PATIENT EDUCATION INSTRUCTIONS||||||F|||20170421084835||I426660^GROWELL^MERRY^KAROLYN^^^^^External Id^Personnel^^^External Identifier</w:t>
      </w:r>
    </w:p>
    <w:p w14:paraId="055F9ABC"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OBX|2|FT|ED Patient Summary^ED Patient Summary||South Florida Baptist Hospital||||||F|||20170421084835||I426660^GROWELL^MERRY^KAROLYN^^^^^External Id^Personnel^^^External Identifier</w:t>
      </w:r>
    </w:p>
    <w:p w14:paraId="3FBFE448"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OBX|3|FT|ED Patient Summary^ED Patient Summary||Emergency Department- First Care||||||F|||20170421084835||I426660^GROWELL^MERRY^KAROLYN^^^^^External Id^Personnel^^^External Identifier</w:t>
      </w:r>
    </w:p>
    <w:p w14:paraId="3FA56AA9"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OBX|4|FT|ED Patient Summary^ED Patient Summary||301 N. Alexander St. Plant City, FL 33563||||||F|||20170421084835||I426660^GROWELL^MERRY^KAROLYN^^^^^External Id^Personnel^^^External Identifier</w:t>
      </w:r>
    </w:p>
    <w:p w14:paraId="47F99A54"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OBX|5|FT|ED Patient Summary^ED Patient Summary||(813) 757-1200||||||F|||20170421084835||I426660^GROWELL^MERRY^KAROLYN^^^^^External Id^Personnel^^^External Identifier</w:t>
      </w:r>
    </w:p>
    <w:p w14:paraId="4DA2668D"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OBX|6|FT|ED Patient Summary^ED Patient Summary||||||||F|||20170421084835||I426660^GROWELL^MERRY^KAROLYN^^^^^External Id^Personnel^^^External Identifier</w:t>
      </w:r>
    </w:p>
    <w:p w14:paraId="6A45077C"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OBX|7|FT|ED Patient Summary^ED Patient Summary||||||||F|||20170421084835||I426660^GROWELL^MERRY^KAROLYN^^^^^External Id^Personnel^^^External Identifier</w:t>
      </w:r>
    </w:p>
    <w:p w14:paraId="753D1F32"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OBX|8|FT|ED Patient Summary^ED Patient Summary||For a copy of medical records contact: Health Information Management @ (813) 757-1235||||||F|||20170421084835||I426660^GROWELL^MERRY^KAROLYN^^^^^External Id^Personnel^^^External Identifier</w:t>
      </w:r>
    </w:p>
    <w:p w14:paraId="44E2CABC"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lastRenderedPageBreak/>
        <w:t>OBX|9|FT|ED Patient Summary^ED Patient Summary||For a copy of radiology films or a CD contact: Diagnostic Imaging @ (813) 757-1260 (24 hour advance notice required)||||||F|||20170421084835||I426660^GROWELL^MERRY^KAROLYN^^^^^External Id^Personnel^^^External Identifier</w:t>
      </w:r>
    </w:p>
    <w:p w14:paraId="4B8854A7"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OBX|10|FT|ED Patient Summary^ED Patient Summary||For billing questions contact: Central Business Office @ (813) 852-3504 #1 or (727) 851-9627 #1||||||F|||20170421084835||I426660^GROWELL^MERRY^KAROLYN^^^^^External Id^Personnel^^^External Identifier</w:t>
      </w:r>
    </w:p>
    <w:p w14:paraId="48247A03"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OBX|11|FT|ED Patient Summary^ED Patient Summary||||||||F|||20170421084835||I426660^GROWELL^MERRY^KAROLYN^^^^^External Id^Personnel^^^External Identifier</w:t>
      </w:r>
    </w:p>
    <w:p w14:paraId="3A699BC8"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OBX|12|FT|ED Patient Summary^ED Patient Summary||Name: DOLDO, LEOMA||||||F|||20170421084835||I426660^GROWELL^MERRY^KAROLYN^^^^^External Id^Personnel^^^External Identifier</w:t>
      </w:r>
    </w:p>
    <w:p w14:paraId="008A2792"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OBX|13|FT|ED Patient Summary^ED Patient Summary||DOB: 5/11/1949 12:00 AM||||||F|||20170421084835||I426660^GROWELL^MERRY^KAROLYN^^^^^External Id^Personnel^^^External Identifier</w:t>
      </w:r>
    </w:p>
    <w:p w14:paraId="4F1CAC55"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OBX|14|FT|ED Patient Summary^ED Patient Summary||FIN: 0041487535||||||F|||20170421084835||I426660^GROWELL^MERRY^KAROLYN^^^^^External Id^Personnel^^^External Identifier</w:t>
      </w:r>
    </w:p>
    <w:p w14:paraId="1A0C1DBC"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OBX|15|FT|ED Patient Summary^ED Patient Summary||Visit Date: 4/18/2017 10:26 PM||||||F|||20170421084835||I426660^GROWELL^MERRY^KAROLYN^^^^^External Id^Personnel^^^External Identifier</w:t>
      </w:r>
    </w:p>
    <w:p w14:paraId="5DDD86F8"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OBX|16|FT|ED Patient Summary^ED Patient Summary||Emergency Department Care Providers:||||||F|||20170421084835||I426660^GROWELL^MERRY^KAROLYN^^^^^External Id^Personnel^^^External Identifier</w:t>
      </w:r>
    </w:p>
    <w:p w14:paraId="168FB17C"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OBX|17|FT|ED Patient Summary^ED Patient Summary||Attending Practitioner: Primary Provider:||||||F|||20170421084835||I426660^GROWELL^MERRY^KAROLYN^^^^^External Id^Personnel^^^External Identifier</w:t>
      </w:r>
    </w:p>
    <w:p w14:paraId="2198B046"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OBX|18|FT|ED Patient Summary^ED Patient Summary||,||||||F|||20170421084835||I426660^GROWELL^MERRY^KAROLYN^^^^^External Id^Personnel^^^External Identifier</w:t>
      </w:r>
    </w:p>
    <w:p w14:paraId="79AF392E"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OBX|19|FT|ED Patient Summary^ED Patient Summary||||||||F|||20170421084835||I426660^GROWELL^MERRY^KAROLYN^^^^^External Id^Personnel^^^External Identifier</w:t>
      </w:r>
    </w:p>
    <w:p w14:paraId="52318C0D"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OBX|20|FT|ED Patient Summary^ED Patient Summary||||||||F|||20170421084835||I426660^GROWELL^MERRY^KAROLYN^^^^^External Id^Personnel^^^External Identifier</w:t>
      </w:r>
    </w:p>
    <w:p w14:paraId="51D6AFC1"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OBX|21|FT|ED Patient Summary^ED Patient Summary||***It is important for you to understand the extent of your health insurance coverage and the responsibilities you have as part of that coverage. We encourage you to review your coverage prior to your visit with the referral physician.***||||||F|||20170421084835||I426660^GROWELL^MERRY^KAROLYN^^^^^External Id^Personnel^^^External Identifier</w:t>
      </w:r>
    </w:p>
    <w:p w14:paraId="34216192"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OBX|22|FT|ED Patient Summary^ED Patient Summary||||||||F|||20170421084835||I426660^GROWELL^MERRY^KAROLYN^^^^^External Id^Personnel^^^External Identifier</w:t>
      </w:r>
    </w:p>
    <w:p w14:paraId="7FA8EB70"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OBX|23|FT|ED Patient Summary^ED Patient Summary||The South Florida Baptist Emergency Department would like to thank you for allowing us to assist you with your healthcare needs. Please note: The examination and treatment you have received in the Emergency Department has been rendered on an emergency basis only. It is not intended to be a substitute for, or an effort to provide complete medical care. Your follow-up doctor can request a copy of your records and test results. It is important that you be checked again and that you report any new or remaining problems. It is impossible to recognize and treat all potential medical problems or injuries in a single emergency department visit and it is important that you follow up as directed. The following includes patient education materials and information regarding your injury/illness.||||||F|||20170421084835||I426660^GROWELL^MERRY^KAROLYN^^^^^External Id^Personnel^^^External Identifier</w:t>
      </w:r>
    </w:p>
    <w:p w14:paraId="0E5D19E2"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OBX|24|FT|ED Patient Summary^ED Patient Summary||||||||F|||20170421084835||I426660^GROWELL^MERRY^KAROLYN^^^^^External Id^Personnel^^^External Identifier</w:t>
      </w:r>
    </w:p>
    <w:p w14:paraId="24B69FB0"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OBX|25|FT|ED Patient Summary^ED Patient Summary||I understand that the emergency care which I have received is not intended to be complete or definitive care or treatment. I acknowledge that I have been instructed to contact the referral physician provided below and/or clinic for continued care and further evaluation and treatment. X-rays, EKG's and incomplete lab studies will be reviewed by the appropriate specialists and that the patient will be notified of any significant discrepancies. A copy of your current medications and prescriptions given to you while in the ED has been given to you to take to the next provider of service. If you received medication today for a procedure, it could affect your performance and ability to concentrate. Therefore, avoid the following for 24 hours: alcoholic beverages, un-prescribed medication, driving, operating hazardous equipment/appliances or making important decisions.||||||F|||20170421084835||I426660^GROWELL^MERRY^KAROLYN^^^^^External Id^Personnel^^^External Identifier</w:t>
      </w:r>
    </w:p>
    <w:p w14:paraId="0D18D957"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lastRenderedPageBreak/>
        <w:t>OBX|26|FT|ED Patient Summary^ED Patient Summary||||||||F|||20170421084835||I426660^GROWELL^MERRY^KAROLYN^^^^^External Id^Personnel^^^External Identifier</w:t>
      </w:r>
    </w:p>
    <w:p w14:paraId="0D568D24"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OBX|27|FT|ED Patient Summary^ED Patient Summary||CALL YOUR PRIVATE PHYSICIAN OR RETURN TO THE EMERGENCY ROOM IF YOUR SYMPTOMS WORSEN OR IF NO IMPROVEMENT IS NOTED.||||||F|||20170421084835||I426660^GROWELL^MERRY^KAROLYN^^^^^External Id^Personnel^^^External Identifier</w:t>
      </w:r>
    </w:p>
    <w:p w14:paraId="4C7149D6"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OBX|28|FT|ED Patient Summary^ED Patient Summary||||||||F|||20170421084835||I426660^GROWELL^MERRY^KAROLYN^^^^^External Id^Personnel^^^External Identifier</w:t>
      </w:r>
    </w:p>
    <w:p w14:paraId="312A7394"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OBX|29|FT|ED Patient Summary^ED Patient Summary||PRESCRIPTIONS:||||||F|||20170421084835||I426660^GROWELL^MERRY^KAROLYN^^^^^External Id^Personnel^^^External Identifier</w:t>
      </w:r>
    </w:p>
    <w:p w14:paraId="44A0D0A1"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OBX|30|FT|ED Patient Summary^ED Patient Summary||||||||F|||20170421084835||I426660^GROWELL^MERRY^KAROLYN^^^^^External Id^Personnel^^^External Identifier</w:t>
      </w:r>
    </w:p>
    <w:p w14:paraId="68707E7D"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OBX|31|FT|ED Patient Summary^ED Patient Summary||FOLLOW-UP INSTRUCTIONS:||||||F|||20170421084835||I426660^GROWELL^MERRY^KAROLYN^^^^^External Id^Personnel^^^External Identifier</w:t>
      </w:r>
    </w:p>
    <w:p w14:paraId="3EB15E9F"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OBX|32|FT|ED Patient Summary^ED Patient Summary||||||||F|||20170421084835||I426660^GROWELL^MERRY^KAROLYN^^^^^External Id^Personnel^^^External Identifier</w:t>
      </w:r>
    </w:p>
    <w:p w14:paraId="3587D21A"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OBX|33|FT|ED Patient Summary^ED Patient Summary||ORDERS INFORMATION:||||||F|||20170421084835||I426660^GROWELL^MERRY^KAROLYN^^^^^External Id^Personnel^^^External Identifier</w:t>
      </w:r>
    </w:p>
    <w:p w14:paraId="36940F34"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OBX|34|FT|ED Patient Summary^ED Patient Summary||||||||F|||20170421084835||I426660^GROWELL^MERRY^KAROLYN^^^^^External Id^Personnel^^^External Identifier</w:t>
      </w:r>
    </w:p>
    <w:p w14:paraId="69181CF9"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OBX|35|FT|ED Patient Summary^ED Patient Summary||||||||F|||20170421084835||I426660^GROWELL^MERRY^KAROLYN^^^^^External Id^Personnel^^^External Identifier</w:t>
      </w:r>
    </w:p>
    <w:p w14:paraId="5D1C698D"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OBX|36|FT|ED Patient Summary^ED Patient Summary||PATIENT EDUCATION MATERIALS:||||||F|||20170421084835||I426660^GROWELL^MERRY^KAROLYN^^^^^External Id^Personnel^^^External Identifier</w:t>
      </w:r>
    </w:p>
    <w:p w14:paraId="260A320C"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OBX|37|FT|ED Patient Summary^ED Patient Summary||||||||F|||20170421084835||I426660^GROWELL^MERRY^KAROLYN^^^^^External Id^Personnel^^^External Identifier</w:t>
      </w:r>
    </w:p>
    <w:p w14:paraId="702EB872"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OBX|38|FT|ED Patient Summary^ED Patient Summary||DOLDO, LEOMA has been given the following patient education materials:||||||F|||20170421084835||I426660^GROWELL^MERRY^KAROLYN^^^^^External Id^Personnel^^^External Identifier</w:t>
      </w:r>
    </w:p>
    <w:p w14:paraId="4B66CF32"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OBX|39|FT|ED Patient Summary^ED Patient Summary||||||||F|||20170421084835||I426660^GROWELL^MERRY^KAROLYN^^^^^External Id^Personnel^^^External Identifier</w:t>
      </w:r>
    </w:p>
    <w:p w14:paraId="42278CA7"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OBX|40|FT|ED Patient Summary^ED Patient Summary||||||||F|||20170421084835||I426660^GROWELL^MERRY^KAROLYN^^^^^External Id^Personnel^^^External Identifier</w:t>
      </w:r>
    </w:p>
    <w:p w14:paraId="024BB432"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OBX|41|FT|ED Patient Summary^ED Patient Summary||No follow up information was provided.||||||F|||20170421084835||I426660^GROWELL^MERRY^KAROLYN^^^^^External Id^Personnel^^^External Identifier</w:t>
      </w:r>
    </w:p>
    <w:p w14:paraId="2D4C8741"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OBX|42|FT|ED Patient Summary^ED Patient Summary||||||||F|||20170421084835||I426660^GROWELL^MERRY^KAROLYN^^^^^External Id^Personnel^^^External Identifier</w:t>
      </w:r>
    </w:p>
    <w:p w14:paraId="6BED9F15"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OBX|43|FT|ED Patient Summary^ED Patient Summary||||||||F|||20170421084835||I426660^GROWELL^MERRY^KAROLYN^^^^^External Id^Personnel^^^External Identifier</w:t>
      </w:r>
    </w:p>
    <w:p w14:paraId="15FCCAA3"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OBX|44|FT|ED Patient Summary^ED Patient Summary||Financial Assistance Policy Summary||||||F|||20170421084835||I426660^GROWELL^MERRY^KAROLYN^^^^^External Id^Personnel^^^External Identifier</w:t>
      </w:r>
    </w:p>
    <w:p w14:paraId="1DF6992C"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OBX|45|FT|ED Patient Summary^ED Patient Summary||BayCare hospitals are committed to meeting the health care needs of the communities we serve. Emergency medical care is provided to everyone, regardless of ability to pay or lack of insurance.||||||F|||20170421084835||I426660^GROWELL^MERRY^KAROLYN^^^^^External Id^Personnel^^^External Identifier</w:t>
      </w:r>
    </w:p>
    <w:p w14:paraId="185EEB2D"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OBX|46|FT|ED Patient Summary^ED Patient Summary||||||||F|||20170421084835||I426660^GROWELL^MERRY^KAROLYN^^^^^External Id^Personnel^^^External Identifier</w:t>
      </w:r>
    </w:p>
    <w:p w14:paraId="0C70EE0D"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 xml:space="preserve">OBX|47|FT|ED Patient Summary^ED Patient Summary||We realize that paying for medical bills may be difficult. If you are unable to pay yours, apply for financial assistance by completing an application with all required information. Get an application and the full Financial Assistance Policy, in English or Spanish, at any BayCare hospital, at BayCare.org/Financial-Assistance or by calling 855-233-1555.We may use your application to identify available health insurance including Medicaid, disability, victims of crime, COBRA, etc. </w:t>
      </w:r>
      <w:r w:rsidRPr="00C04C60">
        <w:rPr>
          <w:rFonts w:asciiTheme="minorHAnsi" w:hAnsiTheme="minorHAnsi" w:cs="Courier New"/>
          <w:color w:val="000000"/>
          <w:szCs w:val="20"/>
        </w:rPr>
        <w:lastRenderedPageBreak/>
        <w:t>It is important for the hospital and the patient to work together to solve payment issues.||||||F|||20170421084835||I426660^GROWELL^MERRY^KAROLYN^^^^^External Id^Personnel^^^External Identifier</w:t>
      </w:r>
    </w:p>
    <w:p w14:paraId="63690DE3"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OBX|48|FT|ED Patient Summary^ED Patient Summary||||||||F|||20170421084835||I426660^GROWELL^MERRY^KAROLYN^^^^^External Id^Personnel^^^External Identifier</w:t>
      </w:r>
    </w:p>
    <w:p w14:paraId="50469AE6"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OBX|49|FT|ED Patient Summary^ED Patient Summary||Once we review your completed Financial Assistance Application, your obligations to us ends if your annual household income is less than 250% of the current federal poverty level and no additional insurance payments are expected. This does not include flat rate pricing packages and cosmetic procedures. If you qualify for financial assistance, all collection efforts will stop.||||||F|||20170421084835||I426660^GROWELL^MERRY^KAROLYN^^^^^External Id^Personnel^^^External Identifier</w:t>
      </w:r>
    </w:p>
    <w:p w14:paraId="3FB156CD"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OBX|50|FT|ED Patient Summary^ED Patient Summary||||||||F|||20170421084835||I426660^GROWELL^MERRY^KAROLYN^^^^^External Id^Personnel^^^External Identifier</w:t>
      </w:r>
    </w:p>
    <w:p w14:paraId="115BC9DF"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OBX|51|FT|ED Patient Summary^ED Patient Summary||For more information contact the Financial Assistance team: (855) 233-1555||||||F|||20170421084835||I426660^GROWELL^MERRY^KAROLYN^^^^^External Id^Personnel^^^External Identifier</w:t>
      </w:r>
    </w:p>
    <w:p w14:paraId="095C29DC"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OBX|52|FT|ED Patient Summary^ED Patient Summary||||||||F|||20170421084835||I426660^GROWELL^MERRY^KAROLYN^^^^^External Id^Personnel^^^External Identifier</w:t>
      </w:r>
    </w:p>
    <w:p w14:paraId="2FBE9917"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OBX|53|FT|ED Patient Summary^ED Patient Summary||||||||F|||20170421084835||I426660^GROWELL^MERRY^KAROLYN^^^^^External Id^Personnel^^^External Identifier</w:t>
      </w:r>
    </w:p>
    <w:p w14:paraId="3E03DBBA"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OBX|54|FT|ED Patient Summary^ED Patient Summary||||||||F|||20170421084835||I426660^GROWELL^MERRY^KAROLYN^^^^^External Id^Personnel^^^External Identifier</w:t>
      </w:r>
    </w:p>
    <w:p w14:paraId="35113647"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OBX|55|FT|ED Patient Summary^ED Patient Summary||PATIENT VISIT SUMMARY FIN: 0041487535 Current Date: 4/18/2017 23:53:32||||||F|||20170421084835||I426660^GROWELL^MERRY^KAROLYN^^^^^External Id^Personnel^^^External Identifier</w:t>
      </w:r>
    </w:p>
    <w:p w14:paraId="705C151C"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OBX|56|FT|ED Patient Summary^ED Patient Summary||DOLDO, LEOMA, has been given the following list of patient education materials, prescriptions and follow-up instructions:||||||F|||20170421084835||I426660^GROWELL^MERRY^KAROLYN^^^^^External Id^Personnel^^^External Identifier</w:t>
      </w:r>
    </w:p>
    <w:p w14:paraId="17A2D2C7"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OBX|57|FT|ED Patient Summary^ED Patient Summary||||||||F|||20170421084835||I426660^GROWELL^MERRY^KAROLYN^^^^^External Id^Personnel^^^External Identifier</w:t>
      </w:r>
    </w:p>
    <w:p w14:paraId="5C7CDCA8"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OBX|58|FT|ED Patient Summary^ED Patient Summary||LIST OF PATIENT EDUCATION MATERIALS:||||||F|||20170421084835||I426660^GROWELL^MERRY^KAROLYN^^^^^External Id^Personnel^^^External Identifier</w:t>
      </w:r>
    </w:p>
    <w:p w14:paraId="3D29F3FF"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OBX|59|FT|ED Patient Summary^ED Patient Summary||||||||F|||20170421084835||I426660^GROWELL^MERRY^KAROLYN^^^^^External Id^Personnel^^^External Identifier</w:t>
      </w:r>
    </w:p>
    <w:p w14:paraId="0D8244BF"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OBX|60|FT|ED Patient Summary^ED Patient Summary||PRESCRIPTIONS:||||||F|||20170421084835||I426660^GROWELL^MERRY^KAROLYN^^^^^External Id^Personnel^^^External Identifier</w:t>
      </w:r>
    </w:p>
    <w:p w14:paraId="59941553"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OBX|61|FT|ED Patient Summary^ED Patient Summary||||||||F|||20170421084835||I426660^GROWELL^MERRY^KAROLYN^^^^^External Id^Personnel^^^External Identifier</w:t>
      </w:r>
    </w:p>
    <w:p w14:paraId="2102E500"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OBX|62|FT|ED Patient Summary^ED Patient Summary||FOLLOW-UP INSTRUCTIONS:||||||F|||20170421084835||I426660^GROWELL^MERRY^KAROLYN^^^^^External Id^Personnel^^^External Identifier</w:t>
      </w:r>
    </w:p>
    <w:p w14:paraId="0717EE4C"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OBX|63|FT|ED Patient Summary^ED Patient Summary||||||||F|||20170421084835||I426660^GROWELL^MERRY^KAROLYN^^^^^External Id^Personnel^^^External Identifier</w:t>
      </w:r>
    </w:p>
    <w:p w14:paraId="3C1D7D0D"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OBX|64|FT|ED Patient Summary^ED Patient Summary||We are referring you to the above physician. If this referral cannot provide your follow up care, please check with your insurance provider for an approved physician. For further assistance call 1-877-692-2922.||||||F|||20170421084835||I426660^GROWELL^MERRY^KAROLYN^^^^^External Id^Personnel^^^External Identifier</w:t>
      </w:r>
    </w:p>
    <w:p w14:paraId="52533257"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OBX|65|FT|ED Patient Summary^ED Patient Summary||||||||F|||20170421084835||I426660^GROWELL^MERRY^KAROLYN^^^^^External Id^Personnel^^^External Identifier</w:t>
      </w:r>
    </w:p>
    <w:p w14:paraId="5CBF0C8B"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OBX|66|FT|ED Patient Summary^ED Patient Summary||***It is important for you to understand the extent of your health insurance coverage and the responsibilities you have as part of that coverage. We encourage you to review your coverage prior to your visit with the referral physician.***||||||F|||20170421084835||I426660^GROWELL^MERRY^KAROLYN^^^^^External Id^Personnel^^^External Identifier</w:t>
      </w:r>
    </w:p>
    <w:p w14:paraId="285121A4"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OBX|67|FT|ED Patient Summary^ED Patient Summary||||||||F|||20170421084835||I426660^GROWELL^MERRY^KAROLYN^^^^^External Id^Personnel^^^External Identifier</w:t>
      </w:r>
    </w:p>
    <w:p w14:paraId="4B844EB1"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lastRenderedPageBreak/>
        <w:t>OBX|68|FT|ED Patient Summary^ED Patient Summary||CALL YOUR PRIVATE PHYSICIAN OR RETURN TO THE EMERGENCY ROOM IF YOUR SYMPTOMS WORSEN OR IF NO IMPROVEMENT IS NOTED.||||||F|||20170421084835||I426660^GROWELL^MERRY^KAROLYN^^^^^External Id^Personnel^^^External Identifier</w:t>
      </w:r>
    </w:p>
    <w:p w14:paraId="2DCBCC65"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OBX|69|FT|ED Patient Summary^ED Patient Summary||I, DOLDO, LEOMA, have received patient education materials/instructions and have verbalized understanding, listed below:||||||F|||20170421084835||I426660^GROWELL^MERRY^KAROLYN^^^^^External Id^Personnel^^^External Identifier</w:t>
      </w:r>
    </w:p>
    <w:p w14:paraId="7E6D0E56"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OBX|70|FT|ED Patient Summary^ED Patient Summary||||||||F|||20170421084835||I426660^GROWELL^MERRY^KAROLYN^^^^^External Id^Personnel^^^External Identifier</w:t>
      </w:r>
    </w:p>
    <w:p w14:paraId="38CBFCAB"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OBX|71|FT|ED Patient Summary^ED Patient Summary||__________________ _______ __________________ _______||||||F|||20170421084835||I426660^GROWELL^MERRY^KAROLYN^^^^^External Id^Personnel^^^External Identifier</w:t>
      </w:r>
    </w:p>
    <w:p w14:paraId="04A8F6AE"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OBX|72|FT|ED Patient Summary^ED Patient Summary||Patient Signature Date Provider Signature Time||||||F|||20170421084835||I426660^GROWELL^MERRY^KAROLYN^^^^^External Id^Personnel^^^External Identifier</w:t>
      </w:r>
    </w:p>
    <w:p w14:paraId="610C1A6B"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OBX|73|FT|ED Patient Summary^ED Patient Summary||||||||F|||20170421084835||I426660^GROWELL^MERRY^KAROLYN^^^^^External Id^Personnel^^^External Identifier</w:t>
      </w:r>
    </w:p>
    <w:p w14:paraId="285E7754" w14:textId="77777777" w:rsidR="00C04C60" w:rsidRPr="00C04C60" w:rsidRDefault="00C04C60" w:rsidP="00C04C60">
      <w:pPr>
        <w:autoSpaceDE w:val="0"/>
        <w:autoSpaceDN w:val="0"/>
        <w:adjustRightInd w:val="0"/>
        <w:spacing w:after="0" w:line="240" w:lineRule="auto"/>
        <w:rPr>
          <w:rFonts w:asciiTheme="minorHAnsi" w:hAnsiTheme="minorHAnsi" w:cs="Courier New"/>
          <w:color w:val="000000"/>
          <w:szCs w:val="20"/>
        </w:rPr>
      </w:pPr>
      <w:r w:rsidRPr="00C04C60">
        <w:rPr>
          <w:rFonts w:asciiTheme="minorHAnsi" w:hAnsiTheme="minorHAnsi" w:cs="Courier New"/>
          <w:color w:val="000000"/>
          <w:szCs w:val="20"/>
        </w:rPr>
        <w:t>OBX|74|FT|ED Patient Summary^ED Patient Summary||Name: DOLDO, LEOMA FIN: 0041487535||||||F|||20170421084835||I426660^GROWELL^MERRY^KAROLYN^^^^^External Id^Personnel^^^External Identifier</w:t>
      </w:r>
    </w:p>
    <w:p w14:paraId="3150AD26" w14:textId="7352F984" w:rsidR="00C04C60" w:rsidRDefault="00C04C60" w:rsidP="00C04C60">
      <w:pPr>
        <w:rPr>
          <w:rFonts w:cs="Helvetica"/>
          <w:color w:val="000000" w:themeColor="text1"/>
          <w:sz w:val="18"/>
          <w:szCs w:val="18"/>
          <w:shd w:val="clear" w:color="auto" w:fill="FFFFFF"/>
        </w:rPr>
      </w:pPr>
    </w:p>
    <w:p w14:paraId="23116340" w14:textId="77777777" w:rsidR="0053259F" w:rsidRPr="0053259F" w:rsidRDefault="0053259F" w:rsidP="0053259F"/>
    <w:p w14:paraId="79443B68" w14:textId="77777777" w:rsidR="00805EC2" w:rsidRPr="0073057F" w:rsidRDefault="00805EC2" w:rsidP="00805EC2">
      <w:pPr>
        <w:pStyle w:val="Heading1"/>
        <w:spacing w:after="240" w:line="240" w:lineRule="atLeast"/>
        <w:rPr>
          <w:rFonts w:asciiTheme="minorHAnsi" w:hAnsiTheme="minorHAnsi" w:cs="Arial"/>
          <w:b/>
          <w:color w:val="0070C0"/>
          <w:szCs w:val="36"/>
        </w:rPr>
      </w:pPr>
      <w:bookmarkStart w:id="39" w:name="_Toc367260185"/>
      <w:bookmarkStart w:id="40" w:name="_Toc498357523"/>
      <w:r>
        <w:rPr>
          <w:rFonts w:asciiTheme="minorHAnsi" w:hAnsiTheme="minorHAnsi" w:cs="Arial"/>
          <w:b/>
          <w:color w:val="0070C0"/>
          <w:szCs w:val="36"/>
        </w:rPr>
        <w:t xml:space="preserve">5. </w:t>
      </w:r>
      <w:r w:rsidRPr="0073057F">
        <w:rPr>
          <w:rFonts w:asciiTheme="minorHAnsi" w:hAnsiTheme="minorHAnsi" w:cs="Arial"/>
          <w:b/>
          <w:color w:val="0070C0"/>
          <w:szCs w:val="36"/>
        </w:rPr>
        <w:t>Testing</w:t>
      </w:r>
      <w:bookmarkEnd w:id="39"/>
      <w:bookmarkEnd w:id="40"/>
    </w:p>
    <w:p w14:paraId="79443B69" w14:textId="77777777" w:rsidR="00805EC2" w:rsidRPr="00093690" w:rsidRDefault="00805EC2" w:rsidP="00093690">
      <w:pPr>
        <w:pStyle w:val="Heading2"/>
        <w:rPr>
          <w:i w:val="0"/>
          <w:sz w:val="24"/>
          <w:szCs w:val="24"/>
        </w:rPr>
      </w:pPr>
      <w:bookmarkStart w:id="41" w:name="_Toc367260186"/>
      <w:bookmarkStart w:id="42" w:name="_Toc498357524"/>
      <w:r w:rsidRPr="00093690">
        <w:rPr>
          <w:i w:val="0"/>
          <w:sz w:val="24"/>
          <w:szCs w:val="24"/>
        </w:rPr>
        <w:t xml:space="preserve">5.1.    </w:t>
      </w:r>
      <w:r w:rsidR="001C739F" w:rsidRPr="00093690">
        <w:rPr>
          <w:i w:val="0"/>
          <w:sz w:val="24"/>
          <w:szCs w:val="24"/>
        </w:rPr>
        <w:t xml:space="preserve">Unit Testing </w:t>
      </w:r>
      <w:r w:rsidRPr="00093690">
        <w:rPr>
          <w:i w:val="0"/>
          <w:sz w:val="24"/>
          <w:szCs w:val="24"/>
        </w:rPr>
        <w:t>Scenarios</w:t>
      </w:r>
      <w:bookmarkEnd w:id="42"/>
      <w:r w:rsidRPr="00093690">
        <w:rPr>
          <w:i w:val="0"/>
          <w:sz w:val="24"/>
          <w:szCs w:val="24"/>
        </w:rPr>
        <w:t xml:space="preserve"> </w:t>
      </w:r>
      <w:bookmarkEnd w:id="41"/>
    </w:p>
    <w:tbl>
      <w:tblPr>
        <w:tblStyle w:val="TableGrid"/>
        <w:tblW w:w="0" w:type="auto"/>
        <w:tblLook w:val="04A0" w:firstRow="1" w:lastRow="0" w:firstColumn="1" w:lastColumn="0" w:noHBand="0" w:noVBand="1"/>
      </w:tblPr>
      <w:tblGrid>
        <w:gridCol w:w="4788"/>
        <w:gridCol w:w="4788"/>
      </w:tblGrid>
      <w:tr w:rsidR="00805EC2" w:rsidRPr="00FB14A7" w14:paraId="79443B6C" w14:textId="77777777" w:rsidTr="009A1D0B">
        <w:tc>
          <w:tcPr>
            <w:tcW w:w="4788" w:type="dxa"/>
            <w:shd w:val="clear" w:color="auto" w:fill="00B0F0"/>
          </w:tcPr>
          <w:p w14:paraId="79443B6A" w14:textId="77777777" w:rsidR="00805EC2" w:rsidRPr="003A6F3A" w:rsidRDefault="00805EC2" w:rsidP="009A1D0B">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Scenario</w:t>
            </w:r>
          </w:p>
        </w:tc>
        <w:tc>
          <w:tcPr>
            <w:tcW w:w="4788" w:type="dxa"/>
            <w:shd w:val="clear" w:color="auto" w:fill="00B0F0"/>
          </w:tcPr>
          <w:p w14:paraId="79443B6B" w14:textId="77777777" w:rsidR="00805EC2" w:rsidRPr="003A6F3A" w:rsidRDefault="00805EC2" w:rsidP="009A1D0B">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Expected Result</w:t>
            </w:r>
          </w:p>
        </w:tc>
      </w:tr>
      <w:tr w:rsidR="00805EC2" w:rsidRPr="00FB14A7" w14:paraId="79443B6F" w14:textId="77777777" w:rsidTr="009A1D0B">
        <w:tc>
          <w:tcPr>
            <w:tcW w:w="4788" w:type="dxa"/>
          </w:tcPr>
          <w:p w14:paraId="79443B6D" w14:textId="77777777" w:rsidR="00805EC2" w:rsidRPr="00FB14A7" w:rsidRDefault="00805EC2" w:rsidP="009A1D0B">
            <w:pPr>
              <w:spacing w:after="200" w:line="276" w:lineRule="auto"/>
              <w:rPr>
                <w:rFonts w:asciiTheme="minorHAnsi" w:hAnsiTheme="minorHAnsi" w:cs="Arial"/>
              </w:rPr>
            </w:pPr>
          </w:p>
        </w:tc>
        <w:tc>
          <w:tcPr>
            <w:tcW w:w="4788" w:type="dxa"/>
          </w:tcPr>
          <w:p w14:paraId="79443B6E" w14:textId="77777777" w:rsidR="00805EC2" w:rsidRPr="00FB14A7" w:rsidRDefault="00805EC2" w:rsidP="009A1D0B">
            <w:pPr>
              <w:spacing w:after="200" w:line="276" w:lineRule="auto"/>
              <w:rPr>
                <w:rFonts w:asciiTheme="minorHAnsi" w:hAnsiTheme="minorHAnsi" w:cs="Arial"/>
              </w:rPr>
            </w:pPr>
          </w:p>
        </w:tc>
      </w:tr>
      <w:tr w:rsidR="00805EC2" w:rsidRPr="00FB14A7" w14:paraId="79443B72" w14:textId="77777777" w:rsidTr="009A1D0B">
        <w:tc>
          <w:tcPr>
            <w:tcW w:w="4788" w:type="dxa"/>
          </w:tcPr>
          <w:p w14:paraId="79443B70" w14:textId="77777777" w:rsidR="00805EC2" w:rsidRPr="00FB14A7" w:rsidRDefault="00805EC2" w:rsidP="009A1D0B">
            <w:pPr>
              <w:spacing w:after="200" w:line="276" w:lineRule="auto"/>
              <w:rPr>
                <w:rFonts w:asciiTheme="minorHAnsi" w:hAnsiTheme="minorHAnsi" w:cs="Arial"/>
              </w:rPr>
            </w:pPr>
          </w:p>
        </w:tc>
        <w:tc>
          <w:tcPr>
            <w:tcW w:w="4788" w:type="dxa"/>
          </w:tcPr>
          <w:p w14:paraId="79443B71" w14:textId="77777777" w:rsidR="00805EC2" w:rsidRPr="00FB14A7" w:rsidRDefault="00805EC2" w:rsidP="009A1D0B">
            <w:pPr>
              <w:spacing w:after="200" w:line="276" w:lineRule="auto"/>
              <w:rPr>
                <w:rFonts w:asciiTheme="minorHAnsi" w:hAnsiTheme="minorHAnsi" w:cs="Arial"/>
              </w:rPr>
            </w:pPr>
          </w:p>
        </w:tc>
      </w:tr>
      <w:tr w:rsidR="00805EC2" w:rsidRPr="00FB14A7" w14:paraId="79443B75" w14:textId="77777777" w:rsidTr="009A1D0B">
        <w:trPr>
          <w:trHeight w:val="458"/>
        </w:trPr>
        <w:tc>
          <w:tcPr>
            <w:tcW w:w="4788" w:type="dxa"/>
          </w:tcPr>
          <w:p w14:paraId="79443B73" w14:textId="77777777" w:rsidR="00805EC2" w:rsidRPr="00FB14A7" w:rsidRDefault="00805EC2" w:rsidP="009A1D0B">
            <w:pPr>
              <w:rPr>
                <w:rFonts w:asciiTheme="minorHAnsi" w:hAnsiTheme="minorHAnsi"/>
              </w:rPr>
            </w:pPr>
          </w:p>
        </w:tc>
        <w:tc>
          <w:tcPr>
            <w:tcW w:w="4788" w:type="dxa"/>
          </w:tcPr>
          <w:p w14:paraId="79443B74" w14:textId="77777777" w:rsidR="00805EC2" w:rsidRPr="00FB14A7" w:rsidRDefault="00805EC2" w:rsidP="009A1D0B">
            <w:pPr>
              <w:rPr>
                <w:rFonts w:asciiTheme="minorHAnsi" w:hAnsiTheme="minorHAnsi" w:cs="Arial"/>
              </w:rPr>
            </w:pPr>
          </w:p>
        </w:tc>
      </w:tr>
      <w:tr w:rsidR="00805EC2" w:rsidRPr="00FB14A7" w14:paraId="79443B78" w14:textId="77777777" w:rsidTr="009A1D0B">
        <w:trPr>
          <w:trHeight w:val="458"/>
        </w:trPr>
        <w:tc>
          <w:tcPr>
            <w:tcW w:w="4788" w:type="dxa"/>
          </w:tcPr>
          <w:p w14:paraId="79443B76" w14:textId="77777777" w:rsidR="00805EC2" w:rsidRPr="00FB14A7" w:rsidRDefault="00805EC2" w:rsidP="009A1D0B">
            <w:pPr>
              <w:spacing w:after="200" w:line="276" w:lineRule="auto"/>
              <w:rPr>
                <w:rFonts w:asciiTheme="minorHAnsi" w:hAnsiTheme="minorHAnsi" w:cs="Arial"/>
              </w:rPr>
            </w:pPr>
          </w:p>
        </w:tc>
        <w:tc>
          <w:tcPr>
            <w:tcW w:w="4788" w:type="dxa"/>
          </w:tcPr>
          <w:p w14:paraId="79443B77" w14:textId="77777777" w:rsidR="00805EC2" w:rsidRPr="00FB14A7" w:rsidRDefault="00805EC2" w:rsidP="009A1D0B">
            <w:pPr>
              <w:rPr>
                <w:rFonts w:asciiTheme="minorHAnsi" w:hAnsiTheme="minorHAnsi" w:cs="Arial"/>
              </w:rPr>
            </w:pPr>
          </w:p>
        </w:tc>
      </w:tr>
      <w:tr w:rsidR="00805EC2" w:rsidRPr="00FB14A7" w14:paraId="79443B7B" w14:textId="77777777" w:rsidTr="009A1D0B">
        <w:trPr>
          <w:trHeight w:val="458"/>
        </w:trPr>
        <w:tc>
          <w:tcPr>
            <w:tcW w:w="4788" w:type="dxa"/>
          </w:tcPr>
          <w:p w14:paraId="79443B79" w14:textId="77777777" w:rsidR="00805EC2" w:rsidRPr="00FB14A7" w:rsidRDefault="00805EC2" w:rsidP="009A1D0B">
            <w:pPr>
              <w:spacing w:after="200" w:line="276" w:lineRule="auto"/>
              <w:rPr>
                <w:rFonts w:asciiTheme="minorHAnsi" w:hAnsiTheme="minorHAnsi" w:cs="Arial"/>
              </w:rPr>
            </w:pPr>
          </w:p>
        </w:tc>
        <w:tc>
          <w:tcPr>
            <w:tcW w:w="4788" w:type="dxa"/>
          </w:tcPr>
          <w:p w14:paraId="79443B7A" w14:textId="77777777" w:rsidR="00805EC2" w:rsidRPr="00FB14A7" w:rsidRDefault="00805EC2" w:rsidP="009A1D0B">
            <w:pPr>
              <w:rPr>
                <w:rFonts w:asciiTheme="minorHAnsi" w:hAnsiTheme="minorHAnsi" w:cs="Arial"/>
              </w:rPr>
            </w:pPr>
          </w:p>
        </w:tc>
      </w:tr>
    </w:tbl>
    <w:p w14:paraId="79443B7C" w14:textId="77777777" w:rsidR="00805EC2" w:rsidRPr="00FB14A7" w:rsidRDefault="00805EC2" w:rsidP="00805EC2">
      <w:pPr>
        <w:pStyle w:val="Heading1"/>
        <w:spacing w:after="240" w:line="240" w:lineRule="atLeast"/>
        <w:rPr>
          <w:rFonts w:asciiTheme="minorHAnsi" w:hAnsiTheme="minorHAnsi" w:cs="Arial"/>
          <w:sz w:val="28"/>
        </w:rPr>
      </w:pPr>
    </w:p>
    <w:p w14:paraId="79443B7D" w14:textId="77777777" w:rsidR="00805EC2" w:rsidRPr="00093690" w:rsidRDefault="00805EC2" w:rsidP="00093690">
      <w:pPr>
        <w:pStyle w:val="Heading2"/>
        <w:rPr>
          <w:i w:val="0"/>
          <w:sz w:val="24"/>
          <w:szCs w:val="24"/>
        </w:rPr>
      </w:pPr>
      <w:bookmarkStart w:id="43" w:name="_Toc367260187"/>
      <w:bookmarkStart w:id="44" w:name="_Toc498357525"/>
      <w:r w:rsidRPr="00093690">
        <w:rPr>
          <w:i w:val="0"/>
          <w:sz w:val="24"/>
          <w:szCs w:val="24"/>
        </w:rPr>
        <w:t>5.2    Integrated Testing</w:t>
      </w:r>
      <w:r w:rsidR="001C739F">
        <w:rPr>
          <w:i w:val="0"/>
          <w:sz w:val="24"/>
          <w:szCs w:val="24"/>
        </w:rPr>
        <w:t xml:space="preserve"> </w:t>
      </w:r>
      <w:r w:rsidR="001C739F" w:rsidRPr="00093690">
        <w:rPr>
          <w:i w:val="0"/>
          <w:sz w:val="24"/>
          <w:szCs w:val="24"/>
        </w:rPr>
        <w:t>Scenarios</w:t>
      </w:r>
      <w:bookmarkEnd w:id="43"/>
      <w:bookmarkEnd w:id="44"/>
      <w:r w:rsidRPr="00093690">
        <w:rPr>
          <w:i w:val="0"/>
          <w:sz w:val="24"/>
          <w:szCs w:val="24"/>
        </w:rPr>
        <w:t xml:space="preserve">  </w:t>
      </w:r>
    </w:p>
    <w:tbl>
      <w:tblPr>
        <w:tblStyle w:val="TableGrid"/>
        <w:tblW w:w="0" w:type="auto"/>
        <w:tblLook w:val="04A0" w:firstRow="1" w:lastRow="0" w:firstColumn="1" w:lastColumn="0" w:noHBand="0" w:noVBand="1"/>
      </w:tblPr>
      <w:tblGrid>
        <w:gridCol w:w="4788"/>
        <w:gridCol w:w="4788"/>
      </w:tblGrid>
      <w:tr w:rsidR="00805EC2" w:rsidRPr="00FB14A7" w14:paraId="79443B80" w14:textId="77777777" w:rsidTr="009A1D0B">
        <w:tc>
          <w:tcPr>
            <w:tcW w:w="4788" w:type="dxa"/>
            <w:shd w:val="clear" w:color="auto" w:fill="00B0F0"/>
          </w:tcPr>
          <w:p w14:paraId="79443B7E" w14:textId="77777777" w:rsidR="00805EC2" w:rsidRPr="0073057F" w:rsidRDefault="00805EC2" w:rsidP="009A1D0B">
            <w:pPr>
              <w:spacing w:after="200" w:line="276" w:lineRule="auto"/>
              <w:rPr>
                <w:rFonts w:asciiTheme="minorHAnsi" w:hAnsiTheme="minorHAnsi" w:cs="Arial"/>
                <w:b/>
                <w:sz w:val="24"/>
                <w:szCs w:val="24"/>
              </w:rPr>
            </w:pPr>
            <w:r w:rsidRPr="0073057F">
              <w:rPr>
                <w:rFonts w:asciiTheme="minorHAnsi" w:hAnsiTheme="minorHAnsi" w:cs="Arial"/>
                <w:b/>
                <w:sz w:val="24"/>
                <w:szCs w:val="24"/>
              </w:rPr>
              <w:t>Scenario</w:t>
            </w:r>
          </w:p>
        </w:tc>
        <w:tc>
          <w:tcPr>
            <w:tcW w:w="4788" w:type="dxa"/>
            <w:shd w:val="clear" w:color="auto" w:fill="00B0F0"/>
          </w:tcPr>
          <w:p w14:paraId="79443B7F" w14:textId="77777777" w:rsidR="00805EC2" w:rsidRPr="0073057F" w:rsidRDefault="00805EC2" w:rsidP="009A1D0B">
            <w:pPr>
              <w:spacing w:after="200" w:line="276" w:lineRule="auto"/>
              <w:rPr>
                <w:rFonts w:asciiTheme="minorHAnsi" w:hAnsiTheme="minorHAnsi" w:cs="Arial"/>
                <w:b/>
                <w:sz w:val="24"/>
                <w:szCs w:val="24"/>
              </w:rPr>
            </w:pPr>
            <w:r w:rsidRPr="0073057F">
              <w:rPr>
                <w:rFonts w:asciiTheme="minorHAnsi" w:hAnsiTheme="minorHAnsi" w:cs="Arial"/>
                <w:b/>
                <w:sz w:val="24"/>
                <w:szCs w:val="24"/>
              </w:rPr>
              <w:t>Expected Result</w:t>
            </w:r>
          </w:p>
        </w:tc>
      </w:tr>
      <w:tr w:rsidR="00805EC2" w:rsidRPr="00FB14A7" w14:paraId="79443B83" w14:textId="77777777" w:rsidTr="009A1D0B">
        <w:tc>
          <w:tcPr>
            <w:tcW w:w="4788" w:type="dxa"/>
          </w:tcPr>
          <w:p w14:paraId="79443B81" w14:textId="77777777" w:rsidR="00805EC2" w:rsidRPr="00FB14A7" w:rsidRDefault="00805EC2" w:rsidP="009A1D0B">
            <w:pPr>
              <w:spacing w:after="200" w:line="276" w:lineRule="auto"/>
              <w:rPr>
                <w:rFonts w:asciiTheme="minorHAnsi" w:hAnsiTheme="minorHAnsi" w:cs="Arial"/>
              </w:rPr>
            </w:pPr>
          </w:p>
        </w:tc>
        <w:tc>
          <w:tcPr>
            <w:tcW w:w="4788" w:type="dxa"/>
          </w:tcPr>
          <w:p w14:paraId="79443B82" w14:textId="77777777" w:rsidR="00805EC2" w:rsidRPr="00FB14A7" w:rsidRDefault="00805EC2" w:rsidP="009A1D0B">
            <w:pPr>
              <w:spacing w:after="200" w:line="276" w:lineRule="auto"/>
              <w:rPr>
                <w:rFonts w:asciiTheme="minorHAnsi" w:hAnsiTheme="minorHAnsi" w:cs="Arial"/>
              </w:rPr>
            </w:pPr>
          </w:p>
        </w:tc>
      </w:tr>
      <w:tr w:rsidR="00805EC2" w:rsidRPr="00FB14A7" w14:paraId="79443B86" w14:textId="77777777" w:rsidTr="009A1D0B">
        <w:tc>
          <w:tcPr>
            <w:tcW w:w="4788" w:type="dxa"/>
          </w:tcPr>
          <w:p w14:paraId="79443B84" w14:textId="77777777" w:rsidR="00805EC2" w:rsidRPr="00FB14A7" w:rsidRDefault="00805EC2" w:rsidP="009A1D0B">
            <w:pPr>
              <w:spacing w:after="200" w:line="276" w:lineRule="auto"/>
              <w:rPr>
                <w:rFonts w:asciiTheme="minorHAnsi" w:hAnsiTheme="minorHAnsi" w:cs="Arial"/>
              </w:rPr>
            </w:pPr>
          </w:p>
        </w:tc>
        <w:tc>
          <w:tcPr>
            <w:tcW w:w="4788" w:type="dxa"/>
          </w:tcPr>
          <w:p w14:paraId="79443B85" w14:textId="77777777" w:rsidR="00805EC2" w:rsidRPr="00FB14A7" w:rsidRDefault="00805EC2" w:rsidP="009A1D0B">
            <w:pPr>
              <w:spacing w:after="200" w:line="276" w:lineRule="auto"/>
              <w:rPr>
                <w:rFonts w:asciiTheme="minorHAnsi" w:hAnsiTheme="minorHAnsi" w:cs="Arial"/>
              </w:rPr>
            </w:pPr>
          </w:p>
        </w:tc>
      </w:tr>
      <w:tr w:rsidR="00805EC2" w:rsidRPr="00FB14A7" w14:paraId="79443B89" w14:textId="77777777" w:rsidTr="009A1D0B">
        <w:trPr>
          <w:trHeight w:val="458"/>
        </w:trPr>
        <w:tc>
          <w:tcPr>
            <w:tcW w:w="4788" w:type="dxa"/>
          </w:tcPr>
          <w:p w14:paraId="79443B87" w14:textId="77777777" w:rsidR="00805EC2" w:rsidRPr="00FB14A7" w:rsidRDefault="00805EC2" w:rsidP="009A1D0B">
            <w:pPr>
              <w:rPr>
                <w:rFonts w:asciiTheme="minorHAnsi" w:hAnsiTheme="minorHAnsi"/>
              </w:rPr>
            </w:pPr>
          </w:p>
        </w:tc>
        <w:tc>
          <w:tcPr>
            <w:tcW w:w="4788" w:type="dxa"/>
          </w:tcPr>
          <w:p w14:paraId="79443B88" w14:textId="77777777" w:rsidR="00805EC2" w:rsidRPr="00FB14A7" w:rsidRDefault="00805EC2" w:rsidP="009A1D0B">
            <w:pPr>
              <w:rPr>
                <w:rFonts w:asciiTheme="minorHAnsi" w:hAnsiTheme="minorHAnsi" w:cs="Arial"/>
              </w:rPr>
            </w:pPr>
          </w:p>
        </w:tc>
      </w:tr>
    </w:tbl>
    <w:p w14:paraId="79443B93" w14:textId="77777777" w:rsidR="00805EC2" w:rsidRDefault="00805EC2" w:rsidP="00F01E3D">
      <w:bookmarkStart w:id="45" w:name="_Toc311801147"/>
    </w:p>
    <w:p w14:paraId="79443B94" w14:textId="77777777" w:rsidR="00805EC2" w:rsidRPr="00D574A8" w:rsidRDefault="00805EC2" w:rsidP="00805EC2">
      <w:pPr>
        <w:pStyle w:val="Heading2"/>
        <w:numPr>
          <w:ilvl w:val="1"/>
          <w:numId w:val="0"/>
        </w:numPr>
        <w:spacing w:before="280" w:after="280" w:line="240" w:lineRule="atLeast"/>
        <w:rPr>
          <w:rFonts w:asciiTheme="minorHAnsi" w:hAnsiTheme="minorHAnsi" w:cs="Arial"/>
          <w:i w:val="0"/>
          <w:color w:val="0070C0"/>
          <w:sz w:val="24"/>
          <w:szCs w:val="24"/>
        </w:rPr>
      </w:pPr>
      <w:bookmarkStart w:id="46" w:name="_Toc367260188"/>
      <w:bookmarkStart w:id="47" w:name="_Toc498357526"/>
      <w:r w:rsidRPr="00D574A8">
        <w:rPr>
          <w:rFonts w:asciiTheme="minorHAnsi" w:hAnsiTheme="minorHAnsi" w:cs="Arial"/>
          <w:i w:val="0"/>
          <w:color w:val="0070C0"/>
          <w:sz w:val="24"/>
          <w:szCs w:val="24"/>
        </w:rPr>
        <w:t>5.</w:t>
      </w:r>
      <w:r>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w:t>
      </w:r>
      <w:r w:rsidR="00093690">
        <w:rPr>
          <w:rFonts w:asciiTheme="minorHAnsi" w:hAnsiTheme="minorHAnsi" w:cs="Arial"/>
          <w:i w:val="0"/>
          <w:color w:val="0070C0"/>
          <w:sz w:val="24"/>
          <w:szCs w:val="24"/>
        </w:rPr>
        <w:t xml:space="preserve">Testing </w:t>
      </w:r>
      <w:r w:rsidRPr="00D574A8">
        <w:rPr>
          <w:rFonts w:asciiTheme="minorHAnsi" w:hAnsiTheme="minorHAnsi" w:cs="Arial"/>
          <w:i w:val="0"/>
          <w:color w:val="0070C0"/>
          <w:sz w:val="24"/>
          <w:szCs w:val="24"/>
        </w:rPr>
        <w:t>Approvals</w:t>
      </w:r>
      <w:bookmarkEnd w:id="45"/>
      <w:bookmarkEnd w:id="46"/>
      <w:bookmarkEnd w:id="47"/>
    </w:p>
    <w:p w14:paraId="79443B95" w14:textId="77777777" w:rsidR="00805EC2" w:rsidRPr="004E7A3E" w:rsidRDefault="00805EC2" w:rsidP="00F01E3D">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805EC2" w:rsidRPr="004E7A3E" w14:paraId="79443B9A"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9443B96" w14:textId="77777777" w:rsidR="00805EC2" w:rsidRPr="004E7A3E" w:rsidRDefault="00805EC2"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9443B97" w14:textId="77777777" w:rsidR="00805EC2" w:rsidRPr="004E7A3E" w:rsidRDefault="00805EC2" w:rsidP="009A1D0B">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9443B98" w14:textId="77777777" w:rsidR="00805EC2" w:rsidRPr="004E7A3E" w:rsidRDefault="00805EC2"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9443B99" w14:textId="77777777" w:rsidR="00805EC2" w:rsidRPr="004E7A3E" w:rsidRDefault="00805EC2"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805EC2" w:rsidRPr="004E7A3E" w14:paraId="79443B9F"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79443B9B" w14:textId="77777777" w:rsidR="00805EC2" w:rsidRPr="004E7A3E" w:rsidRDefault="00805EC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PH1.UNIT</w:t>
            </w:r>
          </w:p>
        </w:tc>
        <w:tc>
          <w:tcPr>
            <w:tcW w:w="1521" w:type="dxa"/>
            <w:tcBorders>
              <w:top w:val="outset" w:sz="6" w:space="0" w:color="auto"/>
              <w:left w:val="outset" w:sz="6" w:space="0" w:color="auto"/>
              <w:bottom w:val="outset" w:sz="6" w:space="0" w:color="auto"/>
              <w:right w:val="outset" w:sz="6" w:space="0" w:color="auto"/>
            </w:tcBorders>
            <w:vAlign w:val="center"/>
            <w:hideMark/>
          </w:tcPr>
          <w:p w14:paraId="79443B9C" w14:textId="77777777" w:rsidR="00805EC2" w:rsidRPr="004E7A3E" w:rsidRDefault="00805EC2" w:rsidP="009A1D0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79443B9D" w14:textId="77777777" w:rsidR="00805EC2" w:rsidRPr="004E7A3E" w:rsidRDefault="00805EC2"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79443B9E" w14:textId="77777777" w:rsidR="00805EC2" w:rsidRPr="004E7A3E" w:rsidRDefault="00805EC2" w:rsidP="009A1D0B">
            <w:pPr>
              <w:spacing w:after="0" w:line="240" w:lineRule="auto"/>
              <w:rPr>
                <w:rFonts w:asciiTheme="minorHAnsi" w:eastAsia="Times New Roman" w:hAnsiTheme="minorHAnsi" w:cs="Arial"/>
                <w:color w:val="000000"/>
                <w:sz w:val="22"/>
              </w:rPr>
            </w:pPr>
          </w:p>
        </w:tc>
      </w:tr>
      <w:tr w:rsidR="00805EC2" w:rsidRPr="004E7A3E" w14:paraId="79443BA4"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9443BA0" w14:textId="77777777" w:rsidR="00805EC2" w:rsidRDefault="00805EC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PH1.INTEGRATED</w:t>
            </w:r>
          </w:p>
        </w:tc>
        <w:tc>
          <w:tcPr>
            <w:tcW w:w="1521" w:type="dxa"/>
            <w:tcBorders>
              <w:top w:val="outset" w:sz="6" w:space="0" w:color="auto"/>
              <w:left w:val="outset" w:sz="6" w:space="0" w:color="auto"/>
              <w:bottom w:val="outset" w:sz="6" w:space="0" w:color="auto"/>
              <w:right w:val="outset" w:sz="6" w:space="0" w:color="auto"/>
            </w:tcBorders>
            <w:vAlign w:val="center"/>
          </w:tcPr>
          <w:p w14:paraId="79443BA1" w14:textId="77777777" w:rsidR="00805EC2" w:rsidRPr="004E7A3E" w:rsidRDefault="00805EC2" w:rsidP="009A1D0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79443BA2" w14:textId="77777777" w:rsidR="00805EC2" w:rsidRPr="004E7A3E" w:rsidRDefault="00805EC2"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79443BA3" w14:textId="77777777" w:rsidR="00805EC2" w:rsidRPr="004E7A3E" w:rsidRDefault="00805EC2" w:rsidP="009A1D0B">
            <w:pPr>
              <w:spacing w:after="0" w:line="240" w:lineRule="auto"/>
              <w:rPr>
                <w:rFonts w:asciiTheme="minorHAnsi" w:eastAsia="Times New Roman" w:hAnsiTheme="minorHAnsi" w:cs="Arial"/>
                <w:color w:val="000000"/>
                <w:sz w:val="22"/>
              </w:rPr>
            </w:pPr>
          </w:p>
        </w:tc>
      </w:tr>
    </w:tbl>
    <w:p w14:paraId="79443BA5" w14:textId="77777777" w:rsidR="004E279D" w:rsidRDefault="004A216B" w:rsidP="00CB611A">
      <w:pPr>
        <w:pStyle w:val="Heading3"/>
        <w:spacing w:before="0" w:line="240" w:lineRule="auto"/>
        <w:rPr>
          <w:rFonts w:asciiTheme="minorHAnsi" w:hAnsiTheme="minorHAnsi" w:cs="Arial"/>
          <w:b w:val="0"/>
          <w:sz w:val="24"/>
          <w:szCs w:val="24"/>
        </w:rPr>
      </w:pPr>
      <w:r>
        <w:t xml:space="preserve">           </w:t>
      </w:r>
    </w:p>
    <w:p w14:paraId="79443BA6" w14:textId="77777777" w:rsidR="00742A38" w:rsidRPr="00742A38" w:rsidRDefault="00742A38" w:rsidP="00742A38"/>
    <w:p w14:paraId="79443BA7" w14:textId="77777777" w:rsidR="00CC4E46" w:rsidRPr="00D574A8" w:rsidRDefault="00CC4E46" w:rsidP="00CC4E46">
      <w:pPr>
        <w:pStyle w:val="Heading2"/>
        <w:numPr>
          <w:ilvl w:val="1"/>
          <w:numId w:val="0"/>
        </w:numPr>
        <w:spacing w:before="280" w:after="280" w:line="240" w:lineRule="atLeast"/>
        <w:rPr>
          <w:rFonts w:asciiTheme="minorHAnsi" w:hAnsiTheme="minorHAnsi" w:cs="Arial"/>
          <w:i w:val="0"/>
          <w:color w:val="0070C0"/>
          <w:sz w:val="24"/>
          <w:szCs w:val="24"/>
        </w:rPr>
      </w:pPr>
      <w:bookmarkStart w:id="48" w:name="_Toc498357527"/>
      <w:r w:rsidRPr="00D574A8">
        <w:rPr>
          <w:rFonts w:asciiTheme="minorHAnsi" w:hAnsiTheme="minorHAnsi" w:cs="Arial"/>
          <w:i w:val="0"/>
          <w:color w:val="0070C0"/>
          <w:sz w:val="24"/>
          <w:szCs w:val="24"/>
        </w:rPr>
        <w:t>5.</w:t>
      </w:r>
      <w:r w:rsidR="00117CC1">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Pilot</w:t>
      </w:r>
      <w:r w:rsidR="0045678F" w:rsidRPr="00D574A8">
        <w:rPr>
          <w:rFonts w:asciiTheme="minorHAnsi" w:hAnsiTheme="minorHAnsi" w:cs="Arial"/>
          <w:i w:val="0"/>
          <w:color w:val="0070C0"/>
          <w:sz w:val="24"/>
          <w:szCs w:val="24"/>
        </w:rPr>
        <w:t>ing</w:t>
      </w:r>
      <w:bookmarkEnd w:id="48"/>
      <w:r w:rsidR="0045678F" w:rsidRPr="00D574A8">
        <w:rPr>
          <w:rFonts w:asciiTheme="minorHAnsi" w:hAnsiTheme="minorHAnsi" w:cs="Arial"/>
          <w:i w:val="0"/>
          <w:color w:val="0070C0"/>
          <w:sz w:val="24"/>
          <w:szCs w:val="24"/>
        </w:rPr>
        <w:t xml:space="preserve"> </w:t>
      </w:r>
    </w:p>
    <w:p w14:paraId="79443BA8" w14:textId="77777777" w:rsidR="00BD6161" w:rsidRPr="00BD6161" w:rsidRDefault="00CC4E46" w:rsidP="00BD6161">
      <w:r>
        <w:rPr>
          <w:rFonts w:asciiTheme="minorHAnsi" w:hAnsiTheme="minorHAnsi" w:cs="Arial"/>
          <w:sz w:val="22"/>
        </w:rPr>
        <w:t xml:space="preserve">  </w:t>
      </w:r>
      <w:r w:rsidR="00C4353E">
        <w:rPr>
          <w:rFonts w:asciiTheme="minorHAnsi" w:hAnsiTheme="minorHAnsi" w:cs="Arial"/>
          <w:sz w:val="22"/>
        </w:rPr>
        <w:t xml:space="preserve">       </w:t>
      </w:r>
      <w:sdt>
        <w:sdtPr>
          <w:rPr>
            <w:rFonts w:asciiTheme="minorHAnsi" w:hAnsiTheme="minorHAnsi" w:cs="Arial"/>
            <w:sz w:val="22"/>
          </w:rPr>
          <w:id w:val="-1047073068"/>
          <w:placeholder>
            <w:docPart w:val="7531E000ADC74902B4A61003C49D6C54"/>
          </w:placeholder>
        </w:sdtPr>
        <w:sdtEndPr/>
        <w:sdtContent>
          <w:r w:rsidR="00C4353E">
            <w:rPr>
              <w:rFonts w:asciiTheme="minorHAnsi" w:hAnsiTheme="minorHAnsi" w:cs="Arial"/>
              <w:sz w:val="22"/>
            </w:rPr>
            <w:t xml:space="preserve"> </w:t>
          </w:r>
          <w:r w:rsidR="009F3C0A">
            <w:rPr>
              <w:rFonts w:asciiTheme="minorHAnsi" w:hAnsiTheme="minorHAnsi" w:cs="Arial"/>
              <w:sz w:val="22"/>
            </w:rPr>
            <w:t xml:space="preserve">List the </w:t>
          </w:r>
          <w:r w:rsidR="001D114A">
            <w:rPr>
              <w:rFonts w:asciiTheme="minorHAnsi" w:hAnsiTheme="minorHAnsi" w:cs="Arial"/>
              <w:sz w:val="22"/>
            </w:rPr>
            <w:t>facilities and associated networks in scope for</w:t>
          </w:r>
          <w:r w:rsidR="0045678F">
            <w:rPr>
              <w:rFonts w:asciiTheme="minorHAnsi" w:hAnsiTheme="minorHAnsi" w:cs="Arial"/>
              <w:sz w:val="22"/>
            </w:rPr>
            <w:t xml:space="preserve"> pilot</w:t>
          </w:r>
          <w:r w:rsidR="001D114A">
            <w:rPr>
              <w:rFonts w:asciiTheme="minorHAnsi" w:hAnsiTheme="minorHAnsi" w:cs="Arial"/>
              <w:sz w:val="22"/>
            </w:rPr>
            <w:t xml:space="preserve"> testing</w:t>
          </w:r>
          <w:r>
            <w:rPr>
              <w:rFonts w:asciiTheme="minorHAnsi" w:hAnsiTheme="minorHAnsi" w:cs="Arial"/>
              <w:sz w:val="22"/>
            </w:rPr>
            <w:t>.</w:t>
          </w:r>
        </w:sdtContent>
      </w:sdt>
    </w:p>
    <w:p w14:paraId="79443BA9" w14:textId="77777777" w:rsidR="00BD6161" w:rsidRDefault="00BD6161" w:rsidP="00BD6161"/>
    <w:p w14:paraId="79443BAA" w14:textId="77777777" w:rsidR="00D878FA" w:rsidRPr="00D574A8" w:rsidRDefault="00D878FA" w:rsidP="00D878FA">
      <w:pPr>
        <w:pStyle w:val="Heading2"/>
        <w:numPr>
          <w:ilvl w:val="1"/>
          <w:numId w:val="0"/>
        </w:numPr>
        <w:spacing w:before="280" w:after="280" w:line="240" w:lineRule="atLeast"/>
        <w:rPr>
          <w:rFonts w:asciiTheme="minorHAnsi" w:hAnsiTheme="minorHAnsi" w:cs="Arial"/>
          <w:i w:val="0"/>
          <w:color w:val="0070C0"/>
          <w:sz w:val="24"/>
          <w:szCs w:val="24"/>
        </w:rPr>
      </w:pPr>
      <w:bookmarkStart w:id="49" w:name="_Toc498357528"/>
      <w:r w:rsidRPr="00D574A8">
        <w:rPr>
          <w:rFonts w:asciiTheme="minorHAnsi" w:hAnsiTheme="minorHAnsi" w:cs="Arial"/>
          <w:i w:val="0"/>
          <w:color w:val="0070C0"/>
          <w:sz w:val="24"/>
          <w:szCs w:val="24"/>
        </w:rPr>
        <w:t>5.</w:t>
      </w:r>
      <w:r w:rsidR="00851A51">
        <w:rPr>
          <w:rFonts w:asciiTheme="minorHAnsi" w:hAnsiTheme="minorHAnsi" w:cs="Arial"/>
          <w:i w:val="0"/>
          <w:color w:val="0070C0"/>
          <w:sz w:val="24"/>
          <w:szCs w:val="24"/>
        </w:rPr>
        <w:t>5</w:t>
      </w:r>
      <w:r w:rsidRPr="00D574A8">
        <w:rPr>
          <w:rFonts w:asciiTheme="minorHAnsi" w:hAnsiTheme="minorHAnsi" w:cs="Arial"/>
          <w:i w:val="0"/>
          <w:color w:val="0070C0"/>
          <w:sz w:val="24"/>
          <w:szCs w:val="24"/>
        </w:rPr>
        <w:t xml:space="preserve">    Approvals</w:t>
      </w:r>
      <w:bookmarkEnd w:id="49"/>
    </w:p>
    <w:p w14:paraId="79443BAB" w14:textId="77777777" w:rsidR="00D574A8" w:rsidRPr="004E7A3E" w:rsidRDefault="00D574A8" w:rsidP="00D574A8">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D574A8" w:rsidRPr="004E7A3E" w14:paraId="79443BB0"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9443BAC" w14:textId="77777777" w:rsidR="00D574A8" w:rsidRPr="004E7A3E" w:rsidRDefault="0011688A"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9443BAD" w14:textId="77777777" w:rsidR="00D574A8" w:rsidRPr="004E7A3E" w:rsidRDefault="00D574A8" w:rsidP="009A1D0B">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9443BAE" w14:textId="77777777" w:rsidR="00D574A8" w:rsidRPr="004E7A3E" w:rsidRDefault="0011688A"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00D574A8"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9443BAF" w14:textId="77777777" w:rsidR="00D574A8" w:rsidRPr="004E7A3E" w:rsidRDefault="0011688A"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D574A8" w:rsidRPr="004E7A3E" w14:paraId="79443BB5"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79443BB1" w14:textId="77777777" w:rsidR="00D574A8" w:rsidRPr="004E7A3E" w:rsidRDefault="0011688A"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w:t>
            </w:r>
            <w:r w:rsidR="00D574A8">
              <w:rPr>
                <w:rFonts w:asciiTheme="minorHAnsi" w:eastAsia="Times New Roman" w:hAnsiTheme="minorHAnsi" w:cs="Arial"/>
                <w:color w:val="000000"/>
                <w:sz w:val="22"/>
              </w:rPr>
              <w:t>1.0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79443BB2"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79443BB3"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79443BB4" w14:textId="77777777" w:rsidR="00D574A8" w:rsidRPr="004E7A3E" w:rsidRDefault="00D574A8" w:rsidP="009A1D0B">
            <w:pPr>
              <w:spacing w:after="0" w:line="240" w:lineRule="auto"/>
              <w:rPr>
                <w:rFonts w:asciiTheme="minorHAnsi" w:eastAsia="Times New Roman" w:hAnsiTheme="minorHAnsi" w:cs="Arial"/>
                <w:color w:val="000000"/>
                <w:sz w:val="22"/>
              </w:rPr>
            </w:pPr>
          </w:p>
        </w:tc>
      </w:tr>
      <w:tr w:rsidR="00315EDE" w:rsidRPr="004E7A3E" w14:paraId="79443BBA"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9443BB6" w14:textId="77777777" w:rsidR="00315EDE" w:rsidRDefault="00315EDE" w:rsidP="009A1D0B">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79443BB7" w14:textId="77777777" w:rsidR="00315EDE" w:rsidRPr="004E7A3E" w:rsidRDefault="00315EDE" w:rsidP="009A1D0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79443BB8" w14:textId="77777777" w:rsidR="00315EDE" w:rsidRPr="004E7A3E" w:rsidRDefault="00315ED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79443BB9" w14:textId="77777777" w:rsidR="00315EDE" w:rsidRPr="004E7A3E" w:rsidRDefault="00315EDE" w:rsidP="009A1D0B">
            <w:pPr>
              <w:spacing w:after="0" w:line="240" w:lineRule="auto"/>
              <w:rPr>
                <w:rFonts w:asciiTheme="minorHAnsi" w:eastAsia="Times New Roman" w:hAnsiTheme="minorHAnsi" w:cs="Arial"/>
                <w:color w:val="000000"/>
                <w:sz w:val="22"/>
              </w:rPr>
            </w:pPr>
          </w:p>
        </w:tc>
      </w:tr>
      <w:tr w:rsidR="00D574A8" w:rsidRPr="004E7A3E" w14:paraId="79443BBF"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79443BBB"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79443BBC"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79443BBD"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79443BBE" w14:textId="77777777" w:rsidR="00D574A8" w:rsidRPr="004E7A3E" w:rsidRDefault="00D574A8" w:rsidP="009A1D0B">
            <w:pPr>
              <w:spacing w:after="0" w:line="240" w:lineRule="auto"/>
              <w:rPr>
                <w:rFonts w:asciiTheme="minorHAnsi" w:eastAsia="Times New Roman" w:hAnsiTheme="minorHAnsi" w:cs="Arial"/>
                <w:color w:val="000000"/>
                <w:sz w:val="22"/>
              </w:rPr>
            </w:pPr>
          </w:p>
        </w:tc>
      </w:tr>
    </w:tbl>
    <w:p w14:paraId="79443BC0" w14:textId="77777777" w:rsidR="00856E7C" w:rsidRDefault="00856E7C" w:rsidP="00856E7C"/>
    <w:p w14:paraId="79443BC1" w14:textId="77777777" w:rsidR="00856E7C" w:rsidRDefault="00856E7C" w:rsidP="00856E7C"/>
    <w:p w14:paraId="79443BC2" w14:textId="77777777" w:rsidR="00856E7C" w:rsidRDefault="00856E7C" w:rsidP="00856E7C"/>
    <w:p w14:paraId="79443BC3" w14:textId="77777777" w:rsidR="00856E7C" w:rsidRDefault="00856E7C" w:rsidP="00856E7C"/>
    <w:p w14:paraId="79443BCD" w14:textId="77777777" w:rsidR="00E81FA0" w:rsidRPr="00D574A8" w:rsidRDefault="00CB611A" w:rsidP="00E81FA0">
      <w:pPr>
        <w:pStyle w:val="Heading1"/>
        <w:spacing w:after="240" w:line="240" w:lineRule="atLeast"/>
        <w:rPr>
          <w:rFonts w:asciiTheme="minorHAnsi" w:hAnsiTheme="minorHAnsi" w:cs="Arial"/>
          <w:color w:val="0070C0"/>
          <w:sz w:val="28"/>
        </w:rPr>
      </w:pPr>
      <w:bookmarkStart w:id="50" w:name="_Toc498357529"/>
      <w:r>
        <w:rPr>
          <w:rFonts w:asciiTheme="minorHAnsi" w:hAnsiTheme="minorHAnsi" w:cs="Arial"/>
          <w:color w:val="0070C0"/>
          <w:sz w:val="28"/>
        </w:rPr>
        <w:t>6</w:t>
      </w:r>
      <w:r w:rsidR="00E81FA0" w:rsidRPr="00D574A8">
        <w:rPr>
          <w:rFonts w:asciiTheme="minorHAnsi" w:hAnsiTheme="minorHAnsi" w:cs="Arial"/>
          <w:color w:val="0070C0"/>
          <w:sz w:val="28"/>
        </w:rPr>
        <w:t xml:space="preserve">.    </w:t>
      </w:r>
      <w:r w:rsidR="00EC5C38" w:rsidRPr="00D574A8">
        <w:rPr>
          <w:rFonts w:asciiTheme="minorHAnsi" w:hAnsiTheme="minorHAnsi" w:cs="Arial"/>
          <w:color w:val="0070C0"/>
          <w:sz w:val="28"/>
        </w:rPr>
        <w:t>D</w:t>
      </w:r>
      <w:r w:rsidR="005F5135" w:rsidRPr="00D574A8">
        <w:rPr>
          <w:rFonts w:asciiTheme="minorHAnsi" w:hAnsiTheme="minorHAnsi" w:cs="Arial"/>
          <w:color w:val="0070C0"/>
          <w:sz w:val="28"/>
        </w:rPr>
        <w:t>eployment</w:t>
      </w:r>
      <w:r w:rsidR="00B768AB" w:rsidRPr="00D574A8">
        <w:rPr>
          <w:rFonts w:asciiTheme="minorHAnsi" w:hAnsiTheme="minorHAnsi" w:cs="Arial"/>
          <w:color w:val="0070C0"/>
          <w:sz w:val="28"/>
        </w:rPr>
        <w:t xml:space="preserve"> / Implementation</w:t>
      </w:r>
      <w:r w:rsidR="00E81FA0" w:rsidRPr="00D574A8">
        <w:rPr>
          <w:rFonts w:asciiTheme="minorHAnsi" w:hAnsiTheme="minorHAnsi" w:cs="Arial"/>
          <w:color w:val="0070C0"/>
          <w:sz w:val="28"/>
        </w:rPr>
        <w:t xml:space="preserve"> Model</w:t>
      </w:r>
      <w:bookmarkEnd w:id="50"/>
      <w:r w:rsidR="00E81FA0" w:rsidRPr="00D574A8">
        <w:rPr>
          <w:rFonts w:asciiTheme="minorHAnsi" w:hAnsiTheme="minorHAnsi" w:cs="Arial"/>
          <w:color w:val="0070C0"/>
          <w:sz w:val="28"/>
        </w:rPr>
        <w:t xml:space="preserve"> </w:t>
      </w:r>
    </w:p>
    <w:sdt>
      <w:sdtPr>
        <w:rPr>
          <w:rFonts w:asciiTheme="minorHAnsi" w:hAnsiTheme="minorHAnsi" w:cs="Arial"/>
          <w:color w:val="auto"/>
          <w:sz w:val="22"/>
        </w:rPr>
        <w:id w:val="-796441272"/>
        <w:placeholder>
          <w:docPart w:val="7531E000ADC74902B4A61003C49D6C54"/>
        </w:placeholder>
      </w:sdtPr>
      <w:sdtEndPr/>
      <w:sdtContent>
        <w:p w14:paraId="79443BCE" w14:textId="77777777" w:rsidR="00E81FA0" w:rsidRDefault="00E81FA0" w:rsidP="00E81FA0">
          <w:pPr>
            <w:tabs>
              <w:tab w:val="left" w:pos="9540"/>
            </w:tabs>
            <w:rPr>
              <w:rFonts w:asciiTheme="minorHAnsi" w:hAnsiTheme="minorHAnsi" w:cs="Arial"/>
              <w:color w:val="auto"/>
              <w:sz w:val="22"/>
            </w:rPr>
          </w:pPr>
          <w:r>
            <w:rPr>
              <w:rFonts w:asciiTheme="minorHAnsi" w:hAnsiTheme="minorHAnsi" w:cs="Arial"/>
              <w:color w:val="auto"/>
              <w:sz w:val="22"/>
            </w:rPr>
            <w:t xml:space="preserve">Provide the detail as to how to </w:t>
          </w:r>
          <w:r w:rsidR="00A9786E">
            <w:rPr>
              <w:rFonts w:asciiTheme="minorHAnsi" w:hAnsiTheme="minorHAnsi" w:cs="Arial"/>
              <w:color w:val="auto"/>
              <w:sz w:val="22"/>
            </w:rPr>
            <w:t xml:space="preserve">deploy </w:t>
          </w:r>
          <w:r>
            <w:rPr>
              <w:rFonts w:asciiTheme="minorHAnsi" w:hAnsiTheme="minorHAnsi" w:cs="Arial"/>
              <w:color w:val="auto"/>
              <w:sz w:val="22"/>
            </w:rPr>
            <w:t xml:space="preserve">the solution defined in the IDBB from both the </w:t>
          </w:r>
          <w:r w:rsidR="00B10841">
            <w:rPr>
              <w:rFonts w:asciiTheme="minorHAnsi" w:hAnsiTheme="minorHAnsi" w:cs="Arial"/>
              <w:color w:val="auto"/>
              <w:sz w:val="22"/>
            </w:rPr>
            <w:t>BAYCARE</w:t>
          </w:r>
          <w:r w:rsidR="00315EDE">
            <w:rPr>
              <w:rFonts w:asciiTheme="minorHAnsi" w:hAnsiTheme="minorHAnsi" w:cs="Arial"/>
              <w:color w:val="auto"/>
              <w:sz w:val="22"/>
            </w:rPr>
            <w:t xml:space="preserve"> and vendor perspective.</w:t>
          </w:r>
        </w:p>
      </w:sdtContent>
    </w:sdt>
    <w:bookmarkEnd w:id="19"/>
    <w:p w14:paraId="79443BCF" w14:textId="77777777" w:rsidR="009A1D0B" w:rsidRDefault="009A1D0B" w:rsidP="0085436E">
      <w:pPr>
        <w:pStyle w:val="Heading2"/>
        <w:numPr>
          <w:ilvl w:val="1"/>
          <w:numId w:val="0"/>
        </w:numPr>
        <w:spacing w:before="280" w:after="280" w:line="240" w:lineRule="atLeast"/>
        <w:rPr>
          <w:rFonts w:asciiTheme="minorHAnsi" w:hAnsiTheme="minorHAnsi" w:cs="Arial"/>
          <w:i w:val="0"/>
          <w:color w:val="0070C0"/>
          <w:sz w:val="24"/>
          <w:szCs w:val="24"/>
        </w:rPr>
      </w:pPr>
    </w:p>
    <w:p w14:paraId="54366271" w14:textId="77777777" w:rsidR="001F666D" w:rsidRDefault="001F666D">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79443BD0" w14:textId="3412E70B" w:rsidR="0085436E" w:rsidRDefault="0085436E" w:rsidP="0085436E">
      <w:pPr>
        <w:pStyle w:val="Heading2"/>
        <w:numPr>
          <w:ilvl w:val="1"/>
          <w:numId w:val="0"/>
        </w:numPr>
        <w:spacing w:before="280" w:after="280" w:line="240" w:lineRule="atLeast"/>
        <w:rPr>
          <w:rFonts w:asciiTheme="minorHAnsi" w:hAnsiTheme="minorHAnsi" w:cs="Arial"/>
          <w:i w:val="0"/>
          <w:color w:val="0070C0"/>
          <w:sz w:val="24"/>
          <w:szCs w:val="24"/>
        </w:rPr>
      </w:pPr>
      <w:bookmarkStart w:id="51" w:name="_Toc498357530"/>
      <w:r>
        <w:rPr>
          <w:rFonts w:asciiTheme="minorHAnsi" w:hAnsiTheme="minorHAnsi" w:cs="Arial"/>
          <w:i w:val="0"/>
          <w:color w:val="0070C0"/>
          <w:sz w:val="24"/>
          <w:szCs w:val="24"/>
        </w:rPr>
        <w:lastRenderedPageBreak/>
        <w:t>6</w:t>
      </w:r>
      <w:r w:rsidRPr="00D574A8">
        <w:rPr>
          <w:rFonts w:asciiTheme="minorHAnsi" w:hAnsiTheme="minorHAnsi" w:cs="Arial"/>
          <w:i w:val="0"/>
          <w:color w:val="0070C0"/>
          <w:sz w:val="24"/>
          <w:szCs w:val="24"/>
        </w:rPr>
        <w:t>.</w:t>
      </w:r>
      <w:r>
        <w:rPr>
          <w:rFonts w:asciiTheme="minorHAnsi" w:hAnsiTheme="minorHAnsi" w:cs="Arial"/>
          <w:i w:val="0"/>
          <w:color w:val="0070C0"/>
          <w:sz w:val="24"/>
          <w:szCs w:val="24"/>
        </w:rPr>
        <w:t>1</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Alerts</w:t>
      </w:r>
      <w:bookmarkEnd w:id="51"/>
    </w:p>
    <w:p w14:paraId="79443BD1" w14:textId="77777777"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79443BD4" w14:textId="77777777" w:rsidTr="009A1D0B">
        <w:tc>
          <w:tcPr>
            <w:tcW w:w="3258" w:type="dxa"/>
            <w:vAlign w:val="center"/>
          </w:tcPr>
          <w:p w14:paraId="79443BD2"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0"/>
              <w14:checkedState w14:val="2612" w14:font="MS Gothic"/>
              <w14:uncheckedState w14:val="2610" w14:font="MS Gothic"/>
            </w14:checkbox>
          </w:sdtPr>
          <w:sdtEndPr/>
          <w:sdtContent>
            <w:tc>
              <w:tcPr>
                <w:tcW w:w="7758" w:type="dxa"/>
                <w:vAlign w:val="center"/>
              </w:tcPr>
              <w:p w14:paraId="79443BD3" w14:textId="77777777" w:rsidR="0085436E" w:rsidRDefault="009A1D0B"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79443BD7" w14:textId="77777777" w:rsidTr="009A1D0B">
        <w:tc>
          <w:tcPr>
            <w:tcW w:w="3258" w:type="dxa"/>
            <w:vAlign w:val="center"/>
          </w:tcPr>
          <w:p w14:paraId="79443BD5"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0"/>
              <w14:checkedState w14:val="2612" w14:font="MS Gothic"/>
              <w14:uncheckedState w14:val="2610" w14:font="MS Gothic"/>
            </w14:checkbox>
          </w:sdtPr>
          <w:sdtEndPr/>
          <w:sdtContent>
            <w:tc>
              <w:tcPr>
                <w:tcW w:w="7758" w:type="dxa"/>
                <w:vAlign w:val="center"/>
              </w:tcPr>
              <w:p w14:paraId="79443BD6" w14:textId="77777777" w:rsidR="0085436E" w:rsidRDefault="0085436E"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79443BD8" w14:textId="77777777"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79443BD9" w14:textId="77777777" w:rsidR="0085436E" w:rsidRPr="004E7A3E" w:rsidRDefault="0085436E" w:rsidP="0085436E">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698"/>
        <w:gridCol w:w="1980"/>
        <w:gridCol w:w="4320"/>
      </w:tblGrid>
      <w:tr w:rsidR="0085436E" w:rsidRPr="004E7A3E" w14:paraId="79443BDE"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9443BDA"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166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9443BDB" w14:textId="77777777"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19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9443BDC"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9443BDD"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79443BE3"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79443BDF"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hideMark/>
          </w:tcPr>
          <w:p w14:paraId="79443BE0"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hideMark/>
          </w:tcPr>
          <w:p w14:paraId="79443BE1"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79443BE2"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85436E" w:rsidRPr="004E7A3E" w14:paraId="79443BE8"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9443BE4" w14:textId="77777777" w:rsidR="0085436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tcPr>
          <w:p w14:paraId="79443BE5"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tcPr>
          <w:p w14:paraId="79443BE6"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79443BE7" w14:textId="77777777" w:rsidR="0085436E" w:rsidRPr="004E7A3E" w:rsidRDefault="0085436E" w:rsidP="009A1D0B">
            <w:pPr>
              <w:spacing w:after="0" w:line="240" w:lineRule="auto"/>
              <w:rPr>
                <w:rFonts w:asciiTheme="minorHAnsi" w:eastAsia="Times New Roman" w:hAnsiTheme="minorHAnsi" w:cs="Arial"/>
                <w:color w:val="000000"/>
                <w:sz w:val="22"/>
              </w:rPr>
            </w:pPr>
          </w:p>
        </w:tc>
      </w:tr>
    </w:tbl>
    <w:p w14:paraId="79443BFA" w14:textId="77777777" w:rsidR="00D97B4D" w:rsidRPr="00D97B4D" w:rsidRDefault="00D97B4D" w:rsidP="00D97B4D"/>
    <w:p w14:paraId="79443BFB" w14:textId="77777777" w:rsidR="00856E7C" w:rsidRPr="00D574A8" w:rsidRDefault="00856E7C" w:rsidP="00856E7C">
      <w:pPr>
        <w:pStyle w:val="Heading1"/>
        <w:rPr>
          <w:rFonts w:asciiTheme="minorHAnsi" w:hAnsiTheme="minorHAnsi" w:cs="Arial"/>
          <w:color w:val="0070C0"/>
          <w:sz w:val="28"/>
        </w:rPr>
      </w:pPr>
      <w:bookmarkStart w:id="52" w:name="_Toc498357531"/>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52"/>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79443C03"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7531E000ADC74902B4A61003C49D6C54"/>
              </w:placeholder>
            </w:sdtPr>
            <w:sdtEndPr/>
            <w:sdtContent>
              <w:p w14:paraId="79443BFC"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79443BFD"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79443BFE"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79443BFF"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9443C00"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9443C01"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79443C02" w14:textId="77777777" w:rsidR="0018506A" w:rsidRPr="00446162" w:rsidRDefault="0018506A" w:rsidP="00D97B4D">
            <w:pPr>
              <w:rPr>
                <w:rFonts w:ascii="Calibri" w:eastAsia="Times New Roman" w:hAnsi="Calibri"/>
                <w:b/>
                <w:bCs/>
                <w:color w:val="000000"/>
                <w:sz w:val="22"/>
              </w:rPr>
            </w:pPr>
          </w:p>
        </w:tc>
      </w:tr>
      <w:tr w:rsidR="0018506A" w:rsidRPr="00446162" w14:paraId="79443C0B" w14:textId="77777777" w:rsidTr="009A1D0B">
        <w:trPr>
          <w:trHeight w:val="465"/>
        </w:trPr>
        <w:tc>
          <w:tcPr>
            <w:tcW w:w="1365" w:type="dxa"/>
            <w:tcBorders>
              <w:top w:val="nil"/>
              <w:left w:val="nil"/>
              <w:bottom w:val="nil"/>
              <w:right w:val="nil"/>
            </w:tcBorders>
            <w:shd w:val="clear" w:color="000000" w:fill="F2F2F2"/>
            <w:noWrap/>
            <w:vAlign w:val="bottom"/>
            <w:hideMark/>
          </w:tcPr>
          <w:p w14:paraId="79443C04"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79443C05"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79443C06"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79443C07"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79443C08"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9443C09"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79443C0A" w14:textId="77777777" w:rsidR="0018506A" w:rsidRDefault="0018506A" w:rsidP="00D97B4D">
            <w:pPr>
              <w:rPr>
                <w:rFonts w:ascii="Calibri" w:eastAsia="Times New Roman" w:hAnsi="Calibri"/>
                <w:b/>
                <w:bCs/>
                <w:color w:val="000000"/>
                <w:sz w:val="22"/>
              </w:rPr>
            </w:pPr>
          </w:p>
        </w:tc>
      </w:tr>
      <w:tr w:rsidR="0018506A" w14:paraId="79443C13" w14:textId="77777777" w:rsidTr="009A1D0B">
        <w:trPr>
          <w:trHeight w:val="495"/>
        </w:trPr>
        <w:tc>
          <w:tcPr>
            <w:tcW w:w="1365" w:type="dxa"/>
            <w:tcBorders>
              <w:top w:val="nil"/>
              <w:left w:val="nil"/>
              <w:bottom w:val="nil"/>
              <w:right w:val="nil"/>
            </w:tcBorders>
            <w:shd w:val="clear" w:color="000000" w:fill="F2F2F2"/>
            <w:noWrap/>
            <w:hideMark/>
          </w:tcPr>
          <w:p w14:paraId="79443C0C"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79443C0D"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79443C0E"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79443C0F"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79443C10"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79443C11"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79443C12" w14:textId="77777777" w:rsidR="0018506A" w:rsidRDefault="0018506A" w:rsidP="00D97B4D">
            <w:pPr>
              <w:rPr>
                <w:rFonts w:ascii="Calibri" w:eastAsia="Times New Roman" w:hAnsi="Calibri"/>
                <w:color w:val="auto"/>
                <w:sz w:val="22"/>
              </w:rPr>
            </w:pPr>
          </w:p>
        </w:tc>
      </w:tr>
    </w:tbl>
    <w:p w14:paraId="79443C14" w14:textId="77777777" w:rsidR="0018506A" w:rsidRDefault="0018506A" w:rsidP="00D97B4D"/>
    <w:p w14:paraId="79443C23" w14:textId="77777777" w:rsidR="00265972" w:rsidRPr="00D574A8" w:rsidRDefault="0018506A" w:rsidP="00265972">
      <w:pPr>
        <w:pStyle w:val="Heading1"/>
        <w:rPr>
          <w:rFonts w:asciiTheme="minorHAnsi" w:hAnsiTheme="minorHAnsi" w:cs="Arial"/>
          <w:color w:val="0070C0"/>
          <w:sz w:val="28"/>
        </w:rPr>
      </w:pPr>
      <w:bookmarkStart w:id="53" w:name="_Toc498357532"/>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53"/>
    </w:p>
    <w:sdt>
      <w:sdtPr>
        <w:rPr>
          <w:rFonts w:asciiTheme="minorHAnsi" w:hAnsiTheme="minorHAnsi" w:cs="Arial"/>
          <w:i w:val="0"/>
        </w:rPr>
        <w:id w:val="-499354807"/>
        <w:placeholder>
          <w:docPart w:val="7531E000ADC74902B4A61003C49D6C54"/>
        </w:placeholder>
      </w:sdtPr>
      <w:sdtEndPr/>
      <w:sdtContent>
        <w:p w14:paraId="79443C24"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79443C25"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79443C2D"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7531E000ADC74902B4A61003C49D6C54"/>
              </w:placeholder>
            </w:sdtPr>
            <w:sdtEndPr/>
            <w:sdtContent>
              <w:p w14:paraId="79443C26"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79443C27" w14:textId="77777777" w:rsidR="00350DBA" w:rsidRPr="00446162" w:rsidRDefault="00350DBA" w:rsidP="009A1D0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79443C28"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79443C29"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9443C2A"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9443C2B"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79443C2C" w14:textId="77777777" w:rsidR="00350DBA" w:rsidRPr="00446162" w:rsidRDefault="00350DBA" w:rsidP="009A1D0B">
            <w:pPr>
              <w:rPr>
                <w:rFonts w:ascii="Calibri" w:eastAsia="Times New Roman" w:hAnsi="Calibri"/>
                <w:b/>
                <w:bCs/>
                <w:color w:val="000000"/>
                <w:sz w:val="22"/>
              </w:rPr>
            </w:pPr>
          </w:p>
        </w:tc>
      </w:tr>
      <w:tr w:rsidR="00350DBA" w:rsidRPr="00446162" w14:paraId="79443C35" w14:textId="77777777" w:rsidTr="009A1D0B">
        <w:trPr>
          <w:trHeight w:val="465"/>
        </w:trPr>
        <w:tc>
          <w:tcPr>
            <w:tcW w:w="1365" w:type="dxa"/>
            <w:tcBorders>
              <w:top w:val="nil"/>
              <w:left w:val="nil"/>
              <w:bottom w:val="nil"/>
              <w:right w:val="nil"/>
            </w:tcBorders>
            <w:shd w:val="clear" w:color="000000" w:fill="F2F2F2"/>
            <w:noWrap/>
            <w:vAlign w:val="bottom"/>
            <w:hideMark/>
          </w:tcPr>
          <w:p w14:paraId="79443C2E"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79443C2F"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79443C30"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79443C31"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79443C32"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9443C33"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79443C34" w14:textId="77777777" w:rsidR="00350DBA" w:rsidRDefault="00350DBA" w:rsidP="009A1D0B">
            <w:pPr>
              <w:rPr>
                <w:rFonts w:ascii="Calibri" w:eastAsia="Times New Roman" w:hAnsi="Calibri"/>
                <w:b/>
                <w:bCs/>
                <w:color w:val="000000"/>
                <w:sz w:val="22"/>
              </w:rPr>
            </w:pPr>
          </w:p>
        </w:tc>
      </w:tr>
      <w:tr w:rsidR="00350DBA" w14:paraId="79443C3D" w14:textId="77777777" w:rsidTr="009A1D0B">
        <w:trPr>
          <w:trHeight w:val="495"/>
        </w:trPr>
        <w:tc>
          <w:tcPr>
            <w:tcW w:w="1365" w:type="dxa"/>
            <w:tcBorders>
              <w:top w:val="nil"/>
              <w:left w:val="nil"/>
              <w:bottom w:val="nil"/>
              <w:right w:val="nil"/>
            </w:tcBorders>
            <w:shd w:val="clear" w:color="000000" w:fill="F2F2F2"/>
            <w:noWrap/>
            <w:hideMark/>
          </w:tcPr>
          <w:p w14:paraId="79443C36" w14:textId="77777777" w:rsidR="00350DBA" w:rsidRDefault="00350DBA" w:rsidP="009A1D0B">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79443C37" w14:textId="77777777" w:rsidR="00350DBA" w:rsidRDefault="00350DBA" w:rsidP="009A1D0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79443C38"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79443C39"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79443C3A"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79443C3B"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79443C3C" w14:textId="77777777" w:rsidR="00350DBA" w:rsidRDefault="00350DBA" w:rsidP="009A1D0B">
            <w:pPr>
              <w:rPr>
                <w:rFonts w:ascii="Calibri" w:eastAsia="Times New Roman" w:hAnsi="Calibri"/>
                <w:color w:val="auto"/>
                <w:sz w:val="22"/>
              </w:rPr>
            </w:pPr>
          </w:p>
        </w:tc>
      </w:tr>
    </w:tbl>
    <w:p w14:paraId="79443C3E" w14:textId="77777777" w:rsidR="00350DBA" w:rsidRDefault="00350DBA" w:rsidP="00350DBA"/>
    <w:p w14:paraId="79443C3F" w14:textId="77777777" w:rsidR="00350DBA" w:rsidRDefault="00350DBA" w:rsidP="004F2D6E">
      <w:pPr>
        <w:pStyle w:val="template"/>
        <w:rPr>
          <w:rFonts w:asciiTheme="minorHAnsi" w:hAnsiTheme="minorHAnsi" w:cs="Arial"/>
          <w:i w:val="0"/>
        </w:rPr>
      </w:pPr>
    </w:p>
    <w:p w14:paraId="79443C49" w14:textId="77777777" w:rsidR="007E10AE" w:rsidRPr="007E10AE" w:rsidRDefault="007E10AE" w:rsidP="004F2D6E">
      <w:pPr>
        <w:pStyle w:val="template"/>
        <w:rPr>
          <w:rFonts w:asciiTheme="minorHAnsi" w:hAnsiTheme="minorHAnsi" w:cs="Arial"/>
          <w:i w:val="0"/>
        </w:rPr>
      </w:pPr>
    </w:p>
    <w:p w14:paraId="79443C4A" w14:textId="77777777" w:rsidR="00EC7417" w:rsidRPr="004E7A3E" w:rsidRDefault="00EC7417" w:rsidP="007F5354">
      <w:pPr>
        <w:rPr>
          <w:rFonts w:asciiTheme="minorHAnsi" w:hAnsiTheme="minorHAnsi" w:cs="Arial"/>
          <w:color w:val="auto"/>
        </w:rPr>
      </w:pPr>
    </w:p>
    <w:p w14:paraId="79443C4B" w14:textId="77777777" w:rsidR="00872877" w:rsidRDefault="00872877" w:rsidP="007177BF">
      <w:pPr>
        <w:rPr>
          <w:rFonts w:asciiTheme="minorHAnsi" w:hAnsiTheme="minorHAnsi" w:cs="Arial"/>
        </w:rPr>
      </w:pPr>
    </w:p>
    <w:p w14:paraId="79443C4C"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79443C4D" w14:textId="77777777" w:rsidR="00872877" w:rsidRDefault="00872877" w:rsidP="007177BF">
      <w:pPr>
        <w:rPr>
          <w:rFonts w:asciiTheme="minorHAnsi" w:hAnsiTheme="minorHAnsi" w:cs="Arial"/>
        </w:rPr>
      </w:pPr>
    </w:p>
    <w:p w14:paraId="79443C4E" w14:textId="77777777" w:rsidR="00E97B31" w:rsidRPr="004E7A3E" w:rsidRDefault="00E97B31" w:rsidP="007177BF">
      <w:pPr>
        <w:rPr>
          <w:rFonts w:asciiTheme="minorHAnsi" w:hAnsiTheme="minorHAnsi" w:cs="Arial"/>
        </w:rPr>
      </w:pPr>
    </w:p>
    <w:sectPr w:rsidR="00E97B31" w:rsidRPr="004E7A3E" w:rsidSect="0028564E">
      <w:headerReference w:type="even" r:id="rId30"/>
      <w:headerReference w:type="default" r:id="rId31"/>
      <w:footerReference w:type="even" r:id="rId32"/>
      <w:footerReference w:type="default" r:id="rId33"/>
      <w:headerReference w:type="first" r:id="rId34"/>
      <w:footerReference w:type="first" r:id="rId35"/>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443C63" w14:textId="77777777" w:rsidR="00C04C60" w:rsidRDefault="00C04C60" w:rsidP="007C4E0F">
      <w:pPr>
        <w:spacing w:after="0" w:line="240" w:lineRule="auto"/>
      </w:pPr>
      <w:r>
        <w:separator/>
      </w:r>
    </w:p>
  </w:endnote>
  <w:endnote w:type="continuationSeparator" w:id="0">
    <w:p w14:paraId="79443C64" w14:textId="77777777" w:rsidR="00C04C60" w:rsidRDefault="00C04C60"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13"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60D8A" w14:textId="77777777" w:rsidR="00C04C60" w:rsidRDefault="00C04C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43C68" w14:textId="77777777" w:rsidR="00C04C60" w:rsidRDefault="00C04C60">
    <w:pPr>
      <w:pStyle w:val="Footer"/>
    </w:pPr>
  </w:p>
  <w:p w14:paraId="79443C69" w14:textId="77777777" w:rsidR="00C04C60" w:rsidRDefault="00C04C60">
    <w:pPr>
      <w:pStyle w:val="Footer"/>
    </w:pPr>
    <w:r>
      <w:rPr>
        <w:noProof/>
      </w:rPr>
      <mc:AlternateContent>
        <mc:Choice Requires="wps">
          <w:drawing>
            <wp:anchor distT="0" distB="0" distL="114300" distR="114300" simplePos="0" relativeHeight="251663360" behindDoc="0" locked="0" layoutInCell="1" allowOverlap="1" wp14:anchorId="79443C70" wp14:editId="79443C71">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43C78" w14:textId="77777777" w:rsidR="00C04C60" w:rsidRPr="00E32F93" w:rsidRDefault="00C04C60"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1F666D">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9443C70"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79443C78" w14:textId="77777777" w:rsidR="00C04C60" w:rsidRPr="00E32F93" w:rsidRDefault="00C04C60"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1F666D">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9443C72" wp14:editId="79443C73">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43C79" w14:textId="77777777" w:rsidR="00C04C60" w:rsidRPr="00E32F93" w:rsidRDefault="00C04C60">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443C72"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79443C79" w14:textId="77777777" w:rsidR="00C04C60" w:rsidRPr="00E32F93" w:rsidRDefault="00C04C60">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79443C74" wp14:editId="79443C75">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964300"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1D0E5" w14:textId="77777777" w:rsidR="00C04C60" w:rsidRDefault="00C04C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443C61" w14:textId="77777777" w:rsidR="00C04C60" w:rsidRDefault="00C04C60" w:rsidP="007C4E0F">
      <w:pPr>
        <w:spacing w:after="0" w:line="240" w:lineRule="auto"/>
      </w:pPr>
      <w:r>
        <w:separator/>
      </w:r>
    </w:p>
  </w:footnote>
  <w:footnote w:type="continuationSeparator" w:id="0">
    <w:p w14:paraId="79443C62" w14:textId="77777777" w:rsidR="00C04C60" w:rsidRDefault="00C04C60" w:rsidP="007C4E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22041" w14:textId="77777777" w:rsidR="00C04C60" w:rsidRDefault="00C04C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43C65" w14:textId="77777777" w:rsidR="00C04C60" w:rsidRDefault="00C04C60"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79443C6A" wp14:editId="79443C6B">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43C76" w14:textId="77777777" w:rsidR="00C04C60" w:rsidRPr="00AB08CB" w:rsidRDefault="00C04C60"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9443C6A"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79443C76" w14:textId="77777777" w:rsidR="00C04C60" w:rsidRPr="00AB08CB" w:rsidRDefault="00C04C60"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9443C6C" wp14:editId="79443C6D">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43C77" w14:textId="77777777" w:rsidR="00C04C60" w:rsidRPr="001A2714" w:rsidRDefault="00C04C60"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443C6C"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79443C77" w14:textId="77777777" w:rsidR="00C04C60" w:rsidRPr="001A2714" w:rsidRDefault="00C04C60"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79443C6E" wp14:editId="79443C6F">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79443C66" w14:textId="77777777" w:rsidR="00C04C60" w:rsidRDefault="00C04C60" w:rsidP="00D91BE0">
    <w:pPr>
      <w:pStyle w:val="Header"/>
      <w:ind w:left="-360" w:right="-360"/>
    </w:pPr>
    <w:r>
      <w:t xml:space="preserve">     </w:t>
    </w:r>
  </w:p>
  <w:p w14:paraId="79443C67" w14:textId="77777777" w:rsidR="00C04C60" w:rsidRDefault="00C04C6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E3AAD" w14:textId="77777777" w:rsidR="00C04C60" w:rsidRDefault="00C04C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6614C32"/>
    <w:multiLevelType w:val="hybridMultilevel"/>
    <w:tmpl w:val="C0C0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8"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0"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4" w15:restartNumberingAfterBreak="0">
    <w:nsid w:val="6D773DD1"/>
    <w:multiLevelType w:val="hybridMultilevel"/>
    <w:tmpl w:val="914CA5FC"/>
    <w:lvl w:ilvl="0" w:tplc="04090001">
      <w:start w:val="1"/>
      <w:numFmt w:val="bullet"/>
      <w:lvlText w:val=""/>
      <w:lvlJc w:val="left"/>
      <w:pPr>
        <w:ind w:left="45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8"/>
  </w:num>
  <w:num w:numId="3">
    <w:abstractNumId w:val="0"/>
  </w:num>
  <w:num w:numId="4">
    <w:abstractNumId w:val="12"/>
  </w:num>
  <w:num w:numId="5">
    <w:abstractNumId w:val="9"/>
  </w:num>
  <w:num w:numId="6">
    <w:abstractNumId w:val="4"/>
  </w:num>
  <w:num w:numId="7">
    <w:abstractNumId w:val="2"/>
  </w:num>
  <w:num w:numId="8">
    <w:abstractNumId w:val="19"/>
  </w:num>
  <w:num w:numId="9">
    <w:abstractNumId w:val="15"/>
  </w:num>
  <w:num w:numId="10">
    <w:abstractNumId w:val="23"/>
  </w:num>
  <w:num w:numId="11">
    <w:abstractNumId w:val="1"/>
  </w:num>
  <w:num w:numId="12">
    <w:abstractNumId w:val="25"/>
  </w:num>
  <w:num w:numId="13">
    <w:abstractNumId w:val="16"/>
  </w:num>
  <w:num w:numId="14">
    <w:abstractNumId w:val="20"/>
  </w:num>
  <w:num w:numId="15">
    <w:abstractNumId w:val="7"/>
  </w:num>
  <w:num w:numId="16">
    <w:abstractNumId w:val="13"/>
  </w:num>
  <w:num w:numId="17">
    <w:abstractNumId w:val="5"/>
  </w:num>
  <w:num w:numId="18">
    <w:abstractNumId w:val="6"/>
  </w:num>
  <w:num w:numId="19">
    <w:abstractNumId w:val="22"/>
  </w:num>
  <w:num w:numId="20">
    <w:abstractNumId w:val="8"/>
  </w:num>
  <w:num w:numId="21">
    <w:abstractNumId w:val="17"/>
  </w:num>
  <w:num w:numId="22">
    <w:abstractNumId w:val="21"/>
  </w:num>
  <w:num w:numId="23">
    <w:abstractNumId w:val="14"/>
  </w:num>
  <w:num w:numId="24">
    <w:abstractNumId w:val="10"/>
  </w:num>
  <w:num w:numId="25">
    <w:abstractNumId w:val="2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drawingGridHorizontalSpacing w:val="110"/>
  <w:displayHorizontalDrawingGridEvery w:val="2"/>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FF5"/>
    <w:rsid w:val="00002397"/>
    <w:rsid w:val="0000331A"/>
    <w:rsid w:val="00004282"/>
    <w:rsid w:val="00004732"/>
    <w:rsid w:val="000079D2"/>
    <w:rsid w:val="0001066D"/>
    <w:rsid w:val="000109E5"/>
    <w:rsid w:val="00014DBF"/>
    <w:rsid w:val="000163F4"/>
    <w:rsid w:val="00016507"/>
    <w:rsid w:val="000217D8"/>
    <w:rsid w:val="00023CF1"/>
    <w:rsid w:val="00025139"/>
    <w:rsid w:val="00025FD5"/>
    <w:rsid w:val="00031614"/>
    <w:rsid w:val="000320E3"/>
    <w:rsid w:val="0003224A"/>
    <w:rsid w:val="00033310"/>
    <w:rsid w:val="000333AD"/>
    <w:rsid w:val="00033648"/>
    <w:rsid w:val="00034BCB"/>
    <w:rsid w:val="0004272D"/>
    <w:rsid w:val="00044A55"/>
    <w:rsid w:val="00047257"/>
    <w:rsid w:val="00050337"/>
    <w:rsid w:val="00050DB2"/>
    <w:rsid w:val="0005344D"/>
    <w:rsid w:val="00053699"/>
    <w:rsid w:val="00053CCA"/>
    <w:rsid w:val="00056472"/>
    <w:rsid w:val="00060B11"/>
    <w:rsid w:val="00063BF2"/>
    <w:rsid w:val="0006629A"/>
    <w:rsid w:val="00067A18"/>
    <w:rsid w:val="00070F74"/>
    <w:rsid w:val="000720B7"/>
    <w:rsid w:val="00073CB8"/>
    <w:rsid w:val="00076052"/>
    <w:rsid w:val="00076921"/>
    <w:rsid w:val="0007772F"/>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5B72"/>
    <w:rsid w:val="000B02B7"/>
    <w:rsid w:val="000B066E"/>
    <w:rsid w:val="000B09B9"/>
    <w:rsid w:val="000B1915"/>
    <w:rsid w:val="000B2E0F"/>
    <w:rsid w:val="000B3B29"/>
    <w:rsid w:val="000B3B43"/>
    <w:rsid w:val="000B4466"/>
    <w:rsid w:val="000C15D8"/>
    <w:rsid w:val="000C2217"/>
    <w:rsid w:val="000C414F"/>
    <w:rsid w:val="000D04D4"/>
    <w:rsid w:val="000D0C24"/>
    <w:rsid w:val="000D1164"/>
    <w:rsid w:val="000D1D0E"/>
    <w:rsid w:val="000D2466"/>
    <w:rsid w:val="000D3BE4"/>
    <w:rsid w:val="000D4781"/>
    <w:rsid w:val="000D4829"/>
    <w:rsid w:val="000D61C3"/>
    <w:rsid w:val="000D6CA2"/>
    <w:rsid w:val="000E0124"/>
    <w:rsid w:val="000E111C"/>
    <w:rsid w:val="000E307A"/>
    <w:rsid w:val="000E4DC2"/>
    <w:rsid w:val="000E556F"/>
    <w:rsid w:val="000E5BF0"/>
    <w:rsid w:val="000E5C71"/>
    <w:rsid w:val="000E73CD"/>
    <w:rsid w:val="000E757B"/>
    <w:rsid w:val="000F194D"/>
    <w:rsid w:val="000F1E63"/>
    <w:rsid w:val="000F21B5"/>
    <w:rsid w:val="000F341B"/>
    <w:rsid w:val="000F40E7"/>
    <w:rsid w:val="000F4293"/>
    <w:rsid w:val="000F5E11"/>
    <w:rsid w:val="00103CBC"/>
    <w:rsid w:val="0010444F"/>
    <w:rsid w:val="001057F4"/>
    <w:rsid w:val="00115EF1"/>
    <w:rsid w:val="0011688A"/>
    <w:rsid w:val="00116C57"/>
    <w:rsid w:val="00117CC1"/>
    <w:rsid w:val="001216B8"/>
    <w:rsid w:val="001234AB"/>
    <w:rsid w:val="00133AF0"/>
    <w:rsid w:val="00133CE3"/>
    <w:rsid w:val="00141003"/>
    <w:rsid w:val="00141153"/>
    <w:rsid w:val="001415BC"/>
    <w:rsid w:val="001424E5"/>
    <w:rsid w:val="001434B4"/>
    <w:rsid w:val="00143819"/>
    <w:rsid w:val="00144E6B"/>
    <w:rsid w:val="001501A3"/>
    <w:rsid w:val="001528FB"/>
    <w:rsid w:val="00155F9E"/>
    <w:rsid w:val="001571B3"/>
    <w:rsid w:val="00163665"/>
    <w:rsid w:val="00164676"/>
    <w:rsid w:val="00164F02"/>
    <w:rsid w:val="00167EF6"/>
    <w:rsid w:val="0017009C"/>
    <w:rsid w:val="001710E3"/>
    <w:rsid w:val="0017165A"/>
    <w:rsid w:val="00172896"/>
    <w:rsid w:val="00172E31"/>
    <w:rsid w:val="00174F05"/>
    <w:rsid w:val="00176928"/>
    <w:rsid w:val="00177EA5"/>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4DC9"/>
    <w:rsid w:val="001A5E87"/>
    <w:rsid w:val="001A61A4"/>
    <w:rsid w:val="001C20E7"/>
    <w:rsid w:val="001C2B9F"/>
    <w:rsid w:val="001C2C73"/>
    <w:rsid w:val="001C5E94"/>
    <w:rsid w:val="001C739F"/>
    <w:rsid w:val="001D114A"/>
    <w:rsid w:val="001D3313"/>
    <w:rsid w:val="001D56FE"/>
    <w:rsid w:val="001D6401"/>
    <w:rsid w:val="001E14D8"/>
    <w:rsid w:val="001E222A"/>
    <w:rsid w:val="001E25F6"/>
    <w:rsid w:val="001E2FAE"/>
    <w:rsid w:val="001E6F9B"/>
    <w:rsid w:val="001F13E2"/>
    <w:rsid w:val="001F2F3A"/>
    <w:rsid w:val="001F4D5F"/>
    <w:rsid w:val="001F565E"/>
    <w:rsid w:val="001F6495"/>
    <w:rsid w:val="001F666D"/>
    <w:rsid w:val="001F6B68"/>
    <w:rsid w:val="00201143"/>
    <w:rsid w:val="00202724"/>
    <w:rsid w:val="00202DFF"/>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50F7"/>
    <w:rsid w:val="00225FE3"/>
    <w:rsid w:val="00225FF8"/>
    <w:rsid w:val="00234C8A"/>
    <w:rsid w:val="00235E8B"/>
    <w:rsid w:val="00235F9D"/>
    <w:rsid w:val="002369A3"/>
    <w:rsid w:val="00237415"/>
    <w:rsid w:val="00241A60"/>
    <w:rsid w:val="0024266B"/>
    <w:rsid w:val="00243E10"/>
    <w:rsid w:val="002462D7"/>
    <w:rsid w:val="00246CDF"/>
    <w:rsid w:val="00246E21"/>
    <w:rsid w:val="00246FE7"/>
    <w:rsid w:val="00247ADA"/>
    <w:rsid w:val="00250777"/>
    <w:rsid w:val="002512C4"/>
    <w:rsid w:val="00251535"/>
    <w:rsid w:val="00252F78"/>
    <w:rsid w:val="00254ACC"/>
    <w:rsid w:val="00254BC8"/>
    <w:rsid w:val="002568EC"/>
    <w:rsid w:val="00260C2B"/>
    <w:rsid w:val="00260FDB"/>
    <w:rsid w:val="0026207D"/>
    <w:rsid w:val="002627DE"/>
    <w:rsid w:val="002654C8"/>
    <w:rsid w:val="00265972"/>
    <w:rsid w:val="00266581"/>
    <w:rsid w:val="00273663"/>
    <w:rsid w:val="002759B6"/>
    <w:rsid w:val="00277ABA"/>
    <w:rsid w:val="00277F2D"/>
    <w:rsid w:val="00280AC4"/>
    <w:rsid w:val="00281357"/>
    <w:rsid w:val="00281837"/>
    <w:rsid w:val="0028261F"/>
    <w:rsid w:val="0028564E"/>
    <w:rsid w:val="002917DD"/>
    <w:rsid w:val="00292C13"/>
    <w:rsid w:val="0029747C"/>
    <w:rsid w:val="002A001F"/>
    <w:rsid w:val="002A224D"/>
    <w:rsid w:val="002A27E8"/>
    <w:rsid w:val="002A3FF5"/>
    <w:rsid w:val="002A7FBE"/>
    <w:rsid w:val="002B0986"/>
    <w:rsid w:val="002B0DBC"/>
    <w:rsid w:val="002B29D7"/>
    <w:rsid w:val="002B2D11"/>
    <w:rsid w:val="002B3635"/>
    <w:rsid w:val="002B7E27"/>
    <w:rsid w:val="002C1D1D"/>
    <w:rsid w:val="002C3D91"/>
    <w:rsid w:val="002C3ED0"/>
    <w:rsid w:val="002C531D"/>
    <w:rsid w:val="002C6A0C"/>
    <w:rsid w:val="002C7A6E"/>
    <w:rsid w:val="002D1746"/>
    <w:rsid w:val="002D3505"/>
    <w:rsid w:val="002D7DC4"/>
    <w:rsid w:val="002F015C"/>
    <w:rsid w:val="002F0263"/>
    <w:rsid w:val="002F08B9"/>
    <w:rsid w:val="002F41BF"/>
    <w:rsid w:val="002F5B5E"/>
    <w:rsid w:val="00302065"/>
    <w:rsid w:val="00304139"/>
    <w:rsid w:val="00310A87"/>
    <w:rsid w:val="00311796"/>
    <w:rsid w:val="00314E3E"/>
    <w:rsid w:val="00315EDE"/>
    <w:rsid w:val="00320263"/>
    <w:rsid w:val="00322054"/>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33E9"/>
    <w:rsid w:val="00360E86"/>
    <w:rsid w:val="00363830"/>
    <w:rsid w:val="003707EC"/>
    <w:rsid w:val="0037390F"/>
    <w:rsid w:val="00373F08"/>
    <w:rsid w:val="00373F34"/>
    <w:rsid w:val="00375CD6"/>
    <w:rsid w:val="00375D69"/>
    <w:rsid w:val="00377589"/>
    <w:rsid w:val="003809E0"/>
    <w:rsid w:val="00380FDF"/>
    <w:rsid w:val="00382272"/>
    <w:rsid w:val="00382280"/>
    <w:rsid w:val="0038323A"/>
    <w:rsid w:val="00383D69"/>
    <w:rsid w:val="00383F49"/>
    <w:rsid w:val="00384DC5"/>
    <w:rsid w:val="0039004E"/>
    <w:rsid w:val="00390AD5"/>
    <w:rsid w:val="00396DD2"/>
    <w:rsid w:val="003A2419"/>
    <w:rsid w:val="003A26E2"/>
    <w:rsid w:val="003A3480"/>
    <w:rsid w:val="003A5B3E"/>
    <w:rsid w:val="003A6F3A"/>
    <w:rsid w:val="003B22A5"/>
    <w:rsid w:val="003B3C6E"/>
    <w:rsid w:val="003B4142"/>
    <w:rsid w:val="003B7C1A"/>
    <w:rsid w:val="003C0FB6"/>
    <w:rsid w:val="003C2D09"/>
    <w:rsid w:val="003C6802"/>
    <w:rsid w:val="003D01E1"/>
    <w:rsid w:val="003D0DE1"/>
    <w:rsid w:val="003D0F2D"/>
    <w:rsid w:val="003D176E"/>
    <w:rsid w:val="003D1BE5"/>
    <w:rsid w:val="003D2DA4"/>
    <w:rsid w:val="003D2DB4"/>
    <w:rsid w:val="003D3405"/>
    <w:rsid w:val="003D3C9F"/>
    <w:rsid w:val="003E31D0"/>
    <w:rsid w:val="003F0654"/>
    <w:rsid w:val="003F11C1"/>
    <w:rsid w:val="003F29BD"/>
    <w:rsid w:val="003F32B1"/>
    <w:rsid w:val="003F48F6"/>
    <w:rsid w:val="00400394"/>
    <w:rsid w:val="004011DE"/>
    <w:rsid w:val="004016C8"/>
    <w:rsid w:val="004028DE"/>
    <w:rsid w:val="00403746"/>
    <w:rsid w:val="00405C6B"/>
    <w:rsid w:val="0041108F"/>
    <w:rsid w:val="00414496"/>
    <w:rsid w:val="00414B56"/>
    <w:rsid w:val="00415B20"/>
    <w:rsid w:val="00422180"/>
    <w:rsid w:val="00422E5D"/>
    <w:rsid w:val="00423EEC"/>
    <w:rsid w:val="00424663"/>
    <w:rsid w:val="00427727"/>
    <w:rsid w:val="004308CF"/>
    <w:rsid w:val="0043313F"/>
    <w:rsid w:val="0043339D"/>
    <w:rsid w:val="0043471B"/>
    <w:rsid w:val="00434EAA"/>
    <w:rsid w:val="00436FC6"/>
    <w:rsid w:val="00443741"/>
    <w:rsid w:val="004451F8"/>
    <w:rsid w:val="00445D20"/>
    <w:rsid w:val="00445EF8"/>
    <w:rsid w:val="0044683B"/>
    <w:rsid w:val="00446C71"/>
    <w:rsid w:val="004502DA"/>
    <w:rsid w:val="004516DF"/>
    <w:rsid w:val="00453AC3"/>
    <w:rsid w:val="00453B3D"/>
    <w:rsid w:val="0045485F"/>
    <w:rsid w:val="0045678F"/>
    <w:rsid w:val="004619D9"/>
    <w:rsid w:val="00462163"/>
    <w:rsid w:val="00462C1E"/>
    <w:rsid w:val="0046305B"/>
    <w:rsid w:val="004638EC"/>
    <w:rsid w:val="00463E66"/>
    <w:rsid w:val="004649BD"/>
    <w:rsid w:val="00465058"/>
    <w:rsid w:val="00465596"/>
    <w:rsid w:val="004703F4"/>
    <w:rsid w:val="00470611"/>
    <w:rsid w:val="00471141"/>
    <w:rsid w:val="00477A43"/>
    <w:rsid w:val="00481D42"/>
    <w:rsid w:val="00485B16"/>
    <w:rsid w:val="0048672B"/>
    <w:rsid w:val="00486E48"/>
    <w:rsid w:val="004A0208"/>
    <w:rsid w:val="004A04D3"/>
    <w:rsid w:val="004A0A18"/>
    <w:rsid w:val="004A100F"/>
    <w:rsid w:val="004A216B"/>
    <w:rsid w:val="004A39BA"/>
    <w:rsid w:val="004A568B"/>
    <w:rsid w:val="004A634B"/>
    <w:rsid w:val="004A6BD9"/>
    <w:rsid w:val="004C0821"/>
    <w:rsid w:val="004C1D93"/>
    <w:rsid w:val="004C2D2C"/>
    <w:rsid w:val="004C4E2A"/>
    <w:rsid w:val="004D01FE"/>
    <w:rsid w:val="004D1EFE"/>
    <w:rsid w:val="004D1F30"/>
    <w:rsid w:val="004D3553"/>
    <w:rsid w:val="004D64DA"/>
    <w:rsid w:val="004E085F"/>
    <w:rsid w:val="004E279D"/>
    <w:rsid w:val="004E321F"/>
    <w:rsid w:val="004E3FE5"/>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212A4"/>
    <w:rsid w:val="005238DD"/>
    <w:rsid w:val="005250BC"/>
    <w:rsid w:val="005276D2"/>
    <w:rsid w:val="0052783D"/>
    <w:rsid w:val="00531647"/>
    <w:rsid w:val="0053259F"/>
    <w:rsid w:val="00532846"/>
    <w:rsid w:val="00534A9F"/>
    <w:rsid w:val="0053639A"/>
    <w:rsid w:val="005402E3"/>
    <w:rsid w:val="005420A7"/>
    <w:rsid w:val="00542990"/>
    <w:rsid w:val="00544C80"/>
    <w:rsid w:val="00545BEA"/>
    <w:rsid w:val="00546400"/>
    <w:rsid w:val="00547B29"/>
    <w:rsid w:val="00550067"/>
    <w:rsid w:val="00552F50"/>
    <w:rsid w:val="005557E8"/>
    <w:rsid w:val="0055606E"/>
    <w:rsid w:val="0056099A"/>
    <w:rsid w:val="00561A0D"/>
    <w:rsid w:val="00562514"/>
    <w:rsid w:val="00562FDF"/>
    <w:rsid w:val="00563FA0"/>
    <w:rsid w:val="00566B54"/>
    <w:rsid w:val="005675A4"/>
    <w:rsid w:val="00567A76"/>
    <w:rsid w:val="00567F42"/>
    <w:rsid w:val="00570BB2"/>
    <w:rsid w:val="0057105B"/>
    <w:rsid w:val="00571678"/>
    <w:rsid w:val="00571BE1"/>
    <w:rsid w:val="0057344C"/>
    <w:rsid w:val="0057605F"/>
    <w:rsid w:val="005763C9"/>
    <w:rsid w:val="005776FB"/>
    <w:rsid w:val="00580656"/>
    <w:rsid w:val="0058221C"/>
    <w:rsid w:val="005832A2"/>
    <w:rsid w:val="00591235"/>
    <w:rsid w:val="005920C8"/>
    <w:rsid w:val="005946D4"/>
    <w:rsid w:val="005A056C"/>
    <w:rsid w:val="005A209A"/>
    <w:rsid w:val="005A2974"/>
    <w:rsid w:val="005A339F"/>
    <w:rsid w:val="005A3B36"/>
    <w:rsid w:val="005A3F3B"/>
    <w:rsid w:val="005A4B8C"/>
    <w:rsid w:val="005A5973"/>
    <w:rsid w:val="005A66B5"/>
    <w:rsid w:val="005A77CC"/>
    <w:rsid w:val="005B0192"/>
    <w:rsid w:val="005B2D84"/>
    <w:rsid w:val="005B2F33"/>
    <w:rsid w:val="005B3AC8"/>
    <w:rsid w:val="005B69F5"/>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3A1C"/>
    <w:rsid w:val="005E5541"/>
    <w:rsid w:val="005E6E4A"/>
    <w:rsid w:val="005E7AB4"/>
    <w:rsid w:val="005F0408"/>
    <w:rsid w:val="005F0A6B"/>
    <w:rsid w:val="005F5135"/>
    <w:rsid w:val="005F5741"/>
    <w:rsid w:val="005F6AA0"/>
    <w:rsid w:val="005F6F47"/>
    <w:rsid w:val="00600049"/>
    <w:rsid w:val="0060249F"/>
    <w:rsid w:val="006032C7"/>
    <w:rsid w:val="00606CC7"/>
    <w:rsid w:val="006134B3"/>
    <w:rsid w:val="0061491D"/>
    <w:rsid w:val="00620F49"/>
    <w:rsid w:val="006217AA"/>
    <w:rsid w:val="006217B0"/>
    <w:rsid w:val="00622A93"/>
    <w:rsid w:val="00623266"/>
    <w:rsid w:val="006235A4"/>
    <w:rsid w:val="00627624"/>
    <w:rsid w:val="00627678"/>
    <w:rsid w:val="00627A1F"/>
    <w:rsid w:val="006332F2"/>
    <w:rsid w:val="00633A73"/>
    <w:rsid w:val="00633D6B"/>
    <w:rsid w:val="006344E5"/>
    <w:rsid w:val="006347A2"/>
    <w:rsid w:val="006363DB"/>
    <w:rsid w:val="006418D8"/>
    <w:rsid w:val="00644414"/>
    <w:rsid w:val="00645406"/>
    <w:rsid w:val="00647415"/>
    <w:rsid w:val="00650B40"/>
    <w:rsid w:val="006518B5"/>
    <w:rsid w:val="00651D13"/>
    <w:rsid w:val="00651F29"/>
    <w:rsid w:val="006532E5"/>
    <w:rsid w:val="00653533"/>
    <w:rsid w:val="00653AFC"/>
    <w:rsid w:val="00657823"/>
    <w:rsid w:val="006612B1"/>
    <w:rsid w:val="006612F8"/>
    <w:rsid w:val="00662504"/>
    <w:rsid w:val="006649D3"/>
    <w:rsid w:val="006672B7"/>
    <w:rsid w:val="00671D96"/>
    <w:rsid w:val="006723C5"/>
    <w:rsid w:val="00672CA8"/>
    <w:rsid w:val="00677668"/>
    <w:rsid w:val="00682A2B"/>
    <w:rsid w:val="00684CCB"/>
    <w:rsid w:val="006874A6"/>
    <w:rsid w:val="006906AA"/>
    <w:rsid w:val="00693CEE"/>
    <w:rsid w:val="00697896"/>
    <w:rsid w:val="006A2207"/>
    <w:rsid w:val="006A28D7"/>
    <w:rsid w:val="006A2B44"/>
    <w:rsid w:val="006A6F05"/>
    <w:rsid w:val="006A77E1"/>
    <w:rsid w:val="006B0C89"/>
    <w:rsid w:val="006B1B4C"/>
    <w:rsid w:val="006B38E5"/>
    <w:rsid w:val="006B4D03"/>
    <w:rsid w:val="006B5661"/>
    <w:rsid w:val="006B5D46"/>
    <w:rsid w:val="006B76CB"/>
    <w:rsid w:val="006C1D72"/>
    <w:rsid w:val="006C2154"/>
    <w:rsid w:val="006C2165"/>
    <w:rsid w:val="006C35D0"/>
    <w:rsid w:val="006C3609"/>
    <w:rsid w:val="006C54DC"/>
    <w:rsid w:val="006C5AEC"/>
    <w:rsid w:val="006C6CB0"/>
    <w:rsid w:val="006D07C8"/>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77BF"/>
    <w:rsid w:val="00717F61"/>
    <w:rsid w:val="00721F32"/>
    <w:rsid w:val="00723BA4"/>
    <w:rsid w:val="00724301"/>
    <w:rsid w:val="007250F7"/>
    <w:rsid w:val="00725678"/>
    <w:rsid w:val="00726D2A"/>
    <w:rsid w:val="00727598"/>
    <w:rsid w:val="00731051"/>
    <w:rsid w:val="007319B4"/>
    <w:rsid w:val="00732FF5"/>
    <w:rsid w:val="00733C02"/>
    <w:rsid w:val="00734259"/>
    <w:rsid w:val="007345A3"/>
    <w:rsid w:val="0073708E"/>
    <w:rsid w:val="00737AAD"/>
    <w:rsid w:val="00740AFE"/>
    <w:rsid w:val="0074198D"/>
    <w:rsid w:val="00742A38"/>
    <w:rsid w:val="00743ACA"/>
    <w:rsid w:val="00745338"/>
    <w:rsid w:val="0074543B"/>
    <w:rsid w:val="00747357"/>
    <w:rsid w:val="00750A89"/>
    <w:rsid w:val="00751ED4"/>
    <w:rsid w:val="0075590E"/>
    <w:rsid w:val="00762464"/>
    <w:rsid w:val="00762667"/>
    <w:rsid w:val="00763575"/>
    <w:rsid w:val="0076575E"/>
    <w:rsid w:val="00766C97"/>
    <w:rsid w:val="007674EF"/>
    <w:rsid w:val="00770E49"/>
    <w:rsid w:val="00772CC1"/>
    <w:rsid w:val="00772DD2"/>
    <w:rsid w:val="00776392"/>
    <w:rsid w:val="007779B5"/>
    <w:rsid w:val="00786AC0"/>
    <w:rsid w:val="00787AEC"/>
    <w:rsid w:val="007905D4"/>
    <w:rsid w:val="007920A5"/>
    <w:rsid w:val="007A1665"/>
    <w:rsid w:val="007A2EBC"/>
    <w:rsid w:val="007A364A"/>
    <w:rsid w:val="007A3CDB"/>
    <w:rsid w:val="007A43DF"/>
    <w:rsid w:val="007A63DA"/>
    <w:rsid w:val="007A7862"/>
    <w:rsid w:val="007B0F01"/>
    <w:rsid w:val="007B18B5"/>
    <w:rsid w:val="007B1D4D"/>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F08C2"/>
    <w:rsid w:val="007F2A25"/>
    <w:rsid w:val="007F5354"/>
    <w:rsid w:val="007F584F"/>
    <w:rsid w:val="007F5E37"/>
    <w:rsid w:val="007F7A20"/>
    <w:rsid w:val="00800F44"/>
    <w:rsid w:val="0080211C"/>
    <w:rsid w:val="0080338C"/>
    <w:rsid w:val="00805768"/>
    <w:rsid w:val="00805EC2"/>
    <w:rsid w:val="00805ED9"/>
    <w:rsid w:val="00807242"/>
    <w:rsid w:val="00810FD4"/>
    <w:rsid w:val="008116E0"/>
    <w:rsid w:val="00812371"/>
    <w:rsid w:val="00817F22"/>
    <w:rsid w:val="00821E16"/>
    <w:rsid w:val="00822FBB"/>
    <w:rsid w:val="00825141"/>
    <w:rsid w:val="00825476"/>
    <w:rsid w:val="0083011E"/>
    <w:rsid w:val="008306BC"/>
    <w:rsid w:val="00831B83"/>
    <w:rsid w:val="00836351"/>
    <w:rsid w:val="0083693D"/>
    <w:rsid w:val="00836E9F"/>
    <w:rsid w:val="008372F4"/>
    <w:rsid w:val="008410F0"/>
    <w:rsid w:val="00841FE5"/>
    <w:rsid w:val="0084296D"/>
    <w:rsid w:val="008443E8"/>
    <w:rsid w:val="00844AED"/>
    <w:rsid w:val="008466CF"/>
    <w:rsid w:val="00851769"/>
    <w:rsid w:val="00851A51"/>
    <w:rsid w:val="008535A5"/>
    <w:rsid w:val="0085436E"/>
    <w:rsid w:val="00854F5B"/>
    <w:rsid w:val="008565BA"/>
    <w:rsid w:val="00856E7C"/>
    <w:rsid w:val="00857B71"/>
    <w:rsid w:val="00861B4D"/>
    <w:rsid w:val="008625F2"/>
    <w:rsid w:val="00867F5C"/>
    <w:rsid w:val="00870B62"/>
    <w:rsid w:val="00870F2E"/>
    <w:rsid w:val="0087101A"/>
    <w:rsid w:val="008725AB"/>
    <w:rsid w:val="00872877"/>
    <w:rsid w:val="008730F9"/>
    <w:rsid w:val="008751BD"/>
    <w:rsid w:val="00875766"/>
    <w:rsid w:val="00875AE5"/>
    <w:rsid w:val="00875E9D"/>
    <w:rsid w:val="00876B9A"/>
    <w:rsid w:val="0087734C"/>
    <w:rsid w:val="0087773D"/>
    <w:rsid w:val="008835C4"/>
    <w:rsid w:val="00886FC7"/>
    <w:rsid w:val="00892620"/>
    <w:rsid w:val="00894772"/>
    <w:rsid w:val="00897C9E"/>
    <w:rsid w:val="008A4D4B"/>
    <w:rsid w:val="008A614B"/>
    <w:rsid w:val="008A6CC7"/>
    <w:rsid w:val="008A775E"/>
    <w:rsid w:val="008B24B2"/>
    <w:rsid w:val="008B2DE9"/>
    <w:rsid w:val="008B2F14"/>
    <w:rsid w:val="008B35F0"/>
    <w:rsid w:val="008B3F23"/>
    <w:rsid w:val="008B7E5A"/>
    <w:rsid w:val="008C0720"/>
    <w:rsid w:val="008C075A"/>
    <w:rsid w:val="008C1266"/>
    <w:rsid w:val="008C1859"/>
    <w:rsid w:val="008C31F6"/>
    <w:rsid w:val="008C3896"/>
    <w:rsid w:val="008C6E47"/>
    <w:rsid w:val="008C7435"/>
    <w:rsid w:val="008D069A"/>
    <w:rsid w:val="008D151A"/>
    <w:rsid w:val="008D47E7"/>
    <w:rsid w:val="008D5E82"/>
    <w:rsid w:val="008D5EBE"/>
    <w:rsid w:val="008D67DC"/>
    <w:rsid w:val="008E19A5"/>
    <w:rsid w:val="008E2A7E"/>
    <w:rsid w:val="008E2FFD"/>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BD7"/>
    <w:rsid w:val="00912561"/>
    <w:rsid w:val="009126B2"/>
    <w:rsid w:val="0091379C"/>
    <w:rsid w:val="009141BD"/>
    <w:rsid w:val="00916481"/>
    <w:rsid w:val="0091750B"/>
    <w:rsid w:val="009209E4"/>
    <w:rsid w:val="009216B7"/>
    <w:rsid w:val="00922613"/>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77D1C"/>
    <w:rsid w:val="00982A41"/>
    <w:rsid w:val="00982ACA"/>
    <w:rsid w:val="00982DD5"/>
    <w:rsid w:val="00984246"/>
    <w:rsid w:val="00985B6E"/>
    <w:rsid w:val="00986DB9"/>
    <w:rsid w:val="00990A51"/>
    <w:rsid w:val="009916C7"/>
    <w:rsid w:val="0099333D"/>
    <w:rsid w:val="00993EB4"/>
    <w:rsid w:val="0099574C"/>
    <w:rsid w:val="009959A0"/>
    <w:rsid w:val="00996567"/>
    <w:rsid w:val="00996723"/>
    <w:rsid w:val="009A1D0B"/>
    <w:rsid w:val="009A372A"/>
    <w:rsid w:val="009A4B2C"/>
    <w:rsid w:val="009A50C7"/>
    <w:rsid w:val="009A5F4D"/>
    <w:rsid w:val="009A6723"/>
    <w:rsid w:val="009B27E6"/>
    <w:rsid w:val="009B40C6"/>
    <w:rsid w:val="009B5570"/>
    <w:rsid w:val="009C45FE"/>
    <w:rsid w:val="009C561A"/>
    <w:rsid w:val="009C58EF"/>
    <w:rsid w:val="009C59AF"/>
    <w:rsid w:val="009C5F08"/>
    <w:rsid w:val="009C6109"/>
    <w:rsid w:val="009C6E2E"/>
    <w:rsid w:val="009C7086"/>
    <w:rsid w:val="009C736A"/>
    <w:rsid w:val="009C74D5"/>
    <w:rsid w:val="009D329F"/>
    <w:rsid w:val="009D3CD2"/>
    <w:rsid w:val="009D4B80"/>
    <w:rsid w:val="009D59C0"/>
    <w:rsid w:val="009E1F09"/>
    <w:rsid w:val="009E712B"/>
    <w:rsid w:val="009E7CD5"/>
    <w:rsid w:val="009F24D9"/>
    <w:rsid w:val="009F3C0A"/>
    <w:rsid w:val="009F4502"/>
    <w:rsid w:val="009F64CD"/>
    <w:rsid w:val="009F7383"/>
    <w:rsid w:val="00A030AD"/>
    <w:rsid w:val="00A041E6"/>
    <w:rsid w:val="00A049BA"/>
    <w:rsid w:val="00A04C48"/>
    <w:rsid w:val="00A04FF2"/>
    <w:rsid w:val="00A051B3"/>
    <w:rsid w:val="00A054AE"/>
    <w:rsid w:val="00A07D54"/>
    <w:rsid w:val="00A07DF7"/>
    <w:rsid w:val="00A10178"/>
    <w:rsid w:val="00A105BE"/>
    <w:rsid w:val="00A1088C"/>
    <w:rsid w:val="00A12775"/>
    <w:rsid w:val="00A127B3"/>
    <w:rsid w:val="00A13519"/>
    <w:rsid w:val="00A14356"/>
    <w:rsid w:val="00A1618B"/>
    <w:rsid w:val="00A16CC1"/>
    <w:rsid w:val="00A218FB"/>
    <w:rsid w:val="00A23098"/>
    <w:rsid w:val="00A2477B"/>
    <w:rsid w:val="00A32C06"/>
    <w:rsid w:val="00A33AB9"/>
    <w:rsid w:val="00A34333"/>
    <w:rsid w:val="00A3689C"/>
    <w:rsid w:val="00A36AEC"/>
    <w:rsid w:val="00A3756E"/>
    <w:rsid w:val="00A4326A"/>
    <w:rsid w:val="00A45B91"/>
    <w:rsid w:val="00A57978"/>
    <w:rsid w:val="00A57E6A"/>
    <w:rsid w:val="00A60377"/>
    <w:rsid w:val="00A60909"/>
    <w:rsid w:val="00A61FF0"/>
    <w:rsid w:val="00A63008"/>
    <w:rsid w:val="00A65A2E"/>
    <w:rsid w:val="00A707F5"/>
    <w:rsid w:val="00A73C0A"/>
    <w:rsid w:val="00A75E35"/>
    <w:rsid w:val="00A77D09"/>
    <w:rsid w:val="00A80F28"/>
    <w:rsid w:val="00A810F4"/>
    <w:rsid w:val="00A83091"/>
    <w:rsid w:val="00A831FA"/>
    <w:rsid w:val="00A8428E"/>
    <w:rsid w:val="00A84A8A"/>
    <w:rsid w:val="00A9045D"/>
    <w:rsid w:val="00A91D4B"/>
    <w:rsid w:val="00A927CA"/>
    <w:rsid w:val="00A94F0D"/>
    <w:rsid w:val="00A969CF"/>
    <w:rsid w:val="00A96A17"/>
    <w:rsid w:val="00A9786E"/>
    <w:rsid w:val="00AA1575"/>
    <w:rsid w:val="00AA278E"/>
    <w:rsid w:val="00AA3A9F"/>
    <w:rsid w:val="00AA3C39"/>
    <w:rsid w:val="00AA5021"/>
    <w:rsid w:val="00AA66F4"/>
    <w:rsid w:val="00AA7392"/>
    <w:rsid w:val="00AB08CB"/>
    <w:rsid w:val="00AB1707"/>
    <w:rsid w:val="00AB465E"/>
    <w:rsid w:val="00AB62FE"/>
    <w:rsid w:val="00AB666F"/>
    <w:rsid w:val="00AB71B7"/>
    <w:rsid w:val="00AC11D7"/>
    <w:rsid w:val="00AC261E"/>
    <w:rsid w:val="00AC365A"/>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4F7E"/>
    <w:rsid w:val="00AE6F8C"/>
    <w:rsid w:val="00AE7435"/>
    <w:rsid w:val="00AF0693"/>
    <w:rsid w:val="00AF109A"/>
    <w:rsid w:val="00AF60C8"/>
    <w:rsid w:val="00AF6F98"/>
    <w:rsid w:val="00AF7048"/>
    <w:rsid w:val="00B00177"/>
    <w:rsid w:val="00B00F4B"/>
    <w:rsid w:val="00B02014"/>
    <w:rsid w:val="00B02B98"/>
    <w:rsid w:val="00B030BE"/>
    <w:rsid w:val="00B062F6"/>
    <w:rsid w:val="00B10841"/>
    <w:rsid w:val="00B1132F"/>
    <w:rsid w:val="00B1430B"/>
    <w:rsid w:val="00B15DFA"/>
    <w:rsid w:val="00B15DFE"/>
    <w:rsid w:val="00B2379D"/>
    <w:rsid w:val="00B27124"/>
    <w:rsid w:val="00B34A76"/>
    <w:rsid w:val="00B41721"/>
    <w:rsid w:val="00B42A57"/>
    <w:rsid w:val="00B42AE1"/>
    <w:rsid w:val="00B42B1E"/>
    <w:rsid w:val="00B46568"/>
    <w:rsid w:val="00B51627"/>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428D"/>
    <w:rsid w:val="00B74FC2"/>
    <w:rsid w:val="00B75A1B"/>
    <w:rsid w:val="00B76283"/>
    <w:rsid w:val="00B768AB"/>
    <w:rsid w:val="00B77B74"/>
    <w:rsid w:val="00B81CD8"/>
    <w:rsid w:val="00B82AAD"/>
    <w:rsid w:val="00B85976"/>
    <w:rsid w:val="00B86CDD"/>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4C03"/>
    <w:rsid w:val="00BC5AD5"/>
    <w:rsid w:val="00BD1090"/>
    <w:rsid w:val="00BD4460"/>
    <w:rsid w:val="00BD4A69"/>
    <w:rsid w:val="00BD502A"/>
    <w:rsid w:val="00BD5F2E"/>
    <w:rsid w:val="00BD6161"/>
    <w:rsid w:val="00BE0CA0"/>
    <w:rsid w:val="00BE1D14"/>
    <w:rsid w:val="00BE4013"/>
    <w:rsid w:val="00BE5378"/>
    <w:rsid w:val="00BF14AE"/>
    <w:rsid w:val="00BF2443"/>
    <w:rsid w:val="00BF2DE9"/>
    <w:rsid w:val="00BF3291"/>
    <w:rsid w:val="00BF4AAC"/>
    <w:rsid w:val="00C01C56"/>
    <w:rsid w:val="00C04C60"/>
    <w:rsid w:val="00C07EC1"/>
    <w:rsid w:val="00C100E2"/>
    <w:rsid w:val="00C106F6"/>
    <w:rsid w:val="00C10FC2"/>
    <w:rsid w:val="00C139C4"/>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F52"/>
    <w:rsid w:val="00C37598"/>
    <w:rsid w:val="00C42AD3"/>
    <w:rsid w:val="00C42B1A"/>
    <w:rsid w:val="00C4353E"/>
    <w:rsid w:val="00C45117"/>
    <w:rsid w:val="00C45B31"/>
    <w:rsid w:val="00C46005"/>
    <w:rsid w:val="00C4736C"/>
    <w:rsid w:val="00C50964"/>
    <w:rsid w:val="00C50F09"/>
    <w:rsid w:val="00C51632"/>
    <w:rsid w:val="00C51989"/>
    <w:rsid w:val="00C53B6B"/>
    <w:rsid w:val="00C5614B"/>
    <w:rsid w:val="00C603A1"/>
    <w:rsid w:val="00C60FB7"/>
    <w:rsid w:val="00C6104C"/>
    <w:rsid w:val="00C61488"/>
    <w:rsid w:val="00C61DD8"/>
    <w:rsid w:val="00C638A1"/>
    <w:rsid w:val="00C63E41"/>
    <w:rsid w:val="00C66DF0"/>
    <w:rsid w:val="00C67B58"/>
    <w:rsid w:val="00C70112"/>
    <w:rsid w:val="00C70858"/>
    <w:rsid w:val="00C73A85"/>
    <w:rsid w:val="00C73C81"/>
    <w:rsid w:val="00C73D17"/>
    <w:rsid w:val="00C76B1E"/>
    <w:rsid w:val="00C77B91"/>
    <w:rsid w:val="00C812A9"/>
    <w:rsid w:val="00C82387"/>
    <w:rsid w:val="00C82941"/>
    <w:rsid w:val="00C83A04"/>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000"/>
    <w:rsid w:val="00CE03AC"/>
    <w:rsid w:val="00CE0A93"/>
    <w:rsid w:val="00CE0FC6"/>
    <w:rsid w:val="00CE12B8"/>
    <w:rsid w:val="00CE49C2"/>
    <w:rsid w:val="00CE5A50"/>
    <w:rsid w:val="00CE64BB"/>
    <w:rsid w:val="00CE6835"/>
    <w:rsid w:val="00CE79FB"/>
    <w:rsid w:val="00CF00DE"/>
    <w:rsid w:val="00CF0678"/>
    <w:rsid w:val="00CF1629"/>
    <w:rsid w:val="00CF2307"/>
    <w:rsid w:val="00CF30DF"/>
    <w:rsid w:val="00CF3E45"/>
    <w:rsid w:val="00CF4858"/>
    <w:rsid w:val="00CF5701"/>
    <w:rsid w:val="00CF6AF3"/>
    <w:rsid w:val="00CF7E2C"/>
    <w:rsid w:val="00D02DA4"/>
    <w:rsid w:val="00D03CB0"/>
    <w:rsid w:val="00D064FF"/>
    <w:rsid w:val="00D077B1"/>
    <w:rsid w:val="00D11B4F"/>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56C9"/>
    <w:rsid w:val="00D375F3"/>
    <w:rsid w:val="00D40DD9"/>
    <w:rsid w:val="00D43A64"/>
    <w:rsid w:val="00D4562B"/>
    <w:rsid w:val="00D45E25"/>
    <w:rsid w:val="00D45EA0"/>
    <w:rsid w:val="00D468E6"/>
    <w:rsid w:val="00D5373E"/>
    <w:rsid w:val="00D53879"/>
    <w:rsid w:val="00D574A8"/>
    <w:rsid w:val="00D60F18"/>
    <w:rsid w:val="00D61385"/>
    <w:rsid w:val="00D61DF3"/>
    <w:rsid w:val="00D65D04"/>
    <w:rsid w:val="00D670D0"/>
    <w:rsid w:val="00D67964"/>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EFD"/>
    <w:rsid w:val="00D97B4D"/>
    <w:rsid w:val="00DA08AA"/>
    <w:rsid w:val="00DA2463"/>
    <w:rsid w:val="00DB3676"/>
    <w:rsid w:val="00DB3BF1"/>
    <w:rsid w:val="00DB6D60"/>
    <w:rsid w:val="00DB7070"/>
    <w:rsid w:val="00DB709A"/>
    <w:rsid w:val="00DB7687"/>
    <w:rsid w:val="00DB7DBA"/>
    <w:rsid w:val="00DC1222"/>
    <w:rsid w:val="00DC1E5D"/>
    <w:rsid w:val="00DC4E24"/>
    <w:rsid w:val="00DC5534"/>
    <w:rsid w:val="00DD24EA"/>
    <w:rsid w:val="00DD2A9F"/>
    <w:rsid w:val="00DD3A71"/>
    <w:rsid w:val="00DD4022"/>
    <w:rsid w:val="00DD40E3"/>
    <w:rsid w:val="00DD4727"/>
    <w:rsid w:val="00DD4A80"/>
    <w:rsid w:val="00DD51E6"/>
    <w:rsid w:val="00DD6082"/>
    <w:rsid w:val="00DE0057"/>
    <w:rsid w:val="00DE1117"/>
    <w:rsid w:val="00DE242C"/>
    <w:rsid w:val="00DE2B24"/>
    <w:rsid w:val="00DE37D6"/>
    <w:rsid w:val="00DE4088"/>
    <w:rsid w:val="00DE545D"/>
    <w:rsid w:val="00DE727D"/>
    <w:rsid w:val="00DF00D2"/>
    <w:rsid w:val="00DF012E"/>
    <w:rsid w:val="00DF0C4D"/>
    <w:rsid w:val="00DF41FD"/>
    <w:rsid w:val="00DF46DE"/>
    <w:rsid w:val="00DF57B9"/>
    <w:rsid w:val="00DF78B3"/>
    <w:rsid w:val="00E018E2"/>
    <w:rsid w:val="00E02711"/>
    <w:rsid w:val="00E0363D"/>
    <w:rsid w:val="00E043B3"/>
    <w:rsid w:val="00E0518D"/>
    <w:rsid w:val="00E06862"/>
    <w:rsid w:val="00E07A76"/>
    <w:rsid w:val="00E10F43"/>
    <w:rsid w:val="00E146CB"/>
    <w:rsid w:val="00E160F7"/>
    <w:rsid w:val="00E16825"/>
    <w:rsid w:val="00E16B74"/>
    <w:rsid w:val="00E20064"/>
    <w:rsid w:val="00E22BB6"/>
    <w:rsid w:val="00E26CDD"/>
    <w:rsid w:val="00E27AB9"/>
    <w:rsid w:val="00E318F6"/>
    <w:rsid w:val="00E32F93"/>
    <w:rsid w:val="00E33D5E"/>
    <w:rsid w:val="00E340A1"/>
    <w:rsid w:val="00E34F87"/>
    <w:rsid w:val="00E352BB"/>
    <w:rsid w:val="00E36242"/>
    <w:rsid w:val="00E36DF5"/>
    <w:rsid w:val="00E3728A"/>
    <w:rsid w:val="00E37D35"/>
    <w:rsid w:val="00E40F36"/>
    <w:rsid w:val="00E41A75"/>
    <w:rsid w:val="00E421CF"/>
    <w:rsid w:val="00E42A71"/>
    <w:rsid w:val="00E43ABF"/>
    <w:rsid w:val="00E44454"/>
    <w:rsid w:val="00E44AF8"/>
    <w:rsid w:val="00E45913"/>
    <w:rsid w:val="00E45A48"/>
    <w:rsid w:val="00E46C8C"/>
    <w:rsid w:val="00E50227"/>
    <w:rsid w:val="00E507FC"/>
    <w:rsid w:val="00E509F7"/>
    <w:rsid w:val="00E51268"/>
    <w:rsid w:val="00E51C99"/>
    <w:rsid w:val="00E5241E"/>
    <w:rsid w:val="00E53C3E"/>
    <w:rsid w:val="00E53FFD"/>
    <w:rsid w:val="00E5461F"/>
    <w:rsid w:val="00E562FF"/>
    <w:rsid w:val="00E57238"/>
    <w:rsid w:val="00E602E6"/>
    <w:rsid w:val="00E60852"/>
    <w:rsid w:val="00E63437"/>
    <w:rsid w:val="00E6343D"/>
    <w:rsid w:val="00E637F7"/>
    <w:rsid w:val="00E64A4F"/>
    <w:rsid w:val="00E6551A"/>
    <w:rsid w:val="00E706D7"/>
    <w:rsid w:val="00E729BE"/>
    <w:rsid w:val="00E74DF3"/>
    <w:rsid w:val="00E75A5C"/>
    <w:rsid w:val="00E77EBC"/>
    <w:rsid w:val="00E77FEC"/>
    <w:rsid w:val="00E80ED4"/>
    <w:rsid w:val="00E813AB"/>
    <w:rsid w:val="00E8155A"/>
    <w:rsid w:val="00E81FA0"/>
    <w:rsid w:val="00E83770"/>
    <w:rsid w:val="00E8706D"/>
    <w:rsid w:val="00E8761C"/>
    <w:rsid w:val="00E87B1A"/>
    <w:rsid w:val="00E91B84"/>
    <w:rsid w:val="00E92174"/>
    <w:rsid w:val="00E93CB3"/>
    <w:rsid w:val="00E955B8"/>
    <w:rsid w:val="00E95F85"/>
    <w:rsid w:val="00E97B31"/>
    <w:rsid w:val="00EB2CF9"/>
    <w:rsid w:val="00EB3A0D"/>
    <w:rsid w:val="00EB44C6"/>
    <w:rsid w:val="00EC3EBC"/>
    <w:rsid w:val="00EC5C38"/>
    <w:rsid w:val="00EC7417"/>
    <w:rsid w:val="00EC7EB8"/>
    <w:rsid w:val="00ED3CA0"/>
    <w:rsid w:val="00ED6BF4"/>
    <w:rsid w:val="00ED707D"/>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15"/>
    <w:rsid w:val="00EF6728"/>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16480"/>
    <w:rsid w:val="00F21276"/>
    <w:rsid w:val="00F21C07"/>
    <w:rsid w:val="00F22642"/>
    <w:rsid w:val="00F229F4"/>
    <w:rsid w:val="00F23C95"/>
    <w:rsid w:val="00F24CB4"/>
    <w:rsid w:val="00F27590"/>
    <w:rsid w:val="00F307B4"/>
    <w:rsid w:val="00F32DA4"/>
    <w:rsid w:val="00F4040C"/>
    <w:rsid w:val="00F42B57"/>
    <w:rsid w:val="00F45612"/>
    <w:rsid w:val="00F464CC"/>
    <w:rsid w:val="00F47F03"/>
    <w:rsid w:val="00F5098C"/>
    <w:rsid w:val="00F517CC"/>
    <w:rsid w:val="00F51F33"/>
    <w:rsid w:val="00F5255D"/>
    <w:rsid w:val="00F5425F"/>
    <w:rsid w:val="00F55CFF"/>
    <w:rsid w:val="00F5718D"/>
    <w:rsid w:val="00F57743"/>
    <w:rsid w:val="00F60679"/>
    <w:rsid w:val="00F60766"/>
    <w:rsid w:val="00F60CB5"/>
    <w:rsid w:val="00F60FAB"/>
    <w:rsid w:val="00F62BEA"/>
    <w:rsid w:val="00F64709"/>
    <w:rsid w:val="00F65396"/>
    <w:rsid w:val="00F663FD"/>
    <w:rsid w:val="00F73565"/>
    <w:rsid w:val="00F74CAF"/>
    <w:rsid w:val="00F758A6"/>
    <w:rsid w:val="00F76296"/>
    <w:rsid w:val="00F806D3"/>
    <w:rsid w:val="00F824FE"/>
    <w:rsid w:val="00F8424E"/>
    <w:rsid w:val="00F90D62"/>
    <w:rsid w:val="00F9121B"/>
    <w:rsid w:val="00F9463C"/>
    <w:rsid w:val="00F96602"/>
    <w:rsid w:val="00FA139C"/>
    <w:rsid w:val="00FA3A58"/>
    <w:rsid w:val="00FA4823"/>
    <w:rsid w:val="00FA5E31"/>
    <w:rsid w:val="00FA6220"/>
    <w:rsid w:val="00FA66E3"/>
    <w:rsid w:val="00FA6BC3"/>
    <w:rsid w:val="00FA72C5"/>
    <w:rsid w:val="00FA754B"/>
    <w:rsid w:val="00FA76F8"/>
    <w:rsid w:val="00FA7DB6"/>
    <w:rsid w:val="00FB4894"/>
    <w:rsid w:val="00FB51F4"/>
    <w:rsid w:val="00FB63ED"/>
    <w:rsid w:val="00FB78AD"/>
    <w:rsid w:val="00FC0BB8"/>
    <w:rsid w:val="00FC3094"/>
    <w:rsid w:val="00FC68C2"/>
    <w:rsid w:val="00FD01CB"/>
    <w:rsid w:val="00FD1417"/>
    <w:rsid w:val="00FD15D8"/>
    <w:rsid w:val="00FD2840"/>
    <w:rsid w:val="00FD2AD0"/>
    <w:rsid w:val="00FD528A"/>
    <w:rsid w:val="00FD650B"/>
    <w:rsid w:val="00FE2C3F"/>
    <w:rsid w:val="00FE2DB0"/>
    <w:rsid w:val="00FE478F"/>
    <w:rsid w:val="00FE68A8"/>
    <w:rsid w:val="00FE7865"/>
    <w:rsid w:val="00FF05AE"/>
    <w:rsid w:val="00FF05C1"/>
    <w:rsid w:val="00FF3391"/>
    <w:rsid w:val="00FF34F0"/>
    <w:rsid w:val="00FF4508"/>
    <w:rsid w:val="00FF535C"/>
    <w:rsid w:val="00FF602B"/>
    <w:rsid w:val="00FF6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7944393F"/>
  <w15:docId w15:val="{0D27EC7A-5677-49BF-9A92-343EF427C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link w:val="ListParagraphChar"/>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 w:type="character" w:customStyle="1" w:styleId="ListParagraphChar">
    <w:name w:val="List Paragraph Char"/>
    <w:link w:val="ListParagraph"/>
    <w:uiPriority w:val="34"/>
    <w:locked/>
    <w:rsid w:val="006418D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201023405">
      <w:bodyDiv w:val="1"/>
      <w:marLeft w:val="0"/>
      <w:marRight w:val="0"/>
      <w:marTop w:val="0"/>
      <w:marBottom w:val="0"/>
      <w:divBdr>
        <w:top w:val="none" w:sz="0" w:space="0" w:color="auto"/>
        <w:left w:val="none" w:sz="0" w:space="0" w:color="auto"/>
        <w:bottom w:val="none" w:sz="0" w:space="0" w:color="auto"/>
        <w:right w:val="none" w:sz="0" w:space="0" w:color="auto"/>
      </w:divBdr>
      <w:divsChild>
        <w:div w:id="1016931280">
          <w:marLeft w:val="0"/>
          <w:marRight w:val="0"/>
          <w:marTop w:val="0"/>
          <w:marBottom w:val="0"/>
          <w:divBdr>
            <w:top w:val="none" w:sz="0" w:space="0" w:color="auto"/>
            <w:left w:val="none" w:sz="0" w:space="0" w:color="auto"/>
            <w:bottom w:val="none" w:sz="0" w:space="0" w:color="auto"/>
            <w:right w:val="none" w:sz="0" w:space="0" w:color="auto"/>
          </w:divBdr>
          <w:divsChild>
            <w:div w:id="1901020196">
              <w:marLeft w:val="0"/>
              <w:marRight w:val="0"/>
              <w:marTop w:val="0"/>
              <w:marBottom w:val="0"/>
              <w:divBdr>
                <w:top w:val="none" w:sz="0" w:space="0" w:color="auto"/>
                <w:left w:val="none" w:sz="0" w:space="0" w:color="auto"/>
                <w:bottom w:val="none" w:sz="0" w:space="0" w:color="auto"/>
                <w:right w:val="none" w:sz="0" w:space="0" w:color="auto"/>
              </w:divBdr>
              <w:divsChild>
                <w:div w:id="239213289">
                  <w:marLeft w:val="0"/>
                  <w:marRight w:val="0"/>
                  <w:marTop w:val="0"/>
                  <w:marBottom w:val="0"/>
                  <w:divBdr>
                    <w:top w:val="none" w:sz="0" w:space="0" w:color="auto"/>
                    <w:left w:val="none" w:sz="0" w:space="0" w:color="auto"/>
                    <w:bottom w:val="none" w:sz="0" w:space="0" w:color="auto"/>
                    <w:right w:val="none" w:sz="0" w:space="0" w:color="auto"/>
                  </w:divBdr>
                  <w:divsChild>
                    <w:div w:id="948510559">
                      <w:marLeft w:val="0"/>
                      <w:marRight w:val="0"/>
                      <w:marTop w:val="0"/>
                      <w:marBottom w:val="0"/>
                      <w:divBdr>
                        <w:top w:val="none" w:sz="0" w:space="0" w:color="auto"/>
                        <w:left w:val="none" w:sz="0" w:space="0" w:color="auto"/>
                        <w:bottom w:val="none" w:sz="0" w:space="0" w:color="auto"/>
                        <w:right w:val="none" w:sz="0" w:space="0" w:color="auto"/>
                      </w:divBdr>
                      <w:divsChild>
                        <w:div w:id="1295524800">
                          <w:marLeft w:val="0"/>
                          <w:marRight w:val="0"/>
                          <w:marTop w:val="0"/>
                          <w:marBottom w:val="0"/>
                          <w:divBdr>
                            <w:top w:val="single" w:sz="6" w:space="0" w:color="DDDDDD"/>
                            <w:left w:val="single" w:sz="6" w:space="0" w:color="DDDDDD"/>
                            <w:bottom w:val="single" w:sz="6" w:space="0" w:color="DDDDDD"/>
                            <w:right w:val="single" w:sz="6" w:space="0" w:color="DDDDDD"/>
                          </w:divBdr>
                          <w:divsChild>
                            <w:div w:id="564685146">
                              <w:marLeft w:val="0"/>
                              <w:marRight w:val="0"/>
                              <w:marTop w:val="0"/>
                              <w:marBottom w:val="0"/>
                              <w:divBdr>
                                <w:top w:val="none" w:sz="0" w:space="0" w:color="auto"/>
                                <w:left w:val="none" w:sz="0" w:space="0" w:color="auto"/>
                                <w:bottom w:val="none" w:sz="0" w:space="0" w:color="auto"/>
                                <w:right w:val="none" w:sz="0" w:space="0" w:color="auto"/>
                              </w:divBdr>
                              <w:divsChild>
                                <w:div w:id="15045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099969">
          <w:marLeft w:val="0"/>
          <w:marRight w:val="0"/>
          <w:marTop w:val="0"/>
          <w:marBottom w:val="0"/>
          <w:divBdr>
            <w:top w:val="none" w:sz="0" w:space="0" w:color="auto"/>
            <w:left w:val="none" w:sz="0" w:space="0" w:color="auto"/>
            <w:bottom w:val="none" w:sz="0" w:space="0" w:color="auto"/>
            <w:right w:val="none" w:sz="0" w:space="0" w:color="auto"/>
          </w:divBdr>
        </w:div>
      </w:divsChild>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ich.allison@baycare.org" TargetMode="External"/><Relationship Id="rId18" Type="http://schemas.openxmlformats.org/officeDocument/2006/relationships/hyperlink" Target="mailto:Ed.guy@uniphyhealth.com" TargetMode="External"/><Relationship Id="rId26" Type="http://schemas.openxmlformats.org/officeDocument/2006/relationships/diagramLayout" Target="diagrams/layout1.xml"/><Relationship Id="rId3" Type="http://schemas.openxmlformats.org/officeDocument/2006/relationships/customXml" Target="../customXml/item3.xml"/><Relationship Id="rId21" Type="http://schemas.openxmlformats.org/officeDocument/2006/relationships/hyperlink" Target="mailto:Jay.Mallikarachchi@baycare.org" TargetMode="External"/><Relationship Id="rId34" Type="http://schemas.openxmlformats.org/officeDocument/2006/relationships/header" Target="header3.xml"/><Relationship Id="rId7" Type="http://schemas.openxmlformats.org/officeDocument/2006/relationships/styles" Target="styles.xml"/><Relationship Id="rId12" Type="http://schemas.openxmlformats.org/officeDocument/2006/relationships/hyperlink" Target="mailto:Michael.pollard@baycare.org" TargetMode="External"/><Relationship Id="rId17" Type="http://schemas.openxmlformats.org/officeDocument/2006/relationships/hyperlink" Target="mailto:Eric.smith@pursuithealthcare.com" TargetMode="External"/><Relationship Id="rId25" Type="http://schemas.openxmlformats.org/officeDocument/2006/relationships/diagramData" Target="diagrams/data1.xml"/><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Tim.pacek@pursuithealthcare.com" TargetMode="External"/><Relationship Id="rId20" Type="http://schemas.openxmlformats.org/officeDocument/2006/relationships/hyperlink" Target="http://mysite.teambaycare.org/Person.aspx?accountname=BCAD%5Cb107889" TargetMode="External"/><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bcspapp01:48601/sites/SecurityDataIntegrity/EnterpriseIntegration/team/Shared%20Documents/Applications%20and%20Systems/01-EIT%20Requirements/ORU_Cerner_HealthGrid%20Reqs.docx" TargetMode="External"/><Relationship Id="rId32" Type="http://schemas.openxmlformats.org/officeDocument/2006/relationships/footer" Target="footer1.xml"/><Relationship Id="rId37"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mailto:Sarah.skelton@uniphyhealth.com" TargetMode="External"/><Relationship Id="rId23" Type="http://schemas.openxmlformats.org/officeDocument/2006/relationships/hyperlink" Target="http://bcspapp01:48601/sites/SecurityDataIntegrity/EnterpriseIntegration/team/Shared%20Documents/Applications%20and%20Systems/01-EIT%20Requirements/ORU_Cerner_HealthGrid%20Reqs.docx" TargetMode="External"/><Relationship Id="rId28" Type="http://schemas.openxmlformats.org/officeDocument/2006/relationships/diagramColors" Target="diagrams/colors1.xm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Apparsamy.balaji@baycare.org"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dolph.torres@baycare.org" TargetMode="External"/><Relationship Id="rId22" Type="http://schemas.openxmlformats.org/officeDocument/2006/relationships/hyperlink" Target="http://bcspapp01:48601/sites/SecurityDataIntegrity/EnterpriseIntegration/team/Shared%20Documents/Applications%20and%20Systems/01-EIT%20Requirements/Drafts/Daniel.Olszewski@baycare.org" TargetMode="External"/><Relationship Id="rId27" Type="http://schemas.openxmlformats.org/officeDocument/2006/relationships/diagramQuickStyle" Target="diagrams/quickStyle1.xml"/><Relationship Id="rId30" Type="http://schemas.openxmlformats.org/officeDocument/2006/relationships/header" Target="header1.xml"/><Relationship Id="rId35"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1-Integration%20Team\Uniphy%20Mobile%20App\ADT_Soarian_Community%20App%20Reqs.dotx"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8F6B79-BF3C-4B93-A6BF-A07EFCA63640}" type="doc">
      <dgm:prSet loTypeId="urn:microsoft.com/office/officeart/2005/8/layout/chevron1" loCatId="process" qsTypeId="urn:microsoft.com/office/officeart/2005/8/quickstyle/simple1" qsCatId="simple" csTypeId="urn:microsoft.com/office/officeart/2005/8/colors/colorful3" csCatId="colorful" phldr="1"/>
      <dgm:spPr/>
    </dgm:pt>
    <dgm:pt modelId="{42842E46-9384-4E2F-8F43-5AE33E7D883C}">
      <dgm:prSet phldrT="[Text]"/>
      <dgm:spPr/>
      <dgm:t>
        <a:bodyPr/>
        <a:lstStyle/>
        <a:p>
          <a:r>
            <a:rPr lang="en-US"/>
            <a:t>cerner_results_7_p</a:t>
          </a:r>
        </a:p>
      </dgm:t>
    </dgm:pt>
    <dgm:pt modelId="{362CEDA1-6F15-47F4-963F-7E306306F1FF}" type="parTrans" cxnId="{7F5759B3-2E1C-4ABE-B719-BE3890245919}">
      <dgm:prSet/>
      <dgm:spPr/>
      <dgm:t>
        <a:bodyPr/>
        <a:lstStyle/>
        <a:p>
          <a:endParaRPr lang="en-US"/>
        </a:p>
      </dgm:t>
    </dgm:pt>
    <dgm:pt modelId="{2B45A027-3BD7-403D-91E0-0031A160F016}" type="sibTrans" cxnId="{7F5759B3-2E1C-4ABE-B719-BE3890245919}">
      <dgm:prSet/>
      <dgm:spPr/>
      <dgm:t>
        <a:bodyPr/>
        <a:lstStyle/>
        <a:p>
          <a:endParaRPr lang="en-US"/>
        </a:p>
      </dgm:t>
    </dgm:pt>
    <dgm:pt modelId="{1E5E91CA-52BC-480D-80EC-3CD74773EA8E}">
      <dgm:prSet phldrT="[Text]"/>
      <dgm:spPr/>
      <dgm:t>
        <a:bodyPr/>
        <a:lstStyle/>
        <a:p>
          <a:r>
            <a:rPr lang="en-US"/>
            <a:t>healthgrid_27_p</a:t>
          </a:r>
        </a:p>
      </dgm:t>
    </dgm:pt>
    <dgm:pt modelId="{F4AD9E4D-2A7E-44E2-8EFD-E2F6538DAC7F}" type="parTrans" cxnId="{824D3C96-B716-48BA-B4C1-98ACB17D2869}">
      <dgm:prSet/>
      <dgm:spPr/>
      <dgm:t>
        <a:bodyPr/>
        <a:lstStyle/>
        <a:p>
          <a:endParaRPr lang="en-US"/>
        </a:p>
      </dgm:t>
    </dgm:pt>
    <dgm:pt modelId="{380C93E0-B4AC-4F1F-987C-1E54E886109B}" type="sibTrans" cxnId="{824D3C96-B716-48BA-B4C1-98ACB17D2869}">
      <dgm:prSet/>
      <dgm:spPr/>
      <dgm:t>
        <a:bodyPr/>
        <a:lstStyle/>
        <a:p>
          <a:endParaRPr lang="en-US"/>
        </a:p>
      </dgm:t>
    </dgm:pt>
    <dgm:pt modelId="{22CAE55C-2783-4058-8CCD-CD5300D05910}">
      <dgm:prSet phldrT="[Text]"/>
      <dgm:spPr/>
      <dgm:t>
        <a:bodyPr/>
        <a:lstStyle/>
        <a:p>
          <a:r>
            <a:rPr lang="en-US"/>
            <a:t>Uniphy</a:t>
          </a:r>
        </a:p>
      </dgm:t>
    </dgm:pt>
    <dgm:pt modelId="{4695A595-44E4-4305-AF2A-E359339A7862}" type="parTrans" cxnId="{EFA7E6EE-2235-4EF5-9827-11F407E7FE5D}">
      <dgm:prSet/>
      <dgm:spPr/>
      <dgm:t>
        <a:bodyPr/>
        <a:lstStyle/>
        <a:p>
          <a:endParaRPr lang="en-US"/>
        </a:p>
      </dgm:t>
    </dgm:pt>
    <dgm:pt modelId="{478F43AD-5A21-4727-8DC9-6E108891B6C1}" type="sibTrans" cxnId="{EFA7E6EE-2235-4EF5-9827-11F407E7FE5D}">
      <dgm:prSet/>
      <dgm:spPr/>
      <dgm:t>
        <a:bodyPr/>
        <a:lstStyle/>
        <a:p>
          <a:endParaRPr lang="en-US"/>
        </a:p>
      </dgm:t>
    </dgm:pt>
    <dgm:pt modelId="{2C1B7798-65DE-468E-8A33-CB77B3CC5C1B}" type="pres">
      <dgm:prSet presAssocID="{128F6B79-BF3C-4B93-A6BF-A07EFCA63640}" presName="Name0" presStyleCnt="0">
        <dgm:presLayoutVars>
          <dgm:dir/>
          <dgm:animLvl val="lvl"/>
          <dgm:resizeHandles val="exact"/>
        </dgm:presLayoutVars>
      </dgm:prSet>
      <dgm:spPr/>
    </dgm:pt>
    <dgm:pt modelId="{DA0B5B0F-2189-4702-93EB-996D7643BA97}" type="pres">
      <dgm:prSet presAssocID="{42842E46-9384-4E2F-8F43-5AE33E7D883C}" presName="parTxOnly" presStyleLbl="node1" presStyleIdx="0" presStyleCnt="3">
        <dgm:presLayoutVars>
          <dgm:chMax val="0"/>
          <dgm:chPref val="0"/>
          <dgm:bulletEnabled val="1"/>
        </dgm:presLayoutVars>
      </dgm:prSet>
      <dgm:spPr/>
      <dgm:t>
        <a:bodyPr/>
        <a:lstStyle/>
        <a:p>
          <a:endParaRPr lang="en-US"/>
        </a:p>
      </dgm:t>
    </dgm:pt>
    <dgm:pt modelId="{0656BAC3-C09E-471A-AC3E-F29FCFB196B0}" type="pres">
      <dgm:prSet presAssocID="{2B45A027-3BD7-403D-91E0-0031A160F016}" presName="parTxOnlySpace" presStyleCnt="0"/>
      <dgm:spPr/>
    </dgm:pt>
    <dgm:pt modelId="{23655BFC-CA76-485C-9991-098606719E55}" type="pres">
      <dgm:prSet presAssocID="{1E5E91CA-52BC-480D-80EC-3CD74773EA8E}" presName="parTxOnly" presStyleLbl="node1" presStyleIdx="1" presStyleCnt="3">
        <dgm:presLayoutVars>
          <dgm:chMax val="0"/>
          <dgm:chPref val="0"/>
          <dgm:bulletEnabled val="1"/>
        </dgm:presLayoutVars>
      </dgm:prSet>
      <dgm:spPr/>
      <dgm:t>
        <a:bodyPr/>
        <a:lstStyle/>
        <a:p>
          <a:endParaRPr lang="en-US"/>
        </a:p>
      </dgm:t>
    </dgm:pt>
    <dgm:pt modelId="{4F35C4DF-CCA5-4B6B-BA4D-B0E24FB7076F}" type="pres">
      <dgm:prSet presAssocID="{380C93E0-B4AC-4F1F-987C-1E54E886109B}" presName="parTxOnlySpace" presStyleCnt="0"/>
      <dgm:spPr/>
    </dgm:pt>
    <dgm:pt modelId="{0D0CCBAF-969C-4DD4-8559-ED0F0461B6D9}" type="pres">
      <dgm:prSet presAssocID="{22CAE55C-2783-4058-8CCD-CD5300D05910}" presName="parTxOnly" presStyleLbl="node1" presStyleIdx="2" presStyleCnt="3">
        <dgm:presLayoutVars>
          <dgm:chMax val="0"/>
          <dgm:chPref val="0"/>
          <dgm:bulletEnabled val="1"/>
        </dgm:presLayoutVars>
      </dgm:prSet>
      <dgm:spPr/>
      <dgm:t>
        <a:bodyPr/>
        <a:lstStyle/>
        <a:p>
          <a:endParaRPr lang="en-US"/>
        </a:p>
      </dgm:t>
    </dgm:pt>
  </dgm:ptLst>
  <dgm:cxnLst>
    <dgm:cxn modelId="{92495FFF-B689-4E13-B475-73F73F54EAD5}" type="presOf" srcId="{1E5E91CA-52BC-480D-80EC-3CD74773EA8E}" destId="{23655BFC-CA76-485C-9991-098606719E55}" srcOrd="0" destOrd="0" presId="urn:microsoft.com/office/officeart/2005/8/layout/chevron1"/>
    <dgm:cxn modelId="{F6903399-5E4B-4328-A616-E46D3B63DFF1}" type="presOf" srcId="{22CAE55C-2783-4058-8CCD-CD5300D05910}" destId="{0D0CCBAF-969C-4DD4-8559-ED0F0461B6D9}" srcOrd="0" destOrd="0" presId="urn:microsoft.com/office/officeart/2005/8/layout/chevron1"/>
    <dgm:cxn modelId="{EFA7E6EE-2235-4EF5-9827-11F407E7FE5D}" srcId="{128F6B79-BF3C-4B93-A6BF-A07EFCA63640}" destId="{22CAE55C-2783-4058-8CCD-CD5300D05910}" srcOrd="2" destOrd="0" parTransId="{4695A595-44E4-4305-AF2A-E359339A7862}" sibTransId="{478F43AD-5A21-4727-8DC9-6E108891B6C1}"/>
    <dgm:cxn modelId="{7F5759B3-2E1C-4ABE-B719-BE3890245919}" srcId="{128F6B79-BF3C-4B93-A6BF-A07EFCA63640}" destId="{42842E46-9384-4E2F-8F43-5AE33E7D883C}" srcOrd="0" destOrd="0" parTransId="{362CEDA1-6F15-47F4-963F-7E306306F1FF}" sibTransId="{2B45A027-3BD7-403D-91E0-0031A160F016}"/>
    <dgm:cxn modelId="{0BE59FE4-5605-491C-9068-C839D06DB03D}" type="presOf" srcId="{42842E46-9384-4E2F-8F43-5AE33E7D883C}" destId="{DA0B5B0F-2189-4702-93EB-996D7643BA97}" srcOrd="0" destOrd="0" presId="urn:microsoft.com/office/officeart/2005/8/layout/chevron1"/>
    <dgm:cxn modelId="{824D3C96-B716-48BA-B4C1-98ACB17D2869}" srcId="{128F6B79-BF3C-4B93-A6BF-A07EFCA63640}" destId="{1E5E91CA-52BC-480D-80EC-3CD74773EA8E}" srcOrd="1" destOrd="0" parTransId="{F4AD9E4D-2A7E-44E2-8EFD-E2F6538DAC7F}" sibTransId="{380C93E0-B4AC-4F1F-987C-1E54E886109B}"/>
    <dgm:cxn modelId="{1CAA4E48-0371-4EDC-9D5E-3FB68F21F95A}" type="presOf" srcId="{128F6B79-BF3C-4B93-A6BF-A07EFCA63640}" destId="{2C1B7798-65DE-468E-8A33-CB77B3CC5C1B}" srcOrd="0" destOrd="0" presId="urn:microsoft.com/office/officeart/2005/8/layout/chevron1"/>
    <dgm:cxn modelId="{0D035E27-28BE-41E5-AF8B-F3CBD2F92D79}" type="presParOf" srcId="{2C1B7798-65DE-468E-8A33-CB77B3CC5C1B}" destId="{DA0B5B0F-2189-4702-93EB-996D7643BA97}" srcOrd="0" destOrd="0" presId="urn:microsoft.com/office/officeart/2005/8/layout/chevron1"/>
    <dgm:cxn modelId="{8DABD849-42E0-487F-8D3E-AF9437B4ACCD}" type="presParOf" srcId="{2C1B7798-65DE-468E-8A33-CB77B3CC5C1B}" destId="{0656BAC3-C09E-471A-AC3E-F29FCFB196B0}" srcOrd="1" destOrd="0" presId="urn:microsoft.com/office/officeart/2005/8/layout/chevron1"/>
    <dgm:cxn modelId="{FA464A1A-28ED-4469-A9EC-5BE66DB67A3B}" type="presParOf" srcId="{2C1B7798-65DE-468E-8A33-CB77B3CC5C1B}" destId="{23655BFC-CA76-485C-9991-098606719E55}" srcOrd="2" destOrd="0" presId="urn:microsoft.com/office/officeart/2005/8/layout/chevron1"/>
    <dgm:cxn modelId="{88248B94-5E87-4782-AB96-3530AE551F26}" type="presParOf" srcId="{2C1B7798-65DE-468E-8A33-CB77B3CC5C1B}" destId="{4F35C4DF-CCA5-4B6B-BA4D-B0E24FB7076F}" srcOrd="3" destOrd="0" presId="urn:microsoft.com/office/officeart/2005/8/layout/chevron1"/>
    <dgm:cxn modelId="{FDC2A0E1-5B0C-4AF8-8893-070AEA6A8679}" type="presParOf" srcId="{2C1B7798-65DE-468E-8A33-CB77B3CC5C1B}" destId="{0D0CCBAF-969C-4DD4-8559-ED0F0461B6D9}" srcOrd="4" destOrd="0" presId="urn:microsoft.com/office/officeart/2005/8/layout/chevron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0B5B0F-2189-4702-93EB-996D7643BA97}">
      <dsp:nvSpPr>
        <dsp:cNvPr id="0" name=""/>
        <dsp:cNvSpPr/>
      </dsp:nvSpPr>
      <dsp:spPr>
        <a:xfrm>
          <a:off x="1893" y="1443716"/>
          <a:ext cx="2306419" cy="922567"/>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17336" rIns="17336" bIns="17336" numCol="1" spcCol="1270" anchor="ctr" anchorCtr="0">
          <a:noAutofit/>
        </a:bodyPr>
        <a:lstStyle/>
        <a:p>
          <a:pPr lvl="0" algn="ctr" defTabSz="577850">
            <a:lnSpc>
              <a:spcPct val="90000"/>
            </a:lnSpc>
            <a:spcBef>
              <a:spcPct val="0"/>
            </a:spcBef>
            <a:spcAft>
              <a:spcPct val="35000"/>
            </a:spcAft>
          </a:pPr>
          <a:r>
            <a:rPr lang="en-US" sz="1300" kern="1200"/>
            <a:t>cerner_results_7_p</a:t>
          </a:r>
        </a:p>
      </dsp:txBody>
      <dsp:txXfrm>
        <a:off x="463177" y="1443716"/>
        <a:ext cx="1383852" cy="922567"/>
      </dsp:txXfrm>
    </dsp:sp>
    <dsp:sp modelId="{23655BFC-CA76-485C-9991-098606719E55}">
      <dsp:nvSpPr>
        <dsp:cNvPr id="0" name=""/>
        <dsp:cNvSpPr/>
      </dsp:nvSpPr>
      <dsp:spPr>
        <a:xfrm>
          <a:off x="2077670" y="1443716"/>
          <a:ext cx="2306419" cy="922567"/>
        </a:xfrm>
        <a:prstGeom prst="chevron">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17336" rIns="17336" bIns="17336" numCol="1" spcCol="1270" anchor="ctr" anchorCtr="0">
          <a:noAutofit/>
        </a:bodyPr>
        <a:lstStyle/>
        <a:p>
          <a:pPr lvl="0" algn="ctr" defTabSz="577850">
            <a:lnSpc>
              <a:spcPct val="90000"/>
            </a:lnSpc>
            <a:spcBef>
              <a:spcPct val="0"/>
            </a:spcBef>
            <a:spcAft>
              <a:spcPct val="35000"/>
            </a:spcAft>
          </a:pPr>
          <a:r>
            <a:rPr lang="en-US" sz="1300" kern="1200"/>
            <a:t>healthgrid_27_p</a:t>
          </a:r>
        </a:p>
      </dsp:txBody>
      <dsp:txXfrm>
        <a:off x="2538954" y="1443716"/>
        <a:ext cx="1383852" cy="922567"/>
      </dsp:txXfrm>
    </dsp:sp>
    <dsp:sp modelId="{0D0CCBAF-969C-4DD4-8559-ED0F0461B6D9}">
      <dsp:nvSpPr>
        <dsp:cNvPr id="0" name=""/>
        <dsp:cNvSpPr/>
      </dsp:nvSpPr>
      <dsp:spPr>
        <a:xfrm>
          <a:off x="4153447" y="1443716"/>
          <a:ext cx="2306419" cy="922567"/>
        </a:xfrm>
        <a:prstGeom prst="chevron">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17336" rIns="17336" bIns="17336" numCol="1" spcCol="1270" anchor="ctr" anchorCtr="0">
          <a:noAutofit/>
        </a:bodyPr>
        <a:lstStyle/>
        <a:p>
          <a:pPr lvl="0" algn="ctr" defTabSz="577850">
            <a:lnSpc>
              <a:spcPct val="90000"/>
            </a:lnSpc>
            <a:spcBef>
              <a:spcPct val="0"/>
            </a:spcBef>
            <a:spcAft>
              <a:spcPct val="35000"/>
            </a:spcAft>
          </a:pPr>
          <a:r>
            <a:rPr lang="en-US" sz="1300" kern="1200"/>
            <a:t>Uniphy</a:t>
          </a:r>
        </a:p>
      </dsp:txBody>
      <dsp:txXfrm>
        <a:off x="4614731" y="1443716"/>
        <a:ext cx="1383852" cy="92256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31E000ADC74902B4A61003C49D6C54"/>
        <w:category>
          <w:name w:val="General"/>
          <w:gallery w:val="placeholder"/>
        </w:category>
        <w:types>
          <w:type w:val="bbPlcHdr"/>
        </w:types>
        <w:behaviors>
          <w:behavior w:val="content"/>
        </w:behaviors>
        <w:guid w:val="{93E131FC-0609-4939-A58A-1F0DA447F91A}"/>
      </w:docPartPr>
      <w:docPartBody>
        <w:p w:rsidR="00FD4E33" w:rsidRDefault="00FD4E33">
          <w:pPr>
            <w:pStyle w:val="7531E000ADC74902B4A61003C49D6C54"/>
          </w:pPr>
          <w:r w:rsidRPr="001F26C5">
            <w:rPr>
              <w:rStyle w:val="PlaceholderText"/>
            </w:rPr>
            <w:t>Click here to enter text.</w:t>
          </w:r>
        </w:p>
      </w:docPartBody>
    </w:docPart>
    <w:docPart>
      <w:docPartPr>
        <w:name w:val="9E1492FC31DB412F95C91D52B3015DF9"/>
        <w:category>
          <w:name w:val="General"/>
          <w:gallery w:val="placeholder"/>
        </w:category>
        <w:types>
          <w:type w:val="bbPlcHdr"/>
        </w:types>
        <w:behaviors>
          <w:behavior w:val="content"/>
        </w:behaviors>
        <w:guid w:val="{54DBC04B-6338-46C6-AF8D-91523F62E150}"/>
      </w:docPartPr>
      <w:docPartBody>
        <w:p w:rsidR="00FD4E33" w:rsidRDefault="00FD4E33">
          <w:pPr>
            <w:pStyle w:val="9E1492FC31DB412F95C91D52B3015DF9"/>
          </w:pPr>
          <w:r w:rsidRPr="001F26C5">
            <w:rPr>
              <w:rStyle w:val="PlaceholderText"/>
            </w:rPr>
            <w:t>Click here to enter a date.</w:t>
          </w:r>
        </w:p>
      </w:docPartBody>
    </w:docPart>
    <w:docPart>
      <w:docPartPr>
        <w:name w:val="70BC15F9AAAF47CFA57DDAC3B7C88D6C"/>
        <w:category>
          <w:name w:val="General"/>
          <w:gallery w:val="placeholder"/>
        </w:category>
        <w:types>
          <w:type w:val="bbPlcHdr"/>
        </w:types>
        <w:behaviors>
          <w:behavior w:val="content"/>
        </w:behaviors>
        <w:guid w:val="{FEA6B7F1-0874-4E29-A93E-F22251A56548}"/>
      </w:docPartPr>
      <w:docPartBody>
        <w:p w:rsidR="00FD4E33" w:rsidRDefault="00FD4E33">
          <w:pPr>
            <w:pStyle w:val="70BC15F9AAAF47CFA57DDAC3B7C88D6C"/>
          </w:pPr>
          <w:r w:rsidRPr="001F26C5">
            <w:rPr>
              <w:rStyle w:val="PlaceholderText"/>
            </w:rPr>
            <w:t>Click here to enter a date.</w:t>
          </w:r>
        </w:p>
      </w:docPartBody>
    </w:docPart>
    <w:docPart>
      <w:docPartPr>
        <w:name w:val="39325621E8264B90AFFEED853425C338"/>
        <w:category>
          <w:name w:val="General"/>
          <w:gallery w:val="placeholder"/>
        </w:category>
        <w:types>
          <w:type w:val="bbPlcHdr"/>
        </w:types>
        <w:behaviors>
          <w:behavior w:val="content"/>
        </w:behaviors>
        <w:guid w:val="{8CA3A5EB-7910-445A-BCC3-F24CA65426EE}"/>
      </w:docPartPr>
      <w:docPartBody>
        <w:p w:rsidR="00FD4E33" w:rsidRDefault="00FD4E33">
          <w:pPr>
            <w:pStyle w:val="39325621E8264B90AFFEED853425C338"/>
          </w:pPr>
          <w:r w:rsidRPr="001F26C5">
            <w:rPr>
              <w:rStyle w:val="PlaceholderText"/>
            </w:rPr>
            <w:t>Click here to enter text.</w:t>
          </w:r>
        </w:p>
      </w:docPartBody>
    </w:docPart>
    <w:docPart>
      <w:docPartPr>
        <w:name w:val="CC07A09E53F1421396F7829562CBC667"/>
        <w:category>
          <w:name w:val="General"/>
          <w:gallery w:val="placeholder"/>
        </w:category>
        <w:types>
          <w:type w:val="bbPlcHdr"/>
        </w:types>
        <w:behaviors>
          <w:behavior w:val="content"/>
        </w:behaviors>
        <w:guid w:val="{F9736D8C-1EE4-4AE6-A9FF-EA86F05F3516}"/>
      </w:docPartPr>
      <w:docPartBody>
        <w:p w:rsidR="00FD4E33" w:rsidRDefault="00FD4E33">
          <w:pPr>
            <w:pStyle w:val="CC07A09E53F1421396F7829562CBC667"/>
          </w:pPr>
          <w:r w:rsidRPr="001F26C5">
            <w:rPr>
              <w:rStyle w:val="PlaceholderText"/>
            </w:rPr>
            <w:t>Click here to enter text.</w:t>
          </w:r>
        </w:p>
      </w:docPartBody>
    </w:docPart>
    <w:docPart>
      <w:docPartPr>
        <w:name w:val="8A6FC7CB72A04DF9ACCC793484A61BF8"/>
        <w:category>
          <w:name w:val="General"/>
          <w:gallery w:val="placeholder"/>
        </w:category>
        <w:types>
          <w:type w:val="bbPlcHdr"/>
        </w:types>
        <w:behaviors>
          <w:behavior w:val="content"/>
        </w:behaviors>
        <w:guid w:val="{39F7CA27-E6F8-4FF4-B32C-62B2306DCB3E}"/>
      </w:docPartPr>
      <w:docPartBody>
        <w:p w:rsidR="00FD4E33" w:rsidRDefault="00FD4E33">
          <w:pPr>
            <w:pStyle w:val="8A6FC7CB72A04DF9ACCC793484A61BF8"/>
          </w:pPr>
          <w:r w:rsidRPr="001F26C5">
            <w:rPr>
              <w:rStyle w:val="PlaceholderText"/>
            </w:rPr>
            <w:t>Click here to enter text.</w:t>
          </w:r>
        </w:p>
      </w:docPartBody>
    </w:docPart>
    <w:docPart>
      <w:docPartPr>
        <w:name w:val="37CC506562914C9FAC05C405BC57F14A"/>
        <w:category>
          <w:name w:val="General"/>
          <w:gallery w:val="placeholder"/>
        </w:category>
        <w:types>
          <w:type w:val="bbPlcHdr"/>
        </w:types>
        <w:behaviors>
          <w:behavior w:val="content"/>
        </w:behaviors>
        <w:guid w:val="{2ECB7C5C-5BF7-43B1-B5C1-5FA22903FB59}"/>
      </w:docPartPr>
      <w:docPartBody>
        <w:p w:rsidR="00FD4E33" w:rsidRDefault="00FD4E33">
          <w:pPr>
            <w:pStyle w:val="37CC506562914C9FAC05C405BC57F14A"/>
          </w:pPr>
          <w:r w:rsidRPr="001F26C5">
            <w:rPr>
              <w:rStyle w:val="PlaceholderText"/>
            </w:rPr>
            <w:t>Click here to enter text.</w:t>
          </w:r>
        </w:p>
      </w:docPartBody>
    </w:docPart>
    <w:docPart>
      <w:docPartPr>
        <w:name w:val="26C81F7E61304568B0651A0BE072A5F8"/>
        <w:category>
          <w:name w:val="General"/>
          <w:gallery w:val="placeholder"/>
        </w:category>
        <w:types>
          <w:type w:val="bbPlcHdr"/>
        </w:types>
        <w:behaviors>
          <w:behavior w:val="content"/>
        </w:behaviors>
        <w:guid w:val="{69E7310D-1140-4DB4-92F1-F53485EB5922}"/>
      </w:docPartPr>
      <w:docPartBody>
        <w:p w:rsidR="00FD4E33" w:rsidRDefault="00FD4E33">
          <w:pPr>
            <w:pStyle w:val="26C81F7E61304568B0651A0BE072A5F8"/>
          </w:pPr>
          <w:r w:rsidRPr="001F26C5">
            <w:rPr>
              <w:rStyle w:val="PlaceholderText"/>
            </w:rPr>
            <w:t>Click here to enter text.</w:t>
          </w:r>
        </w:p>
      </w:docPartBody>
    </w:docPart>
    <w:docPart>
      <w:docPartPr>
        <w:name w:val="B4477F93A3A14168BB143CC15383AC3D"/>
        <w:category>
          <w:name w:val="General"/>
          <w:gallery w:val="placeholder"/>
        </w:category>
        <w:types>
          <w:type w:val="bbPlcHdr"/>
        </w:types>
        <w:behaviors>
          <w:behavior w:val="content"/>
        </w:behaviors>
        <w:guid w:val="{B8A0678A-22C7-430E-8234-05202F30F4D2}"/>
      </w:docPartPr>
      <w:docPartBody>
        <w:p w:rsidR="00FD4E33" w:rsidRDefault="00FD4E33">
          <w:pPr>
            <w:pStyle w:val="B4477F93A3A14168BB143CC15383AC3D"/>
          </w:pPr>
          <w:r w:rsidRPr="001F26C5">
            <w:rPr>
              <w:rStyle w:val="PlaceholderText"/>
            </w:rPr>
            <w:t>Click here to enter text.</w:t>
          </w:r>
        </w:p>
      </w:docPartBody>
    </w:docPart>
    <w:docPart>
      <w:docPartPr>
        <w:name w:val="1E345E01E64E4A96A82F15B3AB4134EB"/>
        <w:category>
          <w:name w:val="General"/>
          <w:gallery w:val="placeholder"/>
        </w:category>
        <w:types>
          <w:type w:val="bbPlcHdr"/>
        </w:types>
        <w:behaviors>
          <w:behavior w:val="content"/>
        </w:behaviors>
        <w:guid w:val="{A39DD279-C715-4A98-BF7C-CFE9C5BE7CF6}"/>
      </w:docPartPr>
      <w:docPartBody>
        <w:p w:rsidR="00FD4E33" w:rsidRDefault="00FD4E33">
          <w:pPr>
            <w:pStyle w:val="1E345E01E64E4A96A82F15B3AB4134EB"/>
          </w:pPr>
          <w:r w:rsidRPr="001F26C5">
            <w:rPr>
              <w:rStyle w:val="PlaceholderText"/>
            </w:rPr>
            <w:t>Click here to enter text.</w:t>
          </w:r>
        </w:p>
      </w:docPartBody>
    </w:docPart>
    <w:docPart>
      <w:docPartPr>
        <w:name w:val="C3CF472943174D399F3DC141005F72D3"/>
        <w:category>
          <w:name w:val="General"/>
          <w:gallery w:val="placeholder"/>
        </w:category>
        <w:types>
          <w:type w:val="bbPlcHdr"/>
        </w:types>
        <w:behaviors>
          <w:behavior w:val="content"/>
        </w:behaviors>
        <w:guid w:val="{0449D760-1523-44EE-949A-55B33364FE97}"/>
      </w:docPartPr>
      <w:docPartBody>
        <w:p w:rsidR="00FD4E33" w:rsidRDefault="00FD4E33">
          <w:pPr>
            <w:pStyle w:val="C3CF472943174D399F3DC141005F72D3"/>
          </w:pPr>
          <w:r w:rsidRPr="001F26C5">
            <w:rPr>
              <w:rStyle w:val="PlaceholderText"/>
            </w:rPr>
            <w:t>Click here to enter text.</w:t>
          </w:r>
        </w:p>
      </w:docPartBody>
    </w:docPart>
    <w:docPart>
      <w:docPartPr>
        <w:name w:val="240946EC5A134F9C80DA53CBE39E3C5F"/>
        <w:category>
          <w:name w:val="General"/>
          <w:gallery w:val="placeholder"/>
        </w:category>
        <w:types>
          <w:type w:val="bbPlcHdr"/>
        </w:types>
        <w:behaviors>
          <w:behavior w:val="content"/>
        </w:behaviors>
        <w:guid w:val="{09ADC72C-7137-4650-8B01-0FE9AFE392AA}"/>
      </w:docPartPr>
      <w:docPartBody>
        <w:p w:rsidR="00FD4E33" w:rsidRDefault="00FD4E33">
          <w:pPr>
            <w:pStyle w:val="240946EC5A134F9C80DA53CBE39E3C5F"/>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13"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E33"/>
    <w:rsid w:val="00121457"/>
    <w:rsid w:val="001C2795"/>
    <w:rsid w:val="001C315F"/>
    <w:rsid w:val="009D4986"/>
    <w:rsid w:val="00A63675"/>
    <w:rsid w:val="00FD4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531E000ADC74902B4A61003C49D6C54">
    <w:name w:val="7531E000ADC74902B4A61003C49D6C54"/>
  </w:style>
  <w:style w:type="paragraph" w:customStyle="1" w:styleId="9E1492FC31DB412F95C91D52B3015DF9">
    <w:name w:val="9E1492FC31DB412F95C91D52B3015DF9"/>
  </w:style>
  <w:style w:type="paragraph" w:customStyle="1" w:styleId="70BC15F9AAAF47CFA57DDAC3B7C88D6C">
    <w:name w:val="70BC15F9AAAF47CFA57DDAC3B7C88D6C"/>
  </w:style>
  <w:style w:type="paragraph" w:customStyle="1" w:styleId="39325621E8264B90AFFEED853425C338">
    <w:name w:val="39325621E8264B90AFFEED853425C338"/>
  </w:style>
  <w:style w:type="paragraph" w:customStyle="1" w:styleId="CC07A09E53F1421396F7829562CBC667">
    <w:name w:val="CC07A09E53F1421396F7829562CBC667"/>
  </w:style>
  <w:style w:type="paragraph" w:customStyle="1" w:styleId="8A6FC7CB72A04DF9ACCC793484A61BF8">
    <w:name w:val="8A6FC7CB72A04DF9ACCC793484A61BF8"/>
  </w:style>
  <w:style w:type="paragraph" w:customStyle="1" w:styleId="37CC506562914C9FAC05C405BC57F14A">
    <w:name w:val="37CC506562914C9FAC05C405BC57F14A"/>
  </w:style>
  <w:style w:type="paragraph" w:customStyle="1" w:styleId="26C81F7E61304568B0651A0BE072A5F8">
    <w:name w:val="26C81F7E61304568B0651A0BE072A5F8"/>
  </w:style>
  <w:style w:type="paragraph" w:customStyle="1" w:styleId="B4477F93A3A14168BB143CC15383AC3D">
    <w:name w:val="B4477F93A3A14168BB143CC15383AC3D"/>
  </w:style>
  <w:style w:type="paragraph" w:customStyle="1" w:styleId="1E345E01E64E4A96A82F15B3AB4134EB">
    <w:name w:val="1E345E01E64E4A96A82F15B3AB4134EB"/>
  </w:style>
  <w:style w:type="paragraph" w:customStyle="1" w:styleId="C3CF472943174D399F3DC141005F72D3">
    <w:name w:val="C3CF472943174D399F3DC141005F72D3"/>
  </w:style>
  <w:style w:type="paragraph" w:customStyle="1" w:styleId="240946EC5A134F9C80DA53CBE39E3C5F">
    <w:name w:val="240946EC5A134F9C80DA53CBE39E3C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4f0e96f7-950e-4c66-a6fd-88fdbdfc5ce3" ContentTypeId="0x010100E9AEE9A8CE3B4010BF1ABA7824E75A08" PreviousValue="fals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3E997-B274-48B8-AE3D-C0D0BA5CD425}">
  <ds:schemaRefs>
    <ds:schemaRef ds:uri="Microsoft.SharePoint.Taxonomy.ContentTypeSync"/>
  </ds:schemaRefs>
</ds:datastoreItem>
</file>

<file path=customXml/itemProps2.xml><?xml version="1.0" encoding="utf-8"?>
<ds:datastoreItem xmlns:ds="http://schemas.openxmlformats.org/officeDocument/2006/customXml" ds:itemID="{0D490982-7262-42FA-A742-FBAEDA49A9F9}">
  <ds:schemaRefs>
    <ds:schemaRef ds:uri="http://www.w3.org/XML/1998/namespace"/>
    <ds:schemaRef ds:uri="http://purl.org/dc/elements/1.1/"/>
    <ds:schemaRef ds:uri="http://purl.org/dc/terms/"/>
    <ds:schemaRef ds:uri="http://schemas.microsoft.com/office/infopath/2007/PartnerControls"/>
    <ds:schemaRef ds:uri="http://schemas.microsoft.com/office/2006/metadata/properties"/>
    <ds:schemaRef ds:uri="http://schemas.microsoft.com/office/2006/documentManagement/type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D758712F-4130-455E-865E-3AC84B020CDD}"/>
</file>

<file path=customXml/itemProps4.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5.xml><?xml version="1.0" encoding="utf-8"?>
<ds:datastoreItem xmlns:ds="http://schemas.openxmlformats.org/officeDocument/2006/customXml" ds:itemID="{904B4B35-D62E-40CC-B41C-3041B3EAE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ADT_Soarian_Community App Reqs.dotx</Template>
  <TotalTime>11</TotalTime>
  <Pages>18</Pages>
  <Words>4914</Words>
  <Characters>28013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Sr Product Analyst</vt:lpstr>
    </vt:vector>
  </TitlesOfParts>
  <Company>HCA</Company>
  <LinksUpToDate>false</LinksUpToDate>
  <CharactersWithSpaces>32862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ORU_Cerner Discharge Summaries_Community App Reqs</dc:title>
  <dc:subject>IDBB</dc:subject>
  <dc:creator>Whitley, Lois</dc:creator>
  <cp:lastModifiedBy>Whitley, Lois</cp:lastModifiedBy>
  <cp:revision>7</cp:revision>
  <cp:lastPrinted>2013-10-28T16:55:00Z</cp:lastPrinted>
  <dcterms:created xsi:type="dcterms:W3CDTF">2017-04-27T13:50:00Z</dcterms:created>
  <dcterms:modified xsi:type="dcterms:W3CDTF">2017-11-13T22:29:00Z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