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002DE5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p w14:paraId="43ED5CD8" w14:textId="08AA7CD1" w:rsidR="00F5255D" w:rsidRPr="0071451A" w:rsidRDefault="00793726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</w:pPr>
      <w: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ORU_</w:t>
      </w:r>
      <w:r w:rsidR="00D6647F"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t>IDX_WHH_RadImagingSpecialists Reqs</w:t>
      </w:r>
    </w:p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972A6E3DF1B34BC7BAA7C1AE5E9D726E"/>
        </w:placeholder>
      </w:sdtPr>
      <w:sdtEndPr/>
      <w:sdtContent>
        <w:p w14:paraId="040F9C38" w14:textId="77777777" w:rsidR="00982A41" w:rsidRPr="00DE1117" w:rsidRDefault="00B54527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1.0</w:t>
          </w:r>
        </w:p>
      </w:sdtContent>
    </w:sdt>
    <w:p w14:paraId="65E8CA56" w14:textId="77777777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972A6E3DF1B34BC7BAA7C1AE5E9D726E"/>
          </w:placeholder>
        </w:sdtPr>
        <w:sdtEndPr/>
        <w:sdtContent>
          <w:r w:rsidR="00B54527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Rich Allison</w:t>
          </w:r>
        </w:sdtContent>
      </w:sdt>
    </w:p>
    <w:p w14:paraId="2EA735B6" w14:textId="77777777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C8C700AC291645A7A1EF35EE9B19408F"/>
          </w:placeholder>
          <w:date w:fullDate="2018-04-05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793726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4/5/2018</w:t>
          </w:r>
        </w:sdtContent>
      </w:sdt>
    </w:p>
    <w:p w14:paraId="5FC4533E" w14:textId="77777777" w:rsidR="00982A41" w:rsidRDefault="00982A41">
      <w:r>
        <w:br w:type="page"/>
      </w:r>
    </w:p>
    <w:p w14:paraId="4417AB90" w14:textId="78372FD3" w:rsidR="00D6647F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511922035" w:history="1">
        <w:r w:rsidR="00D6647F" w:rsidRPr="009B2EEE">
          <w:rPr>
            <w:rStyle w:val="Hyperlink"/>
          </w:rPr>
          <w:t>Document Control</w:t>
        </w:r>
        <w:r w:rsidR="00D6647F">
          <w:rPr>
            <w:webHidden/>
          </w:rPr>
          <w:tab/>
        </w:r>
        <w:r w:rsidR="00D6647F">
          <w:rPr>
            <w:webHidden/>
          </w:rPr>
          <w:fldChar w:fldCharType="begin"/>
        </w:r>
        <w:r w:rsidR="00D6647F">
          <w:rPr>
            <w:webHidden/>
          </w:rPr>
          <w:instrText xml:space="preserve"> PAGEREF _Toc511922035 \h </w:instrText>
        </w:r>
        <w:r w:rsidR="00D6647F">
          <w:rPr>
            <w:webHidden/>
          </w:rPr>
        </w:r>
        <w:r w:rsidR="00D6647F">
          <w:rPr>
            <w:webHidden/>
          </w:rPr>
          <w:fldChar w:fldCharType="separate"/>
        </w:r>
        <w:r w:rsidR="00D6647F">
          <w:rPr>
            <w:webHidden/>
          </w:rPr>
          <w:t>3</w:t>
        </w:r>
        <w:r w:rsidR="00D6647F">
          <w:rPr>
            <w:webHidden/>
          </w:rPr>
          <w:fldChar w:fldCharType="end"/>
        </w:r>
      </w:hyperlink>
    </w:p>
    <w:p w14:paraId="5B1D9266" w14:textId="4F2BC3C4" w:rsidR="00D6647F" w:rsidRDefault="00D6647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922036" w:history="1">
        <w:r w:rsidRPr="009B2EEE">
          <w:rPr>
            <w:rStyle w:val="Hyperlink"/>
            <w:rFonts w:cs="Arial"/>
            <w:noProof/>
          </w:rPr>
          <w:t>Resources:  (include Project Team Members, Liaisons, Vendor Contacts, etc.)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_Toc511922036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8630CB" w14:textId="34536810" w:rsidR="00D6647F" w:rsidRDefault="00D6647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922037" w:history="1">
        <w:r w:rsidRPr="009B2EEE">
          <w:rPr>
            <w:rStyle w:val="Hyperlink"/>
            <w:rFonts w:cs="Arial"/>
            <w:noProof/>
          </w:rPr>
          <w:t>Project 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_Toc511922037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0A9823" w14:textId="4326B6DF" w:rsidR="00D6647F" w:rsidRDefault="00D6647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922038" w:history="1">
        <w:r w:rsidRPr="009B2EEE">
          <w:rPr>
            <w:rStyle w:val="Hyperlink"/>
            <w:rFonts w:cs="Arial"/>
            <w:noProof/>
          </w:rPr>
          <w:t>Document Version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_Toc511922038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47B5FFE" w14:textId="6056438A" w:rsidR="00D6647F" w:rsidRDefault="00D6647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1922039" w:history="1">
        <w:r w:rsidRPr="009B2EEE">
          <w:rPr>
            <w:rStyle w:val="Hyperlink"/>
            <w:rFonts w:cs="Arial"/>
          </w:rPr>
          <w:t>1.    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_Toc511922039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C1E4EB2" w14:textId="284BE136" w:rsidR="00D6647F" w:rsidRDefault="00D6647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922040" w:history="1">
        <w:r w:rsidRPr="009B2EEE">
          <w:rPr>
            <w:rStyle w:val="Hyperlink"/>
            <w:rFonts w:cs="Arial"/>
            <w:noProof/>
          </w:rPr>
          <w:t>1.1   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_Toc511922040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BDB7B8" w14:textId="7C1ED957" w:rsidR="00D6647F" w:rsidRDefault="00D6647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922041" w:history="1">
        <w:r w:rsidRPr="009B2EEE">
          <w:rPr>
            <w:rStyle w:val="Hyperlink"/>
            <w:rFonts w:cs="Arial"/>
            <w:noProof/>
          </w:rPr>
          <w:t>1.2    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_Toc511922041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3DB208" w14:textId="37A2B758" w:rsidR="00D6647F" w:rsidRDefault="00D6647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922042" w:history="1">
        <w:r w:rsidRPr="009B2EEE">
          <w:rPr>
            <w:rStyle w:val="Hyperlink"/>
            <w:rFonts w:cs="Arial"/>
            <w:noProof/>
          </w:rPr>
          <w:t>1.3    Terminology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_Toc511922042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E3D2D8" w14:textId="04A7DAFC" w:rsidR="00D6647F" w:rsidRDefault="00D6647F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1922043" w:history="1">
        <w:r w:rsidRPr="009B2EEE">
          <w:rPr>
            <w:rStyle w:val="Hyperlink"/>
            <w:rFonts w:cs="Arial"/>
          </w:rPr>
          <w:t>1.3.1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_Toc511922043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A1C9591" w14:textId="4072CE49" w:rsidR="00D6647F" w:rsidRDefault="00D6647F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1922044" w:history="1">
        <w:r w:rsidRPr="009B2EEE">
          <w:rPr>
            <w:rStyle w:val="Hyperlink"/>
            <w:rFonts w:cs="Arial"/>
          </w:rPr>
          <w:t>1.3.2 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_Toc511922044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5A2A123" w14:textId="133FBB33" w:rsidR="00D6647F" w:rsidRDefault="00D6647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922045" w:history="1">
        <w:r w:rsidRPr="009B2EEE">
          <w:rPr>
            <w:rStyle w:val="Hyperlink"/>
            <w:rFonts w:cs="Arial"/>
            <w:noProof/>
          </w:rPr>
          <w:t>1.4   Document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_Toc511922045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0C7DCD" w14:textId="79650B4F" w:rsidR="00D6647F" w:rsidRDefault="00D6647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1922046" w:history="1">
        <w:r w:rsidRPr="009B2EEE">
          <w:rPr>
            <w:rStyle w:val="Hyperlink"/>
            <w:rFonts w:cs="Arial"/>
          </w:rPr>
          <w:t>2.  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_Toc511922046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9430341" w14:textId="1D978692" w:rsidR="00D6647F" w:rsidRDefault="00D6647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1922047" w:history="1">
        <w:r w:rsidRPr="009B2EEE">
          <w:rPr>
            <w:rStyle w:val="Hyperlink"/>
            <w:rFonts w:cs="Arial"/>
          </w:rPr>
          <w:t>3.   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_Toc511922047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AE0B019" w14:textId="598BFF50" w:rsidR="00D6647F" w:rsidRDefault="00D6647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922048" w:history="1">
        <w:r w:rsidRPr="009B2EEE">
          <w:rPr>
            <w:rStyle w:val="Hyperlink"/>
            <w:rFonts w:cs="Arial"/>
            <w:noProof/>
          </w:rPr>
          <w:t>3.1   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_Toc511922048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8D0A6F8" w14:textId="1BFF2342" w:rsidR="00D6647F" w:rsidRDefault="00D6647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922049" w:history="1">
        <w:r w:rsidRPr="009B2EEE">
          <w:rPr>
            <w:rStyle w:val="Hyperlink"/>
            <w:rFonts w:cs="Arial"/>
            <w:noProof/>
          </w:rPr>
          <w:t>3.2   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_Toc511922049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A2438D" w14:textId="3C1BD846" w:rsidR="00D6647F" w:rsidRDefault="00D6647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922050" w:history="1">
        <w:r w:rsidRPr="009B2EEE">
          <w:rPr>
            <w:rStyle w:val="Hyperlink"/>
            <w:rFonts w:cs="Arial"/>
            <w:noProof/>
          </w:rPr>
          <w:t>3.3    Messaging Protocols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_Toc511922050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7062854" w14:textId="19F59591" w:rsidR="00D6647F" w:rsidRDefault="00D6647F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1922051" w:history="1">
        <w:r w:rsidRPr="009B2EEE">
          <w:rPr>
            <w:rStyle w:val="Hyperlink"/>
          </w:rPr>
          <w:t>3.3.1    Inbound to the BayCare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_Toc511922051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245E985" w14:textId="011B6970" w:rsidR="00D6647F" w:rsidRDefault="00D6647F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1922052" w:history="1">
        <w:r w:rsidRPr="009B2EEE">
          <w:rPr>
            <w:rStyle w:val="Hyperlink"/>
          </w:rPr>
          <w:t>3.3.2    Outbound to the BayCare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_Toc511922052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F1C6656" w14:textId="599EEA36" w:rsidR="00D6647F" w:rsidRDefault="00D6647F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1922053" w:history="1">
        <w:r w:rsidRPr="009B2EEE">
          <w:rPr>
            <w:rStyle w:val="Hyperlink"/>
          </w:rPr>
          <w:t>3.3.3    Inbound to the Vendor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_Toc511922053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F8ED4F8" w14:textId="433EE4A4" w:rsidR="00D6647F" w:rsidRDefault="00D6647F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1922054" w:history="1">
        <w:r w:rsidRPr="009B2EEE">
          <w:rPr>
            <w:rStyle w:val="Hyperlink"/>
          </w:rPr>
          <w:t>3.3.4    Outbound to the Vendor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_Toc511922054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58D253C" w14:textId="4DE2CF48" w:rsidR="00D6647F" w:rsidRDefault="00D6647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1922055" w:history="1">
        <w:r w:rsidRPr="009B2EEE">
          <w:rPr>
            <w:rStyle w:val="Hyperlink"/>
            <w:rFonts w:cs="Arial"/>
          </w:rPr>
          <w:t>4.    HL7 Messaging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_Toc511922055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2DA1AEF" w14:textId="713C10C9" w:rsidR="00D6647F" w:rsidRDefault="00D6647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922056" w:history="1">
        <w:r w:rsidRPr="009B2EEE">
          <w:rPr>
            <w:rStyle w:val="Hyperlink"/>
            <w:rFonts w:cs="Arial"/>
            <w:noProof/>
          </w:rPr>
          <w:t>4.1 Messaging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_Toc511922056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447F5C6" w14:textId="02BE0E3D" w:rsidR="00D6647F" w:rsidRDefault="00D6647F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1922057" w:history="1">
        <w:r w:rsidRPr="009B2EEE">
          <w:rPr>
            <w:rStyle w:val="Hyperlink"/>
          </w:rPr>
          <w:t>4.1.1     Segments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_Toc511922057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  <w:bookmarkStart w:id="0" w:name="_GoBack"/>
      <w:bookmarkEnd w:id="0"/>
    </w:p>
    <w:p w14:paraId="67AC9A8C" w14:textId="128C1311" w:rsidR="00D6647F" w:rsidRDefault="00D6647F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1922058" w:history="1">
        <w:r w:rsidRPr="009B2EEE">
          <w:rPr>
            <w:rStyle w:val="Hyperlink"/>
          </w:rPr>
          <w:t>4.1</w:t>
        </w:r>
        <w:r w:rsidRPr="009B2EEE">
          <w:rPr>
            <w:rStyle w:val="Hyperlink"/>
            <w:i/>
          </w:rPr>
          <w:t>.</w:t>
        </w:r>
        <w:r w:rsidRPr="009B2EEE">
          <w:rPr>
            <w:rStyle w:val="Hyperlink"/>
          </w:rPr>
          <w:t>2     Messaging Event 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_Toc511922058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3B1E318" w14:textId="60B7B011" w:rsidR="00D6647F" w:rsidRDefault="00D6647F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1922059" w:history="1">
        <w:r w:rsidRPr="009B2EEE">
          <w:rPr>
            <w:rStyle w:val="Hyperlink"/>
          </w:rPr>
          <w:t>4.1</w:t>
        </w:r>
        <w:r w:rsidRPr="009B2EEE">
          <w:rPr>
            <w:rStyle w:val="Hyperlink"/>
            <w:i/>
          </w:rPr>
          <w:t>.</w:t>
        </w:r>
        <w:r w:rsidRPr="009B2EEE">
          <w:rPr>
            <w:rStyle w:val="Hyperlink"/>
          </w:rPr>
          <w:t>3    Cloverleaf Configuration 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_Toc511922059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3A6201AF" w14:textId="4219FEB6" w:rsidR="00D6647F" w:rsidRDefault="00D6647F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11922060" w:history="1">
        <w:r w:rsidRPr="009B2EEE">
          <w:rPr>
            <w:rStyle w:val="Hyperlink"/>
          </w:rPr>
          <w:t>4.1.4    Cloverleaf Site 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_Toc511922060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5CE77AFA" w14:textId="146DDA9D" w:rsidR="00D6647F" w:rsidRDefault="00D6647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922061" w:history="1">
        <w:r w:rsidRPr="009B2EEE">
          <w:rPr>
            <w:rStyle w:val="Hyperlink"/>
            <w:noProof/>
          </w:rPr>
          <w:t>4.2     Data Transformation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_Toc511922061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765B1F2" w14:textId="3D579F21" w:rsidR="00D6647F" w:rsidRDefault="00D6647F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11922062" w:history="1">
        <w:r w:rsidRPr="009B2EEE">
          <w:rPr>
            <w:rStyle w:val="Hyperlink"/>
            <w:noProof/>
          </w:rPr>
          <w:t>4.3     Sample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_Toc511922062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36864AF" w14:textId="16488F83" w:rsidR="00D6647F" w:rsidRDefault="00D6647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1922063" w:history="1">
        <w:r w:rsidRPr="009B2EEE">
          <w:rPr>
            <w:rStyle w:val="Hyperlink"/>
            <w:rFonts w:cs="Arial"/>
          </w:rPr>
          <w:t>5.    Alerts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_Toc511922063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66EB6A42" w14:textId="02EB0D1F" w:rsidR="00D6647F" w:rsidRDefault="00D6647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1922064" w:history="1">
        <w:r w:rsidRPr="009B2EEE">
          <w:rPr>
            <w:rStyle w:val="Hyperlink"/>
            <w:rFonts w:cs="Arial"/>
          </w:rPr>
          <w:t>Appendix A: Risks and Concerns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_Toc511922064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70585A43" w14:textId="764FB503" w:rsidR="00D6647F" w:rsidRDefault="00D6647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11922065" w:history="1">
        <w:r w:rsidRPr="009B2EEE">
          <w:rPr>
            <w:rStyle w:val="Hyperlink"/>
            <w:rFonts w:cs="Arial"/>
          </w:rPr>
          <w:t>Appendix B: Issues 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_Toc511922065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2B395519" w14:textId="0353E227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51826DC8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1" w:name="_Toc511922035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1"/>
    </w:p>
    <w:p w14:paraId="13BA795C" w14:textId="77777777" w:rsidR="00004732" w:rsidRPr="003C334B" w:rsidRDefault="00004732" w:rsidP="00004732">
      <w:pPr>
        <w:pStyle w:val="Heading2"/>
        <w:rPr>
          <w:rFonts w:asciiTheme="minorHAnsi" w:hAnsiTheme="minorHAnsi" w:cs="Arial"/>
          <w:sz w:val="32"/>
          <w:szCs w:val="36"/>
        </w:rPr>
      </w:pPr>
      <w:bookmarkStart w:id="2" w:name="_Toc366154246"/>
      <w:bookmarkStart w:id="3" w:name="_Toc511922036"/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>Resources</w:t>
      </w:r>
      <w:bookmarkEnd w:id="2"/>
      <w:r w:rsidR="003C334B">
        <w:rPr>
          <w:rFonts w:asciiTheme="minorHAnsi" w:hAnsiTheme="minorHAnsi" w:cs="Arial"/>
          <w:i w:val="0"/>
          <w:color w:val="0070C0"/>
          <w:sz w:val="32"/>
          <w:szCs w:val="36"/>
        </w:rPr>
        <w:t>:</w:t>
      </w:r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 xml:space="preserve"> </w:t>
      </w:r>
      <w:r w:rsidRPr="003C334B">
        <w:rPr>
          <w:rFonts w:asciiTheme="minorHAnsi" w:hAnsiTheme="minorHAnsi" w:cs="Arial"/>
          <w:i w:val="0"/>
          <w:sz w:val="32"/>
          <w:szCs w:val="36"/>
        </w:rPr>
        <w:t xml:space="preserve"> </w:t>
      </w:r>
      <w:r w:rsidR="003C334B" w:rsidRPr="003C334B">
        <w:rPr>
          <w:rFonts w:asciiTheme="minorHAnsi" w:hAnsiTheme="minorHAnsi" w:cs="Arial"/>
          <w:i w:val="0"/>
          <w:sz w:val="32"/>
          <w:szCs w:val="36"/>
        </w:rPr>
        <w:t>(include Project Team Members, Liaisons, Vendor Contacts, etc.)</w:t>
      </w:r>
      <w:bookmarkEnd w:id="3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004732" w:rsidRPr="00FB14A7" w14:paraId="1E678D64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3CE80E1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4333C5C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9F82BE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0D111DB6" w14:textId="77777777" w:rsidTr="009A1D0B">
        <w:trPr>
          <w:trHeight w:val="538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A7EB0E" w14:textId="77777777" w:rsidR="00004732" w:rsidRPr="00FB14A7" w:rsidRDefault="009D4B8D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Rich Allison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F134A2" w14:textId="77777777" w:rsidR="00004732" w:rsidRPr="00FB14A7" w:rsidRDefault="009D4B8D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Integration Developer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7CD556" w14:textId="77777777" w:rsidR="00004732" w:rsidRPr="00FB14A7" w:rsidRDefault="008C35D2" w:rsidP="008C35D2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</w:t>
            </w:r>
            <w:r w:rsidR="009D4B8D">
              <w:rPr>
                <w:rFonts w:asciiTheme="minorHAnsi" w:eastAsia="Times New Roman" w:hAnsiTheme="minorHAnsi" w:cs="Arial"/>
                <w:color w:val="000000"/>
                <w:sz w:val="22"/>
              </w:rPr>
              <w:t>ich.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</w:t>
            </w:r>
            <w:r w:rsidR="009D4B8D">
              <w:rPr>
                <w:rFonts w:asciiTheme="minorHAnsi" w:eastAsia="Times New Roman" w:hAnsiTheme="minorHAnsi" w:cs="Arial"/>
                <w:color w:val="000000"/>
                <w:sz w:val="22"/>
              </w:rPr>
              <w:t>llison@baycare.org</w:t>
            </w:r>
          </w:p>
        </w:tc>
      </w:tr>
      <w:tr w:rsidR="00004732" w:rsidRPr="00FB14A7" w14:paraId="52641C12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AD7DF2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C59AE8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D4A8FF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244DC203" w14:textId="77777777" w:rsidTr="009A1D0B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95CBC8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B7B16A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1E0FB8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0D7A2F73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18C175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C29394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A441B9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3CE3A18B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7B0F11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FDD32C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9B0A37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65B1ED96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B928DE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61782E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4C6B01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107DDADF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F486BB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E19BB6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1F5EA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6A62A037" w14:textId="77777777" w:rsidTr="009A1D0B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426013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6C822E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CB1146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64A94C7F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4DE8A144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" w:name="_Toc511922037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4"/>
    </w:p>
    <w:p w14:paraId="707F9494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6973DAAA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5" w:name="_Toc511922038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5"/>
    </w:p>
    <w:p w14:paraId="1C9890FD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7C61B96D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3FEFC99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6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082D4663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BF1FE69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DB9CFB3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59A37ABA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37BAA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210CF74C3F4B4485A65753A36600DA60"/>
            </w:placeholder>
            <w:date w:fullDate="2018-04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227C0658" w14:textId="77777777" w:rsidR="00320263" w:rsidRPr="004E7A3E" w:rsidRDefault="00902838" w:rsidP="00902838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4/5/2018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972A6E3DF1B34BC7BAA7C1AE5E9D726E"/>
              </w:placeholder>
            </w:sdtPr>
            <w:sdtEndPr/>
            <w:sdtContent>
              <w:p w14:paraId="0B0C32CB" w14:textId="77777777" w:rsidR="00320263" w:rsidRPr="004E7A3E" w:rsidRDefault="009429C2" w:rsidP="009429C2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Rich Allison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53A89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5A5DE335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A80D34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0F89B7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22F4D7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17C142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75D69" w:rsidRPr="004E7A3E" w14:paraId="715D2161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E24730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D1DB99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E24A48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4893DB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20263" w:rsidRPr="004E7A3E" w14:paraId="2B34120A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68AF0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CE709" w14:textId="77777777" w:rsidR="00320263" w:rsidRPr="004E7A3E" w:rsidRDefault="00320263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839E8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25A03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6"/>
    </w:tbl>
    <w:p w14:paraId="07A4C129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5692E5DC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7" w:name="_Toc511922039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7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5C8909F4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51192204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972A6E3DF1B34BC7BAA7C1AE5E9D726E"/>
        </w:placeholder>
      </w:sdtPr>
      <w:sdtEndPr/>
      <w:sdtContent>
        <w:p w14:paraId="104FB81A" w14:textId="77777777" w:rsidR="00B35C5B" w:rsidRDefault="00B35C5B" w:rsidP="00B35C5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This document outlines the contents and logic of the </w:t>
          </w:r>
          <w:r w:rsidR="00902838">
            <w:rPr>
              <w:rFonts w:asciiTheme="minorHAnsi" w:hAnsiTheme="minorHAnsi" w:cs="Arial"/>
              <w:i w:val="0"/>
            </w:rPr>
            <w:t xml:space="preserve">GE RIS Billing file to </w:t>
          </w:r>
          <w:r w:rsidR="00892C42">
            <w:rPr>
              <w:rFonts w:asciiTheme="minorHAnsi" w:hAnsiTheme="minorHAnsi" w:cs="Arial"/>
              <w:i w:val="0"/>
            </w:rPr>
            <w:t>whh</w:t>
          </w:r>
          <w:r w:rsidR="00902838">
            <w:rPr>
              <w:rFonts w:asciiTheme="minorHAnsi" w:hAnsiTheme="minorHAnsi" w:cs="Arial"/>
              <w:i w:val="0"/>
            </w:rPr>
            <w:t xml:space="preserve"> interface.</w:t>
          </w:r>
          <w:r>
            <w:rPr>
              <w:rFonts w:asciiTheme="minorHAnsi" w:hAnsiTheme="minorHAnsi" w:cs="Arial"/>
              <w:i w:val="0"/>
            </w:rPr>
            <w:t xml:space="preserve"> </w:t>
          </w:r>
        </w:p>
        <w:p w14:paraId="5D56647B" w14:textId="77777777" w:rsidR="00C53B6B" w:rsidRDefault="00D6647F" w:rsidP="00B46568">
          <w:pPr>
            <w:pStyle w:val="template"/>
            <w:rPr>
              <w:rFonts w:asciiTheme="minorHAnsi" w:hAnsiTheme="minorHAnsi" w:cs="Arial"/>
              <w:i w:val="0"/>
            </w:rPr>
          </w:pPr>
        </w:p>
      </w:sdtContent>
    </w:sdt>
    <w:p w14:paraId="5659B4E0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9" w:name="_Toc51192204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sdt>
      <w:sdtPr>
        <w:rPr>
          <w:rFonts w:asciiTheme="minorHAnsi" w:hAnsiTheme="minorHAnsi" w:cs="Arial"/>
          <w:i w:val="0"/>
        </w:rPr>
        <w:id w:val="-1111823088"/>
        <w:placeholder>
          <w:docPart w:val="972A6E3DF1B34BC7BAA7C1AE5E9D726E"/>
        </w:placeholder>
      </w:sdtPr>
      <w:sdtEndPr/>
      <w:sdtContent>
        <w:p w14:paraId="4A7CC852" w14:textId="77777777" w:rsidR="00B35C5B" w:rsidRPr="004E7A3E" w:rsidRDefault="00B35C5B" w:rsidP="00B35C5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Develop an interface for </w:t>
          </w:r>
          <w:r w:rsidR="00902838">
            <w:rPr>
              <w:rFonts w:asciiTheme="minorHAnsi" w:hAnsiTheme="minorHAnsi" w:cs="Arial"/>
              <w:i w:val="0"/>
            </w:rPr>
            <w:t xml:space="preserve">GE RIS Result messages to </w:t>
          </w:r>
          <w:r w:rsidR="00892C42">
            <w:rPr>
              <w:rFonts w:asciiTheme="minorHAnsi" w:hAnsiTheme="minorHAnsi" w:cs="Arial"/>
              <w:i w:val="0"/>
            </w:rPr>
            <w:t>whh</w:t>
          </w:r>
          <w:r w:rsidR="00902838">
            <w:rPr>
              <w:rFonts w:asciiTheme="minorHAnsi" w:hAnsiTheme="minorHAnsi" w:cs="Arial"/>
              <w:i w:val="0"/>
            </w:rPr>
            <w:t xml:space="preserve"> for billing.</w:t>
          </w:r>
        </w:p>
        <w:p w14:paraId="301DCE8D" w14:textId="77777777" w:rsidR="009666CA" w:rsidRPr="004E7A3E" w:rsidRDefault="00D6647F" w:rsidP="009666CA">
          <w:pPr>
            <w:pStyle w:val="template"/>
            <w:rPr>
              <w:rFonts w:asciiTheme="minorHAnsi" w:hAnsiTheme="minorHAnsi" w:cs="Arial"/>
              <w:i w:val="0"/>
            </w:rPr>
          </w:pPr>
        </w:p>
      </w:sdtContent>
    </w:sdt>
    <w:p w14:paraId="0289CC1F" w14:textId="77777777" w:rsidR="009666CA" w:rsidRDefault="009666CA" w:rsidP="00B46568">
      <w:pPr>
        <w:pStyle w:val="template"/>
        <w:rPr>
          <w:rFonts w:asciiTheme="minorHAnsi" w:hAnsiTheme="minorHAnsi" w:cs="Arial"/>
        </w:rPr>
      </w:pPr>
    </w:p>
    <w:p w14:paraId="7B686D04" w14:textId="77777777" w:rsidR="00B95DEE" w:rsidRDefault="00B95DEE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sz w:val="24"/>
          <w:szCs w:val="24"/>
        </w:rPr>
      </w:pPr>
    </w:p>
    <w:p w14:paraId="702B35A7" w14:textId="77777777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51192204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0"/>
    </w:p>
    <w:p w14:paraId="44B63A88" w14:textId="77777777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1" w:name="_Toc511922043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1"/>
    </w:p>
    <w:p w14:paraId="1DF05EC8" w14:textId="77777777" w:rsidR="002E7154" w:rsidRPr="00326434" w:rsidRDefault="002E7154" w:rsidP="002E7154">
      <w:pPr>
        <w:ind w:left="720"/>
        <w:rPr>
          <w:rFonts w:asciiTheme="minorHAnsi" w:hAnsiTheme="minorHAnsi" w:cs="Arial"/>
          <w:color w:val="auto"/>
          <w:sz w:val="22"/>
        </w:rPr>
      </w:pPr>
      <w:r w:rsidRPr="00326434">
        <w:rPr>
          <w:rFonts w:asciiTheme="minorHAnsi" w:hAnsiTheme="minorHAnsi" w:cs="Arial"/>
          <w:color w:val="auto"/>
          <w:sz w:val="22"/>
        </w:rPr>
        <w:t>MLLP – Minimum Lower Layer Protocol for messaging framing a HL7 message.</w:t>
      </w:r>
    </w:p>
    <w:p w14:paraId="2970DD4C" w14:textId="77777777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2" w:name="_Toc511922044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2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972A6E3DF1B34BC7BAA7C1AE5E9D726E"/>
        </w:placeholder>
      </w:sdtPr>
      <w:sdtEndPr/>
      <w:sdtContent>
        <w:p w14:paraId="69E680C0" w14:textId="77777777" w:rsidR="008F1EDB" w:rsidRPr="004E7A3E" w:rsidRDefault="00F9121B" w:rsidP="007A3CDB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List the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terms that require</w:t>
          </w:r>
          <w:r w:rsidR="00383D69">
            <w:rPr>
              <w:rFonts w:asciiTheme="minorHAnsi" w:hAnsiTheme="minorHAnsi" w:cs="Arial"/>
              <w:color w:val="auto"/>
              <w:sz w:val="22"/>
            </w:rPr>
            <w:t xml:space="preserve"> definition with respect to Cloverleaf and the product whose requirements are 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>d</w:t>
          </w:r>
          <w:r w:rsidR="00383D69">
            <w:rPr>
              <w:rFonts w:asciiTheme="minorHAnsi" w:hAnsiTheme="minorHAnsi" w:cs="Arial"/>
              <w:color w:val="auto"/>
              <w:sz w:val="22"/>
            </w:rPr>
            <w:t>efined in this document.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 The definitions are specific to this document and may not be identical to the definitions of these terms in common use.</w:t>
          </w:r>
        </w:p>
      </w:sdtContent>
    </w:sdt>
    <w:p w14:paraId="4AE64547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304970742"/>
      <w:bookmarkStart w:id="14" w:name="_Toc511922045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3"/>
      <w:bookmarkEnd w:id="14"/>
    </w:p>
    <w:p w14:paraId="7EFC9479" w14:textId="77777777" w:rsidR="0094739F" w:rsidRDefault="0094739F" w:rsidP="00235E8B">
      <w:pPr>
        <w:pStyle w:val="template"/>
        <w:rPr>
          <w:rFonts w:asciiTheme="minorHAnsi" w:hAnsiTheme="minorHAnsi" w:cs="Arial"/>
          <w:i w:val="0"/>
        </w:rPr>
      </w:pPr>
    </w:p>
    <w:p w14:paraId="3AD8E470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2DC0678B" w14:textId="77777777" w:rsidR="008B39A0" w:rsidRPr="00D574A8" w:rsidRDefault="008B39A0" w:rsidP="008B39A0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15" w:name="_Toc511922046"/>
      <w:r>
        <w:rPr>
          <w:rFonts w:asciiTheme="minorHAnsi" w:hAnsiTheme="minorHAnsi" w:cs="Arial"/>
          <w:color w:val="0070C0"/>
          <w:sz w:val="28"/>
        </w:rPr>
        <w:lastRenderedPageBreak/>
        <w:t>2</w:t>
      </w:r>
      <w:r w:rsidRPr="00D574A8">
        <w:rPr>
          <w:rFonts w:asciiTheme="minorHAnsi" w:hAnsiTheme="minorHAnsi" w:cs="Arial"/>
          <w:color w:val="0070C0"/>
          <w:sz w:val="28"/>
        </w:rPr>
        <w:t xml:space="preserve">.   </w:t>
      </w:r>
      <w:r>
        <w:rPr>
          <w:rFonts w:asciiTheme="minorHAnsi" w:hAnsiTheme="minorHAnsi" w:cs="Arial"/>
          <w:color w:val="0070C0"/>
          <w:sz w:val="28"/>
        </w:rPr>
        <w:t>Diagram</w:t>
      </w:r>
      <w:bookmarkEnd w:id="15"/>
      <w:r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49510494" w14:textId="77777777" w:rsidR="004D01FE" w:rsidRPr="004D01FE" w:rsidRDefault="004D01FE" w:rsidP="004D01FE">
      <w:pPr>
        <w:spacing w:line="240" w:lineRule="auto"/>
      </w:pPr>
    </w:p>
    <w:sdt>
      <w:sdtPr>
        <w:rPr>
          <w:rFonts w:asciiTheme="minorHAnsi" w:hAnsiTheme="minorHAnsi" w:cs="Arial"/>
          <w:color w:val="auto"/>
          <w:sz w:val="22"/>
        </w:rPr>
        <w:id w:val="-1851322890"/>
        <w:placeholder>
          <w:docPart w:val="972A6E3DF1B34BC7BAA7C1AE5E9D726E"/>
        </w:placeholder>
      </w:sdtPr>
      <w:sdtEndPr/>
      <w:sdtContent>
        <w:p w14:paraId="44298DBD" w14:textId="77777777" w:rsidR="008938D0" w:rsidRDefault="00CF2307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 w:rsidRPr="00CF2307">
            <w:rPr>
              <w:rFonts w:asciiTheme="minorHAnsi" w:hAnsiTheme="minorHAnsi" w:cs="Arial"/>
              <w:color w:val="auto"/>
              <w:sz w:val="22"/>
            </w:rPr>
            <w:t>Provide a solution diagram that depicts the integration of components specified in th</w:t>
          </w:r>
          <w:r w:rsidR="0052783D">
            <w:rPr>
              <w:rFonts w:asciiTheme="minorHAnsi" w:hAnsiTheme="minorHAnsi" w:cs="Arial"/>
              <w:color w:val="auto"/>
              <w:sz w:val="22"/>
            </w:rPr>
            <w:t>is</w:t>
          </w:r>
          <w:r w:rsidR="001434B4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>IDBB. This diagram must include the data flow for the interfaces (source and target).</w:t>
          </w:r>
        </w:p>
        <w:p w14:paraId="092F5BB0" w14:textId="77777777" w:rsidR="00251535" w:rsidRDefault="00D6647F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</w:p>
      </w:sdtContent>
    </w:sdt>
    <w:p w14:paraId="78DD221C" w14:textId="77777777" w:rsidR="005212A4" w:rsidRDefault="00D6647F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sdt>
        <w:sdtPr>
          <w:rPr>
            <w:noProof/>
          </w:rPr>
          <w:id w:val="245688626"/>
          <w:picture/>
        </w:sdtPr>
        <w:sdtEndPr/>
        <w:sdtContent>
          <w:r w:rsidR="002974F1">
            <w:rPr>
              <w:noProof/>
            </w:rPr>
            <w:drawing>
              <wp:inline distT="0" distB="0" distL="0" distR="0" wp14:anchorId="05BF86C2" wp14:editId="116B57FC">
                <wp:extent cx="2076450" cy="495300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6450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  <w:r w:rsidR="005212A4">
        <w:rPr>
          <w:rFonts w:asciiTheme="minorHAnsi" w:hAnsiTheme="minorHAnsi" w:cs="Arial"/>
          <w:sz w:val="28"/>
        </w:rPr>
        <w:br w:type="page"/>
      </w:r>
    </w:p>
    <w:p w14:paraId="56728EB2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6" w:name="_Toc511922047"/>
      <w:r w:rsidRPr="00D574A8">
        <w:rPr>
          <w:rFonts w:asciiTheme="minorHAnsi" w:hAnsiTheme="minorHAnsi" w:cs="Arial"/>
          <w:color w:val="0070C0"/>
          <w:sz w:val="28"/>
        </w:rPr>
        <w:lastRenderedPageBreak/>
        <w:t>3.    Requirements</w:t>
      </w:r>
      <w:bookmarkEnd w:id="16"/>
    </w:p>
    <w:p w14:paraId="03D92CB1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7" w:name="_Toc439994682"/>
      <w:bookmarkStart w:id="18" w:name="_Toc51192204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9" w:name="_Toc439994696"/>
      <w:bookmarkEnd w:id="17"/>
      <w:bookmarkEnd w:id="18"/>
    </w:p>
    <w:p w14:paraId="3D94369A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972A6E3DF1B34BC7BAA7C1AE5E9D726E"/>
        </w:placeholder>
      </w:sdtPr>
      <w:sdtEndPr/>
      <w:sdtContent>
        <w:p w14:paraId="79FF838A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67B6C234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A663DEA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F6232B8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5408839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3DA98813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9453A60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1FDD6DE3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CCD5E5B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665B1B6D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2BD61187" w14:textId="77777777" w:rsidR="00894772" w:rsidRDefault="00894772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532846">
              <w:rPr>
                <w:rFonts w:ascii="Calibri" w:eastAsia="Times New Roman" w:hAnsi="Calibri"/>
                <w:color w:val="000000"/>
                <w:sz w:val="22"/>
              </w:rPr>
              <w:t>.20XX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E6B2C9A" w14:textId="77777777" w:rsidR="00894772" w:rsidRDefault="0073454E" w:rsidP="0034549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Filter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9AF182" w14:textId="77777777" w:rsidR="00894772" w:rsidRDefault="0073454E" w:rsidP="0034549B">
            <w:pPr>
              <w:spacing w:after="0" w:line="240" w:lineRule="auto"/>
              <w:rPr>
                <w:rFonts w:asciiTheme="minorHAnsi" w:hAnsiTheme="minorHAnsi" w:cs="Arial"/>
                <w:color w:val="auto"/>
                <w:sz w:val="22"/>
              </w:rPr>
            </w:pPr>
            <w:r w:rsidRPr="0073454E">
              <w:rPr>
                <w:rFonts w:asciiTheme="minorHAnsi" w:hAnsiTheme="minorHAnsi" w:cs="Arial"/>
                <w:color w:val="auto"/>
                <w:sz w:val="22"/>
              </w:rPr>
              <w:t xml:space="preserve">Blocks preliminary results </w:t>
            </w:r>
            <w:r w:rsidR="00836FEC">
              <w:rPr>
                <w:rFonts w:asciiTheme="minorHAnsi" w:hAnsiTheme="minorHAnsi" w:cs="Arial"/>
                <w:color w:val="auto"/>
                <w:sz w:val="22"/>
              </w:rPr>
              <w:t>from going to the billing file.</w:t>
            </w:r>
          </w:p>
          <w:p w14:paraId="532FA85F" w14:textId="77777777" w:rsidR="0073454E" w:rsidRPr="0073454E" w:rsidRDefault="0073454E" w:rsidP="005169B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Theme="minorHAnsi" w:hAnsiTheme="minorHAnsi" w:cs="Arial"/>
                <w:color w:val="auto"/>
                <w:sz w:val="22"/>
              </w:rPr>
              <w:t xml:space="preserve">List of </w:t>
            </w:r>
            <w:r w:rsidR="005169BB">
              <w:rPr>
                <w:rFonts w:asciiTheme="minorHAnsi" w:hAnsiTheme="minorHAnsi" w:cs="Arial"/>
                <w:color w:val="auto"/>
                <w:sz w:val="22"/>
              </w:rPr>
              <w:t>whh</w:t>
            </w:r>
            <w:r>
              <w:rPr>
                <w:rFonts w:asciiTheme="minorHAnsi" w:hAnsiTheme="minorHAnsi" w:cs="Arial"/>
                <w:color w:val="auto"/>
                <w:sz w:val="22"/>
              </w:rPr>
              <w:t xml:space="preserve"> facilities – </w:t>
            </w:r>
            <w:r w:rsidR="00E248EA">
              <w:rPr>
                <w:rFonts w:asciiTheme="minorHAnsi" w:hAnsiTheme="minorHAnsi" w:cs="Arial"/>
                <w:color w:val="auto"/>
                <w:sz w:val="22"/>
              </w:rPr>
              <w:t xml:space="preserve"> </w:t>
            </w:r>
            <w:r w:rsidR="005169BB" w:rsidRPr="005169BB">
              <w:rPr>
                <w:rFonts w:asciiTheme="minorHAnsi" w:hAnsiTheme="minorHAnsi" w:cs="Arial"/>
                <w:color w:val="auto"/>
                <w:sz w:val="22"/>
              </w:rPr>
              <w:t>BCWHH BCWHW</w:t>
            </w:r>
            <w:r w:rsidR="00836FEC">
              <w:rPr>
                <w:rFonts w:asciiTheme="minorHAnsi" w:hAnsiTheme="minorHAnsi" w:cs="Arial"/>
                <w:color w:val="auto"/>
                <w:sz w:val="22"/>
              </w:rPr>
              <w:t>.</w:t>
            </w:r>
          </w:p>
        </w:tc>
      </w:tr>
    </w:tbl>
    <w:p w14:paraId="503824E0" w14:textId="77777777" w:rsidR="00E905F7" w:rsidRDefault="00E905F7" w:rsidP="0034549B">
      <w:pPr>
        <w:pStyle w:val="template"/>
        <w:spacing w:line="20" w:lineRule="atLeast"/>
        <w:ind w:left="1440" w:firstLine="720"/>
        <w:rPr>
          <w:rFonts w:asciiTheme="minorHAnsi" w:hAnsiTheme="minorHAnsi" w:cs="Arial"/>
          <w:i w:val="0"/>
        </w:rPr>
      </w:pPr>
    </w:p>
    <w:p w14:paraId="14EB7E05" w14:textId="77777777" w:rsidR="00B71DD8" w:rsidRDefault="00B71DD8" w:rsidP="00B71DD8">
      <w:pPr>
        <w:pStyle w:val="template"/>
        <w:spacing w:line="20" w:lineRule="atLeast"/>
        <w:ind w:left="1440" w:firstLine="720"/>
        <w:rPr>
          <w:rFonts w:asciiTheme="minorHAnsi" w:hAnsiTheme="minorHAnsi" w:cs="Arial"/>
          <w:i w:val="0"/>
        </w:rPr>
      </w:pPr>
      <w:r>
        <w:rPr>
          <w:rFonts w:asciiTheme="minorHAnsi" w:hAnsiTheme="minorHAnsi" w:cs="Arial"/>
          <w:i w:val="0"/>
        </w:rPr>
        <w:t xml:space="preserve">TCL Proc – </w:t>
      </w:r>
      <w:r>
        <w:rPr>
          <w:rFonts w:asciiTheme="minorHAnsi" w:hAnsiTheme="minorHAnsi" w:cs="Arial"/>
          <w:i w:val="0"/>
        </w:rPr>
        <w:tab/>
      </w:r>
      <w:r>
        <w:rPr>
          <w:rFonts w:asciiTheme="minorHAnsi" w:hAnsiTheme="minorHAnsi" w:cs="Arial"/>
          <w:i w:val="0"/>
        </w:rPr>
        <w:tab/>
      </w:r>
      <w:r>
        <w:rPr>
          <w:rFonts w:asciiTheme="minorHAnsi" w:hAnsiTheme="minorHAnsi" w:cs="Arial"/>
          <w:i w:val="0"/>
        </w:rPr>
        <w:tab/>
        <w:t xml:space="preserve">This proc removes the NPI number from PV1.7.7, ORC.12.7 and </w:t>
      </w:r>
    </w:p>
    <w:p w14:paraId="294E34B9" w14:textId="77777777" w:rsidR="00B71DD8" w:rsidRDefault="00836FEC" w:rsidP="00B71DD8">
      <w:pPr>
        <w:pStyle w:val="template"/>
        <w:spacing w:line="20" w:lineRule="atLeast"/>
        <w:ind w:left="1440" w:firstLine="720"/>
        <w:rPr>
          <w:rFonts w:asciiTheme="minorHAnsi" w:hAnsiTheme="minorHAnsi" w:cs="Arial"/>
          <w:i w:val="0"/>
        </w:rPr>
      </w:pPr>
      <w:r>
        <w:rPr>
          <w:rFonts w:asciiTheme="minorHAnsi" w:hAnsiTheme="minorHAnsi" w:cs="Arial"/>
          <w:i w:val="0"/>
        </w:rPr>
        <w:t>phy_</w:t>
      </w:r>
      <w:r w:rsidR="00B71DD8">
        <w:rPr>
          <w:rFonts w:asciiTheme="minorHAnsi" w:hAnsiTheme="minorHAnsi" w:cs="Arial"/>
          <w:i w:val="0"/>
        </w:rPr>
        <w:t>npi_idx_clear.tcl</w:t>
      </w:r>
      <w:r w:rsidR="00B71DD8">
        <w:rPr>
          <w:rFonts w:asciiTheme="minorHAnsi" w:hAnsiTheme="minorHAnsi" w:cs="Arial"/>
          <w:i w:val="0"/>
        </w:rPr>
        <w:tab/>
      </w:r>
      <w:r w:rsidR="00B71DD8">
        <w:rPr>
          <w:rFonts w:asciiTheme="minorHAnsi" w:hAnsiTheme="minorHAnsi" w:cs="Arial"/>
          <w:i w:val="0"/>
        </w:rPr>
        <w:tab/>
        <w:t>the patient phone number.</w:t>
      </w:r>
    </w:p>
    <w:p w14:paraId="38496BCF" w14:textId="77777777" w:rsidR="00B71DD8" w:rsidRDefault="00B71DD8" w:rsidP="0034549B">
      <w:pPr>
        <w:pStyle w:val="template"/>
        <w:spacing w:line="20" w:lineRule="atLeast"/>
        <w:ind w:left="1440" w:firstLine="720"/>
        <w:rPr>
          <w:rFonts w:asciiTheme="minorHAnsi" w:hAnsiTheme="minorHAnsi" w:cs="Arial"/>
          <w:i w:val="0"/>
        </w:rPr>
      </w:pPr>
    </w:p>
    <w:p w14:paraId="73B9AC6D" w14:textId="77777777" w:rsidR="00894772" w:rsidRDefault="0034549B" w:rsidP="0034549B">
      <w:pPr>
        <w:pStyle w:val="template"/>
        <w:spacing w:line="20" w:lineRule="atLeast"/>
        <w:ind w:left="1440" w:firstLine="720"/>
        <w:rPr>
          <w:rFonts w:asciiTheme="minorHAnsi" w:hAnsiTheme="minorHAnsi" w:cs="Arial"/>
          <w:i w:val="0"/>
        </w:rPr>
      </w:pPr>
      <w:r>
        <w:rPr>
          <w:rFonts w:asciiTheme="minorHAnsi" w:hAnsiTheme="minorHAnsi" w:cs="Arial"/>
          <w:i w:val="0"/>
        </w:rPr>
        <w:tab/>
      </w:r>
      <w:r>
        <w:rPr>
          <w:rFonts w:asciiTheme="minorHAnsi" w:hAnsiTheme="minorHAnsi" w:cs="Arial"/>
          <w:i w:val="0"/>
        </w:rPr>
        <w:tab/>
      </w:r>
    </w:p>
    <w:p w14:paraId="3518D5B2" w14:textId="77777777" w:rsidR="000934D6" w:rsidRDefault="000934D6">
      <w:pPr>
        <w:rPr>
          <w:rFonts w:asciiTheme="minorHAnsi" w:eastAsiaTheme="majorEastAsia" w:hAnsiTheme="minorHAnsi" w:cs="Arial"/>
          <w:bCs/>
          <w:color w:val="4F81BD" w:themeColor="accent1"/>
          <w:sz w:val="24"/>
          <w:szCs w:val="24"/>
        </w:rPr>
      </w:pPr>
    </w:p>
    <w:p w14:paraId="14CAF07F" w14:textId="77777777" w:rsidR="00D14D82" w:rsidRDefault="00D14D82" w:rsidP="00D22BAF">
      <w:pPr>
        <w:rPr>
          <w:rFonts w:asciiTheme="minorHAnsi" w:hAnsiTheme="minorHAnsi" w:cs="Arial"/>
          <w:color w:val="auto"/>
          <w:sz w:val="22"/>
        </w:rPr>
      </w:pPr>
    </w:p>
    <w:p w14:paraId="48790204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511922049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972A6E3DF1B34BC7BAA7C1AE5E9D726E"/>
        </w:placeholder>
      </w:sdtPr>
      <w:sdtEndPr/>
      <w:sdtContent>
        <w:p w14:paraId="654F3109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</w:t>
          </w:r>
          <w:r w:rsidR="009871D8">
            <w:rPr>
              <w:rFonts w:asciiTheme="minorHAnsi" w:hAnsiTheme="minorHAnsi" w:cs="Arial"/>
              <w:color w:val="auto"/>
              <w:sz w:val="22"/>
            </w:rPr>
            <w:t xml:space="preserve">This would include external table ownership, hours of support, etc. 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537B8661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A192174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1252A4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9D46034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09456A7D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4DF08C3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3B5FEC4B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9F8CFB6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08B5C596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712EA11" w14:textId="77777777" w:rsidR="00894772" w:rsidRDefault="00532846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lastRenderedPageBreak/>
              <w:t>NFR.20XX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1740D7898F234794BA2700C50A7742B0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BAA71E8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A258D92F6C814749A78BDF10A6890AD1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14E0A20F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069BE72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p w14:paraId="33BBE2AC" w14:textId="77777777" w:rsidR="00805EC2" w:rsidRDefault="00805EC2" w:rsidP="00805EC2"/>
    <w:p w14:paraId="49F3B05C" w14:textId="77777777" w:rsidR="00856E7C" w:rsidRDefault="00856E7C" w:rsidP="00805EC2"/>
    <w:p w14:paraId="24C18507" w14:textId="77777777" w:rsidR="00856E7C" w:rsidRDefault="00856E7C" w:rsidP="00805EC2"/>
    <w:p w14:paraId="2F191B96" w14:textId="77777777" w:rsidR="009F64CD" w:rsidRDefault="009F64CD" w:rsidP="00805EC2"/>
    <w:p w14:paraId="71440C40" w14:textId="77777777" w:rsidR="009F64CD" w:rsidRDefault="009F64CD" w:rsidP="00805EC2"/>
    <w:p w14:paraId="5A96ED62" w14:textId="77777777" w:rsidR="00583E59" w:rsidRDefault="00583E59" w:rsidP="00805EC2"/>
    <w:p w14:paraId="6B1DA56F" w14:textId="77777777" w:rsidR="009F64CD" w:rsidRDefault="009F64CD" w:rsidP="00805EC2"/>
    <w:p w14:paraId="6B60958C" w14:textId="77777777" w:rsidR="009F64CD" w:rsidRDefault="009F64CD" w:rsidP="00805EC2"/>
    <w:p w14:paraId="7356105F" w14:textId="77777777" w:rsidR="009F64CD" w:rsidRDefault="009F64CD" w:rsidP="00805EC2"/>
    <w:p w14:paraId="47BEF7BC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511922050"/>
      <w:r>
        <w:rPr>
          <w:rFonts w:asciiTheme="minorHAnsi" w:hAnsiTheme="minorHAnsi" w:cs="Arial"/>
          <w:i w:val="0"/>
          <w:color w:val="0070C0"/>
          <w:sz w:val="24"/>
          <w:szCs w:val="24"/>
        </w:rPr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0432BE71" w14:textId="77777777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</w:t>
      </w:r>
      <w:r w:rsidR="00DA5A76">
        <w:rPr>
          <w:rFonts w:asciiTheme="minorHAnsi" w:hAnsiTheme="minorHAnsi"/>
          <w:color w:val="auto"/>
          <w:sz w:val="22"/>
        </w:rPr>
        <w:t xml:space="preserve"> This includes</w:t>
      </w:r>
      <w:r w:rsidR="009871D8">
        <w:rPr>
          <w:rFonts w:asciiTheme="minorHAnsi" w:hAnsiTheme="minorHAnsi"/>
          <w:color w:val="auto"/>
          <w:sz w:val="22"/>
        </w:rPr>
        <w:t>:</w:t>
      </w:r>
      <w:r w:rsidR="00DA5A76">
        <w:rPr>
          <w:rFonts w:asciiTheme="minorHAnsi" w:hAnsiTheme="minorHAnsi"/>
          <w:color w:val="auto"/>
          <w:sz w:val="22"/>
        </w:rPr>
        <w:t xml:space="preserve"> TCP/IP, FTP, Web Services, etc.</w:t>
      </w:r>
      <w:r w:rsidR="00585274">
        <w:rPr>
          <w:rFonts w:asciiTheme="minorHAnsi" w:hAnsiTheme="minorHAnsi"/>
          <w:color w:val="auto"/>
          <w:sz w:val="22"/>
        </w:rPr>
        <w:t xml:space="preserve"> </w:t>
      </w:r>
    </w:p>
    <w:p w14:paraId="29C0B20B" w14:textId="77777777" w:rsidR="009F64CD" w:rsidRDefault="009F64CD" w:rsidP="00805EC2"/>
    <w:p w14:paraId="607B244A" w14:textId="77777777" w:rsidR="009F64CD" w:rsidRPr="0085436E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2" w:name="_Toc511922051"/>
      <w:r w:rsidRPr="0085436E">
        <w:rPr>
          <w:b w:val="0"/>
          <w:color w:val="0070C0"/>
          <w:sz w:val="24"/>
          <w:szCs w:val="24"/>
        </w:rPr>
        <w:t>3.3.1    Inbound to the BayCare Cloverleaf</w:t>
      </w:r>
      <w:bookmarkEnd w:id="2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00970DDB" w14:textId="77777777" w:rsidTr="00E9698A">
        <w:tc>
          <w:tcPr>
            <w:tcW w:w="3258" w:type="dxa"/>
            <w:vAlign w:val="center"/>
          </w:tcPr>
          <w:p w14:paraId="6F2C11FB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    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054277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08BAC7FE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5D52CE61" w14:textId="77777777" w:rsidTr="00E9698A">
        <w:tc>
          <w:tcPr>
            <w:tcW w:w="3258" w:type="dxa"/>
            <w:vAlign w:val="center"/>
          </w:tcPr>
          <w:p w14:paraId="3DFB2EF9" w14:textId="77777777" w:rsidR="00250330" w:rsidRDefault="009871D8" w:rsidP="00250330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27621830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6845EAEF" w14:textId="77777777" w:rsidR="009871D8" w:rsidRDefault="008B5A2F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9871D8" w14:paraId="53F2662A" w14:textId="77777777" w:rsidTr="00E9698A">
        <w:tc>
          <w:tcPr>
            <w:tcW w:w="3258" w:type="dxa"/>
            <w:vAlign w:val="center"/>
          </w:tcPr>
          <w:p w14:paraId="4CC44D3C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lastRenderedPageBreak/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4197207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21D3C327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7BFBCA59" w14:textId="77777777" w:rsidTr="00E9698A">
        <w:tc>
          <w:tcPr>
            <w:tcW w:w="3258" w:type="dxa"/>
            <w:vAlign w:val="center"/>
          </w:tcPr>
          <w:p w14:paraId="15463F8A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461028858"/>
            <w:placeholder>
              <w:docPart w:val="06E7C926FD1A4F648ADF4A9568EF5A97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43004249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058EC4C0" w14:textId="77777777" w:rsidR="009F64CD" w:rsidRPr="0085436E" w:rsidRDefault="009F64CD" w:rsidP="00805EC2"/>
    <w:p w14:paraId="511EBC83" w14:textId="77777777" w:rsidR="009F64CD" w:rsidRPr="0085436E" w:rsidRDefault="009F64CD" w:rsidP="009F64CD">
      <w:pPr>
        <w:pStyle w:val="Heading3"/>
        <w:rPr>
          <w:b w:val="0"/>
          <w:sz w:val="24"/>
          <w:szCs w:val="24"/>
        </w:rPr>
      </w:pPr>
      <w:bookmarkStart w:id="23" w:name="_Toc511922052"/>
      <w:r w:rsidRPr="0085436E">
        <w:rPr>
          <w:b w:val="0"/>
          <w:sz w:val="24"/>
          <w:szCs w:val="24"/>
        </w:rPr>
        <w:t xml:space="preserve">3.3.2    </w:t>
      </w:r>
      <w:r w:rsidR="00DB6D60" w:rsidRPr="0085436E">
        <w:rPr>
          <w:b w:val="0"/>
          <w:sz w:val="24"/>
          <w:szCs w:val="24"/>
        </w:rPr>
        <w:t>Outbound</w:t>
      </w:r>
      <w:r w:rsidRPr="0085436E">
        <w:rPr>
          <w:b w:val="0"/>
          <w:sz w:val="24"/>
          <w:szCs w:val="24"/>
        </w:rPr>
        <w:t xml:space="preserve"> to the BayCare Cloverleaf</w:t>
      </w:r>
      <w:bookmarkEnd w:id="2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02B9D71A" w14:textId="77777777" w:rsidTr="00E9698A">
        <w:tc>
          <w:tcPr>
            <w:tcW w:w="3258" w:type="dxa"/>
            <w:vAlign w:val="center"/>
          </w:tcPr>
          <w:p w14:paraId="2332C15D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3775574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6D30C31B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503C496C" w14:textId="77777777" w:rsidTr="00E9698A">
        <w:tc>
          <w:tcPr>
            <w:tcW w:w="3258" w:type="dxa"/>
            <w:vAlign w:val="center"/>
          </w:tcPr>
          <w:p w14:paraId="2E7DB053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0595189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26E23C9E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4F9C793B" w14:textId="77777777" w:rsidTr="00E9698A">
        <w:tc>
          <w:tcPr>
            <w:tcW w:w="3258" w:type="dxa"/>
            <w:vAlign w:val="center"/>
          </w:tcPr>
          <w:p w14:paraId="33D98DC6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21448041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3C20C118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646B64F8" w14:textId="77777777" w:rsidTr="00E9698A">
        <w:tc>
          <w:tcPr>
            <w:tcW w:w="3258" w:type="dxa"/>
            <w:vAlign w:val="center"/>
          </w:tcPr>
          <w:p w14:paraId="40E39929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404174077"/>
            <w:placeholder>
              <w:docPart w:val="606867D935C1469AB1291F528B036C03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767793BB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070D57A3" w14:textId="77777777" w:rsidR="00653533" w:rsidRPr="0085436E" w:rsidRDefault="00653533" w:rsidP="00805EC2"/>
    <w:p w14:paraId="25E7BE04" w14:textId="77777777" w:rsidR="00A12775" w:rsidRPr="0085436E" w:rsidRDefault="00A12775" w:rsidP="00A12775">
      <w:pPr>
        <w:pStyle w:val="Heading3"/>
        <w:rPr>
          <w:b w:val="0"/>
          <w:color w:val="0070C0"/>
          <w:sz w:val="24"/>
          <w:szCs w:val="24"/>
        </w:rPr>
      </w:pPr>
      <w:bookmarkStart w:id="24" w:name="_Toc511922053"/>
      <w:r w:rsidRPr="0085436E">
        <w:rPr>
          <w:b w:val="0"/>
          <w:color w:val="0070C0"/>
          <w:sz w:val="24"/>
          <w:szCs w:val="24"/>
        </w:rPr>
        <w:t>3.3.3    Inbound to the Vendor</w:t>
      </w:r>
      <w:bookmarkEnd w:id="2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0376E459" w14:textId="77777777" w:rsidTr="00E9698A">
        <w:tc>
          <w:tcPr>
            <w:tcW w:w="3258" w:type="dxa"/>
            <w:vAlign w:val="center"/>
          </w:tcPr>
          <w:p w14:paraId="467162F7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149546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06EE6A76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1E6C7153" w14:textId="77777777" w:rsidTr="00E9698A">
        <w:tc>
          <w:tcPr>
            <w:tcW w:w="3258" w:type="dxa"/>
            <w:vAlign w:val="center"/>
          </w:tcPr>
          <w:p w14:paraId="0322D5A5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6944569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6A6ACDF7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1C1FD147" w14:textId="77777777" w:rsidTr="00E9698A">
        <w:tc>
          <w:tcPr>
            <w:tcW w:w="3258" w:type="dxa"/>
            <w:vAlign w:val="center"/>
          </w:tcPr>
          <w:p w14:paraId="4144398B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4479245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716072C5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732A4FEB" w14:textId="77777777" w:rsidTr="00E9698A">
        <w:tc>
          <w:tcPr>
            <w:tcW w:w="3258" w:type="dxa"/>
            <w:vAlign w:val="center"/>
          </w:tcPr>
          <w:p w14:paraId="0BAC3EE1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918526432"/>
            <w:placeholder>
              <w:docPart w:val="BFFD477B177F46FABFAB32C72A3B3335"/>
            </w:placeholder>
            <w:showingPlcHdr/>
          </w:sdtPr>
          <w:sdtEndPr/>
          <w:sdtContent>
            <w:tc>
              <w:tcPr>
                <w:tcW w:w="7758" w:type="dxa"/>
              </w:tcPr>
              <w:p w14:paraId="69F4E60C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3948EA59" w14:textId="77777777" w:rsidR="00A12775" w:rsidRPr="0085436E" w:rsidRDefault="00A12775" w:rsidP="00A12775"/>
    <w:p w14:paraId="3D533B76" w14:textId="77777777" w:rsidR="00A12775" w:rsidRPr="0085436E" w:rsidRDefault="00A12775" w:rsidP="00A12775">
      <w:pPr>
        <w:pStyle w:val="Heading3"/>
        <w:rPr>
          <w:b w:val="0"/>
          <w:sz w:val="24"/>
          <w:szCs w:val="24"/>
        </w:rPr>
      </w:pPr>
      <w:bookmarkStart w:id="25" w:name="_Toc511922054"/>
      <w:r w:rsidRPr="0085436E">
        <w:rPr>
          <w:b w:val="0"/>
          <w:sz w:val="24"/>
          <w:szCs w:val="24"/>
        </w:rPr>
        <w:t>3.3.4    Outbound to the Vendor</w:t>
      </w:r>
      <w:bookmarkEnd w:id="2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8"/>
        <w:gridCol w:w="7612"/>
      </w:tblGrid>
      <w:tr w:rsidR="009871D8" w14:paraId="0B3A6F9B" w14:textId="77777777" w:rsidTr="00E9698A">
        <w:tc>
          <w:tcPr>
            <w:tcW w:w="3258" w:type="dxa"/>
            <w:vAlign w:val="center"/>
          </w:tcPr>
          <w:p w14:paraId="3D1D039F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1669044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1D20B7DE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009FC1B3" w14:textId="77777777" w:rsidTr="00E9698A">
        <w:tc>
          <w:tcPr>
            <w:tcW w:w="3258" w:type="dxa"/>
            <w:vAlign w:val="center"/>
          </w:tcPr>
          <w:p w14:paraId="5BD84A60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845434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13AA2024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78E30A9C" w14:textId="77777777" w:rsidTr="00E9698A">
        <w:tc>
          <w:tcPr>
            <w:tcW w:w="3258" w:type="dxa"/>
            <w:vAlign w:val="center"/>
          </w:tcPr>
          <w:p w14:paraId="0BD6A17C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3259739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</w:tcPr>
              <w:p w14:paraId="43FDC107" w14:textId="77777777" w:rsidR="009871D8" w:rsidRDefault="004C0E2A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9871D8" w14:paraId="3627E323" w14:textId="77777777" w:rsidTr="00E9698A">
        <w:tc>
          <w:tcPr>
            <w:tcW w:w="3258" w:type="dxa"/>
            <w:vAlign w:val="center"/>
          </w:tcPr>
          <w:p w14:paraId="391AFBC2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936438025"/>
            <w:placeholder>
              <w:docPart w:val="825DEB52A61A43F583814813CC767E78"/>
            </w:placeholder>
          </w:sdtPr>
          <w:sdtEndPr/>
          <w:sdtContent>
            <w:tc>
              <w:tcPr>
                <w:tcW w:w="7758" w:type="dxa"/>
              </w:tcPr>
              <w:p w14:paraId="5B390955" w14:textId="77777777" w:rsidR="009871D8" w:rsidRDefault="004C0E2A" w:rsidP="005D7100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  <w:t>/</w:t>
                </w:r>
                <w:r w:rsidR="00094933" w:rsidRPr="00094933"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  <w:t>sites/ftp_data_out/whh_idx_results</w:t>
                </w:r>
              </w:p>
            </w:tc>
          </w:sdtContent>
        </w:sdt>
      </w:tr>
      <w:tr w:rsidR="00E24676" w14:paraId="07C74A46" w14:textId="77777777" w:rsidTr="00E9698A">
        <w:tc>
          <w:tcPr>
            <w:tcW w:w="3258" w:type="dxa"/>
            <w:vAlign w:val="center"/>
          </w:tcPr>
          <w:p w14:paraId="334186B7" w14:textId="77777777" w:rsidR="00E24676" w:rsidRDefault="00E24676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</w:p>
        </w:tc>
        <w:tc>
          <w:tcPr>
            <w:tcW w:w="7758" w:type="dxa"/>
          </w:tcPr>
          <w:p w14:paraId="73D9DB84" w14:textId="77777777" w:rsidR="00E24676" w:rsidRDefault="00E24676" w:rsidP="00B73573">
            <w:pPr>
              <w:spacing w:after="60"/>
              <w:rPr>
                <w:rFonts w:asciiTheme="minorHAnsi" w:eastAsia="Times New Roman" w:hAnsiTheme="minorHAnsi" w:cs="Arial"/>
                <w:color w:val="auto"/>
                <w:sz w:val="22"/>
              </w:rPr>
            </w:pPr>
          </w:p>
        </w:tc>
      </w:tr>
    </w:tbl>
    <w:p w14:paraId="03790187" w14:textId="77777777" w:rsidR="00A12775" w:rsidRPr="0085436E" w:rsidRDefault="00A12775" w:rsidP="009871D8"/>
    <w:p w14:paraId="543C3DF5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6" w:name="_Toc367260181"/>
      <w:bookmarkStart w:id="27" w:name="_Toc511922055"/>
      <w:r w:rsidRPr="0073057F">
        <w:rPr>
          <w:rFonts w:asciiTheme="minorHAnsi" w:hAnsiTheme="minorHAnsi" w:cs="Arial"/>
          <w:color w:val="0070C0"/>
          <w:sz w:val="28"/>
        </w:rPr>
        <w:lastRenderedPageBreak/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6"/>
      <w:bookmarkEnd w:id="27"/>
    </w:p>
    <w:p w14:paraId="2621B666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8" w:name="_Toc511922056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28"/>
    </w:p>
    <w:p w14:paraId="765F2B16" w14:textId="77777777" w:rsidR="00856E7C" w:rsidRPr="003E31D0" w:rsidRDefault="00856E7C" w:rsidP="00856E7C">
      <w:pPr>
        <w:rPr>
          <w:rFonts w:asciiTheme="minorHAnsi" w:hAnsiTheme="minorHAnsi" w:cs="Arial"/>
          <w:color w:val="auto"/>
          <w:sz w:val="22"/>
        </w:rPr>
      </w:pPr>
    </w:p>
    <w:p w14:paraId="3C04E87F" w14:textId="77777777" w:rsidR="00856E7C" w:rsidRPr="00856E7C" w:rsidRDefault="00856E7C" w:rsidP="00856E7C"/>
    <w:p w14:paraId="23583392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29" w:name="_Toc511922057"/>
      <w:r w:rsidRPr="00172896">
        <w:rPr>
          <w:b w:val="0"/>
          <w:sz w:val="24"/>
          <w:szCs w:val="24"/>
        </w:rPr>
        <w:t>4.1.1     Segments</w:t>
      </w:r>
      <w:bookmarkEnd w:id="29"/>
    </w:p>
    <w:p w14:paraId="09BF1CF1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03C6062C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5EE7776F" w14:textId="77777777" w:rsidR="00856E7C" w:rsidRDefault="00856E7C" w:rsidP="00856E7C">
      <w:pPr>
        <w:pStyle w:val="NoSpacing"/>
        <w:ind w:firstLine="720"/>
      </w:pPr>
      <w:r>
        <w:t>PID</w:t>
      </w:r>
    </w:p>
    <w:p w14:paraId="70DDD907" w14:textId="77777777" w:rsidR="00856E7C" w:rsidRDefault="00856E7C" w:rsidP="00856E7C">
      <w:pPr>
        <w:pStyle w:val="NoSpacing"/>
        <w:ind w:firstLine="720"/>
      </w:pPr>
      <w:r>
        <w:t>PV1</w:t>
      </w:r>
    </w:p>
    <w:p w14:paraId="09DBDD7A" w14:textId="77777777" w:rsidR="00856E7C" w:rsidRDefault="002D2B7B" w:rsidP="00856E7C">
      <w:pPr>
        <w:pStyle w:val="NoSpacing"/>
        <w:ind w:firstLine="720"/>
      </w:pPr>
      <w:r>
        <w:t>ORC</w:t>
      </w:r>
    </w:p>
    <w:p w14:paraId="52CC5594" w14:textId="77777777" w:rsidR="00856E7C" w:rsidRDefault="002D2B7B" w:rsidP="00856E7C">
      <w:pPr>
        <w:pStyle w:val="NoSpacing"/>
        <w:ind w:firstLine="720"/>
      </w:pPr>
      <w:r>
        <w:t>OBR</w:t>
      </w:r>
    </w:p>
    <w:p w14:paraId="03FBFAD1" w14:textId="77777777" w:rsidR="00856E7C" w:rsidRDefault="002D2B7B" w:rsidP="00856E7C">
      <w:pPr>
        <w:pStyle w:val="NoSpacing"/>
        <w:ind w:firstLine="720"/>
      </w:pPr>
      <w:r>
        <w:t>OBX</w:t>
      </w:r>
    </w:p>
    <w:p w14:paraId="74D1D48D" w14:textId="77777777" w:rsidR="00996F28" w:rsidRDefault="00996F28" w:rsidP="00856E7C">
      <w:pPr>
        <w:pStyle w:val="NoSpacing"/>
        <w:ind w:firstLine="720"/>
      </w:pPr>
      <w:r>
        <w:t>NTE</w:t>
      </w:r>
    </w:p>
    <w:p w14:paraId="30D42101" w14:textId="77777777" w:rsidR="00856E7C" w:rsidRPr="00AE346A" w:rsidRDefault="00856E7C" w:rsidP="00856E7C">
      <w:pPr>
        <w:pStyle w:val="NoSpacing"/>
        <w:ind w:firstLine="720"/>
      </w:pPr>
    </w:p>
    <w:p w14:paraId="5502FFE6" w14:textId="77777777" w:rsidR="00856E7C" w:rsidRDefault="00856E7C" w:rsidP="00164F02">
      <w:pPr>
        <w:spacing w:after="0"/>
      </w:pPr>
    </w:p>
    <w:p w14:paraId="6F2000E7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39CFA2C4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6DA414FD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4AC61B4E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2D1260AB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EVN – Event segment</w:t>
      </w:r>
    </w:p>
    <w:p w14:paraId="35135817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lastRenderedPageBreak/>
        <w:t>PID – Patient ID segment</w:t>
      </w:r>
    </w:p>
    <w:p w14:paraId="42272746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PV1 – Patient Visit segment</w:t>
      </w:r>
    </w:p>
    <w:p w14:paraId="731A75C1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ORC – Common Order segment</w:t>
      </w:r>
    </w:p>
    <w:p w14:paraId="59245856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IN1 – Insurance segment</w:t>
      </w:r>
    </w:p>
    <w:p w14:paraId="625DB262" w14:textId="77777777" w:rsidR="00164F02" w:rsidRDefault="004C4E2A" w:rsidP="004C4E2A">
      <w:pPr>
        <w:spacing w:after="0"/>
        <w:ind w:firstLine="720"/>
        <w:rPr>
          <w:i/>
        </w:rPr>
      </w:pPr>
      <w:r>
        <w:rPr>
          <w:i/>
        </w:rPr>
        <w:t>[{ – S</w:t>
      </w:r>
      <w:r w:rsidR="00164F02">
        <w:rPr>
          <w:i/>
        </w:rPr>
        <w:t>tart of optional, repeatable group</w:t>
      </w:r>
    </w:p>
    <w:p w14:paraId="3F913CF5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 xml:space="preserve">}] – </w:t>
      </w:r>
      <w:r w:rsidR="004C4E2A">
        <w:rPr>
          <w:i/>
        </w:rPr>
        <w:t>E</w:t>
      </w:r>
      <w:r>
        <w:rPr>
          <w:i/>
        </w:rPr>
        <w:t>nd of optional, repeatable group</w:t>
      </w:r>
    </w:p>
    <w:p w14:paraId="41DC574C" w14:textId="77777777" w:rsidR="00164F02" w:rsidRPr="00164F02" w:rsidRDefault="00164F02" w:rsidP="00164F02">
      <w:pPr>
        <w:spacing w:after="0"/>
        <w:rPr>
          <w:i/>
        </w:rPr>
      </w:pPr>
    </w:p>
    <w:p w14:paraId="3D0DE5B6" w14:textId="77777777" w:rsidR="00164F02" w:rsidRPr="00856E7C" w:rsidRDefault="00164F02" w:rsidP="00856E7C">
      <w:r>
        <w:tab/>
      </w:r>
    </w:p>
    <w:p w14:paraId="59324E8F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30" w:name="_Toc367260182"/>
      <w:bookmarkStart w:id="31" w:name="_Toc511922058"/>
      <w:r w:rsidRPr="00172896">
        <w:rPr>
          <w:b w:val="0"/>
          <w:sz w:val="24"/>
          <w:szCs w:val="24"/>
        </w:rPr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374615">
        <w:rPr>
          <w:b w:val="0"/>
          <w:sz w:val="24"/>
          <w:szCs w:val="24"/>
        </w:rPr>
        <w:t>2</w:t>
      </w:r>
      <w:r w:rsidRPr="00172896">
        <w:rPr>
          <w:b w:val="0"/>
          <w:sz w:val="24"/>
          <w:szCs w:val="24"/>
        </w:rPr>
        <w:t xml:space="preserve">     Messaging </w:t>
      </w:r>
      <w:bookmarkEnd w:id="30"/>
      <w:r w:rsidR="00856E7C" w:rsidRPr="00172896">
        <w:rPr>
          <w:b w:val="0"/>
          <w:sz w:val="24"/>
          <w:szCs w:val="24"/>
        </w:rPr>
        <w:t>Event Types</w:t>
      </w:r>
      <w:bookmarkEnd w:id="31"/>
    </w:p>
    <w:p w14:paraId="79FC9CD0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2432"/>
      </w:tblGrid>
      <w:tr w:rsidR="00805EC2" w:rsidRPr="00FB14A7" w14:paraId="6E02EDDA" w14:textId="77777777" w:rsidTr="009A1D0B">
        <w:tc>
          <w:tcPr>
            <w:tcW w:w="1475" w:type="dxa"/>
            <w:shd w:val="clear" w:color="auto" w:fill="00B0F0"/>
          </w:tcPr>
          <w:p w14:paraId="6B18C1BC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2432" w:type="dxa"/>
            <w:shd w:val="clear" w:color="auto" w:fill="00B0F0"/>
          </w:tcPr>
          <w:p w14:paraId="2FCD31F9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805EC2" w:rsidRPr="00FB14A7" w14:paraId="1183F68A" w14:textId="77777777" w:rsidTr="009A1D0B">
        <w:tc>
          <w:tcPr>
            <w:tcW w:w="1475" w:type="dxa"/>
          </w:tcPr>
          <w:p w14:paraId="016BC095" w14:textId="77777777" w:rsidR="00805EC2" w:rsidRPr="00382945" w:rsidRDefault="00565307" w:rsidP="002F12BE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ORU_R01</w:t>
            </w:r>
          </w:p>
        </w:tc>
        <w:tc>
          <w:tcPr>
            <w:tcW w:w="2432" w:type="dxa"/>
          </w:tcPr>
          <w:p w14:paraId="1DC7B553" w14:textId="77777777" w:rsidR="00805EC2" w:rsidRPr="00382945" w:rsidRDefault="00565307" w:rsidP="002F12BE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Result Message</w:t>
            </w:r>
          </w:p>
        </w:tc>
      </w:tr>
      <w:tr w:rsidR="00CB3178" w:rsidRPr="00FB14A7" w14:paraId="6888D96C" w14:textId="77777777" w:rsidTr="009A1D0B">
        <w:tc>
          <w:tcPr>
            <w:tcW w:w="1475" w:type="dxa"/>
          </w:tcPr>
          <w:p w14:paraId="0E95D2C2" w14:textId="77777777" w:rsidR="00CB3178" w:rsidRPr="00382945" w:rsidRDefault="00CB3178" w:rsidP="009A1D0B">
            <w:pPr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2432" w:type="dxa"/>
          </w:tcPr>
          <w:p w14:paraId="24C3044E" w14:textId="77777777" w:rsidR="00CB3178" w:rsidRPr="00382945" w:rsidRDefault="00CB3178" w:rsidP="009A1D0B">
            <w:pPr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805EC2" w:rsidRPr="00FB14A7" w14:paraId="70CB3F16" w14:textId="77777777" w:rsidTr="009A1D0B">
        <w:tc>
          <w:tcPr>
            <w:tcW w:w="1475" w:type="dxa"/>
          </w:tcPr>
          <w:p w14:paraId="6509E574" w14:textId="77777777" w:rsidR="00805EC2" w:rsidRPr="00382945" w:rsidRDefault="00805EC2" w:rsidP="009A1D0B">
            <w:pPr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2432" w:type="dxa"/>
          </w:tcPr>
          <w:p w14:paraId="47B473CC" w14:textId="77777777" w:rsidR="00805EC2" w:rsidRPr="00382945" w:rsidRDefault="00805EC2" w:rsidP="009A1D0B">
            <w:pPr>
              <w:rPr>
                <w:rFonts w:asciiTheme="minorHAnsi" w:hAnsiTheme="minorHAnsi" w:cs="Arial"/>
                <w:color w:val="000000" w:themeColor="text1"/>
              </w:rPr>
            </w:pPr>
          </w:p>
        </w:tc>
      </w:tr>
    </w:tbl>
    <w:p w14:paraId="40401100" w14:textId="77777777" w:rsidR="00805EC2" w:rsidRDefault="00805EC2" w:rsidP="00805EC2">
      <w:pPr>
        <w:rPr>
          <w:rFonts w:asciiTheme="minorHAnsi" w:hAnsiTheme="minorHAnsi" w:cs="Arial"/>
        </w:rPr>
      </w:pPr>
    </w:p>
    <w:p w14:paraId="74D8F6F4" w14:textId="77777777" w:rsidR="00565307" w:rsidRDefault="00565307" w:rsidP="00D5373E">
      <w:pPr>
        <w:pStyle w:val="Heading3"/>
        <w:rPr>
          <w:b w:val="0"/>
          <w:sz w:val="24"/>
          <w:szCs w:val="24"/>
        </w:rPr>
      </w:pPr>
    </w:p>
    <w:p w14:paraId="4286D332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2" w:name="_Toc511922059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2"/>
    </w:p>
    <w:sdt>
      <w:sdtPr>
        <w:id w:val="969093869"/>
        <w:placeholder>
          <w:docPart w:val="972A6E3DF1B34BC7BAA7C1AE5E9D726E"/>
        </w:placeholder>
      </w:sdtPr>
      <w:sdtEndPr/>
      <w:sdtContent>
        <w:p w14:paraId="4960F603" w14:textId="77777777" w:rsidR="00BB3489" w:rsidRDefault="00D5373E" w:rsidP="00BB3489">
          <w:pPr>
            <w:pStyle w:val="NoSpacing"/>
          </w:pPr>
          <w:r w:rsidRPr="00565307">
            <w:t xml:space="preserve">For each HL7 interface specified in Section 2 of this document, identify the Cloverleaf Configuration Files:  Variants, TCL Scripts, </w:t>
          </w:r>
          <w:r w:rsidR="009827B9">
            <w:t xml:space="preserve">Filters, </w:t>
          </w:r>
          <w:r w:rsidRPr="00565307">
            <w:t>Xlates, etc</w:t>
          </w:r>
          <w:r>
            <w:t>.</w:t>
          </w:r>
        </w:p>
        <w:p w14:paraId="27CAAA8E" w14:textId="77777777" w:rsidR="00D5373E" w:rsidRPr="00D5373E" w:rsidRDefault="00D6647F" w:rsidP="00BB3489">
          <w:pPr>
            <w:pStyle w:val="NoSpacing"/>
          </w:pPr>
        </w:p>
      </w:sdtContent>
    </w:sdt>
    <w:p w14:paraId="24FDDEC8" w14:textId="77777777" w:rsidR="003A6F3A" w:rsidRDefault="00565307" w:rsidP="00BB3489">
      <w:pPr>
        <w:pStyle w:val="NoSpacing"/>
        <w:rPr>
          <w:rFonts w:cstheme="minorHAnsi"/>
        </w:rPr>
      </w:pPr>
      <w:r w:rsidRPr="00565307">
        <w:rPr>
          <w:rFonts w:cstheme="minorHAnsi"/>
        </w:rPr>
        <w:t xml:space="preserve">Variants – </w:t>
      </w:r>
      <w:r w:rsidR="00BB3489">
        <w:rPr>
          <w:rFonts w:cstheme="minorHAnsi"/>
        </w:rPr>
        <w:t>HL7 2.3/sms ORU_R01</w:t>
      </w:r>
    </w:p>
    <w:p w14:paraId="3A58664A" w14:textId="77777777" w:rsidR="00BB3489" w:rsidRPr="00565307" w:rsidRDefault="00BB3489" w:rsidP="00BB3489">
      <w:pPr>
        <w:pStyle w:val="NoSpacing"/>
        <w:rPr>
          <w:rFonts w:cstheme="minorHAnsi"/>
        </w:rPr>
      </w:pPr>
    </w:p>
    <w:p w14:paraId="6C58F13B" w14:textId="77777777" w:rsidR="00565307" w:rsidRDefault="00565307" w:rsidP="00BB3489">
      <w:pPr>
        <w:pStyle w:val="NoSpacing"/>
      </w:pPr>
      <w:r w:rsidRPr="00565307">
        <w:lastRenderedPageBreak/>
        <w:t xml:space="preserve">TCL </w:t>
      </w:r>
      <w:r w:rsidR="009827B9">
        <w:t>Scripts</w:t>
      </w:r>
      <w:r w:rsidRPr="00565307">
        <w:t xml:space="preserve"> – </w:t>
      </w:r>
      <w:r>
        <w:t>phy_npi_idx_clear</w:t>
      </w:r>
    </w:p>
    <w:p w14:paraId="2B2B6829" w14:textId="77777777" w:rsidR="00BB3489" w:rsidRDefault="00BB3489" w:rsidP="00BB3489">
      <w:pPr>
        <w:pStyle w:val="NoSpacing"/>
        <w:rPr>
          <w:rFonts w:cstheme="minorHAnsi"/>
        </w:rPr>
      </w:pPr>
    </w:p>
    <w:p w14:paraId="3B47ACF5" w14:textId="77777777" w:rsidR="00565307" w:rsidRDefault="00565307" w:rsidP="00BB3489">
      <w:pPr>
        <w:pStyle w:val="NoSpacing"/>
        <w:rPr>
          <w:rFonts w:cstheme="minorHAnsi"/>
        </w:rPr>
      </w:pPr>
      <w:r>
        <w:rPr>
          <w:rFonts w:cstheme="minorHAnsi"/>
        </w:rPr>
        <w:t xml:space="preserve">Filters – </w:t>
      </w:r>
    </w:p>
    <w:p w14:paraId="47C31875" w14:textId="77777777" w:rsidR="00FA7D35" w:rsidRPr="00FA7D35" w:rsidRDefault="00FA7D35" w:rsidP="00FA7D35">
      <w:pPr>
        <w:pStyle w:val="NoSpacing"/>
        <w:rPr>
          <w:rFonts w:cstheme="minorHAnsi"/>
        </w:rPr>
      </w:pPr>
      <w:r w:rsidRPr="00FA7D35">
        <w:rPr>
          <w:rFonts w:cstheme="minorHAnsi"/>
        </w:rPr>
        <w:t>{ADVFLTR {</w:t>
      </w:r>
    </w:p>
    <w:p w14:paraId="228E1819" w14:textId="77777777" w:rsidR="00FA7D35" w:rsidRPr="00FA7D35" w:rsidRDefault="00FA7D35" w:rsidP="00FA7D35">
      <w:pPr>
        <w:pStyle w:val="NoSpacing"/>
        <w:rPr>
          <w:rFonts w:cstheme="minorHAnsi"/>
        </w:rPr>
      </w:pPr>
      <w:r w:rsidRPr="00FA7D35">
        <w:rPr>
          <w:rFonts w:cstheme="minorHAnsi"/>
        </w:rPr>
        <w:t xml:space="preserve">        {{PATH {OBR:25}} {VALUE {{P}}} {MATCHDISP KILL} {NOMATCHDISP CONTINUE}}</w:t>
      </w:r>
    </w:p>
    <w:p w14:paraId="403F3785" w14:textId="77777777" w:rsidR="00FA7D35" w:rsidRPr="00FA7D35" w:rsidRDefault="00FA7D35" w:rsidP="00FA7D35">
      <w:pPr>
        <w:pStyle w:val="NoSpacing"/>
        <w:rPr>
          <w:rFonts w:cstheme="minorHAnsi"/>
        </w:rPr>
      </w:pPr>
      <w:r w:rsidRPr="00FA7D35">
        <w:rPr>
          <w:rFonts w:cstheme="minorHAnsi"/>
        </w:rPr>
        <w:t xml:space="preserve">        {{PATH {MSH:3}} {VALUE {{BCWHH BCWHW}}} {MATCHDISP CONTINUE} {NOMATCHDISP KILL}}</w:t>
      </w:r>
    </w:p>
    <w:p w14:paraId="5441CB3F" w14:textId="77777777" w:rsidR="00BB3489" w:rsidRDefault="00FA7D35" w:rsidP="00FA7D35">
      <w:pPr>
        <w:pStyle w:val="NoSpacing"/>
        <w:rPr>
          <w:rFonts w:cstheme="minorHAnsi"/>
        </w:rPr>
      </w:pPr>
      <w:r w:rsidRPr="00FA7D35">
        <w:rPr>
          <w:rFonts w:cstheme="minorHAnsi"/>
        </w:rPr>
        <w:t>}} {DEBUG 0}</w:t>
      </w:r>
    </w:p>
    <w:p w14:paraId="7B1F193C" w14:textId="77777777" w:rsidR="00FA7D35" w:rsidRDefault="00FA7D35" w:rsidP="00FA7D35">
      <w:pPr>
        <w:pStyle w:val="NoSpacing"/>
        <w:rPr>
          <w:rFonts w:cstheme="minorHAnsi"/>
        </w:rPr>
      </w:pPr>
    </w:p>
    <w:p w14:paraId="7317FB78" w14:textId="77777777" w:rsidR="00AB1577" w:rsidRPr="00AB1577" w:rsidRDefault="008A71CA" w:rsidP="00BB3489">
      <w:pPr>
        <w:pStyle w:val="NoSpacing"/>
      </w:pPr>
      <w:r>
        <w:t xml:space="preserve">Xlates – </w:t>
      </w:r>
      <w:r w:rsidR="007E1470" w:rsidRPr="007E1470">
        <w:t>idx_sfbh_billing_oru.xlt</w:t>
      </w:r>
    </w:p>
    <w:p w14:paraId="7A17215A" w14:textId="77777777" w:rsidR="00565307" w:rsidRPr="00AB1577" w:rsidRDefault="00565307" w:rsidP="00D5373E">
      <w:pPr>
        <w:pStyle w:val="Heading3"/>
        <w:rPr>
          <w:rFonts w:asciiTheme="minorHAnsi" w:hAnsiTheme="minorHAnsi" w:cstheme="minorHAnsi"/>
          <w:b w:val="0"/>
          <w:color w:val="auto"/>
          <w:sz w:val="22"/>
        </w:rPr>
      </w:pPr>
    </w:p>
    <w:p w14:paraId="64677626" w14:textId="77777777" w:rsidR="003A6F3A" w:rsidRDefault="00D5373E" w:rsidP="0095158F">
      <w:pPr>
        <w:pStyle w:val="Heading3"/>
        <w:rPr>
          <w:b w:val="0"/>
          <w:sz w:val="24"/>
          <w:szCs w:val="24"/>
        </w:rPr>
      </w:pPr>
      <w:bookmarkStart w:id="33" w:name="_Toc511922060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3"/>
    </w:p>
    <w:p w14:paraId="702C84C4" w14:textId="77777777" w:rsidR="0095158F" w:rsidRDefault="0095158F" w:rsidP="0095158F"/>
    <w:p w14:paraId="76EE41CB" w14:textId="77777777" w:rsidR="003563CB" w:rsidRPr="0095158F" w:rsidRDefault="0095158F" w:rsidP="00805EC2">
      <w:pPr>
        <w:rPr>
          <w:rFonts w:asciiTheme="minorHAnsi" w:hAnsiTheme="minorHAnsi" w:cs="Arial"/>
          <w:color w:val="auto"/>
          <w:sz w:val="22"/>
        </w:rPr>
      </w:pPr>
      <w:r w:rsidRPr="0095158F">
        <w:rPr>
          <w:rFonts w:asciiTheme="minorHAnsi" w:hAnsiTheme="minorHAnsi" w:cs="Arial"/>
          <w:color w:val="auto"/>
          <w:sz w:val="22"/>
        </w:rPr>
        <w:t>imaging_12_p</w:t>
      </w:r>
    </w:p>
    <w:p w14:paraId="2D5F0CD9" w14:textId="77777777" w:rsidR="006A08A7" w:rsidRDefault="006A08A7" w:rsidP="00805EC2">
      <w:pPr>
        <w:rPr>
          <w:rFonts w:asciiTheme="minorHAnsi" w:hAnsiTheme="minorHAnsi" w:cs="Arial"/>
        </w:rPr>
      </w:pPr>
    </w:p>
    <w:p w14:paraId="327C9D4D" w14:textId="77777777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4" w:name="_Toc370205141"/>
      <w:bookmarkStart w:id="35" w:name="_Toc511922061"/>
      <w:r w:rsidRPr="00B75A1B">
        <w:rPr>
          <w:i w:val="0"/>
          <w:color w:val="0070C0"/>
        </w:rPr>
        <w:t>4.2     Data Transformation Requirements</w:t>
      </w:r>
      <w:bookmarkEnd w:id="34"/>
      <w:bookmarkEnd w:id="35"/>
    </w:p>
    <w:p w14:paraId="71AB5CD9" w14:textId="77777777" w:rsidR="00856E7C" w:rsidRPr="00856E7C" w:rsidRDefault="00856E7C" w:rsidP="00856E7C"/>
    <w:tbl>
      <w:tblPr>
        <w:tblW w:w="6167" w:type="pct"/>
        <w:tblInd w:w="-342" w:type="dxa"/>
        <w:tblLayout w:type="fixed"/>
        <w:tblLook w:val="04A0" w:firstRow="1" w:lastRow="0" w:firstColumn="1" w:lastColumn="0" w:noHBand="0" w:noVBand="1"/>
      </w:tblPr>
      <w:tblGrid>
        <w:gridCol w:w="3813"/>
        <w:gridCol w:w="1383"/>
        <w:gridCol w:w="1170"/>
        <w:gridCol w:w="4590"/>
        <w:gridCol w:w="1170"/>
        <w:gridCol w:w="1170"/>
      </w:tblGrid>
      <w:tr w:rsidR="0020586B" w:rsidRPr="00FB14A7" w14:paraId="088F16B4" w14:textId="77777777" w:rsidTr="00D31052">
        <w:trPr>
          <w:gridAfter w:val="2"/>
          <w:wAfter w:w="880" w:type="pct"/>
          <w:trHeight w:val="645"/>
          <w:tblHeader/>
        </w:trPr>
        <w:tc>
          <w:tcPr>
            <w:tcW w:w="143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5615F4C8" w14:textId="77777777" w:rsidR="0020586B" w:rsidRPr="00FB14A7" w:rsidRDefault="0020586B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20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235C718D" w14:textId="77777777" w:rsidR="0020586B" w:rsidRPr="00FB14A7" w:rsidRDefault="0020586B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440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2C7D0058" w14:textId="77777777" w:rsidR="0020586B" w:rsidRPr="00FB14A7" w:rsidRDefault="0020586B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1726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52830CCE" w14:textId="77777777" w:rsidR="0020586B" w:rsidRPr="00FB14A7" w:rsidRDefault="0020586B" w:rsidP="003563C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20586B" w:rsidRPr="00FB14A7" w14:paraId="7A6033A3" w14:textId="77777777" w:rsidTr="00D31052">
        <w:trPr>
          <w:gridAfter w:val="2"/>
          <w:wAfter w:w="880" w:type="pct"/>
          <w:trHeight w:val="438"/>
        </w:trPr>
        <w:tc>
          <w:tcPr>
            <w:tcW w:w="14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69F06" w14:textId="77777777" w:rsidR="0020586B" w:rsidRPr="00430B03" w:rsidRDefault="00531AF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Message Header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FACC2" w14:textId="77777777" w:rsidR="0020586B" w:rsidRPr="003563CB" w:rsidRDefault="00531AFE" w:rsidP="00531AF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MSH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34074" w14:textId="77777777" w:rsidR="0020586B" w:rsidRPr="003563CB" w:rsidRDefault="00531AFE" w:rsidP="00531AF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C81E7" w14:textId="77777777" w:rsidR="0020586B" w:rsidRPr="003563CB" w:rsidRDefault="00531AF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PathCopy the MSH</w:t>
            </w:r>
            <w:r w:rsidR="002B7C7E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 segment</w:t>
            </w:r>
          </w:p>
        </w:tc>
      </w:tr>
      <w:tr w:rsidR="0020586B" w:rsidRPr="00FB14A7" w14:paraId="44155FF6" w14:textId="77777777" w:rsidTr="00D31052">
        <w:trPr>
          <w:gridAfter w:val="2"/>
          <w:wAfter w:w="880" w:type="pct"/>
          <w:trHeight w:val="449"/>
        </w:trPr>
        <w:tc>
          <w:tcPr>
            <w:tcW w:w="1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9E14F" w14:textId="77777777" w:rsidR="0020586B" w:rsidRPr="003563CB" w:rsidRDefault="002B7C7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Identification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7F86" w14:textId="77777777" w:rsidR="0020586B" w:rsidRPr="003563CB" w:rsidRDefault="002B7C7E" w:rsidP="00531AF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PID</w:t>
            </w: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9F9C4" w14:textId="77777777" w:rsidR="0020586B" w:rsidRPr="003563CB" w:rsidRDefault="002B7C7E" w:rsidP="00531AF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1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FB5FD" w14:textId="77777777" w:rsidR="0020586B" w:rsidRPr="003563CB" w:rsidRDefault="002B7C7E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PathCopy the PID segment</w:t>
            </w:r>
          </w:p>
        </w:tc>
      </w:tr>
      <w:tr w:rsidR="00F15193" w:rsidRPr="00FB14A7" w14:paraId="491C0E1C" w14:textId="77777777" w:rsidTr="00D31052">
        <w:trPr>
          <w:gridAfter w:val="2"/>
          <w:wAfter w:w="880" w:type="pct"/>
          <w:trHeight w:val="449"/>
        </w:trPr>
        <w:tc>
          <w:tcPr>
            <w:tcW w:w="1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F2AED" w14:textId="77777777" w:rsidR="00F15193" w:rsidRPr="00282C97" w:rsidRDefault="00F15193" w:rsidP="00F1519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Visit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E864F" w14:textId="77777777" w:rsidR="00F15193" w:rsidRPr="00282C97" w:rsidRDefault="00F15193" w:rsidP="00F1519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</w:t>
            </w: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37818" w14:textId="77777777" w:rsidR="00F15193" w:rsidRPr="00282C97" w:rsidRDefault="00F15193" w:rsidP="00F1519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1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2F0C8" w14:textId="77777777" w:rsidR="00F15193" w:rsidRPr="003563CB" w:rsidRDefault="00F15193" w:rsidP="00F15193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</w:tr>
      <w:tr w:rsidR="00A36C98" w:rsidRPr="00FB14A7" w14:paraId="655C0B13" w14:textId="77777777" w:rsidTr="00D31052">
        <w:trPr>
          <w:gridAfter w:val="2"/>
          <w:wAfter w:w="880" w:type="pct"/>
          <w:trHeight w:val="449"/>
        </w:trPr>
        <w:tc>
          <w:tcPr>
            <w:tcW w:w="1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61FC3" w14:textId="77777777" w:rsidR="00A36C98" w:rsidRPr="00282C97" w:rsidRDefault="00A36C98" w:rsidP="00A36C9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lastRenderedPageBreak/>
              <w:t>Set ID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D62A5" w14:textId="77777777" w:rsidR="00A36C98" w:rsidRPr="00282C97" w:rsidRDefault="00A36C98" w:rsidP="00A36C9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PV1.1</w:t>
            </w: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E0F83" w14:textId="77777777" w:rsidR="00A36C98" w:rsidRPr="00282C97" w:rsidRDefault="00A36C98" w:rsidP="00A36C9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5D794" w14:textId="77777777" w:rsidR="00A36C98" w:rsidRPr="00282C97" w:rsidRDefault="00A36C98" w:rsidP="00A36C9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A36C98" w:rsidRPr="00FB14A7" w14:paraId="6FFDC1E0" w14:textId="77777777" w:rsidTr="00D31052">
        <w:trPr>
          <w:gridAfter w:val="2"/>
          <w:wAfter w:w="880" w:type="pct"/>
          <w:trHeight w:val="449"/>
        </w:trPr>
        <w:tc>
          <w:tcPr>
            <w:tcW w:w="1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1CE97" w14:textId="77777777" w:rsidR="00A36C98" w:rsidRPr="00282C97" w:rsidRDefault="00A36C98" w:rsidP="00A36C9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Class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F45E9" w14:textId="77777777" w:rsidR="00A36C98" w:rsidRPr="00282C97" w:rsidRDefault="00A36C98" w:rsidP="00A36C9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PV1.2</w:t>
            </w: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9A0F6" w14:textId="77777777" w:rsidR="00A36C98" w:rsidRPr="00282C97" w:rsidRDefault="00A36C98" w:rsidP="00A36C9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0C25F" w14:textId="77777777" w:rsidR="00A36C98" w:rsidRPr="00282C97" w:rsidRDefault="00A36C98" w:rsidP="00A36C9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A36C98" w:rsidRPr="00FB14A7" w14:paraId="19E62B94" w14:textId="77777777" w:rsidTr="00D31052">
        <w:trPr>
          <w:gridAfter w:val="2"/>
          <w:wAfter w:w="880" w:type="pct"/>
          <w:trHeight w:val="449"/>
        </w:trPr>
        <w:tc>
          <w:tcPr>
            <w:tcW w:w="1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3A8E1" w14:textId="77777777" w:rsidR="00A36C98" w:rsidRPr="00282C97" w:rsidRDefault="00A36C98" w:rsidP="00A36C9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Location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2BF58" w14:textId="77777777" w:rsidR="00A36C98" w:rsidRPr="00282C97" w:rsidRDefault="00A36C98" w:rsidP="00A36C9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PV1.3</w:t>
            </w: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35355" w14:textId="77777777" w:rsidR="00A36C98" w:rsidRPr="00282C97" w:rsidRDefault="00A36C98" w:rsidP="00A36C9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40BED7" w14:textId="77777777" w:rsidR="00A36C98" w:rsidRPr="00282C97" w:rsidRDefault="00244166" w:rsidP="00A36C9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PathCopy</w:t>
            </w:r>
          </w:p>
        </w:tc>
      </w:tr>
      <w:tr w:rsidR="00A36C98" w:rsidRPr="00FB14A7" w14:paraId="22201146" w14:textId="77777777" w:rsidTr="00D31052">
        <w:trPr>
          <w:gridAfter w:val="2"/>
          <w:wAfter w:w="880" w:type="pct"/>
          <w:trHeight w:val="449"/>
        </w:trPr>
        <w:tc>
          <w:tcPr>
            <w:tcW w:w="1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28EB4" w14:textId="77777777" w:rsidR="00A36C98" w:rsidRPr="00282C97" w:rsidRDefault="00244166" w:rsidP="00A36C9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Attending Doctor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633B" w14:textId="77777777" w:rsidR="00A36C98" w:rsidRPr="00282C97" w:rsidRDefault="00A36C98" w:rsidP="0024416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</w:t>
            </w:r>
            <w:r w:rsidR="0024416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7</w:t>
            </w: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0D874" w14:textId="77777777" w:rsidR="00A36C98" w:rsidRPr="00282C97" w:rsidRDefault="00A36C98" w:rsidP="00A36C9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ACA418" w14:textId="77777777" w:rsidR="00A36C98" w:rsidRPr="00282C97" w:rsidRDefault="00244166" w:rsidP="00A36C9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PathCopy PV1.7 to PV1.8</w:t>
            </w:r>
          </w:p>
        </w:tc>
      </w:tr>
      <w:tr w:rsidR="00825E60" w:rsidRPr="00FB14A7" w14:paraId="2F246B2A" w14:textId="77777777" w:rsidTr="00D31052">
        <w:trPr>
          <w:gridAfter w:val="2"/>
          <w:wAfter w:w="880" w:type="pct"/>
          <w:trHeight w:val="449"/>
        </w:trPr>
        <w:tc>
          <w:tcPr>
            <w:tcW w:w="1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37B21" w14:textId="77777777" w:rsidR="00825E60" w:rsidRDefault="00825E60" w:rsidP="00A36C9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Referring Doctor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76C85" w14:textId="77777777" w:rsidR="00825E60" w:rsidRDefault="00825E60" w:rsidP="0024416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PV1.8</w:t>
            </w: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AE163" w14:textId="77777777" w:rsidR="00825E60" w:rsidRPr="00282C97" w:rsidRDefault="00825E60" w:rsidP="00A36C9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58037" w14:textId="77777777" w:rsidR="00825E60" w:rsidRDefault="00825E60" w:rsidP="00A36C9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A36C98" w:rsidRPr="00FB14A7" w14:paraId="566301AE" w14:textId="77777777" w:rsidTr="00D31052">
        <w:trPr>
          <w:gridAfter w:val="2"/>
          <w:wAfter w:w="880" w:type="pct"/>
          <w:trHeight w:val="449"/>
        </w:trPr>
        <w:tc>
          <w:tcPr>
            <w:tcW w:w="1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FF20B" w14:textId="77777777" w:rsidR="00A36C98" w:rsidRPr="00282C97" w:rsidRDefault="00244166" w:rsidP="00A36C9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Admit Date</w:t>
            </w:r>
            <w:r w:rsidR="00A36C98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/Time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543ED" w14:textId="77777777" w:rsidR="00A36C98" w:rsidRPr="00282C97" w:rsidRDefault="00A36C98" w:rsidP="00244166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PV1.4</w:t>
            </w:r>
            <w:r w:rsidR="0024416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4</w:t>
            </w: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B89DB" w14:textId="77777777" w:rsidR="00A36C98" w:rsidRPr="00282C97" w:rsidRDefault="00A36C98" w:rsidP="00A36C9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145738" w14:textId="77777777" w:rsidR="00A36C98" w:rsidRPr="00282C97" w:rsidRDefault="008D59CA" w:rsidP="00A36C9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Copy</w:t>
            </w:r>
          </w:p>
        </w:tc>
      </w:tr>
      <w:tr w:rsidR="00A36C98" w:rsidRPr="00FB14A7" w14:paraId="0B00C87B" w14:textId="77777777" w:rsidTr="00D31052">
        <w:trPr>
          <w:gridAfter w:val="2"/>
          <w:wAfter w:w="880" w:type="pct"/>
          <w:trHeight w:val="449"/>
        </w:trPr>
        <w:tc>
          <w:tcPr>
            <w:tcW w:w="1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45BE2" w14:textId="77777777" w:rsidR="00A36C98" w:rsidRPr="00282C97" w:rsidRDefault="00E42B9F" w:rsidP="00A36C9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Common Order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5C79D" w14:textId="77777777" w:rsidR="00A36C98" w:rsidRPr="00282C97" w:rsidRDefault="00A01F98" w:rsidP="00A36C9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</w:t>
            </w: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7BC0F" w14:textId="77777777" w:rsidR="00A36C98" w:rsidRPr="00282C97" w:rsidRDefault="00A01F98" w:rsidP="00A36C98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</w:t>
            </w:r>
          </w:p>
        </w:tc>
        <w:tc>
          <w:tcPr>
            <w:tcW w:w="1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6630" w14:textId="77777777" w:rsidR="000C7FBB" w:rsidRDefault="000C7FBB" w:rsidP="00A36C9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Iterate on group </w:t>
            </w:r>
            <w:r w:rsidR="00C42A9D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0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…</w:t>
            </w:r>
          </w:p>
          <w:p w14:paraId="5A8B1800" w14:textId="77777777" w:rsidR="000C7FBB" w:rsidRDefault="000C7FBB" w:rsidP="00A36C9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0C7FB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Iterate through repeating ORC, OBR</w:t>
            </w:r>
            <w:r w:rsidR="00C42A9D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and</w:t>
            </w:r>
            <w:r w:rsidRPr="000C7FB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NT</w:t>
            </w:r>
            <w:r w:rsidR="00C81D7C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 </w:t>
            </w:r>
            <w:r w:rsidRPr="000C7FB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segments in this group</w:t>
            </w:r>
            <w:r w:rsidR="00C42A9D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…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</w:t>
            </w:r>
          </w:p>
          <w:p w14:paraId="2524ACAA" w14:textId="77777777" w:rsidR="00A36C98" w:rsidRPr="00282C97" w:rsidRDefault="000C7FBB" w:rsidP="00A36C9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PathCopy the ORC segment</w:t>
            </w:r>
          </w:p>
        </w:tc>
      </w:tr>
      <w:tr w:rsidR="00A36C98" w:rsidRPr="00FB14A7" w14:paraId="3A9BAD8A" w14:textId="77777777" w:rsidTr="00D31052">
        <w:trPr>
          <w:gridAfter w:val="2"/>
          <w:wAfter w:w="880" w:type="pct"/>
          <w:trHeight w:val="449"/>
        </w:trPr>
        <w:tc>
          <w:tcPr>
            <w:tcW w:w="1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7DE8A" w14:textId="77777777" w:rsidR="00A36C98" w:rsidRDefault="00E42B9F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Observation Request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13565" w14:textId="77777777" w:rsidR="00A36C98" w:rsidRPr="003563CB" w:rsidRDefault="00C42A9D" w:rsidP="00C42A9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OBR</w:t>
            </w: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A0E53" w14:textId="77777777" w:rsidR="00A36C98" w:rsidRPr="003563CB" w:rsidRDefault="00C42A9D" w:rsidP="00C42A9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1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46D8E" w14:textId="77777777" w:rsidR="00A36C98" w:rsidRPr="003563CB" w:rsidRDefault="00C42A9D" w:rsidP="00C42A9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PathCopy the OBR segment</w:t>
            </w:r>
          </w:p>
        </w:tc>
      </w:tr>
      <w:tr w:rsidR="00A36C98" w:rsidRPr="00FB14A7" w14:paraId="3C8B5017" w14:textId="77777777" w:rsidTr="00D31052">
        <w:trPr>
          <w:gridAfter w:val="2"/>
          <w:wAfter w:w="880" w:type="pct"/>
          <w:trHeight w:val="449"/>
        </w:trPr>
        <w:tc>
          <w:tcPr>
            <w:tcW w:w="1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D4F85" w14:textId="77777777" w:rsidR="00A36C98" w:rsidRDefault="00825E6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Filler Order Number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04042" w14:textId="77777777" w:rsidR="00825E60" w:rsidRPr="003563CB" w:rsidRDefault="00825E60" w:rsidP="00825E6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OBR.3</w:t>
            </w: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E24DB" w14:textId="77777777" w:rsidR="00A36C98" w:rsidRPr="003563CB" w:rsidRDefault="00A36C98" w:rsidP="00C42A9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8B4C1" w14:textId="77777777" w:rsidR="00A36C98" w:rsidRPr="003563CB" w:rsidRDefault="00825E6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 OBR.3 to OBR.2</w:t>
            </w:r>
          </w:p>
        </w:tc>
      </w:tr>
      <w:tr w:rsidR="00A36C98" w:rsidRPr="00FB14A7" w14:paraId="082EE326" w14:textId="77777777" w:rsidTr="00D31052">
        <w:trPr>
          <w:gridAfter w:val="2"/>
          <w:wAfter w:w="880" w:type="pct"/>
          <w:trHeight w:val="449"/>
        </w:trPr>
        <w:tc>
          <w:tcPr>
            <w:tcW w:w="1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C657C" w14:textId="77777777" w:rsidR="00A36C98" w:rsidRDefault="00825E6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Placer Order Number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E2BCC" w14:textId="77777777" w:rsidR="00A36C98" w:rsidRPr="003563CB" w:rsidRDefault="00825E60" w:rsidP="00C42A9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OBR.2</w:t>
            </w: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32493" w14:textId="77777777" w:rsidR="00A36C98" w:rsidRPr="003563CB" w:rsidRDefault="00A36C98" w:rsidP="00C42A9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EF1CB" w14:textId="77777777" w:rsidR="00A36C98" w:rsidRPr="003563CB" w:rsidRDefault="00A36C98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</w:tr>
      <w:tr w:rsidR="00825E60" w:rsidRPr="00FB14A7" w14:paraId="0B96D433" w14:textId="77777777" w:rsidTr="00D31052">
        <w:trPr>
          <w:gridAfter w:val="2"/>
          <w:wAfter w:w="880" w:type="pct"/>
          <w:trHeight w:val="449"/>
        </w:trPr>
        <w:tc>
          <w:tcPr>
            <w:tcW w:w="1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CD996" w14:textId="77777777" w:rsidR="00825E60" w:rsidRDefault="00A96E9B" w:rsidP="00A96E9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Relevant Clinical Info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40C7D" w14:textId="77777777" w:rsidR="00825E60" w:rsidRDefault="00825E60" w:rsidP="00C42A9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OBR.13</w:t>
            </w: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FC558" w14:textId="77777777" w:rsidR="00825E60" w:rsidRPr="003563CB" w:rsidRDefault="00825E60" w:rsidP="00C42A9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281B6" w14:textId="77777777" w:rsidR="00825E60" w:rsidRPr="003563CB" w:rsidRDefault="007B3541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Copy OBR.13 to OBR.31</w:t>
            </w:r>
          </w:p>
        </w:tc>
      </w:tr>
      <w:tr w:rsidR="00825E60" w:rsidRPr="00FB14A7" w14:paraId="441FE2CB" w14:textId="77777777" w:rsidTr="00D31052">
        <w:trPr>
          <w:gridAfter w:val="2"/>
          <w:wAfter w:w="880" w:type="pct"/>
          <w:trHeight w:val="449"/>
        </w:trPr>
        <w:tc>
          <w:tcPr>
            <w:tcW w:w="1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75B08" w14:textId="77777777" w:rsidR="00825E60" w:rsidRDefault="00A96E9B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Reason For Study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C05B8" w14:textId="77777777" w:rsidR="00825E60" w:rsidRDefault="00825E60" w:rsidP="00C42A9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OBR.31</w:t>
            </w: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42614" w14:textId="77777777" w:rsidR="00825E60" w:rsidRPr="003563CB" w:rsidRDefault="00825E60" w:rsidP="00C42A9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5BCFC" w14:textId="77777777" w:rsidR="00825E60" w:rsidRPr="003563CB" w:rsidRDefault="00825E60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</w:tr>
      <w:tr w:rsidR="00825E60" w:rsidRPr="00FB14A7" w14:paraId="15E11545" w14:textId="77777777" w:rsidTr="00D31052">
        <w:trPr>
          <w:gridAfter w:val="2"/>
          <w:wAfter w:w="880" w:type="pct"/>
          <w:trHeight w:val="449"/>
        </w:trPr>
        <w:tc>
          <w:tcPr>
            <w:tcW w:w="1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C5805" w14:textId="77777777" w:rsidR="00825E60" w:rsidRDefault="00825E60" w:rsidP="00825E6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Notes and Comments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97C3B" w14:textId="77777777" w:rsidR="00825E60" w:rsidRPr="003563CB" w:rsidRDefault="00825E60" w:rsidP="00825E6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NTE</w:t>
            </w: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F90B0" w14:textId="77777777" w:rsidR="00825E60" w:rsidRPr="003563CB" w:rsidRDefault="00825E60" w:rsidP="00825E60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1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EA50C" w14:textId="77777777" w:rsidR="00825E60" w:rsidRDefault="00C81D7C" w:rsidP="00825E6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Iterate on the NTE segment…</w:t>
            </w:r>
          </w:p>
          <w:p w14:paraId="3F6EB9F7" w14:textId="77777777" w:rsidR="00C81D7C" w:rsidRPr="003563CB" w:rsidRDefault="00C81D7C" w:rsidP="006619D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 xml:space="preserve">Pathcopy </w:t>
            </w:r>
            <w:r w:rsidR="006619DF"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the NTE segments</w:t>
            </w:r>
          </w:p>
        </w:tc>
      </w:tr>
      <w:tr w:rsidR="00C42A9D" w:rsidRPr="00FB14A7" w14:paraId="59F6E9FB" w14:textId="77777777" w:rsidTr="00D31052">
        <w:trPr>
          <w:gridAfter w:val="2"/>
          <w:wAfter w:w="880" w:type="pct"/>
          <w:trHeight w:val="899"/>
        </w:trPr>
        <w:tc>
          <w:tcPr>
            <w:tcW w:w="1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9B80D" w14:textId="77777777" w:rsidR="00C42A9D" w:rsidRDefault="00D31052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Observation/Result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6CF92" w14:textId="77777777" w:rsidR="00C42A9D" w:rsidRPr="003563CB" w:rsidRDefault="00D31052" w:rsidP="00C42A9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OBX</w:t>
            </w: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5EFD4" w14:textId="77777777" w:rsidR="00C42A9D" w:rsidRPr="003563CB" w:rsidRDefault="00D31052" w:rsidP="00C42A9D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1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E5F0C" w14:textId="77777777" w:rsidR="006619DF" w:rsidRDefault="006619DF" w:rsidP="006619D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Iterate on group 1…</w:t>
            </w:r>
          </w:p>
          <w:p w14:paraId="364130B1" w14:textId="77777777" w:rsidR="006619DF" w:rsidRDefault="006619DF" w:rsidP="006619D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6619DF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Iterate through repeating OBX, NTE segments in this group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…</w:t>
            </w:r>
          </w:p>
          <w:p w14:paraId="7DF5CE43" w14:textId="77777777" w:rsidR="00C42A9D" w:rsidRPr="003563CB" w:rsidRDefault="00D31052" w:rsidP="003563C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Pathcopy the OBX segment</w:t>
            </w:r>
          </w:p>
        </w:tc>
      </w:tr>
      <w:tr w:rsidR="00D31052" w:rsidRPr="00FB14A7" w14:paraId="7DDF0B4A" w14:textId="77777777" w:rsidTr="00D31052">
        <w:trPr>
          <w:trHeight w:val="449"/>
        </w:trPr>
        <w:tc>
          <w:tcPr>
            <w:tcW w:w="1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B35F2" w14:textId="77777777" w:rsidR="00D31052" w:rsidRDefault="00D31052" w:rsidP="00D310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Notes and Comments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1771B" w14:textId="77777777" w:rsidR="00D31052" w:rsidRPr="003563CB" w:rsidRDefault="00D31052" w:rsidP="00D3105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NTE</w:t>
            </w: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319C2" w14:textId="77777777" w:rsidR="00D31052" w:rsidRPr="003563CB" w:rsidRDefault="00D31052" w:rsidP="00D3105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  <w:tc>
          <w:tcPr>
            <w:tcW w:w="1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FDDE1" w14:textId="77777777" w:rsidR="00F85ACA" w:rsidRDefault="00F85ACA" w:rsidP="00F85AC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Iterate on the NTE segment…</w:t>
            </w:r>
          </w:p>
          <w:p w14:paraId="063FAF46" w14:textId="77777777" w:rsidR="00D31052" w:rsidRDefault="00F85ACA" w:rsidP="00F85AC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Pathcopy the NTE segments</w:t>
            </w:r>
          </w:p>
        </w:tc>
        <w:tc>
          <w:tcPr>
            <w:tcW w:w="440" w:type="pct"/>
            <w:vAlign w:val="center"/>
          </w:tcPr>
          <w:p w14:paraId="5433BC30" w14:textId="77777777" w:rsidR="00D31052" w:rsidRPr="003563CB" w:rsidRDefault="00D31052" w:rsidP="00D3105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440" w:type="pct"/>
            <w:vAlign w:val="center"/>
          </w:tcPr>
          <w:p w14:paraId="5FC75A46" w14:textId="77777777" w:rsidR="00D31052" w:rsidRPr="003563CB" w:rsidRDefault="00D31052" w:rsidP="00D3105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  <w:t>Y</w:t>
            </w:r>
          </w:p>
        </w:tc>
      </w:tr>
      <w:tr w:rsidR="00D31052" w:rsidRPr="00FB14A7" w14:paraId="15E7FE74" w14:textId="77777777" w:rsidTr="00D31052">
        <w:trPr>
          <w:gridAfter w:val="2"/>
          <w:wAfter w:w="880" w:type="pct"/>
          <w:trHeight w:val="449"/>
        </w:trPr>
        <w:tc>
          <w:tcPr>
            <w:tcW w:w="1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10A3E" w14:textId="77777777" w:rsidR="00D31052" w:rsidRDefault="00D31052" w:rsidP="00D310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2F02C" w14:textId="77777777" w:rsidR="00D31052" w:rsidRPr="003563CB" w:rsidRDefault="00D31052" w:rsidP="00D3105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4A75E" w14:textId="77777777" w:rsidR="00D31052" w:rsidRPr="003563CB" w:rsidRDefault="00D31052" w:rsidP="00D31052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  <w:tc>
          <w:tcPr>
            <w:tcW w:w="1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5A3C2" w14:textId="77777777" w:rsidR="00D31052" w:rsidRPr="003563CB" w:rsidRDefault="00D31052" w:rsidP="00D310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Cs w:val="20"/>
              </w:rPr>
            </w:pPr>
          </w:p>
        </w:tc>
      </w:tr>
    </w:tbl>
    <w:p w14:paraId="00196BBB" w14:textId="77777777" w:rsidR="008F225E" w:rsidRDefault="008F225E" w:rsidP="00F01E3D"/>
    <w:p w14:paraId="6A469243" w14:textId="77777777" w:rsidR="003A6F3A" w:rsidRDefault="003A6F3A" w:rsidP="00F01E3D"/>
    <w:p w14:paraId="3066106C" w14:textId="77777777" w:rsidR="005E05C9" w:rsidRPr="00B75A1B" w:rsidRDefault="005E05C9" w:rsidP="005E05C9">
      <w:pPr>
        <w:pStyle w:val="Heading2"/>
        <w:rPr>
          <w:i w:val="0"/>
          <w:color w:val="0070C0"/>
        </w:rPr>
      </w:pPr>
      <w:bookmarkStart w:id="36" w:name="_Toc511922062"/>
      <w:r w:rsidRPr="00B75A1B">
        <w:rPr>
          <w:i w:val="0"/>
          <w:color w:val="0070C0"/>
        </w:rPr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bookmarkEnd w:id="36"/>
    </w:p>
    <w:p w14:paraId="5690DEEB" w14:textId="77777777" w:rsidR="005E05C9" w:rsidRDefault="005E05C9" w:rsidP="00F01E3D"/>
    <w:p w14:paraId="0EC4B57D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MSH|^~\&amp;|IDX|BCWHH|||20180320072435||ORU^R01|266104|P|2.3</w:t>
      </w:r>
    </w:p>
    <w:p w14:paraId="2B734744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lastRenderedPageBreak/>
        <w:t>PID||810017307|7000017253^9^5^^^BCWHH||VIEWPOINT^WHH^^^^||19680520000000|F||||||||||6000037175^^^</w:t>
      </w:r>
    </w:p>
    <w:p w14:paraId="0081C0CB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PV1|1|O|ULTWW^Ultrasound||||MS006716^Beattie^Martin^Chandler^^^^1992772230|||||||||||||||||||||||||||||||||||||20180319073000</w:t>
      </w:r>
    </w:p>
    <w:p w14:paraId="0CCDCAFF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ORC|RE||29001926|||||||||MS006716^Beattie^Martin^Chandler^^^^1992772230^813^757^8421^</w:t>
      </w:r>
    </w:p>
    <w:p w14:paraId="4DF1424C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OBR|1||29001926|ULV2DOPP^US LEVEL II DOPPLER UA-MCA-HEART PERINATOLOGY|||20180319080000||||||TEST|||MS006716^Beattie^Martin^Chandler^^^||||||20180319160300|||F||^^60^20180319110000^^|||||MS012333^Nirgudkar^Pranita^Amol^^^BCMD|~|CSJ49964^Johnson^Cynthia^^^^Systems Analyst|^ADT^INT^^^^||||MS012333^Nirgudkar^Pranita^Amol^^^BCMD||MS012333^Nirgudkar^Pranita^Amol^^^BCMD</w:t>
      </w:r>
    </w:p>
    <w:p w14:paraId="3B8942A7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OBX|1|RP|ULV2DOPP&amp;GDT||https://pacstest.baycare.org/ami/html/webviewer.html?viewall&amp;un=IDXRAD&amp;pw=GOPACS&amp;ris_exam_id=29001926</w:t>
      </w:r>
    </w:p>
    <w:p w14:paraId="1BCEC528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OBX|1|FT|ULV2DOPP&amp;GDT||Indication||||||F|||20180319160300</w:t>
      </w:r>
    </w:p>
    <w:p w14:paraId="666E43C1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OBX|2|FT|ULV2DOPP&amp;GDT||========||||||F|||20180319160300</w:t>
      </w:r>
    </w:p>
    <w:p w14:paraId="2F2A341B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OBX|3|FT|ULV2DOPP&amp;GDT|| ||||||F|||20180319160300</w:t>
      </w:r>
    </w:p>
    <w:p w14:paraId="011DC65B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OBX|4|FT|ULV2DOPP&amp;GDT||TEST, I took out performing physician as an option and made reading ||||||F|||20180319160300</w:t>
      </w:r>
    </w:p>
    <w:p w14:paraId="6E4F3CAA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OBX|5|FT|ULV2DOPP&amp;GDT||physician mandatory field. Did not see the difference before.||||||F|||20180319160300</w:t>
      </w:r>
    </w:p>
    <w:p w14:paraId="70D73B05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OBX|6|FT|ULV2DOPP&amp;GDT||Indication||||||F|||20180319160300</w:t>
      </w:r>
    </w:p>
    <w:p w14:paraId="0C001E8A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OBX|7|FT|ULV2DOPP&amp;GDT||========||||||F|||20180319160300</w:t>
      </w:r>
    </w:p>
    <w:p w14:paraId="7BA04103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OBX|8|FT|ULV2DOPP&amp;GDT|| ||||||F|||20180319160300</w:t>
      </w:r>
    </w:p>
    <w:p w14:paraId="4DEB08B9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OBX|9|FT|ULV2DOPP&amp;GDT||TEST, I took out performing physician as an option and made reading ||||||F|||20180319160300</w:t>
      </w:r>
    </w:p>
    <w:p w14:paraId="4CBA8C21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lastRenderedPageBreak/>
        <w:t>OBX|10|FT|ULV2DOPP&amp;GDT||physician mandatory field. Did not see the difference before.||||||F|||20180319160300</w:t>
      </w:r>
    </w:p>
    <w:p w14:paraId="2B9EAF8C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OBX|11|FT|ULV2DOPP&amp;GDT||Method||||||F|||20180319160300</w:t>
      </w:r>
    </w:p>
    <w:p w14:paraId="01C1545F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OBX|12|FT|ULV2DOPP&amp;GDT||======||||||F|||20180319160300</w:t>
      </w:r>
    </w:p>
    <w:p w14:paraId="70CE7110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OBX|13|FT|ULV2DOPP&amp;GDT|| ||||||F|||20180319160300</w:t>
      </w:r>
    </w:p>
    <w:p w14:paraId="3AD467A1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OBX|14|FT|ULV2DOPP&amp;GDT||Transabdominal ultrasound examination, Voluson E10. View: Limitations ||||||F|||20180319160300</w:t>
      </w:r>
    </w:p>
    <w:p w14:paraId="01985CCA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OBX|15|FT|ULV2DOPP&amp;GDT||to fetal imaging: maternal habitus||||||F|||20180319160300</w:t>
      </w:r>
    </w:p>
    <w:p w14:paraId="4D2C67EE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OBX|16|FT|ULV2DOPP&amp;GDT||Dating||||||F|||20180319160300</w:t>
      </w:r>
    </w:p>
    <w:p w14:paraId="3B9BF84B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OBX|17|FT|ULV2DOPP&amp;GDT||======||||||F|||20180319160300</w:t>
      </w:r>
    </w:p>
    <w:p w14:paraId="69912A96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OBX|18|FT|ULV2DOPP&amp;GDT|| ||||||F|||20180319160300</w:t>
      </w:r>
    </w:p>
    <w:p w14:paraId="011BB86E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OBX|19|FT|ULV2DOPP&amp;GDT||                                         Date                                ||||||F|||20180319160300</w:t>
      </w:r>
    </w:p>
    <w:p w14:paraId="1F7EF1B6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OBX|20|FT|ULV2DOPP&amp;GDT||Details                                                                                      ||||||F|||20180319160300</w:t>
      </w:r>
    </w:p>
    <w:p w14:paraId="640B8ADD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OBX|21|FT|ULV2DOPP&amp;GDT||Gest. age                      EDD||||||F|||20180319160300</w:t>
      </w:r>
    </w:p>
    <w:p w14:paraId="29DB2B06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OBX|22|FT|ULV2DOPP&amp;GDT||LMP                                  10/10/2017                                                                                                                       ||||||F|||20180319160300</w:t>
      </w:r>
    </w:p>
    <w:p w14:paraId="580E422C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OBX|23|FT|ULV2DOPP&amp;GDT||22 w + 6 d                     7/17/2018||||||F|||20180319160300</w:t>
      </w:r>
    </w:p>
    <w:p w14:paraId="360D6648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OBX|24|FT|ULV2DOPP&amp;GDT||U/S                                   3/19/2018                         ||||||F|||20180319160300</w:t>
      </w:r>
    </w:p>
    <w:p w14:paraId="3B1998E5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OBX|25|FT|ULV2DOPP&amp;GDT||based upon AC, BPD, Femur, HC                                                ||||||F|||20180319160300</w:t>
      </w:r>
    </w:p>
    <w:p w14:paraId="600B60A2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OBX|26|FT|ULV2DOPP&amp;GDT||21 w + 3 d                     7/27/2018||||||F|||20180319160300</w:t>
      </w:r>
    </w:p>
    <w:p w14:paraId="2F86FFB8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OBX|27|FT|ULV2DOPP&amp;GDT||Assigned dating                  Dating performed on 03/19/2018, ||||||F|||20180319160300</w:t>
      </w:r>
    </w:p>
    <w:p w14:paraId="690CF9A7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OBX|28|FT|ULV2DOPP&amp;GDT||based on the LMP                                                            ||||||F|||20180319160300</w:t>
      </w:r>
    </w:p>
    <w:p w14:paraId="31D26445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OBX|29|FT|ULV2DOPP&amp;GDT||22 w + 6 d                     7/17/2018||||||F|||20180319160300</w:t>
      </w:r>
    </w:p>
    <w:p w14:paraId="6F5D746B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lastRenderedPageBreak/>
        <w:t>OBX|30|FT|ULV2DOPP&amp;GDT||Pregnancy||||||F|||20180319160300</w:t>
      </w:r>
    </w:p>
    <w:p w14:paraId="6F482667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OBX|31|FT|ULV2DOPP&amp;GDT||=========||||||F|||20180319160300</w:t>
      </w:r>
    </w:p>
    <w:p w14:paraId="3DF62F3C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OBX|32|FT|ULV2DOPP&amp;GDT|| ||||||F|||20180319160300</w:t>
      </w:r>
    </w:p>
    <w:p w14:paraId="287EE757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OBX|33|FT|ULV2DOPP&amp;GDT||Singleton pregnancy. Number of fetuses: 1.||||||F|||20180319160300</w:t>
      </w:r>
    </w:p>
    <w:p w14:paraId="277DC694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OBX|34|FT|ULV2DOPP&amp;GDT||Fetal Biometry||||||F|||20180319160300</w:t>
      </w:r>
    </w:p>
    <w:p w14:paraId="1F37EAAB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OBX|35|FT|ULV2DOPP&amp;GDT||============||||||F|||20180319160300</w:t>
      </w:r>
    </w:p>
    <w:p w14:paraId="3F325FDD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OBX|36|FT|ULV2DOPP&amp;GDT|| ||||||F|||20180319160300</w:t>
      </w:r>
    </w:p>
    <w:p w14:paraId="0A946E8A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OBX|37|FT|ULV2DOPP&amp;GDT||Main Fetal Biometry:||||||F|||20180319160300</w:t>
      </w:r>
    </w:p>
    <w:p w14:paraId="7B616205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OBX|38|FT|ULV2DOPP&amp;GDT||BPD                                        50.0                  mm                      ||||||F|||20180319160300</w:t>
      </w:r>
    </w:p>
    <w:p w14:paraId="61FA5B5E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OBX|39|FT|ULV2DOPP&amp;GDT||21w 1d                      3%                    Hadlock||||||F|||20180319160300</w:t>
      </w:r>
    </w:p>
    <w:p w14:paraId="5C90013C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OBX|40|FT|ULV2DOPP&amp;GDT||HC                                          190.0                mm                       ||||||F|||20180319160300</w:t>
      </w:r>
    </w:p>
    <w:p w14:paraId="1B8C3DB4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OBX|41|FT|ULV2DOPP&amp;GDT||21w 2d                     2%                     Hadlock||||||F|||20180319160300</w:t>
      </w:r>
    </w:p>
    <w:p w14:paraId="6E27F33C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OBX|42|FT|ULV2DOPP&amp;GDT||Cerebellum tr                            22.0                 mm                       ||||||F|||20180319160300</w:t>
      </w:r>
    </w:p>
    <w:p w14:paraId="0DAB44A1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OBX|43|FT|ULV2DOPP&amp;GDT||21w 3d                     12%                   Goldstein||||||F|||20180319160300</w:t>
      </w:r>
    </w:p>
    <w:p w14:paraId="7E748377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OBX|44|FT|ULV2DOPP&amp;GDT||AC                                          170.0                mm                       ||||||F|||20180319160300</w:t>
      </w:r>
    </w:p>
    <w:p w14:paraId="56E46829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OBX|45|FT|ULV2DOPP&amp;GDT||22w 0d                     17%                   Hadlock||||||F|||20180319160300</w:t>
      </w:r>
    </w:p>
    <w:p w14:paraId="137CD785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OBX|46|FT|ULV2DOPP&amp;GDT||Femur                                      35.0                 mm                       ||||||F|||20180319160300</w:t>
      </w:r>
    </w:p>
    <w:p w14:paraId="3764CF00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OBX|47|FT|ULV2DOPP&amp;GDT||21w 0d                     3%                     Hadlock||||||F|||20180319160300</w:t>
      </w:r>
    </w:p>
    <w:p w14:paraId="316609FE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OBX|48|FT|ULV2DOPP&amp;GDT||Humerus                                  32.0                 mm                       ||||||F|||20180319160300</w:t>
      </w:r>
    </w:p>
    <w:p w14:paraId="329A2AB1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OBX|49|FT|ULV2DOPP&amp;GDT||20w 5d                      3%                    Jeanty||||||F|||20180319160300</w:t>
      </w:r>
    </w:p>
    <w:p w14:paraId="5F64A4D6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OBX|50|FT|ULV2DOPP&amp;GDT||HC / AC                                   1.12                                                                                                       ||||||F|||20180319160300</w:t>
      </w:r>
    </w:p>
    <w:p w14:paraId="33148C18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lastRenderedPageBreak/>
        <w:t>OBX|51|FT|ULV2DOPP&amp;GDT||||||||F|||20180319160300</w:t>
      </w:r>
    </w:p>
    <w:p w14:paraId="364F5334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OBX|52|FT|ULV2DOPP&amp;GDT||Fetal Weight Calculation:||||||F|||20180319160300</w:t>
      </w:r>
    </w:p>
    <w:p w14:paraId="1C37CD9B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OBX|53|FT|ULV2DOPP&amp;GDT||EFW                                       430                   g                          ||||||F|||20180319160300</w:t>
      </w:r>
    </w:p>
    <w:p w14:paraId="23D77360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OBX|54|FT|ULV2DOPP&amp;GDT||21w 3d                      4%                    Hadlock||||||F|||20180319160300</w:t>
      </w:r>
    </w:p>
    <w:p w14:paraId="1B71E8F8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OBX|55|FT|ULV2DOPP&amp;GDT||EFW (lb,oz)                             0 lb 15              oz||||||F|||20180319160300</w:t>
      </w:r>
    </w:p>
    <w:p w14:paraId="7C032351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OBX|56|FT|ULV2DOPP&amp;GDT||EFW by                                        Hadlock (BPD-HC-AC-FL)||||||F|||20180319160300</w:t>
      </w:r>
    </w:p>
    <w:p w14:paraId="1F6EE798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OBX|57|FT|ULV2DOPP&amp;GDT||Head / Face / Neck Biometry:||||||F|||20180319160300</w:t>
      </w:r>
    </w:p>
    <w:p w14:paraId="7CB76DC9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OBX|58|FT|ULV2DOPP&amp;GDT||Vp                                           5.0                   mm                       ||||||F|||20180319160300</w:t>
      </w:r>
    </w:p>
    <w:p w14:paraId="23FBA15F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OBX|59|FT|ULV2DOPP&amp;GDT||||||||F|||20180319160300</w:t>
      </w:r>
    </w:p>
    <w:p w14:paraId="076A7BFA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OBX|60|FT|ULV2DOPP&amp;GDT||CM                                          5.0                   mm                                                       ||||||F|||20180319160300</w:t>
      </w:r>
    </w:p>
    <w:p w14:paraId="1B22DDB8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OBX|61|FT|ULV2DOPP&amp;GDT||29%                  Nicolaides||||||F|||20180319160300</w:t>
      </w:r>
    </w:p>
    <w:p w14:paraId="23A0A2A7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OBX|62|FT|ULV2DOPP&amp;GDT||Inner IOD                                 11.0                  mm                                                                                ||||||F|||20180319160300</w:t>
      </w:r>
    </w:p>
    <w:p w14:paraId="648CAD18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OBX|63|FT|ULV2DOPP&amp;GDT||||||||F|||20180319160300</w:t>
      </w:r>
    </w:p>
    <w:p w14:paraId="03D9560D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OBX|64|FT|ULV2DOPP&amp;GDT||Outer IOD                                33.0                  mm                      ||||||F|||20180319160300</w:t>
      </w:r>
    </w:p>
    <w:p w14:paraId="43C6EC84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OBX|65|FT|ULV2DOPP&amp;GDT||21w 1d                      3%                    Jeanty||||||F|||20180319160300</w:t>
      </w:r>
    </w:p>
    <w:p w14:paraId="416C5BD8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OBX|66|FT|ULV2DOPP&amp;GDT||Nasal bone                               5.7                   mm                                                                               ||||||F|||20180319160300</w:t>
      </w:r>
    </w:p>
    <w:p w14:paraId="750C49C7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OBX|67|FT|ULV2DOPP&amp;GDT||||||||F|||20180319160300</w:t>
      </w:r>
    </w:p>
    <w:p w14:paraId="73774F1A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OBX|68|FT|ULV2DOPP&amp;GDT||Extremities / Bony Struc Biometry:||||||F|||20180319160300</w:t>
      </w:r>
    </w:p>
    <w:p w14:paraId="4322835E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lastRenderedPageBreak/>
        <w:t>OBX|69|FT|ULV2DOPP&amp;GDT||FL / BPD                                 0.70                                                                                                       ||||||F|||20180319160300</w:t>
      </w:r>
    </w:p>
    <w:p w14:paraId="1E168EC8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OBX|70|FT|ULV2DOPP&amp;GDT||||||||F|||20180319160300</w:t>
      </w:r>
    </w:p>
    <w:p w14:paraId="62705C21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OBX|71|FT|ULV2DOPP&amp;GDT||FL / AC                                    0.21                                                                                                      ||||||F|||20180319160300</w:t>
      </w:r>
    </w:p>
    <w:p w14:paraId="0B8B5727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OBX|72|FT|ULV2DOPP&amp;GDT||||||||F|||20180319160300</w:t>
      </w:r>
    </w:p>
    <w:p w14:paraId="7B9B1BA0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OBX|73|FT|ULV2DOPP&amp;GDT||Other Structures Biometry:||||||F|||20180319160300</w:t>
      </w:r>
    </w:p>
    <w:p w14:paraId="087FCCA1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OBX|74|FT|ULV2DOPP&amp;GDT||AF MVP                                  5.3                    cm                                                                                ||||||F|||20180319160300</w:t>
      </w:r>
    </w:p>
    <w:p w14:paraId="29D9E793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OBX|75|FT|ULV2DOPP&amp;GDT||||||||F|||20180319160300</w:t>
      </w:r>
    </w:p>
    <w:p w14:paraId="2795B6E3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OBX|76|FT|ULV2DOPP&amp;GDT||FHR                                        150                   bpm                      ||||||F|||20180319160300</w:t>
      </w:r>
    </w:p>
    <w:p w14:paraId="3595FD0E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OBX|77|FT|ULV2DOPP&amp;GDT||||||||F|||20180319160300</w:t>
      </w:r>
    </w:p>
    <w:p w14:paraId="5619CCB7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OBX|78|FT|ULV2DOPP&amp;GDT||Fetal Anatomy||||||F|||20180319160300</w:t>
      </w:r>
    </w:p>
    <w:p w14:paraId="36CF5F06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OBX|79|FT|ULV2DOPP&amp;GDT||===========||||||F|||20180319160300</w:t>
      </w:r>
    </w:p>
    <w:p w14:paraId="4C7D3B27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OBX|80|FT|ULV2DOPP&amp;GDT|| ||||||F|||20180319160300</w:t>
      </w:r>
    </w:p>
    <w:p w14:paraId="7B531610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OBX|81|FT|ULV2DOPP&amp;GDT||The following structures appear normal:||||||F|||20180319160300</w:t>
      </w:r>
    </w:p>
    <w:p w14:paraId="3D826E48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OBX|82|FT|ULV2DOPP&amp;GDT||Head / Neck                         Cranium. Lateral ventricles. ||||||F|||20180319160300</w:t>
      </w:r>
    </w:p>
    <w:p w14:paraId="4FCD8D68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OBX|83|FT|ULV2DOPP&amp;GDT||Choroid plexus. Midline falx. Cavum septi pellucidi. Cerebellum. ||||||F|||20180319160300</w:t>
      </w:r>
    </w:p>
    <w:p w14:paraId="1BB6B30A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OBX|84|FT|ULV2DOPP&amp;GDT||Cisterna magna.||||||F|||20180319160300</w:t>
      </w:r>
    </w:p>
    <w:p w14:paraId="4AFF3B75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OBX|85|FT|ULV2DOPP&amp;GDT||Face                                   Lips. Profile. Nose.||||||F|||20180319160300</w:t>
      </w:r>
    </w:p>
    <w:p w14:paraId="3C98D384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OBX|86|FT|ULV2DOPP&amp;GDT||Heart / Thorax                      4-chamber view. RVOT view. LVOT ||||||F|||20180319160300</w:t>
      </w:r>
    </w:p>
    <w:p w14:paraId="4DF74AE4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OBX|87|FT|ULV2DOPP&amp;GDT||view.||||||F|||20180319160300</w:t>
      </w:r>
    </w:p>
    <w:p w14:paraId="2300E1CD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lastRenderedPageBreak/>
        <w:t>OBX|88|FT|ULV2DOPP&amp;GDT||Abdomen                             Cord insertion. Stomach. Kidneys. ||||||F|||20180319160300</w:t>
      </w:r>
    </w:p>
    <w:p w14:paraId="73E32832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OBX|89|FT|ULV2DOPP&amp;GDT||Bladder. Genitals.||||||F|||20180319160300</w:t>
      </w:r>
    </w:p>
    <w:p w14:paraId="6C8A053D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OBX|90|FT|ULV2DOPP&amp;GDT||Spine                                  Cervical spine. Thoracic ||||||F|||20180319160300</w:t>
      </w:r>
    </w:p>
    <w:p w14:paraId="05F7F7C4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OBX|91|FT|ULV2DOPP&amp;GDT||spine. Lumbar spine. Sacral spine.||||||F|||20180319160300</w:t>
      </w:r>
    </w:p>
    <w:p w14:paraId="14E8BE65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OBX|92|FT|ULV2DOPP&amp;GDT||Extremities / Skeleton          Arms. Legs.||||||F|||20180319160300</w:t>
      </w:r>
    </w:p>
    <w:p w14:paraId="3FDCF844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OBX|93|FT|ULV2DOPP&amp;GDT|| ||||||F|||20180319160300</w:t>
      </w:r>
    </w:p>
    <w:p w14:paraId="1B2D1ECC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OBX|94|FT|ULV2DOPP&amp;GDT||Gender: male.||||||F|||20180319160300</w:t>
      </w:r>
    </w:p>
    <w:p w14:paraId="2D0346A3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OBX|95|FT|ULV2DOPP&amp;GDT||Fetal Growth Overview||||||F|||20180319160300</w:t>
      </w:r>
    </w:p>
    <w:p w14:paraId="71B99C7A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OBX|96|FT|ULV2DOPP&amp;GDT||=================||||||F|||20180319160300</w:t>
      </w:r>
    </w:p>
    <w:p w14:paraId="78B4D62C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OBX|97|FT|ULV2DOPP&amp;GDT|| ||||||F|||20180319160300</w:t>
      </w:r>
    </w:p>
    <w:p w14:paraId="4C895EE1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OBX|98|FT|ULV2DOPP&amp;GDT||Exam date        GA              BPD (mm)            HC (mm)                ||||||F|||20180319160300</w:t>
      </w:r>
    </w:p>
    <w:p w14:paraId="4D09B22F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OBX|99|FT|ULV2DOPP&amp;GDT||AC (mm)                 FL (mm)               HL (mm)           EFW ||||||F|||20180319160300</w:t>
      </w:r>
    </w:p>
    <w:p w14:paraId="080583C1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OBX|100|FT|ULV2DOPP&amp;GDT||(g)||||||F|||20180319160300</w:t>
      </w:r>
    </w:p>
    <w:p w14:paraId="569C2BF3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OBX|101|FT|ULV2DOPP&amp;GDT||03/19/2018        22w 6d        65.0     &gt;99%        261.0    &gt;99%        ||||||F|||20180319160300</w:t>
      </w:r>
    </w:p>
    <w:p w14:paraId="404EE2E4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OBX|102|FT|ULV2DOPP&amp;GDT||235.0     &gt;99%        57.0    &gt;99%                                ||||||F|||20180319160300</w:t>
      </w:r>
    </w:p>
    <w:p w14:paraId="2D6327F6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OBX|103|FT|ULV2DOPP&amp;GDT||1,233    &gt;99%||||||F|||20180319160300</w:t>
      </w:r>
    </w:p>
    <w:p w14:paraId="5000C7C2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OBX|104|FT|ULV2DOPP&amp;GDT||03/19/2018        22w 6d        50.0     3%            190.0    2%            ||||||F|||20180319160300</w:t>
      </w:r>
    </w:p>
    <w:p w14:paraId="48FC2A94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OBX|105|FT|ULV2DOPP&amp;GDT||170.0    17%          35.0     3%            32.0    3%        430        ||||||F|||20180319160300</w:t>
      </w:r>
    </w:p>
    <w:p w14:paraId="0CFA4616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OBX|106|FT|ULV2DOPP&amp;GDT||4%||||||F|||20180319160300</w:t>
      </w:r>
    </w:p>
    <w:p w14:paraId="785F770E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OBX|107|FT|ULV2DOPP&amp;GDT||General Evaluation||||||F|||20180319160300</w:t>
      </w:r>
    </w:p>
    <w:p w14:paraId="016755B7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OBX|108|FT|ULV2DOPP&amp;GDT||==============||||||F|||20180319160300</w:t>
      </w:r>
    </w:p>
    <w:p w14:paraId="74500A3F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OBX|109|FT|ULV2DOPP&amp;GDT|| ||||||F|||20180319160300</w:t>
      </w:r>
    </w:p>
    <w:p w14:paraId="3DA5F8A4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lastRenderedPageBreak/>
        <w:t>OBX|110|FT|ULV2DOPP&amp;GDT||Cardiac activity present. FHR 150 bpm.||||||F|||20180319160300</w:t>
      </w:r>
    </w:p>
    <w:p w14:paraId="23408438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OBX|111|FT|ULV2DOPP&amp;GDT||Fetal movements present.||||||F|||20180319160300</w:t>
      </w:r>
    </w:p>
    <w:p w14:paraId="7D1D2D9C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OBX|112|FT|ULV2DOPP&amp;GDT||Presentation cephalic.||||||F|||20180319160300</w:t>
      </w:r>
    </w:p>
    <w:p w14:paraId="636BAEA2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OBX|113|FT|ULV2DOPP&amp;GDT||Placenta Placental site: Anterior, there is no evidence of a placenta ||||||F|||20180319160300</w:t>
      </w:r>
    </w:p>
    <w:p w14:paraId="35176B86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OBX|114|FT|ULV2DOPP&amp;GDT||previa,Grade 1.||||||F|||20180319160300</w:t>
      </w:r>
    </w:p>
    <w:p w14:paraId="5E84B205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OBX|115|FT|ULV2DOPP&amp;GDT||Umbilical cord Cord vessels: 3 vessel cord. Cord insertion: placental ||||||F|||20180319160300</w:t>
      </w:r>
    </w:p>
    <w:p w14:paraId="23AE4874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OBX|116|FT|ULV2DOPP&amp;GDT||insertion: normal.||||||F|||20180319160300</w:t>
      </w:r>
    </w:p>
    <w:p w14:paraId="701E4D6C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OBX|117|FT|ULV2DOPP&amp;GDT||Amniotic fluid Amount of AF: Normal. MVP 5.3 cm.||||||F|||20180319160300</w:t>
      </w:r>
    </w:p>
    <w:p w14:paraId="558D2CC8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OBX|118|FT|ULV2DOPP&amp;GDT||Fetal Doppler||||||F|||20180319160300</w:t>
      </w:r>
    </w:p>
    <w:p w14:paraId="23FBDAEF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OBX|119|FT|ULV2DOPP&amp;GDT||===========||||||F|||20180319160300</w:t>
      </w:r>
    </w:p>
    <w:p w14:paraId="100ADA58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OBX|120|FT|ULV2DOPP&amp;GDT|| ||||||F|||20180319160300</w:t>
      </w:r>
    </w:p>
    <w:p w14:paraId="0B671B71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OBX|121|FT|ULV2DOPP&amp;GDT||Umbilical Artery:||||||F|||20180319160300</w:t>
      </w:r>
    </w:p>
    <w:p w14:paraId="0D947DBE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OBX|122|FT|ULV2DOPP&amp;GDT||S / D                                       4.00                                                                              ||||||F|||20180319160300</w:t>
      </w:r>
    </w:p>
    <w:p w14:paraId="14A8A4A3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OBX|123|FT|ULV2DOPP&amp;GDT||64%                  Acharya||||||F|||20180319160300</w:t>
      </w:r>
    </w:p>
    <w:p w14:paraId="24C0C70D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OBX|124|FT|ULV2DOPP&amp;GDT|| ||||||F|||20180319160300</w:t>
      </w:r>
    </w:p>
    <w:p w14:paraId="12A0FC4A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OBX|125|FT|ULV2DOPP&amp;GDT||Mid Cerebral Artery:||||||F|||20180319160300</w:t>
      </w:r>
    </w:p>
    <w:p w14:paraId="44FB700F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OBX|126|FT|ULV2DOPP&amp;GDT||PS                                          30.00                cm/s                                                                              ||||||F|||20180319160300</w:t>
      </w:r>
    </w:p>
    <w:p w14:paraId="7D06CCBB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OBX|127|FT|ULV2DOPP&amp;GDT||||||||F|||20180319160300</w:t>
      </w:r>
    </w:p>
    <w:p w14:paraId="08E9279C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lastRenderedPageBreak/>
        <w:t>OBX|128|FT|ULV2DOPP&amp;GDT||PS                                          1.03                  MoM||||||F|||20180319160300</w:t>
      </w:r>
    </w:p>
    <w:p w14:paraId="73A140F1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OBX|129|FT|ULV2DOPP&amp;GDT|| ||||||F|||20180319160300</w:t>
      </w:r>
    </w:p>
    <w:p w14:paraId="0C456360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OBX|130|FT|ULV2DOPP&amp;GDT||Ductus Venosus:||||||F|||20180319160300</w:t>
      </w:r>
    </w:p>
    <w:p w14:paraId="5D021D3C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OBX|131|FT|ULV2DOPP&amp;GDT||S-wave                                     42.00               cm/s                                                     ||||||F|||20180319160300</w:t>
      </w:r>
    </w:p>
    <w:p w14:paraId="35286BF3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OBX|132|FT|ULV2DOPP&amp;GDT||&lt;1%                  Hecher||||||F|||20180319160300</w:t>
      </w:r>
    </w:p>
    <w:p w14:paraId="6AC22B5B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OBX|133|FT|ULV2DOPP&amp;GDT||D-wave                                     35.00               cm/s                                                     ||||||F|||20180319160300</w:t>
      </w:r>
    </w:p>
    <w:p w14:paraId="36063958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OBX|134|FT|ULV2DOPP&amp;GDT||&lt;1%                  Hecher||||||F|||20180319160300</w:t>
      </w:r>
    </w:p>
    <w:p w14:paraId="27D2C567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OBX|135|FT|ULV2DOPP&amp;GDT||A-wave                                     12.00               cm/s                     ||||||F|||20180319160300</w:t>
      </w:r>
    </w:p>
    <w:p w14:paraId="5BEBD17D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OBX|136|FT|ULV2DOPP&amp;GDT||positive flow||||||F|||20180319160300</w:t>
      </w:r>
    </w:p>
    <w:p w14:paraId="00D096C9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OBX|137|FT|ULV2DOPP&amp;GDT||PVIV                                       0.86                                                                              ||||||F|||20180319160300</w:t>
      </w:r>
    </w:p>
    <w:p w14:paraId="5D353F7C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OBX|138|FT|ULV2DOPP&amp;GDT||99%                  Hecher||||||F|||20180319160300</w:t>
      </w:r>
    </w:p>
    <w:p w14:paraId="5ED1672A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OBX|139|FT|ULV2DOPP&amp;GDT||a/S                                          0.29                                                                             ||||||F|||20180319160300</w:t>
      </w:r>
    </w:p>
    <w:p w14:paraId="226FA9E0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OBX|140|FT|ULV2DOPP&amp;GDT||&lt;1%                   JSUM||||||F|||20180319160300</w:t>
      </w:r>
    </w:p>
    <w:p w14:paraId="30D4B444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OBX|141|FT|ULV2DOPP&amp;GDT||D/a                                          2.92                                             ||||||F|||20180319160300</w:t>
      </w:r>
    </w:p>
    <w:p w14:paraId="6B146FE3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OBX|142|FT|ULV2DOPP&amp;GDT||||||||F|||20180319160300</w:t>
      </w:r>
    </w:p>
    <w:p w14:paraId="0A1559D8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OBX|143|FT|ULV2DOPP&amp;GDT||Maternal Structures||||||F|||20180319160300</w:t>
      </w:r>
    </w:p>
    <w:p w14:paraId="7024690A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OBX|144|FT|ULV2DOPP&amp;GDT||===============||||||F|||20180319160300</w:t>
      </w:r>
    </w:p>
    <w:p w14:paraId="3FDE9FF7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OBX|145|FT|ULV2DOPP&amp;GDT|| ||||||F|||20180319160300</w:t>
      </w:r>
    </w:p>
    <w:p w14:paraId="5AAB9FF8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lastRenderedPageBreak/>
        <w:t>OBX|146|FT|ULV2DOPP&amp;GDT||Cervix                                  Normal||||||F|||20180319160300</w:t>
      </w:r>
    </w:p>
    <w:p w14:paraId="0524D3C0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OBX|147|FT|ULV2DOPP&amp;GDT||                                           Appearance: normal||||||F|||20180319160300</w:t>
      </w:r>
    </w:p>
    <w:p w14:paraId="70DC1A61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OBX|148|FT|ULV2DOPP&amp;GDT||                                           Approach - Transabdominal: ||||||F|||20180319160300</w:t>
      </w:r>
    </w:p>
    <w:p w14:paraId="46ECECD4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OBX|149|FT|ULV2DOPP&amp;GDT||Cervical length 41.0 mm||||||F|||20180319160300</w:t>
      </w:r>
    </w:p>
    <w:p w14:paraId="0A4668F2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OBX|150|FT|ULV2DOPP&amp;GDT||Right Ovary                          Normal||||||F|||20180319160300</w:t>
      </w:r>
    </w:p>
    <w:p w14:paraId="4A34BCEB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OBX|151|FT|ULV2DOPP&amp;GDT||Left Ovary                            Normal||||||F|||20180319160300</w:t>
      </w:r>
    </w:p>
    <w:p w14:paraId="64405544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OBX|152|FT|ULV2DOPP&amp;GDT||Impression||||||F|||20180319160300</w:t>
      </w:r>
    </w:p>
    <w:p w14:paraId="13140000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OBX|153|FT|ULV2DOPP&amp;GDT||=========||||||F|||20180319160300</w:t>
      </w:r>
    </w:p>
    <w:p w14:paraId="0150C1DE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OBX|154|FT|ULV2DOPP&amp;GDT|| ||||||F|||20180319160300</w:t>
      </w:r>
    </w:p>
    <w:p w14:paraId="122A082A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OBX|155|FT|ULV2DOPP&amp;GDT||1. Single Intrauterine pregnancy at 22 6/7 weeks gestation||||||F|||20180319160300</w:t>
      </w:r>
    </w:p>
    <w:p w14:paraId="7187F4AB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OBX|156|FT|ULV2DOPP&amp;GDT||2. No evidence of a fetal structural abnormality with limitations to ||||||F|||20180319160300</w:t>
      </w:r>
    </w:p>
    <w:p w14:paraId="07C23F6B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OBX|157|FT|ULV2DOPP&amp;GDT||imaging as noted above..||||||F|||20180319160300</w:t>
      </w:r>
    </w:p>
    <w:p w14:paraId="4207AE55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OBX|158|FT|ULV2DOPP&amp;GDT||3. Normal amniotic fluid volume||||||F|||20180319160300</w:t>
      </w:r>
    </w:p>
    <w:p w14:paraId="3BB7D124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OBX|159|FT|ULV2DOPP&amp;GDT||4. Normal umbilical artery Doppler, MCA Doppler and DV Doppler.||||||F|||20180319160300</w:t>
      </w:r>
    </w:p>
    <w:p w14:paraId="15DF18E3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OBX|160|FT|ULV2DOPP&amp;GDT||Follow-up||||||F|||20180319160300</w:t>
      </w:r>
    </w:p>
    <w:p w14:paraId="2ACA88E5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OBX|161|FT|ULV2DOPP&amp;GDT||========||||||F|||20180319160300</w:t>
      </w:r>
    </w:p>
    <w:p w14:paraId="36F27728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OBX|162|FT|ULV2DOPP&amp;GDT|| ||||||F|||20180319160300</w:t>
      </w:r>
    </w:p>
    <w:p w14:paraId="0ED21BB1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OBX|163|FT|ULV2DOPP&amp;GDT||1. Repeat ultrasonographic images at 28-32 weeks of gestation.||||||F|||20180319160300</w:t>
      </w:r>
    </w:p>
    <w:p w14:paraId="2D7D06D4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OBX|164|FT|ULV2DOPP&amp;GDT||2. If the patient has questions regarding prenatal diagnosis, ||||||F|||20180319160300</w:t>
      </w:r>
    </w:p>
    <w:p w14:paraId="307BCF54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OBX|165|FT|ULV2DOPP&amp;GDT||referral for formal genetic counseling is advised.||||||F|||20180319160300</w:t>
      </w:r>
    </w:p>
    <w:p w14:paraId="18CD9AF7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lastRenderedPageBreak/>
        <w:t>OBX|166|FT|ULV2DOPP&amp;GDT||3. In consideration of the patient's age, begin weekly fetal testing ||||||F|||20180319160300</w:t>
      </w:r>
    </w:p>
    <w:p w14:paraId="22BEBA38" w14:textId="77777777" w:rsidR="00525EF2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OBX|167|FT|ULV2DOPP&amp;GDT||at 36 weeks gestation.||||||F|||20180319160300</w:t>
      </w:r>
    </w:p>
    <w:p w14:paraId="09FAAA93" w14:textId="77777777" w:rsidR="005E05C9" w:rsidRPr="00D6647F" w:rsidRDefault="00525EF2" w:rsidP="00525EF2">
      <w:pPr>
        <w:pStyle w:val="NoSpacing"/>
        <w:rPr>
          <w:rFonts w:cstheme="minorHAnsi"/>
          <w:sz w:val="20"/>
          <w:szCs w:val="20"/>
        </w:rPr>
      </w:pPr>
      <w:r w:rsidRPr="00D6647F">
        <w:rPr>
          <w:rFonts w:cstheme="minorHAnsi"/>
          <w:sz w:val="20"/>
          <w:szCs w:val="20"/>
        </w:rPr>
        <w:t>OBX|168|FT|ULV2DOPP&amp;GDT||Thank you for allowing me to participate in the care of this patient.||||||F|||20180319160300</w:t>
      </w:r>
    </w:p>
    <w:p w14:paraId="706E6DAA" w14:textId="77777777" w:rsidR="00DA53AC" w:rsidRPr="00382945" w:rsidRDefault="00DA53AC" w:rsidP="00F01E3D">
      <w:pPr>
        <w:rPr>
          <w:rFonts w:asciiTheme="minorHAnsi" w:hAnsiTheme="minorHAnsi"/>
          <w:color w:val="000000" w:themeColor="text1"/>
          <w:szCs w:val="20"/>
        </w:rPr>
      </w:pPr>
    </w:p>
    <w:p w14:paraId="57720FAA" w14:textId="77777777" w:rsidR="00525EF2" w:rsidRDefault="00525EF2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</w:p>
    <w:p w14:paraId="4DCFBECE" w14:textId="77777777" w:rsidR="00E81FA0" w:rsidRPr="00D574A8" w:rsidRDefault="00180644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37" w:name="_Toc511922063"/>
      <w:r>
        <w:rPr>
          <w:rFonts w:asciiTheme="minorHAnsi" w:hAnsiTheme="minorHAnsi" w:cs="Arial"/>
          <w:color w:val="0070C0"/>
          <w:sz w:val="28"/>
        </w:rPr>
        <w:t>5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2B3DE7">
        <w:rPr>
          <w:rFonts w:asciiTheme="minorHAnsi" w:hAnsiTheme="minorHAnsi" w:cs="Arial"/>
          <w:color w:val="0070C0"/>
          <w:sz w:val="28"/>
        </w:rPr>
        <w:t>Alerts</w:t>
      </w:r>
      <w:bookmarkEnd w:id="37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bookmarkEnd w:id="19"/>
    <w:p w14:paraId="35D7BAB4" w14:textId="77777777" w:rsidR="0085436E" w:rsidRDefault="0085436E" w:rsidP="0085436E">
      <w:pPr>
        <w:spacing w:after="60" w:line="240" w:lineRule="auto"/>
        <w:rPr>
          <w:rFonts w:asciiTheme="minorHAnsi" w:eastAsia="Times New Roman" w:hAnsiTheme="minorHAnsi" w:cs="Arial"/>
          <w:color w:val="auto"/>
          <w:sz w:val="22"/>
          <w:szCs w:val="20"/>
        </w:rPr>
      </w:pPr>
      <w:r w:rsidRPr="0032120C">
        <w:rPr>
          <w:rFonts w:asciiTheme="minorHAnsi" w:eastAsia="Times New Roman" w:hAnsiTheme="minorHAnsi" w:cs="Arial"/>
          <w:color w:val="auto"/>
          <w:sz w:val="22"/>
          <w:szCs w:val="20"/>
        </w:rPr>
        <w:t xml:space="preserve">Are you going to need alerting on this connection? </w:t>
      </w:r>
      <w:r>
        <w:rPr>
          <w:rFonts w:asciiTheme="minorHAnsi" w:eastAsia="Times New Roman" w:hAnsiTheme="minorHAnsi" w:cs="Arial"/>
          <w:color w:val="auto"/>
          <w:sz w:val="22"/>
          <w:szCs w:val="20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9"/>
        <w:gridCol w:w="7601"/>
      </w:tblGrid>
      <w:tr w:rsidR="0085436E" w14:paraId="0625823C" w14:textId="77777777" w:rsidTr="009A1D0B">
        <w:tc>
          <w:tcPr>
            <w:tcW w:w="3258" w:type="dxa"/>
            <w:vAlign w:val="center"/>
          </w:tcPr>
          <w:p w14:paraId="30226B60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Yes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4008738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337E0F80" w14:textId="77777777" w:rsidR="0085436E" w:rsidRDefault="00925F2D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85436E" w14:paraId="29666EF5" w14:textId="77777777" w:rsidTr="009A1D0B">
        <w:tc>
          <w:tcPr>
            <w:tcW w:w="3258" w:type="dxa"/>
            <w:vAlign w:val="center"/>
          </w:tcPr>
          <w:p w14:paraId="6801FE61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No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703468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2F88AD20" w14:textId="77777777" w:rsidR="0085436E" w:rsidRDefault="0085436E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</w:tbl>
    <w:p w14:paraId="59BB67AC" w14:textId="77777777" w:rsidR="0085436E" w:rsidRDefault="0085436E" w:rsidP="0085436E">
      <w:pPr>
        <w:pStyle w:val="template"/>
        <w:rPr>
          <w:rFonts w:asciiTheme="minorHAnsi" w:hAnsiTheme="minorHAnsi" w:cs="Arial"/>
          <w:i w:val="0"/>
        </w:rPr>
      </w:pPr>
      <w:r w:rsidRPr="0085436E">
        <w:rPr>
          <w:rFonts w:asciiTheme="minorHAnsi" w:hAnsiTheme="minorHAnsi" w:cs="Arial"/>
          <w:i w:val="0"/>
        </w:rPr>
        <w:t xml:space="preserve">If the answer is yes, please </w:t>
      </w:r>
      <w:r>
        <w:rPr>
          <w:rFonts w:asciiTheme="minorHAnsi" w:hAnsiTheme="minorHAnsi" w:cs="Arial"/>
          <w:i w:val="0"/>
        </w:rPr>
        <w:t>complete the table below:</w:t>
      </w:r>
    </w:p>
    <w:p w14:paraId="058513F2" w14:textId="77777777" w:rsidR="0085436E" w:rsidRPr="004E7A3E" w:rsidRDefault="0085436E" w:rsidP="0085436E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698"/>
        <w:gridCol w:w="1980"/>
        <w:gridCol w:w="4320"/>
      </w:tblGrid>
      <w:tr w:rsidR="0085436E" w:rsidRPr="004E7A3E" w14:paraId="79328173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D5AD1F3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Site Name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00354979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Hours of Support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750538B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Distribution Group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FA1B1E4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Comments </w:t>
            </w:r>
          </w:p>
        </w:tc>
      </w:tr>
      <w:tr w:rsidR="0085436E" w:rsidRPr="004E7A3E" w14:paraId="53DAD7F1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9D1456" w14:textId="77777777" w:rsidR="0085436E" w:rsidRPr="004E7A3E" w:rsidRDefault="007B0083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</w:t>
            </w:r>
            <w:r w:rsidR="00925F2D">
              <w:rPr>
                <w:rFonts w:asciiTheme="minorHAnsi" w:eastAsia="Times New Roman" w:hAnsiTheme="minorHAnsi" w:cs="Arial"/>
                <w:color w:val="000000"/>
                <w:sz w:val="22"/>
              </w:rPr>
              <w:t>maging_12_p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1EEF3" w14:textId="77777777" w:rsidR="0085436E" w:rsidRPr="004E7A3E" w:rsidRDefault="00925F2D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24/7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D8B39A" w14:textId="77777777" w:rsidR="0085436E" w:rsidRPr="004E7A3E" w:rsidRDefault="00925F2D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925F2D">
              <w:rPr>
                <w:rFonts w:asciiTheme="minorHAnsi" w:eastAsia="Times New Roman" w:hAnsiTheme="minorHAnsi" w:cs="Arial"/>
                <w:color w:val="000000"/>
                <w:sz w:val="22"/>
              </w:rPr>
              <w:t>IS – Diagnostic Clinical Apps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ECDD3" w14:textId="77777777" w:rsidR="0085436E" w:rsidRPr="004E7A3E" w:rsidRDefault="00EF2A5E" w:rsidP="001976B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EF2A5E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IDX results billing files to </w:t>
            </w:r>
            <w:r w:rsidR="001976BC">
              <w:rPr>
                <w:rFonts w:asciiTheme="minorHAnsi" w:eastAsia="Times New Roman" w:hAnsiTheme="minorHAnsi" w:cs="Arial"/>
                <w:color w:val="000000"/>
                <w:sz w:val="22"/>
              </w:rPr>
              <w:t>WHH</w:t>
            </w:r>
          </w:p>
        </w:tc>
      </w:tr>
      <w:tr w:rsidR="0085436E" w:rsidRPr="004E7A3E" w14:paraId="79D2EF8E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9B0C8C" w14:textId="77777777" w:rsidR="0085436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3D2217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518DEC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BE47BE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2C3D08E2" w14:textId="77777777" w:rsidR="00D97B4D" w:rsidRDefault="00D97B4D" w:rsidP="00D97B4D"/>
    <w:p w14:paraId="3C8A87F7" w14:textId="77777777" w:rsidR="00EF2A5E" w:rsidRDefault="00EF2A5E" w:rsidP="00D97B4D"/>
    <w:p w14:paraId="298EDB9C" w14:textId="77777777" w:rsidR="00A876B4" w:rsidRDefault="00A876B4" w:rsidP="00D97B4D"/>
    <w:p w14:paraId="688BB115" w14:textId="77777777" w:rsidR="00525EF2" w:rsidRDefault="00525EF2" w:rsidP="00D97B4D"/>
    <w:p w14:paraId="0195455C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8" w:name="_Toc511922064"/>
      <w:r w:rsidRPr="00D97B4D">
        <w:rPr>
          <w:rFonts w:asciiTheme="minorHAnsi" w:hAnsiTheme="minorHAnsi" w:cs="Arial"/>
          <w:color w:val="0070C0"/>
          <w:sz w:val="28"/>
        </w:rPr>
        <w:lastRenderedPageBreak/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38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26999757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972A6E3DF1B34BC7BAA7C1AE5E9D726E"/>
              </w:placeholder>
            </w:sdtPr>
            <w:sdtEndPr/>
            <w:sdtContent>
              <w:p w14:paraId="569283C8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DD673B0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720F8AF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6F131F0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6E1567ED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640E197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21B2650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59B8320E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D4FBAFF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26C5B309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972376A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DC49A7F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A67F4CB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0126F6ED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EDB9A38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72508429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0A6534FB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67AE3841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B102DC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78552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75254A2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C85AD61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F595CF9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15EB1295" w14:textId="77777777" w:rsidR="00D97B4D" w:rsidRDefault="00D97B4D" w:rsidP="00D97B4D"/>
    <w:p w14:paraId="76349101" w14:textId="77777777" w:rsidR="00EF2A5E" w:rsidRDefault="00EF2A5E" w:rsidP="00D97B4D"/>
    <w:p w14:paraId="59ABBA04" w14:textId="77777777" w:rsidR="001976BC" w:rsidRDefault="001976BC" w:rsidP="00D97B4D"/>
    <w:p w14:paraId="2C0BFF99" w14:textId="77777777" w:rsidR="00EF2A5E" w:rsidRDefault="00EF2A5E" w:rsidP="00D97B4D"/>
    <w:p w14:paraId="635969BF" w14:textId="77777777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9" w:name="_Toc511922065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39"/>
    </w:p>
    <w:sdt>
      <w:sdtPr>
        <w:rPr>
          <w:rFonts w:asciiTheme="minorHAnsi" w:hAnsiTheme="minorHAnsi" w:cs="Arial"/>
          <w:i w:val="0"/>
        </w:rPr>
        <w:id w:val="-499354807"/>
        <w:placeholder>
          <w:docPart w:val="972A6E3DF1B34BC7BAA7C1AE5E9D726E"/>
        </w:placeholder>
      </w:sdtPr>
      <w:sdtEndPr/>
      <w:sdtContent>
        <w:p w14:paraId="783AA411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7CB51EA7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7ABDF41A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972A6E3DF1B34BC7BAA7C1AE5E9D726E"/>
              </w:placeholder>
            </w:sdtPr>
            <w:sdtEndPr/>
            <w:sdtContent>
              <w:p w14:paraId="4B65DDE2" w14:textId="77777777" w:rsidR="00350DBA" w:rsidRPr="00446162" w:rsidRDefault="00315EDE" w:rsidP="009A1D0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DFE12A0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71D50B4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AADD54A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DC7828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9FA958A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3D477E1D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4D676242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44A73EB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174DDC8F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11319CA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4D12AEE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1768D06B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B105856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D19AF50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76070786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123161C9" w14:textId="77777777" w:rsidR="00350DBA" w:rsidRDefault="00350DBA" w:rsidP="009A1D0B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0B810D67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EBD06D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A7E5A7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121FB7A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FB95FEB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5A1AA18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06B8915A" w14:textId="77777777" w:rsidR="00350DBA" w:rsidRDefault="00350DBA" w:rsidP="00350DBA"/>
    <w:p w14:paraId="71ACCBEF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0D189068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02688D92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000BDED4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2011FF05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6D712594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28BB7E0A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3BDF0AA4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6A81A94" w14:textId="77777777" w:rsidR="007E10AE" w:rsidRP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2A109A46" w14:textId="77777777" w:rsidR="00EC7417" w:rsidRPr="004E7A3E" w:rsidRDefault="00EC7417" w:rsidP="007F5354">
      <w:pPr>
        <w:rPr>
          <w:rFonts w:asciiTheme="minorHAnsi" w:hAnsiTheme="minorHAnsi" w:cs="Arial"/>
          <w:color w:val="auto"/>
        </w:rPr>
      </w:pPr>
    </w:p>
    <w:p w14:paraId="59FB48AB" w14:textId="77777777" w:rsidR="00872877" w:rsidRDefault="00872877" w:rsidP="007177BF">
      <w:pPr>
        <w:rPr>
          <w:rFonts w:asciiTheme="minorHAnsi" w:hAnsiTheme="minorHAnsi" w:cs="Arial"/>
        </w:rPr>
      </w:pPr>
    </w:p>
    <w:p w14:paraId="181FAEC7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1280B5ED" w14:textId="77777777" w:rsidR="00872877" w:rsidRDefault="00872877" w:rsidP="007177BF">
      <w:pPr>
        <w:rPr>
          <w:rFonts w:asciiTheme="minorHAnsi" w:hAnsiTheme="minorHAnsi" w:cs="Arial"/>
        </w:rPr>
      </w:pPr>
    </w:p>
    <w:p w14:paraId="6ED01053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13"/>
      <w:footerReference w:type="default" r:id="rId14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4E9665" w14:textId="77777777" w:rsidR="00C46907" w:rsidRDefault="00C46907" w:rsidP="007C4E0F">
      <w:pPr>
        <w:spacing w:after="0" w:line="240" w:lineRule="auto"/>
      </w:pPr>
      <w:r>
        <w:separator/>
      </w:r>
    </w:p>
  </w:endnote>
  <w:endnote w:type="continuationSeparator" w:id="0">
    <w:p w14:paraId="26EC5B96" w14:textId="77777777" w:rsidR="00C46907" w:rsidRDefault="00C46907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65032C" w14:textId="77777777" w:rsidR="00E9698A" w:rsidRDefault="00E9698A">
    <w:pPr>
      <w:pStyle w:val="Footer"/>
    </w:pPr>
  </w:p>
  <w:p w14:paraId="6E37AB10" w14:textId="77777777" w:rsidR="00E9698A" w:rsidRDefault="00E9698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23799D" wp14:editId="4C23799E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4ECC41" w14:textId="34AF5E31" w:rsidR="00E9698A" w:rsidRPr="00E32F93" w:rsidRDefault="00E9698A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D6647F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2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6D4ECC41" w14:textId="34AF5E31" w:rsidR="00E9698A" w:rsidRPr="00E32F93" w:rsidRDefault="00E9698A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D6647F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2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23799F" wp14:editId="4C2379A0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456676" w14:textId="77777777" w:rsidR="00E9698A" w:rsidRPr="00E32F93" w:rsidRDefault="00E9698A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F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63456676" w14:textId="77777777" w:rsidR="00E9698A" w:rsidRPr="00E32F93" w:rsidRDefault="00E9698A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2379A1" wp14:editId="4C2379A2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30FB52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7899C4" w14:textId="77777777" w:rsidR="00C46907" w:rsidRDefault="00C46907" w:rsidP="007C4E0F">
      <w:pPr>
        <w:spacing w:after="0" w:line="240" w:lineRule="auto"/>
      </w:pPr>
      <w:r>
        <w:separator/>
      </w:r>
    </w:p>
  </w:footnote>
  <w:footnote w:type="continuationSeparator" w:id="0">
    <w:p w14:paraId="45AFEE1D" w14:textId="77777777" w:rsidR="00C46907" w:rsidRDefault="00C46907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815EB5" w14:textId="77777777" w:rsidR="00E9698A" w:rsidRDefault="00E9698A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237997" wp14:editId="4C237998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B86EF" w14:textId="77777777" w:rsidR="00E9698A" w:rsidRPr="00AB08CB" w:rsidRDefault="00E9698A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2FCB86EF" w14:textId="77777777" w:rsidR="00E9698A" w:rsidRPr="00AB08CB" w:rsidRDefault="00E9698A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37999" wp14:editId="4C23799A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0EDC15" w14:textId="77777777" w:rsidR="00E9698A" w:rsidRPr="001A2714" w:rsidRDefault="00E9698A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9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4F0EDC15" w14:textId="77777777" w:rsidR="00E9698A" w:rsidRPr="001A2714" w:rsidRDefault="00E9698A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4C23799B" wp14:editId="4C23799C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81DE4E1" w14:textId="77777777" w:rsidR="00E9698A" w:rsidRDefault="00E9698A" w:rsidP="00D91BE0">
    <w:pPr>
      <w:pStyle w:val="Header"/>
      <w:ind w:left="-360" w:right="-360"/>
    </w:pPr>
    <w:r>
      <w:t xml:space="preserve">     </w:t>
    </w:r>
  </w:p>
  <w:p w14:paraId="7DE237A5" w14:textId="77777777" w:rsidR="00E9698A" w:rsidRDefault="00E969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3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8"/>
  </w:num>
  <w:num w:numId="9">
    <w:abstractNumId w:val="14"/>
  </w:num>
  <w:num w:numId="10">
    <w:abstractNumId w:val="22"/>
  </w:num>
  <w:num w:numId="11">
    <w:abstractNumId w:val="1"/>
  </w:num>
  <w:num w:numId="12">
    <w:abstractNumId w:val="23"/>
  </w:num>
  <w:num w:numId="13">
    <w:abstractNumId w:val="15"/>
  </w:num>
  <w:num w:numId="14">
    <w:abstractNumId w:val="19"/>
  </w:num>
  <w:num w:numId="15">
    <w:abstractNumId w:val="6"/>
  </w:num>
  <w:num w:numId="16">
    <w:abstractNumId w:val="12"/>
  </w:num>
  <w:num w:numId="17">
    <w:abstractNumId w:val="4"/>
  </w:num>
  <w:num w:numId="18">
    <w:abstractNumId w:val="5"/>
  </w:num>
  <w:num w:numId="19">
    <w:abstractNumId w:val="21"/>
  </w:num>
  <w:num w:numId="20">
    <w:abstractNumId w:val="7"/>
  </w:num>
  <w:num w:numId="21">
    <w:abstractNumId w:val="16"/>
  </w:num>
  <w:num w:numId="22">
    <w:abstractNumId w:val="20"/>
  </w:num>
  <w:num w:numId="23">
    <w:abstractNumId w:val="1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CEB"/>
    <w:rsid w:val="0000186E"/>
    <w:rsid w:val="00002397"/>
    <w:rsid w:val="0000331A"/>
    <w:rsid w:val="00004282"/>
    <w:rsid w:val="00004732"/>
    <w:rsid w:val="000079D2"/>
    <w:rsid w:val="0001066D"/>
    <w:rsid w:val="000109E5"/>
    <w:rsid w:val="00014DBF"/>
    <w:rsid w:val="000163F4"/>
    <w:rsid w:val="00016507"/>
    <w:rsid w:val="000217D8"/>
    <w:rsid w:val="00023CF1"/>
    <w:rsid w:val="00025139"/>
    <w:rsid w:val="00025FD5"/>
    <w:rsid w:val="00031614"/>
    <w:rsid w:val="000320E3"/>
    <w:rsid w:val="0003224A"/>
    <w:rsid w:val="00033310"/>
    <w:rsid w:val="000333AD"/>
    <w:rsid w:val="00033648"/>
    <w:rsid w:val="00034BCB"/>
    <w:rsid w:val="0004272D"/>
    <w:rsid w:val="00044A55"/>
    <w:rsid w:val="00047257"/>
    <w:rsid w:val="00050DB2"/>
    <w:rsid w:val="0005344D"/>
    <w:rsid w:val="00053699"/>
    <w:rsid w:val="00053CCA"/>
    <w:rsid w:val="00056472"/>
    <w:rsid w:val="0006252E"/>
    <w:rsid w:val="00063BF2"/>
    <w:rsid w:val="0006629A"/>
    <w:rsid w:val="00067A18"/>
    <w:rsid w:val="00070F74"/>
    <w:rsid w:val="000720B7"/>
    <w:rsid w:val="00073CB8"/>
    <w:rsid w:val="00076052"/>
    <w:rsid w:val="00076921"/>
    <w:rsid w:val="0007772F"/>
    <w:rsid w:val="000823FC"/>
    <w:rsid w:val="0008262B"/>
    <w:rsid w:val="00082763"/>
    <w:rsid w:val="00082C02"/>
    <w:rsid w:val="00084AD9"/>
    <w:rsid w:val="00086303"/>
    <w:rsid w:val="00090C63"/>
    <w:rsid w:val="000934D6"/>
    <w:rsid w:val="00093690"/>
    <w:rsid w:val="00094933"/>
    <w:rsid w:val="00094990"/>
    <w:rsid w:val="00095A9A"/>
    <w:rsid w:val="00096AA4"/>
    <w:rsid w:val="000971C1"/>
    <w:rsid w:val="00097CDE"/>
    <w:rsid w:val="000A217D"/>
    <w:rsid w:val="000A5B72"/>
    <w:rsid w:val="000B02B7"/>
    <w:rsid w:val="000B09B9"/>
    <w:rsid w:val="000B1915"/>
    <w:rsid w:val="000B3B29"/>
    <w:rsid w:val="000B3B43"/>
    <w:rsid w:val="000B4466"/>
    <w:rsid w:val="000C15D8"/>
    <w:rsid w:val="000C2217"/>
    <w:rsid w:val="000C414F"/>
    <w:rsid w:val="000C7FBB"/>
    <w:rsid w:val="000D0C24"/>
    <w:rsid w:val="000D1164"/>
    <w:rsid w:val="000D1D0E"/>
    <w:rsid w:val="000D2466"/>
    <w:rsid w:val="000D3BE4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103CBC"/>
    <w:rsid w:val="0010444F"/>
    <w:rsid w:val="001057F4"/>
    <w:rsid w:val="00115EF1"/>
    <w:rsid w:val="0011688A"/>
    <w:rsid w:val="00116C57"/>
    <w:rsid w:val="00117CC1"/>
    <w:rsid w:val="001216B8"/>
    <w:rsid w:val="001234AB"/>
    <w:rsid w:val="00133CE3"/>
    <w:rsid w:val="00141003"/>
    <w:rsid w:val="00141153"/>
    <w:rsid w:val="001415BC"/>
    <w:rsid w:val="001424E5"/>
    <w:rsid w:val="001434B4"/>
    <w:rsid w:val="00143819"/>
    <w:rsid w:val="00144E6B"/>
    <w:rsid w:val="001501A3"/>
    <w:rsid w:val="00155F9E"/>
    <w:rsid w:val="001571B3"/>
    <w:rsid w:val="001615DB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0644"/>
    <w:rsid w:val="0018131B"/>
    <w:rsid w:val="00183DE4"/>
    <w:rsid w:val="00183E49"/>
    <w:rsid w:val="0018506A"/>
    <w:rsid w:val="001862E9"/>
    <w:rsid w:val="00187FEC"/>
    <w:rsid w:val="001906E3"/>
    <w:rsid w:val="00190B70"/>
    <w:rsid w:val="00191217"/>
    <w:rsid w:val="00191D1B"/>
    <w:rsid w:val="001953C1"/>
    <w:rsid w:val="0019635D"/>
    <w:rsid w:val="00196DFE"/>
    <w:rsid w:val="001971B2"/>
    <w:rsid w:val="001976BC"/>
    <w:rsid w:val="001A0E58"/>
    <w:rsid w:val="001A17CB"/>
    <w:rsid w:val="001A2714"/>
    <w:rsid w:val="001A28A8"/>
    <w:rsid w:val="001A2CE7"/>
    <w:rsid w:val="001A3C95"/>
    <w:rsid w:val="001A425F"/>
    <w:rsid w:val="001A5E87"/>
    <w:rsid w:val="001A61A4"/>
    <w:rsid w:val="001B171E"/>
    <w:rsid w:val="001C20E7"/>
    <w:rsid w:val="001C2B9F"/>
    <w:rsid w:val="001C5E94"/>
    <w:rsid w:val="001C739F"/>
    <w:rsid w:val="001D114A"/>
    <w:rsid w:val="001D3313"/>
    <w:rsid w:val="001D6401"/>
    <w:rsid w:val="001E14D8"/>
    <w:rsid w:val="001E222A"/>
    <w:rsid w:val="001E25F6"/>
    <w:rsid w:val="001E2FAE"/>
    <w:rsid w:val="001E6F9B"/>
    <w:rsid w:val="001F0E94"/>
    <w:rsid w:val="001F13E2"/>
    <w:rsid w:val="001F4D5F"/>
    <w:rsid w:val="001F565E"/>
    <w:rsid w:val="001F6495"/>
    <w:rsid w:val="001F6B68"/>
    <w:rsid w:val="00201143"/>
    <w:rsid w:val="00202724"/>
    <w:rsid w:val="00202DFF"/>
    <w:rsid w:val="0020586B"/>
    <w:rsid w:val="002066FA"/>
    <w:rsid w:val="0020749B"/>
    <w:rsid w:val="00210F9E"/>
    <w:rsid w:val="0021111F"/>
    <w:rsid w:val="00211A59"/>
    <w:rsid w:val="00211CBC"/>
    <w:rsid w:val="0021277A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34C8A"/>
    <w:rsid w:val="00235E8B"/>
    <w:rsid w:val="00235F9D"/>
    <w:rsid w:val="002369A3"/>
    <w:rsid w:val="00237415"/>
    <w:rsid w:val="00241A60"/>
    <w:rsid w:val="0024266B"/>
    <w:rsid w:val="00243C66"/>
    <w:rsid w:val="00243E10"/>
    <w:rsid w:val="00244166"/>
    <w:rsid w:val="00244DA7"/>
    <w:rsid w:val="00246CDF"/>
    <w:rsid w:val="00246E21"/>
    <w:rsid w:val="00247ADA"/>
    <w:rsid w:val="00250330"/>
    <w:rsid w:val="00250777"/>
    <w:rsid w:val="002512C4"/>
    <w:rsid w:val="00251535"/>
    <w:rsid w:val="00252F78"/>
    <w:rsid w:val="00254BC8"/>
    <w:rsid w:val="002568EC"/>
    <w:rsid w:val="00260C2B"/>
    <w:rsid w:val="00260FDB"/>
    <w:rsid w:val="0026207D"/>
    <w:rsid w:val="002627DE"/>
    <w:rsid w:val="002654C8"/>
    <w:rsid w:val="00265972"/>
    <w:rsid w:val="00266581"/>
    <w:rsid w:val="00273663"/>
    <w:rsid w:val="002759B6"/>
    <w:rsid w:val="00277ABA"/>
    <w:rsid w:val="00277F2D"/>
    <w:rsid w:val="00280AC4"/>
    <w:rsid w:val="00281357"/>
    <w:rsid w:val="00281837"/>
    <w:rsid w:val="0028261F"/>
    <w:rsid w:val="0028564E"/>
    <w:rsid w:val="002917DD"/>
    <w:rsid w:val="00292C13"/>
    <w:rsid w:val="0029747C"/>
    <w:rsid w:val="002974F1"/>
    <w:rsid w:val="002A001F"/>
    <w:rsid w:val="002A224D"/>
    <w:rsid w:val="002A27E8"/>
    <w:rsid w:val="002A7FBE"/>
    <w:rsid w:val="002B0DBC"/>
    <w:rsid w:val="002B29D7"/>
    <w:rsid w:val="002B2D11"/>
    <w:rsid w:val="002B3635"/>
    <w:rsid w:val="002B3DE7"/>
    <w:rsid w:val="002B7C7E"/>
    <w:rsid w:val="002B7E27"/>
    <w:rsid w:val="002C1D1D"/>
    <w:rsid w:val="002C3D91"/>
    <w:rsid w:val="002C3ED0"/>
    <w:rsid w:val="002C50C4"/>
    <w:rsid w:val="002C531D"/>
    <w:rsid w:val="002C6A0C"/>
    <w:rsid w:val="002D1746"/>
    <w:rsid w:val="002D2B7B"/>
    <w:rsid w:val="002D3505"/>
    <w:rsid w:val="002D7DC4"/>
    <w:rsid w:val="002E7154"/>
    <w:rsid w:val="002F015C"/>
    <w:rsid w:val="002F0263"/>
    <w:rsid w:val="002F08B9"/>
    <w:rsid w:val="002F12BE"/>
    <w:rsid w:val="002F1623"/>
    <w:rsid w:val="002F41BF"/>
    <w:rsid w:val="002F5B5E"/>
    <w:rsid w:val="00302065"/>
    <w:rsid w:val="00310A87"/>
    <w:rsid w:val="00311796"/>
    <w:rsid w:val="0031521C"/>
    <w:rsid w:val="00315EDE"/>
    <w:rsid w:val="00320263"/>
    <w:rsid w:val="00322054"/>
    <w:rsid w:val="003255C2"/>
    <w:rsid w:val="00331441"/>
    <w:rsid w:val="00332B07"/>
    <w:rsid w:val="00333916"/>
    <w:rsid w:val="003352B9"/>
    <w:rsid w:val="00343025"/>
    <w:rsid w:val="0034327F"/>
    <w:rsid w:val="003444AE"/>
    <w:rsid w:val="003448CA"/>
    <w:rsid w:val="0034519B"/>
    <w:rsid w:val="0034549B"/>
    <w:rsid w:val="003455C3"/>
    <w:rsid w:val="003470BB"/>
    <w:rsid w:val="003472F9"/>
    <w:rsid w:val="0035090F"/>
    <w:rsid w:val="00350DBA"/>
    <w:rsid w:val="003514EE"/>
    <w:rsid w:val="003533E9"/>
    <w:rsid w:val="003563CB"/>
    <w:rsid w:val="00360E86"/>
    <w:rsid w:val="00363830"/>
    <w:rsid w:val="003707EC"/>
    <w:rsid w:val="0037390F"/>
    <w:rsid w:val="00373F08"/>
    <w:rsid w:val="00373F34"/>
    <w:rsid w:val="00374615"/>
    <w:rsid w:val="00375CD6"/>
    <w:rsid w:val="00375D69"/>
    <w:rsid w:val="00377589"/>
    <w:rsid w:val="003809E0"/>
    <w:rsid w:val="00380FDF"/>
    <w:rsid w:val="00382121"/>
    <w:rsid w:val="00382272"/>
    <w:rsid w:val="00382280"/>
    <w:rsid w:val="00382945"/>
    <w:rsid w:val="0038323A"/>
    <w:rsid w:val="00383D69"/>
    <w:rsid w:val="00383F49"/>
    <w:rsid w:val="00384DC5"/>
    <w:rsid w:val="0039004E"/>
    <w:rsid w:val="00390AD5"/>
    <w:rsid w:val="00395C86"/>
    <w:rsid w:val="00396DD2"/>
    <w:rsid w:val="003A2419"/>
    <w:rsid w:val="003A26E2"/>
    <w:rsid w:val="003A3480"/>
    <w:rsid w:val="003A5B3E"/>
    <w:rsid w:val="003A6F3A"/>
    <w:rsid w:val="003B22A5"/>
    <w:rsid w:val="003B3C6E"/>
    <w:rsid w:val="003B4142"/>
    <w:rsid w:val="003C2D09"/>
    <w:rsid w:val="003C334B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E31D0"/>
    <w:rsid w:val="003F0654"/>
    <w:rsid w:val="003F11C1"/>
    <w:rsid w:val="003F29BD"/>
    <w:rsid w:val="003F48F6"/>
    <w:rsid w:val="003F5A40"/>
    <w:rsid w:val="004011DE"/>
    <w:rsid w:val="004016C8"/>
    <w:rsid w:val="004028DE"/>
    <w:rsid w:val="00403746"/>
    <w:rsid w:val="00405C6B"/>
    <w:rsid w:val="004104B2"/>
    <w:rsid w:val="0041108F"/>
    <w:rsid w:val="00414496"/>
    <w:rsid w:val="00414B56"/>
    <w:rsid w:val="00422180"/>
    <w:rsid w:val="00422E5D"/>
    <w:rsid w:val="00423EEC"/>
    <w:rsid w:val="00424663"/>
    <w:rsid w:val="00427727"/>
    <w:rsid w:val="004308CF"/>
    <w:rsid w:val="00430B03"/>
    <w:rsid w:val="0043313F"/>
    <w:rsid w:val="0043339D"/>
    <w:rsid w:val="0043471B"/>
    <w:rsid w:val="00434EAA"/>
    <w:rsid w:val="00434FAC"/>
    <w:rsid w:val="00436FC6"/>
    <w:rsid w:val="00441E54"/>
    <w:rsid w:val="00443741"/>
    <w:rsid w:val="004451F8"/>
    <w:rsid w:val="00445D20"/>
    <w:rsid w:val="00445EF8"/>
    <w:rsid w:val="00446141"/>
    <w:rsid w:val="0044683B"/>
    <w:rsid w:val="00446C71"/>
    <w:rsid w:val="004502DA"/>
    <w:rsid w:val="004516DF"/>
    <w:rsid w:val="00453AC3"/>
    <w:rsid w:val="0045485F"/>
    <w:rsid w:val="0045678F"/>
    <w:rsid w:val="004619D9"/>
    <w:rsid w:val="00461A93"/>
    <w:rsid w:val="00462163"/>
    <w:rsid w:val="00462C1E"/>
    <w:rsid w:val="0046305B"/>
    <w:rsid w:val="004638EC"/>
    <w:rsid w:val="00463E66"/>
    <w:rsid w:val="004649BD"/>
    <w:rsid w:val="00465058"/>
    <w:rsid w:val="00465596"/>
    <w:rsid w:val="00470611"/>
    <w:rsid w:val="00471141"/>
    <w:rsid w:val="00477A43"/>
    <w:rsid w:val="00481D42"/>
    <w:rsid w:val="00486E48"/>
    <w:rsid w:val="004A0208"/>
    <w:rsid w:val="004A0A18"/>
    <w:rsid w:val="004A100F"/>
    <w:rsid w:val="004A216B"/>
    <w:rsid w:val="004A39BA"/>
    <w:rsid w:val="004A568B"/>
    <w:rsid w:val="004A634B"/>
    <w:rsid w:val="004A6BD9"/>
    <w:rsid w:val="004C0821"/>
    <w:rsid w:val="004C0E2A"/>
    <w:rsid w:val="004C1D93"/>
    <w:rsid w:val="004C2D2C"/>
    <w:rsid w:val="004C4E2A"/>
    <w:rsid w:val="004D01FE"/>
    <w:rsid w:val="004D16E3"/>
    <w:rsid w:val="004D1EFE"/>
    <w:rsid w:val="004D1F30"/>
    <w:rsid w:val="004D3553"/>
    <w:rsid w:val="004D64DA"/>
    <w:rsid w:val="004E085F"/>
    <w:rsid w:val="004E279D"/>
    <w:rsid w:val="004E321F"/>
    <w:rsid w:val="004E3FE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502FED"/>
    <w:rsid w:val="00503E28"/>
    <w:rsid w:val="0050430A"/>
    <w:rsid w:val="005104BD"/>
    <w:rsid w:val="005112AF"/>
    <w:rsid w:val="00512D50"/>
    <w:rsid w:val="00512FFA"/>
    <w:rsid w:val="005165E4"/>
    <w:rsid w:val="005169BB"/>
    <w:rsid w:val="005212A4"/>
    <w:rsid w:val="005238DD"/>
    <w:rsid w:val="005250BC"/>
    <w:rsid w:val="00525EF2"/>
    <w:rsid w:val="005276D2"/>
    <w:rsid w:val="0052783D"/>
    <w:rsid w:val="00531647"/>
    <w:rsid w:val="00531AFE"/>
    <w:rsid w:val="00532846"/>
    <w:rsid w:val="00534A9F"/>
    <w:rsid w:val="0053639A"/>
    <w:rsid w:val="005402E3"/>
    <w:rsid w:val="005420A7"/>
    <w:rsid w:val="00544C80"/>
    <w:rsid w:val="00545BEA"/>
    <w:rsid w:val="00546400"/>
    <w:rsid w:val="00547B29"/>
    <w:rsid w:val="00550067"/>
    <w:rsid w:val="00552F50"/>
    <w:rsid w:val="005557E8"/>
    <w:rsid w:val="0055606E"/>
    <w:rsid w:val="0056099A"/>
    <w:rsid w:val="00561A0D"/>
    <w:rsid w:val="00562514"/>
    <w:rsid w:val="00562FDF"/>
    <w:rsid w:val="00563FA0"/>
    <w:rsid w:val="00565307"/>
    <w:rsid w:val="00566B54"/>
    <w:rsid w:val="005675A4"/>
    <w:rsid w:val="00567A76"/>
    <w:rsid w:val="00567F42"/>
    <w:rsid w:val="00570BB2"/>
    <w:rsid w:val="0057105B"/>
    <w:rsid w:val="00571BE1"/>
    <w:rsid w:val="0057344C"/>
    <w:rsid w:val="0057605F"/>
    <w:rsid w:val="005763C9"/>
    <w:rsid w:val="005776FB"/>
    <w:rsid w:val="00580656"/>
    <w:rsid w:val="0058221C"/>
    <w:rsid w:val="005832A2"/>
    <w:rsid w:val="00583E59"/>
    <w:rsid w:val="00585274"/>
    <w:rsid w:val="005920C8"/>
    <w:rsid w:val="005946D4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9F5"/>
    <w:rsid w:val="005C24CA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7100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E4A"/>
    <w:rsid w:val="005E7AB4"/>
    <w:rsid w:val="005F0408"/>
    <w:rsid w:val="005F0A6B"/>
    <w:rsid w:val="005F3AC3"/>
    <w:rsid w:val="005F5135"/>
    <w:rsid w:val="005F572E"/>
    <w:rsid w:val="005F5741"/>
    <w:rsid w:val="005F6AA0"/>
    <w:rsid w:val="005F6F47"/>
    <w:rsid w:val="00600049"/>
    <w:rsid w:val="0060249F"/>
    <w:rsid w:val="00602E21"/>
    <w:rsid w:val="006032C7"/>
    <w:rsid w:val="006134B3"/>
    <w:rsid w:val="0061491D"/>
    <w:rsid w:val="00615F2B"/>
    <w:rsid w:val="00620F49"/>
    <w:rsid w:val="006217AA"/>
    <w:rsid w:val="006217B0"/>
    <w:rsid w:val="00622A93"/>
    <w:rsid w:val="00623266"/>
    <w:rsid w:val="006235A4"/>
    <w:rsid w:val="00627678"/>
    <w:rsid w:val="00627A1F"/>
    <w:rsid w:val="006332F2"/>
    <w:rsid w:val="00633A73"/>
    <w:rsid w:val="00633D6B"/>
    <w:rsid w:val="006344E5"/>
    <w:rsid w:val="006347A2"/>
    <w:rsid w:val="00635AC7"/>
    <w:rsid w:val="006363DB"/>
    <w:rsid w:val="00637976"/>
    <w:rsid w:val="00644414"/>
    <w:rsid w:val="00645406"/>
    <w:rsid w:val="00647415"/>
    <w:rsid w:val="00650B40"/>
    <w:rsid w:val="00651D13"/>
    <w:rsid w:val="00651F29"/>
    <w:rsid w:val="006532E5"/>
    <w:rsid w:val="00653533"/>
    <w:rsid w:val="00657823"/>
    <w:rsid w:val="006612B1"/>
    <w:rsid w:val="006612F8"/>
    <w:rsid w:val="006619DF"/>
    <w:rsid w:val="00662504"/>
    <w:rsid w:val="006649D3"/>
    <w:rsid w:val="006662BE"/>
    <w:rsid w:val="006672B7"/>
    <w:rsid w:val="00671D96"/>
    <w:rsid w:val="006723C5"/>
    <w:rsid w:val="00672CA8"/>
    <w:rsid w:val="00677668"/>
    <w:rsid w:val="00682A2B"/>
    <w:rsid w:val="00684CCB"/>
    <w:rsid w:val="006906AA"/>
    <w:rsid w:val="00693CEE"/>
    <w:rsid w:val="00697896"/>
    <w:rsid w:val="006A08A7"/>
    <w:rsid w:val="006A0D67"/>
    <w:rsid w:val="006A28D7"/>
    <w:rsid w:val="006A2B44"/>
    <w:rsid w:val="006A6F05"/>
    <w:rsid w:val="006A77E1"/>
    <w:rsid w:val="006B1B4C"/>
    <w:rsid w:val="006B38E5"/>
    <w:rsid w:val="006B49C8"/>
    <w:rsid w:val="006B4D03"/>
    <w:rsid w:val="006B5661"/>
    <w:rsid w:val="006B5D46"/>
    <w:rsid w:val="006C1D72"/>
    <w:rsid w:val="006C2154"/>
    <w:rsid w:val="006C2165"/>
    <w:rsid w:val="006C35D0"/>
    <w:rsid w:val="006C3609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0CD5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576F"/>
    <w:rsid w:val="007070E4"/>
    <w:rsid w:val="007130D7"/>
    <w:rsid w:val="00713EFD"/>
    <w:rsid w:val="0071451A"/>
    <w:rsid w:val="00714632"/>
    <w:rsid w:val="007177BF"/>
    <w:rsid w:val="00717F61"/>
    <w:rsid w:val="00720D77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454E"/>
    <w:rsid w:val="00735664"/>
    <w:rsid w:val="0073708E"/>
    <w:rsid w:val="00737AAD"/>
    <w:rsid w:val="00740B2D"/>
    <w:rsid w:val="0074198D"/>
    <w:rsid w:val="00742A38"/>
    <w:rsid w:val="00743ACA"/>
    <w:rsid w:val="00745338"/>
    <w:rsid w:val="0074543B"/>
    <w:rsid w:val="00750A89"/>
    <w:rsid w:val="00751ED4"/>
    <w:rsid w:val="0075590E"/>
    <w:rsid w:val="0075599C"/>
    <w:rsid w:val="00762464"/>
    <w:rsid w:val="00762667"/>
    <w:rsid w:val="00763575"/>
    <w:rsid w:val="0076575E"/>
    <w:rsid w:val="00766C97"/>
    <w:rsid w:val="007674EF"/>
    <w:rsid w:val="00770E49"/>
    <w:rsid w:val="00772CC1"/>
    <w:rsid w:val="00772DD2"/>
    <w:rsid w:val="00776392"/>
    <w:rsid w:val="00786AC0"/>
    <w:rsid w:val="00787533"/>
    <w:rsid w:val="00787AEC"/>
    <w:rsid w:val="007905D4"/>
    <w:rsid w:val="00793726"/>
    <w:rsid w:val="007A1665"/>
    <w:rsid w:val="007A2EBC"/>
    <w:rsid w:val="007A3CDB"/>
    <w:rsid w:val="007A63DA"/>
    <w:rsid w:val="007A7862"/>
    <w:rsid w:val="007B0083"/>
    <w:rsid w:val="007B0F01"/>
    <w:rsid w:val="007B18B5"/>
    <w:rsid w:val="007B2DB0"/>
    <w:rsid w:val="007B3541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C5F71"/>
    <w:rsid w:val="007D041D"/>
    <w:rsid w:val="007D0C9E"/>
    <w:rsid w:val="007D0FD8"/>
    <w:rsid w:val="007D1555"/>
    <w:rsid w:val="007D4712"/>
    <w:rsid w:val="007D68C2"/>
    <w:rsid w:val="007D769C"/>
    <w:rsid w:val="007D775F"/>
    <w:rsid w:val="007E10AE"/>
    <w:rsid w:val="007E1470"/>
    <w:rsid w:val="007E3764"/>
    <w:rsid w:val="007F08C2"/>
    <w:rsid w:val="007F2A25"/>
    <w:rsid w:val="007F5354"/>
    <w:rsid w:val="007F584F"/>
    <w:rsid w:val="007F5E37"/>
    <w:rsid w:val="007F7A20"/>
    <w:rsid w:val="00800F44"/>
    <w:rsid w:val="0080211C"/>
    <w:rsid w:val="0080338C"/>
    <w:rsid w:val="008044A2"/>
    <w:rsid w:val="00805768"/>
    <w:rsid w:val="00805EC2"/>
    <w:rsid w:val="00805ED9"/>
    <w:rsid w:val="00807242"/>
    <w:rsid w:val="00810FD4"/>
    <w:rsid w:val="008116E0"/>
    <w:rsid w:val="00812371"/>
    <w:rsid w:val="00817F22"/>
    <w:rsid w:val="00821E16"/>
    <w:rsid w:val="00822FBB"/>
    <w:rsid w:val="00825141"/>
    <w:rsid w:val="00825476"/>
    <w:rsid w:val="00825E60"/>
    <w:rsid w:val="0083011E"/>
    <w:rsid w:val="008306BC"/>
    <w:rsid w:val="00836351"/>
    <w:rsid w:val="00836E9F"/>
    <w:rsid w:val="00836FEC"/>
    <w:rsid w:val="008372F4"/>
    <w:rsid w:val="008410F0"/>
    <w:rsid w:val="00841FE5"/>
    <w:rsid w:val="0084296D"/>
    <w:rsid w:val="008432BA"/>
    <w:rsid w:val="0084378C"/>
    <w:rsid w:val="008443E8"/>
    <w:rsid w:val="008466CF"/>
    <w:rsid w:val="00851769"/>
    <w:rsid w:val="00851A51"/>
    <w:rsid w:val="008535A5"/>
    <w:rsid w:val="0085436E"/>
    <w:rsid w:val="00854F5B"/>
    <w:rsid w:val="008565BA"/>
    <w:rsid w:val="00856E7C"/>
    <w:rsid w:val="00857740"/>
    <w:rsid w:val="00857B71"/>
    <w:rsid w:val="00861B4D"/>
    <w:rsid w:val="008625F2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34C"/>
    <w:rsid w:val="008835C4"/>
    <w:rsid w:val="00886FC7"/>
    <w:rsid w:val="00890A68"/>
    <w:rsid w:val="00892620"/>
    <w:rsid w:val="00892C42"/>
    <w:rsid w:val="008938D0"/>
    <w:rsid w:val="00894772"/>
    <w:rsid w:val="00897C9E"/>
    <w:rsid w:val="008A2CEB"/>
    <w:rsid w:val="008A4D4B"/>
    <w:rsid w:val="008A614B"/>
    <w:rsid w:val="008A6CC7"/>
    <w:rsid w:val="008A71CA"/>
    <w:rsid w:val="008A775E"/>
    <w:rsid w:val="008B1C2D"/>
    <w:rsid w:val="008B24B2"/>
    <w:rsid w:val="008B2DE9"/>
    <w:rsid w:val="008B2F14"/>
    <w:rsid w:val="008B35F0"/>
    <w:rsid w:val="008B39A0"/>
    <w:rsid w:val="008B3F23"/>
    <w:rsid w:val="008B5A2F"/>
    <w:rsid w:val="008B7E5A"/>
    <w:rsid w:val="008C0720"/>
    <w:rsid w:val="008C075A"/>
    <w:rsid w:val="008C1266"/>
    <w:rsid w:val="008C1859"/>
    <w:rsid w:val="008C31F6"/>
    <w:rsid w:val="008C35D2"/>
    <w:rsid w:val="008C6E47"/>
    <w:rsid w:val="008C7435"/>
    <w:rsid w:val="008D069A"/>
    <w:rsid w:val="008D151A"/>
    <w:rsid w:val="008D47E7"/>
    <w:rsid w:val="008D59CA"/>
    <w:rsid w:val="008D5E82"/>
    <w:rsid w:val="008D5EBE"/>
    <w:rsid w:val="008D67DC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2838"/>
    <w:rsid w:val="00903362"/>
    <w:rsid w:val="00904A1F"/>
    <w:rsid w:val="009056B2"/>
    <w:rsid w:val="00905871"/>
    <w:rsid w:val="00905DCD"/>
    <w:rsid w:val="00910BD7"/>
    <w:rsid w:val="00912561"/>
    <w:rsid w:val="009126B2"/>
    <w:rsid w:val="0091379C"/>
    <w:rsid w:val="009141BD"/>
    <w:rsid w:val="00916481"/>
    <w:rsid w:val="0091750B"/>
    <w:rsid w:val="009209E4"/>
    <w:rsid w:val="0092107C"/>
    <w:rsid w:val="009216B7"/>
    <w:rsid w:val="00922613"/>
    <w:rsid w:val="00925F2D"/>
    <w:rsid w:val="0092615E"/>
    <w:rsid w:val="00926B5C"/>
    <w:rsid w:val="009276DF"/>
    <w:rsid w:val="00931796"/>
    <w:rsid w:val="00933A60"/>
    <w:rsid w:val="00936485"/>
    <w:rsid w:val="00936F72"/>
    <w:rsid w:val="00937888"/>
    <w:rsid w:val="00940912"/>
    <w:rsid w:val="009429C2"/>
    <w:rsid w:val="00945102"/>
    <w:rsid w:val="00946AF4"/>
    <w:rsid w:val="00946C8D"/>
    <w:rsid w:val="0094739F"/>
    <w:rsid w:val="0095154A"/>
    <w:rsid w:val="0095158F"/>
    <w:rsid w:val="0095201C"/>
    <w:rsid w:val="0095506D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F62"/>
    <w:rsid w:val="00977D1C"/>
    <w:rsid w:val="009827B9"/>
    <w:rsid w:val="00982A41"/>
    <w:rsid w:val="00982ACA"/>
    <w:rsid w:val="00982DD5"/>
    <w:rsid w:val="00984246"/>
    <w:rsid w:val="00985B6E"/>
    <w:rsid w:val="00986DB9"/>
    <w:rsid w:val="009871D8"/>
    <w:rsid w:val="009916C7"/>
    <w:rsid w:val="0099333D"/>
    <w:rsid w:val="00993EB4"/>
    <w:rsid w:val="0099574C"/>
    <w:rsid w:val="009959A0"/>
    <w:rsid w:val="00996567"/>
    <w:rsid w:val="00996723"/>
    <w:rsid w:val="00996F28"/>
    <w:rsid w:val="009A1D0B"/>
    <w:rsid w:val="009A372A"/>
    <w:rsid w:val="009A4B2C"/>
    <w:rsid w:val="009A50C7"/>
    <w:rsid w:val="009A5F4D"/>
    <w:rsid w:val="009A6723"/>
    <w:rsid w:val="009B27E6"/>
    <w:rsid w:val="009B40C6"/>
    <w:rsid w:val="009B5570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4B8D"/>
    <w:rsid w:val="009D59C0"/>
    <w:rsid w:val="009D6112"/>
    <w:rsid w:val="009E1F09"/>
    <w:rsid w:val="009E712B"/>
    <w:rsid w:val="009E7CD5"/>
    <w:rsid w:val="009F24D9"/>
    <w:rsid w:val="009F3C0A"/>
    <w:rsid w:val="009F64CD"/>
    <w:rsid w:val="009F7383"/>
    <w:rsid w:val="00A01F98"/>
    <w:rsid w:val="00A02B03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519"/>
    <w:rsid w:val="00A14356"/>
    <w:rsid w:val="00A144D2"/>
    <w:rsid w:val="00A1618B"/>
    <w:rsid w:val="00A16CC1"/>
    <w:rsid w:val="00A218FB"/>
    <w:rsid w:val="00A23098"/>
    <w:rsid w:val="00A2477B"/>
    <w:rsid w:val="00A32C06"/>
    <w:rsid w:val="00A33AB9"/>
    <w:rsid w:val="00A34333"/>
    <w:rsid w:val="00A3689C"/>
    <w:rsid w:val="00A36AEC"/>
    <w:rsid w:val="00A36C98"/>
    <w:rsid w:val="00A4326A"/>
    <w:rsid w:val="00A45B91"/>
    <w:rsid w:val="00A57978"/>
    <w:rsid w:val="00A57E6A"/>
    <w:rsid w:val="00A60377"/>
    <w:rsid w:val="00A60909"/>
    <w:rsid w:val="00A61FF0"/>
    <w:rsid w:val="00A63008"/>
    <w:rsid w:val="00A65A2E"/>
    <w:rsid w:val="00A707F5"/>
    <w:rsid w:val="00A72537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876B4"/>
    <w:rsid w:val="00A927CA"/>
    <w:rsid w:val="00A94F0D"/>
    <w:rsid w:val="00A969CF"/>
    <w:rsid w:val="00A96A17"/>
    <w:rsid w:val="00A96E9B"/>
    <w:rsid w:val="00A9786E"/>
    <w:rsid w:val="00AA1575"/>
    <w:rsid w:val="00AA278E"/>
    <w:rsid w:val="00AA3A9F"/>
    <w:rsid w:val="00AA3C39"/>
    <w:rsid w:val="00AA5021"/>
    <w:rsid w:val="00AA66F4"/>
    <w:rsid w:val="00AA7392"/>
    <w:rsid w:val="00AB08CB"/>
    <w:rsid w:val="00AB1577"/>
    <w:rsid w:val="00AB465E"/>
    <w:rsid w:val="00AB62FE"/>
    <w:rsid w:val="00AB666F"/>
    <w:rsid w:val="00AB71B7"/>
    <w:rsid w:val="00AC11D7"/>
    <w:rsid w:val="00AC261E"/>
    <w:rsid w:val="00AC4B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6F8C"/>
    <w:rsid w:val="00AF0693"/>
    <w:rsid w:val="00AF109A"/>
    <w:rsid w:val="00AF60C8"/>
    <w:rsid w:val="00AF6F98"/>
    <w:rsid w:val="00AF7048"/>
    <w:rsid w:val="00B00177"/>
    <w:rsid w:val="00B00F4B"/>
    <w:rsid w:val="00B02B98"/>
    <w:rsid w:val="00B030BE"/>
    <w:rsid w:val="00B062F6"/>
    <w:rsid w:val="00B10841"/>
    <w:rsid w:val="00B1132F"/>
    <w:rsid w:val="00B1430B"/>
    <w:rsid w:val="00B15DFA"/>
    <w:rsid w:val="00B15DFE"/>
    <w:rsid w:val="00B2379D"/>
    <w:rsid w:val="00B35C5B"/>
    <w:rsid w:val="00B41721"/>
    <w:rsid w:val="00B42A57"/>
    <w:rsid w:val="00B42AE1"/>
    <w:rsid w:val="00B42B1E"/>
    <w:rsid w:val="00B46568"/>
    <w:rsid w:val="00B521D1"/>
    <w:rsid w:val="00B52DCD"/>
    <w:rsid w:val="00B52F36"/>
    <w:rsid w:val="00B54527"/>
    <w:rsid w:val="00B55655"/>
    <w:rsid w:val="00B56386"/>
    <w:rsid w:val="00B563A2"/>
    <w:rsid w:val="00B5741F"/>
    <w:rsid w:val="00B60EFF"/>
    <w:rsid w:val="00B616D7"/>
    <w:rsid w:val="00B62BFC"/>
    <w:rsid w:val="00B62E5E"/>
    <w:rsid w:val="00B66C2C"/>
    <w:rsid w:val="00B70A40"/>
    <w:rsid w:val="00B70CA7"/>
    <w:rsid w:val="00B70D02"/>
    <w:rsid w:val="00B71DD8"/>
    <w:rsid w:val="00B73573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1259"/>
    <w:rsid w:val="00B959D6"/>
    <w:rsid w:val="00B95DEE"/>
    <w:rsid w:val="00B96F12"/>
    <w:rsid w:val="00BA04D9"/>
    <w:rsid w:val="00BA278A"/>
    <w:rsid w:val="00BA2B9D"/>
    <w:rsid w:val="00BA4590"/>
    <w:rsid w:val="00BA68EF"/>
    <w:rsid w:val="00BB1424"/>
    <w:rsid w:val="00BB184C"/>
    <w:rsid w:val="00BB2ED2"/>
    <w:rsid w:val="00BB3489"/>
    <w:rsid w:val="00BB35B5"/>
    <w:rsid w:val="00BB3684"/>
    <w:rsid w:val="00BB3775"/>
    <w:rsid w:val="00BB40CA"/>
    <w:rsid w:val="00BB40CC"/>
    <w:rsid w:val="00BB6B39"/>
    <w:rsid w:val="00BC1042"/>
    <w:rsid w:val="00BC163F"/>
    <w:rsid w:val="00BC5AD5"/>
    <w:rsid w:val="00BD1090"/>
    <w:rsid w:val="00BD4460"/>
    <w:rsid w:val="00BD4A69"/>
    <w:rsid w:val="00BD4FF8"/>
    <w:rsid w:val="00BD502A"/>
    <w:rsid w:val="00BD5F2E"/>
    <w:rsid w:val="00BD6161"/>
    <w:rsid w:val="00BE0402"/>
    <w:rsid w:val="00BE0CA0"/>
    <w:rsid w:val="00BE1D14"/>
    <w:rsid w:val="00BE4013"/>
    <w:rsid w:val="00BE5378"/>
    <w:rsid w:val="00BF14AE"/>
    <w:rsid w:val="00BF2443"/>
    <w:rsid w:val="00BF2DE9"/>
    <w:rsid w:val="00BF3291"/>
    <w:rsid w:val="00BF4AAC"/>
    <w:rsid w:val="00C106F6"/>
    <w:rsid w:val="00C10FC2"/>
    <w:rsid w:val="00C139C4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33FE"/>
    <w:rsid w:val="00C34F52"/>
    <w:rsid w:val="00C35E76"/>
    <w:rsid w:val="00C37598"/>
    <w:rsid w:val="00C42A9D"/>
    <w:rsid w:val="00C42B1A"/>
    <w:rsid w:val="00C4353E"/>
    <w:rsid w:val="00C46005"/>
    <w:rsid w:val="00C46907"/>
    <w:rsid w:val="00C4736C"/>
    <w:rsid w:val="00C50F09"/>
    <w:rsid w:val="00C51632"/>
    <w:rsid w:val="00C51989"/>
    <w:rsid w:val="00C525B5"/>
    <w:rsid w:val="00C53B6B"/>
    <w:rsid w:val="00C5614B"/>
    <w:rsid w:val="00C603A1"/>
    <w:rsid w:val="00C60FB7"/>
    <w:rsid w:val="00C6104C"/>
    <w:rsid w:val="00C61488"/>
    <w:rsid w:val="00C61DD8"/>
    <w:rsid w:val="00C638A1"/>
    <w:rsid w:val="00C66DF0"/>
    <w:rsid w:val="00C67B58"/>
    <w:rsid w:val="00C70112"/>
    <w:rsid w:val="00C73A85"/>
    <w:rsid w:val="00C73C81"/>
    <w:rsid w:val="00C73D17"/>
    <w:rsid w:val="00C76B1E"/>
    <w:rsid w:val="00C7747F"/>
    <w:rsid w:val="00C77B91"/>
    <w:rsid w:val="00C812A9"/>
    <w:rsid w:val="00C81D7C"/>
    <w:rsid w:val="00C82387"/>
    <w:rsid w:val="00C840F4"/>
    <w:rsid w:val="00C841C8"/>
    <w:rsid w:val="00C863ED"/>
    <w:rsid w:val="00C8713A"/>
    <w:rsid w:val="00C87282"/>
    <w:rsid w:val="00C91DD3"/>
    <w:rsid w:val="00C934FF"/>
    <w:rsid w:val="00C93620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7A55"/>
    <w:rsid w:val="00CB1B78"/>
    <w:rsid w:val="00CB3178"/>
    <w:rsid w:val="00CB3DD4"/>
    <w:rsid w:val="00CB4AE2"/>
    <w:rsid w:val="00CB4DB6"/>
    <w:rsid w:val="00CB611A"/>
    <w:rsid w:val="00CB7674"/>
    <w:rsid w:val="00CC005F"/>
    <w:rsid w:val="00CC030B"/>
    <w:rsid w:val="00CC03C1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6264"/>
    <w:rsid w:val="00CD784B"/>
    <w:rsid w:val="00CE03AC"/>
    <w:rsid w:val="00CE0A93"/>
    <w:rsid w:val="00CE0FC6"/>
    <w:rsid w:val="00CE12B8"/>
    <w:rsid w:val="00CE49C2"/>
    <w:rsid w:val="00CE5A50"/>
    <w:rsid w:val="00CE64BB"/>
    <w:rsid w:val="00CE6835"/>
    <w:rsid w:val="00CE6E2B"/>
    <w:rsid w:val="00CE79FB"/>
    <w:rsid w:val="00CF1629"/>
    <w:rsid w:val="00CF2307"/>
    <w:rsid w:val="00CF30DF"/>
    <w:rsid w:val="00CF3E45"/>
    <w:rsid w:val="00CF4858"/>
    <w:rsid w:val="00CF5701"/>
    <w:rsid w:val="00CF6AF3"/>
    <w:rsid w:val="00CF77AC"/>
    <w:rsid w:val="00CF7E2C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31052"/>
    <w:rsid w:val="00D317DC"/>
    <w:rsid w:val="00D31F52"/>
    <w:rsid w:val="00D356C9"/>
    <w:rsid w:val="00D375F3"/>
    <w:rsid w:val="00D40DD9"/>
    <w:rsid w:val="00D43A64"/>
    <w:rsid w:val="00D4562B"/>
    <w:rsid w:val="00D45E25"/>
    <w:rsid w:val="00D45EA0"/>
    <w:rsid w:val="00D468E6"/>
    <w:rsid w:val="00D52101"/>
    <w:rsid w:val="00D5373E"/>
    <w:rsid w:val="00D53879"/>
    <w:rsid w:val="00D574A8"/>
    <w:rsid w:val="00D60F18"/>
    <w:rsid w:val="00D61385"/>
    <w:rsid w:val="00D61DF3"/>
    <w:rsid w:val="00D65D04"/>
    <w:rsid w:val="00D6647F"/>
    <w:rsid w:val="00D670D0"/>
    <w:rsid w:val="00D723B6"/>
    <w:rsid w:val="00D72D5F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7B4D"/>
    <w:rsid w:val="00DA08AA"/>
    <w:rsid w:val="00DA2463"/>
    <w:rsid w:val="00DA53AC"/>
    <w:rsid w:val="00DA5A76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4E24"/>
    <w:rsid w:val="00DC5534"/>
    <w:rsid w:val="00DC599D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F00D2"/>
    <w:rsid w:val="00DF0C4D"/>
    <w:rsid w:val="00DF41FD"/>
    <w:rsid w:val="00DF46DE"/>
    <w:rsid w:val="00DF57B9"/>
    <w:rsid w:val="00E018E2"/>
    <w:rsid w:val="00E02711"/>
    <w:rsid w:val="00E03581"/>
    <w:rsid w:val="00E0363D"/>
    <w:rsid w:val="00E043B3"/>
    <w:rsid w:val="00E0518D"/>
    <w:rsid w:val="00E06862"/>
    <w:rsid w:val="00E10F43"/>
    <w:rsid w:val="00E12A46"/>
    <w:rsid w:val="00E146CB"/>
    <w:rsid w:val="00E160F7"/>
    <w:rsid w:val="00E1642B"/>
    <w:rsid w:val="00E20064"/>
    <w:rsid w:val="00E22BB6"/>
    <w:rsid w:val="00E24676"/>
    <w:rsid w:val="00E248EA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2B9F"/>
    <w:rsid w:val="00E42F6F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11AA"/>
    <w:rsid w:val="00E51268"/>
    <w:rsid w:val="00E51C99"/>
    <w:rsid w:val="00E5241E"/>
    <w:rsid w:val="00E53FFD"/>
    <w:rsid w:val="00E5461F"/>
    <w:rsid w:val="00E562FF"/>
    <w:rsid w:val="00E602B7"/>
    <w:rsid w:val="00E60852"/>
    <w:rsid w:val="00E621E6"/>
    <w:rsid w:val="00E63437"/>
    <w:rsid w:val="00E637F7"/>
    <w:rsid w:val="00E63FFF"/>
    <w:rsid w:val="00E64A4F"/>
    <w:rsid w:val="00E6551A"/>
    <w:rsid w:val="00E706D7"/>
    <w:rsid w:val="00E729BE"/>
    <w:rsid w:val="00E730AF"/>
    <w:rsid w:val="00E74DF3"/>
    <w:rsid w:val="00E75A5C"/>
    <w:rsid w:val="00E77EBC"/>
    <w:rsid w:val="00E77FEC"/>
    <w:rsid w:val="00E80ED4"/>
    <w:rsid w:val="00E8155A"/>
    <w:rsid w:val="00E81FA0"/>
    <w:rsid w:val="00E83770"/>
    <w:rsid w:val="00E8706D"/>
    <w:rsid w:val="00E8761C"/>
    <w:rsid w:val="00E87B1A"/>
    <w:rsid w:val="00E87BA1"/>
    <w:rsid w:val="00E905F7"/>
    <w:rsid w:val="00E91B84"/>
    <w:rsid w:val="00E92174"/>
    <w:rsid w:val="00E93CB3"/>
    <w:rsid w:val="00E955B8"/>
    <w:rsid w:val="00E9698A"/>
    <w:rsid w:val="00E97B31"/>
    <w:rsid w:val="00EA4CDD"/>
    <w:rsid w:val="00EB2CF9"/>
    <w:rsid w:val="00EB3A0D"/>
    <w:rsid w:val="00EB44C6"/>
    <w:rsid w:val="00EC3EBC"/>
    <w:rsid w:val="00EC4006"/>
    <w:rsid w:val="00EC5C38"/>
    <w:rsid w:val="00EC7417"/>
    <w:rsid w:val="00EC7EB8"/>
    <w:rsid w:val="00ED3CA0"/>
    <w:rsid w:val="00ED6BF4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2A5E"/>
    <w:rsid w:val="00EF3379"/>
    <w:rsid w:val="00EF33EC"/>
    <w:rsid w:val="00EF55B9"/>
    <w:rsid w:val="00EF5C59"/>
    <w:rsid w:val="00EF672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4417"/>
    <w:rsid w:val="00F1501C"/>
    <w:rsid w:val="00F15193"/>
    <w:rsid w:val="00F21276"/>
    <w:rsid w:val="00F21C07"/>
    <w:rsid w:val="00F22642"/>
    <w:rsid w:val="00F23C95"/>
    <w:rsid w:val="00F24CB4"/>
    <w:rsid w:val="00F27590"/>
    <w:rsid w:val="00F307B4"/>
    <w:rsid w:val="00F32DA4"/>
    <w:rsid w:val="00F4040C"/>
    <w:rsid w:val="00F45612"/>
    <w:rsid w:val="00F47F03"/>
    <w:rsid w:val="00F5098C"/>
    <w:rsid w:val="00F5255D"/>
    <w:rsid w:val="00F5425F"/>
    <w:rsid w:val="00F55CFF"/>
    <w:rsid w:val="00F5718D"/>
    <w:rsid w:val="00F57743"/>
    <w:rsid w:val="00F60679"/>
    <w:rsid w:val="00F60CB5"/>
    <w:rsid w:val="00F60FAB"/>
    <w:rsid w:val="00F62BEA"/>
    <w:rsid w:val="00F64709"/>
    <w:rsid w:val="00F64C16"/>
    <w:rsid w:val="00F73565"/>
    <w:rsid w:val="00F758A6"/>
    <w:rsid w:val="00F76296"/>
    <w:rsid w:val="00F806D3"/>
    <w:rsid w:val="00F824FE"/>
    <w:rsid w:val="00F8373F"/>
    <w:rsid w:val="00F8424E"/>
    <w:rsid w:val="00F85ACA"/>
    <w:rsid w:val="00F90D62"/>
    <w:rsid w:val="00F9121B"/>
    <w:rsid w:val="00F9463C"/>
    <w:rsid w:val="00F96602"/>
    <w:rsid w:val="00FA139C"/>
    <w:rsid w:val="00FA3A58"/>
    <w:rsid w:val="00FA4823"/>
    <w:rsid w:val="00FA5D5B"/>
    <w:rsid w:val="00FA5E31"/>
    <w:rsid w:val="00FA6220"/>
    <w:rsid w:val="00FA66E3"/>
    <w:rsid w:val="00FA72C5"/>
    <w:rsid w:val="00FA76F8"/>
    <w:rsid w:val="00FA7D35"/>
    <w:rsid w:val="00FA7DB6"/>
    <w:rsid w:val="00FB3EC5"/>
    <w:rsid w:val="00FB51F4"/>
    <w:rsid w:val="00FB63ED"/>
    <w:rsid w:val="00FB78AD"/>
    <w:rsid w:val="00FC0BB8"/>
    <w:rsid w:val="00FC3094"/>
    <w:rsid w:val="00FC4DCC"/>
    <w:rsid w:val="00FC4F75"/>
    <w:rsid w:val="00FC68C2"/>
    <w:rsid w:val="00FD01CB"/>
    <w:rsid w:val="00FD15D8"/>
    <w:rsid w:val="00FD2840"/>
    <w:rsid w:val="00FD2AD0"/>
    <w:rsid w:val="00FD528A"/>
    <w:rsid w:val="00FD650B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56DC661"/>
  <w15:docId w15:val="{CCF48172-FBBE-4B81-A9FA-25CB59E54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ca48959\Desktop\TEMPLATE_Soarian_xxxxx%20%20Req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72A6E3DF1B34BC7BAA7C1AE5E9D7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C58AD-3674-4D7E-8686-090D64053869}"/>
      </w:docPartPr>
      <w:docPartBody>
        <w:p w:rsidR="00A37166" w:rsidRDefault="007416ED">
          <w:pPr>
            <w:pStyle w:val="972A6E3DF1B34BC7BAA7C1AE5E9D726E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C8C700AC291645A7A1EF35EE9B19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7F4D8-06F5-4022-ABE8-5E5EBF46C73B}"/>
      </w:docPartPr>
      <w:docPartBody>
        <w:p w:rsidR="00A37166" w:rsidRDefault="007416ED">
          <w:pPr>
            <w:pStyle w:val="C8C700AC291645A7A1EF35EE9B19408F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210CF74C3F4B4485A65753A36600D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0B1FA-5A6E-4DF0-B76C-7C468ABFB4C3}"/>
      </w:docPartPr>
      <w:docPartBody>
        <w:p w:rsidR="00A37166" w:rsidRDefault="007416ED">
          <w:pPr>
            <w:pStyle w:val="210CF74C3F4B4485A65753A36600DA60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1740D7898F234794BA2700C50A774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E2CE9-AADD-4C5C-BEC8-DF062ABFFC1D}"/>
      </w:docPartPr>
      <w:docPartBody>
        <w:p w:rsidR="00A37166" w:rsidRDefault="007416ED">
          <w:pPr>
            <w:pStyle w:val="1740D7898F234794BA2700C50A7742B0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A258D92F6C814749A78BDF10A6890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D7E30-783F-49B1-B3C4-C488A3A62DDD}"/>
      </w:docPartPr>
      <w:docPartBody>
        <w:p w:rsidR="00A37166" w:rsidRDefault="007416ED">
          <w:pPr>
            <w:pStyle w:val="A258D92F6C814749A78BDF10A6890AD1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06E7C926FD1A4F648ADF4A9568EF5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495A9-94AB-43FD-BCFD-F2307DC7D132}"/>
      </w:docPartPr>
      <w:docPartBody>
        <w:p w:rsidR="00A37166" w:rsidRDefault="007416ED">
          <w:pPr>
            <w:pStyle w:val="06E7C926FD1A4F648ADF4A9568EF5A97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606867D935C1469AB1291F528B036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07B9D-7C85-403C-8E5C-B5E2F4D79774}"/>
      </w:docPartPr>
      <w:docPartBody>
        <w:p w:rsidR="00A37166" w:rsidRDefault="007416ED">
          <w:pPr>
            <w:pStyle w:val="606867D935C1469AB1291F528B036C03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BFFD477B177F46FABFAB32C72A3B3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CA6D5-D0F4-4E01-9C14-2CD53A322398}"/>
      </w:docPartPr>
      <w:docPartBody>
        <w:p w:rsidR="00A37166" w:rsidRDefault="007416ED">
          <w:pPr>
            <w:pStyle w:val="BFFD477B177F46FABFAB32C72A3B3335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825DEB52A61A43F583814813CC767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89F08-F002-4A20-882B-96CC416F6E60}"/>
      </w:docPartPr>
      <w:docPartBody>
        <w:p w:rsidR="00A37166" w:rsidRDefault="007416ED">
          <w:pPr>
            <w:pStyle w:val="825DEB52A61A43F583814813CC767E78"/>
          </w:pPr>
          <w:r w:rsidRPr="0019475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6ED"/>
    <w:rsid w:val="001367B7"/>
    <w:rsid w:val="002A05C1"/>
    <w:rsid w:val="007416ED"/>
    <w:rsid w:val="00A37166"/>
    <w:rsid w:val="00C9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72A6E3DF1B34BC7BAA7C1AE5E9D726E">
    <w:name w:val="972A6E3DF1B34BC7BAA7C1AE5E9D726E"/>
  </w:style>
  <w:style w:type="paragraph" w:customStyle="1" w:styleId="C8C700AC291645A7A1EF35EE9B19408F">
    <w:name w:val="C8C700AC291645A7A1EF35EE9B19408F"/>
  </w:style>
  <w:style w:type="paragraph" w:customStyle="1" w:styleId="210CF74C3F4B4485A65753A36600DA60">
    <w:name w:val="210CF74C3F4B4485A65753A36600DA60"/>
  </w:style>
  <w:style w:type="paragraph" w:customStyle="1" w:styleId="2683A2C3473E45E7BE0886FDFE8869A3">
    <w:name w:val="2683A2C3473E45E7BE0886FDFE8869A3"/>
  </w:style>
  <w:style w:type="paragraph" w:customStyle="1" w:styleId="4EA4A972E91543FB96B401DF93231038">
    <w:name w:val="4EA4A972E91543FB96B401DF93231038"/>
  </w:style>
  <w:style w:type="paragraph" w:customStyle="1" w:styleId="1740D7898F234794BA2700C50A7742B0">
    <w:name w:val="1740D7898F234794BA2700C50A7742B0"/>
  </w:style>
  <w:style w:type="paragraph" w:customStyle="1" w:styleId="A258D92F6C814749A78BDF10A6890AD1">
    <w:name w:val="A258D92F6C814749A78BDF10A6890AD1"/>
  </w:style>
  <w:style w:type="paragraph" w:customStyle="1" w:styleId="06E7C926FD1A4F648ADF4A9568EF5A97">
    <w:name w:val="06E7C926FD1A4F648ADF4A9568EF5A97"/>
  </w:style>
  <w:style w:type="paragraph" w:customStyle="1" w:styleId="606867D935C1469AB1291F528B036C03">
    <w:name w:val="606867D935C1469AB1291F528B036C03"/>
  </w:style>
  <w:style w:type="paragraph" w:customStyle="1" w:styleId="BFFD477B177F46FABFAB32C72A3B3335">
    <w:name w:val="BFFD477B177F46FABFAB32C72A3B3335"/>
  </w:style>
  <w:style w:type="paragraph" w:customStyle="1" w:styleId="825DEB52A61A43F583814813CC767E78">
    <w:name w:val="825DEB52A61A43F583814813CC767E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21A5BA-40CC-463F-934A-29D7A677E80C}"/>
</file>

<file path=customXml/itemProps3.xml><?xml version="1.0" encoding="utf-8"?>
<ds:datastoreItem xmlns:ds="http://schemas.openxmlformats.org/officeDocument/2006/customXml" ds:itemID="{FA67EC98-FFDD-4634-9D07-8581A31BBEF0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0D490982-7262-42FA-A742-FBAEDA49A9F9}">
  <ds:schemaRefs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purl.org/dc/dcmitype/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97374642-0021-456D-893D-5798DD3B5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TEMPLATE_Soarian_xxxxx  Req.dotx</Template>
  <TotalTime>32</TotalTime>
  <Pages>15</Pages>
  <Words>3834</Words>
  <Characters>21858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- Requirements Document</vt:lpstr>
    </vt:vector>
  </TitlesOfParts>
  <Company>HCA</Company>
  <LinksUpToDate>false</LinksUpToDate>
  <CharactersWithSpaces>25641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ORU_IDX_WHH_RadImagingSpecialists Reqs</dc:title>
  <dc:subject>IDBB</dc:subject>
  <dc:creator>Allison, Richard C.</dc:creator>
  <cp:lastModifiedBy>Whitley, Lois S.</cp:lastModifiedBy>
  <cp:revision>18</cp:revision>
  <cp:lastPrinted>2013-10-28T16:55:00Z</cp:lastPrinted>
  <dcterms:created xsi:type="dcterms:W3CDTF">2018-04-06T15:17:00Z</dcterms:created>
  <dcterms:modified xsi:type="dcterms:W3CDTF">2018-04-19T21:25:00Z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