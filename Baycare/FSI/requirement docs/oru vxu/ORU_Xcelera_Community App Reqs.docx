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44393F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48"/>
          <w:szCs w:val="52"/>
        </w:rPr>
        <w:id w:val="892626827"/>
        <w:placeholder>
          <w:docPart w:val="7531E000ADC74902B4A61003C49D6C54"/>
        </w:placeholder>
      </w:sdtPr>
      <w:sdtEndPr>
        <w:rPr>
          <w:sz w:val="52"/>
        </w:rPr>
      </w:sdtEndPr>
      <w:sdtContent>
        <w:p w14:paraId="79443940" w14:textId="45B729A7" w:rsidR="00F5255D" w:rsidRPr="0071451A" w:rsidRDefault="00C70858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proofErr w:type="spellStart"/>
          <w:r w:rsidRPr="00314E3E">
            <w:rPr>
              <w:rFonts w:asciiTheme="minorHAnsi" w:eastAsia="Times New Roman" w:hAnsiTheme="minorHAnsi" w:cs="Arial"/>
              <w:b/>
              <w:bCs/>
              <w:color w:val="auto"/>
              <w:sz w:val="44"/>
              <w:szCs w:val="52"/>
            </w:rPr>
            <w:t>ORU</w:t>
          </w:r>
          <w:r w:rsidR="00DF78B3" w:rsidRPr="00314E3E">
            <w:rPr>
              <w:rFonts w:asciiTheme="minorHAnsi" w:eastAsia="Times New Roman" w:hAnsiTheme="minorHAnsi" w:cs="Arial"/>
              <w:b/>
              <w:bCs/>
              <w:color w:val="auto"/>
              <w:sz w:val="44"/>
              <w:szCs w:val="52"/>
            </w:rPr>
            <w:t>_</w:t>
          </w:r>
          <w:r w:rsidR="00CB094D">
            <w:rPr>
              <w:rFonts w:asciiTheme="minorHAnsi" w:eastAsia="Times New Roman" w:hAnsiTheme="minorHAnsi" w:cs="Arial"/>
              <w:b/>
              <w:bCs/>
              <w:color w:val="auto"/>
              <w:sz w:val="44"/>
              <w:szCs w:val="52"/>
            </w:rPr>
            <w:t>Xcelera</w:t>
          </w:r>
          <w:r w:rsidR="00DF78B3" w:rsidRPr="00314E3E">
            <w:rPr>
              <w:rFonts w:asciiTheme="minorHAnsi" w:eastAsia="Times New Roman" w:hAnsiTheme="minorHAnsi" w:cs="Arial"/>
              <w:b/>
              <w:bCs/>
              <w:color w:val="auto"/>
              <w:sz w:val="44"/>
              <w:szCs w:val="52"/>
            </w:rPr>
            <w:t>_BayCare</w:t>
          </w:r>
          <w:proofErr w:type="spellEnd"/>
          <w:r w:rsidR="00DF78B3" w:rsidRPr="00314E3E">
            <w:rPr>
              <w:rFonts w:asciiTheme="minorHAnsi" w:eastAsia="Times New Roman" w:hAnsiTheme="minorHAnsi" w:cs="Arial"/>
              <w:b/>
              <w:bCs/>
              <w:color w:val="auto"/>
              <w:sz w:val="44"/>
              <w:szCs w:val="52"/>
            </w:rPr>
            <w:t xml:space="preserve"> Community App Requirements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7531E000ADC74902B4A61003C49D6C54"/>
        </w:placeholder>
      </w:sdtPr>
      <w:sdtEndPr/>
      <w:sdtContent>
        <w:p w14:paraId="79443941" w14:textId="6561B698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A473C6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1.0</w:t>
          </w:r>
        </w:p>
      </w:sdtContent>
    </w:sdt>
    <w:p w14:paraId="79443942" w14:textId="362E38A3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7531E000ADC74902B4A61003C49D6C54"/>
          </w:placeholder>
        </w:sdtPr>
        <w:sdtEndPr/>
        <w:sdtContent>
          <w:r w:rsidR="008D6F7F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Rich Allison, Dan Olszewski, </w:t>
          </w:r>
          <w:r w:rsidR="00DF78B3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Lois Whitley</w:t>
          </w:r>
        </w:sdtContent>
      </w:sdt>
    </w:p>
    <w:p w14:paraId="79443943" w14:textId="5441A22E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9E1492FC31DB412F95C91D52B3015DF9"/>
          </w:placeholder>
          <w:date w:fullDate="2017-04-24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0A7317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4/24/2017</w:t>
          </w:r>
        </w:sdtContent>
      </w:sdt>
    </w:p>
    <w:p w14:paraId="79443944" w14:textId="77777777" w:rsidR="00982A41" w:rsidRDefault="00982A41">
      <w:r>
        <w:br w:type="page"/>
      </w:r>
    </w:p>
    <w:p w14:paraId="6B84489E" w14:textId="77777777" w:rsidR="008D6F7F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482887946" w:history="1">
        <w:r w:rsidR="008D6F7F" w:rsidRPr="00EC01BE">
          <w:rPr>
            <w:rStyle w:val="Hyperlink"/>
          </w:rPr>
          <w:t>Document Control</w:t>
        </w:r>
        <w:r w:rsidR="008D6F7F">
          <w:rPr>
            <w:webHidden/>
          </w:rPr>
          <w:tab/>
        </w:r>
        <w:r w:rsidR="008D6F7F">
          <w:rPr>
            <w:webHidden/>
          </w:rPr>
          <w:fldChar w:fldCharType="begin"/>
        </w:r>
        <w:r w:rsidR="008D6F7F">
          <w:rPr>
            <w:webHidden/>
          </w:rPr>
          <w:instrText xml:space="preserve"> PAGEREF _Toc482887946 \h </w:instrText>
        </w:r>
        <w:r w:rsidR="008D6F7F">
          <w:rPr>
            <w:webHidden/>
          </w:rPr>
        </w:r>
        <w:r w:rsidR="008D6F7F">
          <w:rPr>
            <w:webHidden/>
          </w:rPr>
          <w:fldChar w:fldCharType="separate"/>
        </w:r>
        <w:r w:rsidR="008D6F7F">
          <w:rPr>
            <w:webHidden/>
          </w:rPr>
          <w:t>3</w:t>
        </w:r>
        <w:r w:rsidR="008D6F7F">
          <w:rPr>
            <w:webHidden/>
          </w:rPr>
          <w:fldChar w:fldCharType="end"/>
        </w:r>
      </w:hyperlink>
    </w:p>
    <w:p w14:paraId="4CE2B5D5" w14:textId="77777777" w:rsidR="008D6F7F" w:rsidRDefault="009223D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2887947" w:history="1">
        <w:r w:rsidR="008D6F7F" w:rsidRPr="00EC01BE">
          <w:rPr>
            <w:rStyle w:val="Hyperlink"/>
            <w:rFonts w:cs="Arial"/>
            <w:noProof/>
          </w:rPr>
          <w:t>Resources</w:t>
        </w:r>
        <w:r w:rsidR="008D6F7F">
          <w:rPr>
            <w:noProof/>
            <w:webHidden/>
          </w:rPr>
          <w:tab/>
        </w:r>
        <w:r w:rsidR="008D6F7F">
          <w:rPr>
            <w:noProof/>
            <w:webHidden/>
          </w:rPr>
          <w:fldChar w:fldCharType="begin"/>
        </w:r>
        <w:r w:rsidR="008D6F7F">
          <w:rPr>
            <w:noProof/>
            <w:webHidden/>
          </w:rPr>
          <w:instrText xml:space="preserve"> PAGEREF _Toc482887947 \h </w:instrText>
        </w:r>
        <w:r w:rsidR="008D6F7F">
          <w:rPr>
            <w:noProof/>
            <w:webHidden/>
          </w:rPr>
        </w:r>
        <w:r w:rsidR="008D6F7F">
          <w:rPr>
            <w:noProof/>
            <w:webHidden/>
          </w:rPr>
          <w:fldChar w:fldCharType="separate"/>
        </w:r>
        <w:r w:rsidR="008D6F7F">
          <w:rPr>
            <w:noProof/>
            <w:webHidden/>
          </w:rPr>
          <w:t>3</w:t>
        </w:r>
        <w:r w:rsidR="008D6F7F">
          <w:rPr>
            <w:noProof/>
            <w:webHidden/>
          </w:rPr>
          <w:fldChar w:fldCharType="end"/>
        </w:r>
      </w:hyperlink>
    </w:p>
    <w:p w14:paraId="30667D87" w14:textId="77777777" w:rsidR="008D6F7F" w:rsidRDefault="009223D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2887948" w:history="1">
        <w:r w:rsidR="008D6F7F" w:rsidRPr="00EC01BE">
          <w:rPr>
            <w:rStyle w:val="Hyperlink"/>
            <w:rFonts w:cs="Arial"/>
            <w:noProof/>
          </w:rPr>
          <w:t>Project Distribution List</w:t>
        </w:r>
        <w:r w:rsidR="008D6F7F">
          <w:rPr>
            <w:noProof/>
            <w:webHidden/>
          </w:rPr>
          <w:tab/>
        </w:r>
        <w:r w:rsidR="008D6F7F">
          <w:rPr>
            <w:noProof/>
            <w:webHidden/>
          </w:rPr>
          <w:fldChar w:fldCharType="begin"/>
        </w:r>
        <w:r w:rsidR="008D6F7F">
          <w:rPr>
            <w:noProof/>
            <w:webHidden/>
          </w:rPr>
          <w:instrText xml:space="preserve"> PAGEREF _Toc482887948 \h </w:instrText>
        </w:r>
        <w:r w:rsidR="008D6F7F">
          <w:rPr>
            <w:noProof/>
            <w:webHidden/>
          </w:rPr>
        </w:r>
        <w:r w:rsidR="008D6F7F">
          <w:rPr>
            <w:noProof/>
            <w:webHidden/>
          </w:rPr>
          <w:fldChar w:fldCharType="separate"/>
        </w:r>
        <w:r w:rsidR="008D6F7F">
          <w:rPr>
            <w:noProof/>
            <w:webHidden/>
          </w:rPr>
          <w:t>3</w:t>
        </w:r>
        <w:r w:rsidR="008D6F7F">
          <w:rPr>
            <w:noProof/>
            <w:webHidden/>
          </w:rPr>
          <w:fldChar w:fldCharType="end"/>
        </w:r>
      </w:hyperlink>
    </w:p>
    <w:p w14:paraId="66EA7304" w14:textId="77777777" w:rsidR="008D6F7F" w:rsidRDefault="009223D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2887949" w:history="1">
        <w:r w:rsidR="008D6F7F" w:rsidRPr="00EC01BE">
          <w:rPr>
            <w:rStyle w:val="Hyperlink"/>
            <w:rFonts w:cs="Arial"/>
            <w:noProof/>
          </w:rPr>
          <w:t>Document Version Control</w:t>
        </w:r>
        <w:r w:rsidR="008D6F7F">
          <w:rPr>
            <w:noProof/>
            <w:webHidden/>
          </w:rPr>
          <w:tab/>
        </w:r>
        <w:r w:rsidR="008D6F7F">
          <w:rPr>
            <w:noProof/>
            <w:webHidden/>
          </w:rPr>
          <w:fldChar w:fldCharType="begin"/>
        </w:r>
        <w:r w:rsidR="008D6F7F">
          <w:rPr>
            <w:noProof/>
            <w:webHidden/>
          </w:rPr>
          <w:instrText xml:space="preserve"> PAGEREF _Toc482887949 \h </w:instrText>
        </w:r>
        <w:r w:rsidR="008D6F7F">
          <w:rPr>
            <w:noProof/>
            <w:webHidden/>
          </w:rPr>
        </w:r>
        <w:r w:rsidR="008D6F7F">
          <w:rPr>
            <w:noProof/>
            <w:webHidden/>
          </w:rPr>
          <w:fldChar w:fldCharType="separate"/>
        </w:r>
        <w:r w:rsidR="008D6F7F">
          <w:rPr>
            <w:noProof/>
            <w:webHidden/>
          </w:rPr>
          <w:t>3</w:t>
        </w:r>
        <w:r w:rsidR="008D6F7F">
          <w:rPr>
            <w:noProof/>
            <w:webHidden/>
          </w:rPr>
          <w:fldChar w:fldCharType="end"/>
        </w:r>
      </w:hyperlink>
    </w:p>
    <w:p w14:paraId="4B4B4B86" w14:textId="77777777" w:rsidR="008D6F7F" w:rsidRDefault="009223D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82887950" w:history="1">
        <w:r w:rsidR="008D6F7F" w:rsidRPr="00EC01BE">
          <w:rPr>
            <w:rStyle w:val="Hyperlink"/>
            <w:rFonts w:cs="Arial"/>
          </w:rPr>
          <w:t>1.    Introduction</w:t>
        </w:r>
        <w:r w:rsidR="008D6F7F">
          <w:rPr>
            <w:webHidden/>
          </w:rPr>
          <w:tab/>
        </w:r>
        <w:r w:rsidR="008D6F7F">
          <w:rPr>
            <w:webHidden/>
          </w:rPr>
          <w:fldChar w:fldCharType="begin"/>
        </w:r>
        <w:r w:rsidR="008D6F7F">
          <w:rPr>
            <w:webHidden/>
          </w:rPr>
          <w:instrText xml:space="preserve"> PAGEREF _Toc482887950 \h </w:instrText>
        </w:r>
        <w:r w:rsidR="008D6F7F">
          <w:rPr>
            <w:webHidden/>
          </w:rPr>
        </w:r>
        <w:r w:rsidR="008D6F7F">
          <w:rPr>
            <w:webHidden/>
          </w:rPr>
          <w:fldChar w:fldCharType="separate"/>
        </w:r>
        <w:r w:rsidR="008D6F7F">
          <w:rPr>
            <w:webHidden/>
          </w:rPr>
          <w:t>4</w:t>
        </w:r>
        <w:r w:rsidR="008D6F7F">
          <w:rPr>
            <w:webHidden/>
          </w:rPr>
          <w:fldChar w:fldCharType="end"/>
        </w:r>
      </w:hyperlink>
    </w:p>
    <w:p w14:paraId="229D432D" w14:textId="77777777" w:rsidR="008D6F7F" w:rsidRDefault="009223D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2887951" w:history="1">
        <w:r w:rsidR="008D6F7F" w:rsidRPr="00EC01BE">
          <w:rPr>
            <w:rStyle w:val="Hyperlink"/>
            <w:rFonts w:cs="Arial"/>
            <w:noProof/>
          </w:rPr>
          <w:t>1.1    Purpose</w:t>
        </w:r>
        <w:r w:rsidR="008D6F7F">
          <w:rPr>
            <w:noProof/>
            <w:webHidden/>
          </w:rPr>
          <w:tab/>
        </w:r>
        <w:r w:rsidR="008D6F7F">
          <w:rPr>
            <w:noProof/>
            <w:webHidden/>
          </w:rPr>
          <w:fldChar w:fldCharType="begin"/>
        </w:r>
        <w:r w:rsidR="008D6F7F">
          <w:rPr>
            <w:noProof/>
            <w:webHidden/>
          </w:rPr>
          <w:instrText xml:space="preserve"> PAGEREF _Toc482887951 \h </w:instrText>
        </w:r>
        <w:r w:rsidR="008D6F7F">
          <w:rPr>
            <w:noProof/>
            <w:webHidden/>
          </w:rPr>
        </w:r>
        <w:r w:rsidR="008D6F7F">
          <w:rPr>
            <w:noProof/>
            <w:webHidden/>
          </w:rPr>
          <w:fldChar w:fldCharType="separate"/>
        </w:r>
        <w:r w:rsidR="008D6F7F">
          <w:rPr>
            <w:noProof/>
            <w:webHidden/>
          </w:rPr>
          <w:t>4</w:t>
        </w:r>
        <w:r w:rsidR="008D6F7F">
          <w:rPr>
            <w:noProof/>
            <w:webHidden/>
          </w:rPr>
          <w:fldChar w:fldCharType="end"/>
        </w:r>
      </w:hyperlink>
    </w:p>
    <w:p w14:paraId="0626D39E" w14:textId="77777777" w:rsidR="008D6F7F" w:rsidRDefault="009223D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2887952" w:history="1">
        <w:r w:rsidR="008D6F7F" w:rsidRPr="00EC01BE">
          <w:rPr>
            <w:rStyle w:val="Hyperlink"/>
            <w:rFonts w:cs="Arial"/>
            <w:noProof/>
          </w:rPr>
          <w:t>1.2    Project Scope</w:t>
        </w:r>
        <w:r w:rsidR="008D6F7F">
          <w:rPr>
            <w:noProof/>
            <w:webHidden/>
          </w:rPr>
          <w:tab/>
        </w:r>
        <w:r w:rsidR="008D6F7F">
          <w:rPr>
            <w:noProof/>
            <w:webHidden/>
          </w:rPr>
          <w:fldChar w:fldCharType="begin"/>
        </w:r>
        <w:r w:rsidR="008D6F7F">
          <w:rPr>
            <w:noProof/>
            <w:webHidden/>
          </w:rPr>
          <w:instrText xml:space="preserve"> PAGEREF _Toc482887952 \h </w:instrText>
        </w:r>
        <w:r w:rsidR="008D6F7F">
          <w:rPr>
            <w:noProof/>
            <w:webHidden/>
          </w:rPr>
        </w:r>
        <w:r w:rsidR="008D6F7F">
          <w:rPr>
            <w:noProof/>
            <w:webHidden/>
          </w:rPr>
          <w:fldChar w:fldCharType="separate"/>
        </w:r>
        <w:r w:rsidR="008D6F7F">
          <w:rPr>
            <w:noProof/>
            <w:webHidden/>
          </w:rPr>
          <w:t>4</w:t>
        </w:r>
        <w:r w:rsidR="008D6F7F">
          <w:rPr>
            <w:noProof/>
            <w:webHidden/>
          </w:rPr>
          <w:fldChar w:fldCharType="end"/>
        </w:r>
      </w:hyperlink>
    </w:p>
    <w:p w14:paraId="1A9105B4" w14:textId="77777777" w:rsidR="008D6F7F" w:rsidRDefault="009223D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2887953" w:history="1">
        <w:r w:rsidR="008D6F7F" w:rsidRPr="00EC01BE">
          <w:rPr>
            <w:rStyle w:val="Hyperlink"/>
            <w:rFonts w:cs="Arial"/>
            <w:noProof/>
          </w:rPr>
          <w:t>1.3    Terminology Standards</w:t>
        </w:r>
        <w:r w:rsidR="008D6F7F">
          <w:rPr>
            <w:noProof/>
            <w:webHidden/>
          </w:rPr>
          <w:tab/>
        </w:r>
        <w:r w:rsidR="008D6F7F">
          <w:rPr>
            <w:noProof/>
            <w:webHidden/>
          </w:rPr>
          <w:fldChar w:fldCharType="begin"/>
        </w:r>
        <w:r w:rsidR="008D6F7F">
          <w:rPr>
            <w:noProof/>
            <w:webHidden/>
          </w:rPr>
          <w:instrText xml:space="preserve"> PAGEREF _Toc482887953 \h </w:instrText>
        </w:r>
        <w:r w:rsidR="008D6F7F">
          <w:rPr>
            <w:noProof/>
            <w:webHidden/>
          </w:rPr>
        </w:r>
        <w:r w:rsidR="008D6F7F">
          <w:rPr>
            <w:noProof/>
            <w:webHidden/>
          </w:rPr>
          <w:fldChar w:fldCharType="separate"/>
        </w:r>
        <w:r w:rsidR="008D6F7F">
          <w:rPr>
            <w:noProof/>
            <w:webHidden/>
          </w:rPr>
          <w:t>4</w:t>
        </w:r>
        <w:r w:rsidR="008D6F7F">
          <w:rPr>
            <w:noProof/>
            <w:webHidden/>
          </w:rPr>
          <w:fldChar w:fldCharType="end"/>
        </w:r>
      </w:hyperlink>
    </w:p>
    <w:p w14:paraId="489491CC" w14:textId="77777777" w:rsidR="008D6F7F" w:rsidRDefault="009223D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82887954" w:history="1">
        <w:r w:rsidR="008D6F7F" w:rsidRPr="00EC01BE">
          <w:rPr>
            <w:rStyle w:val="Hyperlink"/>
            <w:rFonts w:cs="Arial"/>
          </w:rPr>
          <w:t>1.3.1 Acronyms</w:t>
        </w:r>
        <w:r w:rsidR="008D6F7F">
          <w:rPr>
            <w:webHidden/>
          </w:rPr>
          <w:tab/>
        </w:r>
        <w:r w:rsidR="008D6F7F">
          <w:rPr>
            <w:webHidden/>
          </w:rPr>
          <w:fldChar w:fldCharType="begin"/>
        </w:r>
        <w:r w:rsidR="008D6F7F">
          <w:rPr>
            <w:webHidden/>
          </w:rPr>
          <w:instrText xml:space="preserve"> PAGEREF _Toc482887954 \h </w:instrText>
        </w:r>
        <w:r w:rsidR="008D6F7F">
          <w:rPr>
            <w:webHidden/>
          </w:rPr>
        </w:r>
        <w:r w:rsidR="008D6F7F">
          <w:rPr>
            <w:webHidden/>
          </w:rPr>
          <w:fldChar w:fldCharType="separate"/>
        </w:r>
        <w:r w:rsidR="008D6F7F">
          <w:rPr>
            <w:webHidden/>
          </w:rPr>
          <w:t>4</w:t>
        </w:r>
        <w:r w:rsidR="008D6F7F">
          <w:rPr>
            <w:webHidden/>
          </w:rPr>
          <w:fldChar w:fldCharType="end"/>
        </w:r>
      </w:hyperlink>
    </w:p>
    <w:p w14:paraId="06AA1CEC" w14:textId="77777777" w:rsidR="008D6F7F" w:rsidRDefault="009223D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82887955" w:history="1">
        <w:r w:rsidR="008D6F7F" w:rsidRPr="00EC01BE">
          <w:rPr>
            <w:rStyle w:val="Hyperlink"/>
            <w:rFonts w:cs="Arial"/>
          </w:rPr>
          <w:t>1.3.2 Glossary</w:t>
        </w:r>
        <w:r w:rsidR="008D6F7F">
          <w:rPr>
            <w:webHidden/>
          </w:rPr>
          <w:tab/>
        </w:r>
        <w:r w:rsidR="008D6F7F">
          <w:rPr>
            <w:webHidden/>
          </w:rPr>
          <w:fldChar w:fldCharType="begin"/>
        </w:r>
        <w:r w:rsidR="008D6F7F">
          <w:rPr>
            <w:webHidden/>
          </w:rPr>
          <w:instrText xml:space="preserve"> PAGEREF _Toc482887955 \h </w:instrText>
        </w:r>
        <w:r w:rsidR="008D6F7F">
          <w:rPr>
            <w:webHidden/>
          </w:rPr>
        </w:r>
        <w:r w:rsidR="008D6F7F">
          <w:rPr>
            <w:webHidden/>
          </w:rPr>
          <w:fldChar w:fldCharType="separate"/>
        </w:r>
        <w:r w:rsidR="008D6F7F">
          <w:rPr>
            <w:webHidden/>
          </w:rPr>
          <w:t>4</w:t>
        </w:r>
        <w:r w:rsidR="008D6F7F">
          <w:rPr>
            <w:webHidden/>
          </w:rPr>
          <w:fldChar w:fldCharType="end"/>
        </w:r>
      </w:hyperlink>
    </w:p>
    <w:p w14:paraId="47244D18" w14:textId="77777777" w:rsidR="008D6F7F" w:rsidRDefault="009223D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2887956" w:history="1">
        <w:r w:rsidR="008D6F7F" w:rsidRPr="00EC01BE">
          <w:rPr>
            <w:rStyle w:val="Hyperlink"/>
            <w:rFonts w:cs="Arial"/>
            <w:noProof/>
          </w:rPr>
          <w:t>1.4   Document References</w:t>
        </w:r>
        <w:r w:rsidR="008D6F7F">
          <w:rPr>
            <w:noProof/>
            <w:webHidden/>
          </w:rPr>
          <w:tab/>
        </w:r>
        <w:r w:rsidR="008D6F7F">
          <w:rPr>
            <w:noProof/>
            <w:webHidden/>
          </w:rPr>
          <w:fldChar w:fldCharType="begin"/>
        </w:r>
        <w:r w:rsidR="008D6F7F">
          <w:rPr>
            <w:noProof/>
            <w:webHidden/>
          </w:rPr>
          <w:instrText xml:space="preserve"> PAGEREF _Toc482887956 \h </w:instrText>
        </w:r>
        <w:r w:rsidR="008D6F7F">
          <w:rPr>
            <w:noProof/>
            <w:webHidden/>
          </w:rPr>
        </w:r>
        <w:r w:rsidR="008D6F7F">
          <w:rPr>
            <w:noProof/>
            <w:webHidden/>
          </w:rPr>
          <w:fldChar w:fldCharType="separate"/>
        </w:r>
        <w:r w:rsidR="008D6F7F">
          <w:rPr>
            <w:noProof/>
            <w:webHidden/>
          </w:rPr>
          <w:t>4</w:t>
        </w:r>
        <w:r w:rsidR="008D6F7F">
          <w:rPr>
            <w:noProof/>
            <w:webHidden/>
          </w:rPr>
          <w:fldChar w:fldCharType="end"/>
        </w:r>
      </w:hyperlink>
    </w:p>
    <w:p w14:paraId="56AE76DF" w14:textId="77777777" w:rsidR="008D6F7F" w:rsidRDefault="009223D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82887957" w:history="1">
        <w:r w:rsidR="008D6F7F" w:rsidRPr="00EC01BE">
          <w:rPr>
            <w:rStyle w:val="Hyperlink"/>
            <w:rFonts w:cs="Arial"/>
          </w:rPr>
          <w:t>2.    Diagram</w:t>
        </w:r>
        <w:r w:rsidR="008D6F7F">
          <w:rPr>
            <w:webHidden/>
          </w:rPr>
          <w:tab/>
        </w:r>
        <w:r w:rsidR="008D6F7F">
          <w:rPr>
            <w:webHidden/>
          </w:rPr>
          <w:fldChar w:fldCharType="begin"/>
        </w:r>
        <w:r w:rsidR="008D6F7F">
          <w:rPr>
            <w:webHidden/>
          </w:rPr>
          <w:instrText xml:space="preserve"> PAGEREF _Toc482887957 \h </w:instrText>
        </w:r>
        <w:r w:rsidR="008D6F7F">
          <w:rPr>
            <w:webHidden/>
          </w:rPr>
        </w:r>
        <w:r w:rsidR="008D6F7F">
          <w:rPr>
            <w:webHidden/>
          </w:rPr>
          <w:fldChar w:fldCharType="separate"/>
        </w:r>
        <w:r w:rsidR="008D6F7F">
          <w:rPr>
            <w:webHidden/>
          </w:rPr>
          <w:t>5</w:t>
        </w:r>
        <w:r w:rsidR="008D6F7F">
          <w:rPr>
            <w:webHidden/>
          </w:rPr>
          <w:fldChar w:fldCharType="end"/>
        </w:r>
      </w:hyperlink>
    </w:p>
    <w:p w14:paraId="7E132B17" w14:textId="77777777" w:rsidR="008D6F7F" w:rsidRDefault="009223D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82887958" w:history="1">
        <w:r w:rsidR="008D6F7F" w:rsidRPr="00EC01BE">
          <w:rPr>
            <w:rStyle w:val="Hyperlink"/>
            <w:rFonts w:cs="Arial"/>
          </w:rPr>
          <w:t>3.    Requirements</w:t>
        </w:r>
        <w:r w:rsidR="008D6F7F">
          <w:rPr>
            <w:webHidden/>
          </w:rPr>
          <w:tab/>
        </w:r>
        <w:r w:rsidR="008D6F7F">
          <w:rPr>
            <w:webHidden/>
          </w:rPr>
          <w:fldChar w:fldCharType="begin"/>
        </w:r>
        <w:r w:rsidR="008D6F7F">
          <w:rPr>
            <w:webHidden/>
          </w:rPr>
          <w:instrText xml:space="preserve"> PAGEREF _Toc482887958 \h </w:instrText>
        </w:r>
        <w:r w:rsidR="008D6F7F">
          <w:rPr>
            <w:webHidden/>
          </w:rPr>
        </w:r>
        <w:r w:rsidR="008D6F7F">
          <w:rPr>
            <w:webHidden/>
          </w:rPr>
          <w:fldChar w:fldCharType="separate"/>
        </w:r>
        <w:r w:rsidR="008D6F7F">
          <w:rPr>
            <w:webHidden/>
          </w:rPr>
          <w:t>6</w:t>
        </w:r>
        <w:r w:rsidR="008D6F7F">
          <w:rPr>
            <w:webHidden/>
          </w:rPr>
          <w:fldChar w:fldCharType="end"/>
        </w:r>
      </w:hyperlink>
    </w:p>
    <w:p w14:paraId="406908A4" w14:textId="77777777" w:rsidR="008D6F7F" w:rsidRDefault="009223D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2887959" w:history="1">
        <w:r w:rsidR="008D6F7F" w:rsidRPr="00EC01BE">
          <w:rPr>
            <w:rStyle w:val="Hyperlink"/>
            <w:rFonts w:cs="Arial"/>
            <w:noProof/>
          </w:rPr>
          <w:t>3.1    Functional Requirements</w:t>
        </w:r>
        <w:r w:rsidR="008D6F7F">
          <w:rPr>
            <w:noProof/>
            <w:webHidden/>
          </w:rPr>
          <w:tab/>
        </w:r>
        <w:r w:rsidR="008D6F7F">
          <w:rPr>
            <w:noProof/>
            <w:webHidden/>
          </w:rPr>
          <w:fldChar w:fldCharType="begin"/>
        </w:r>
        <w:r w:rsidR="008D6F7F">
          <w:rPr>
            <w:noProof/>
            <w:webHidden/>
          </w:rPr>
          <w:instrText xml:space="preserve"> PAGEREF _Toc482887959 \h </w:instrText>
        </w:r>
        <w:r w:rsidR="008D6F7F">
          <w:rPr>
            <w:noProof/>
            <w:webHidden/>
          </w:rPr>
        </w:r>
        <w:r w:rsidR="008D6F7F">
          <w:rPr>
            <w:noProof/>
            <w:webHidden/>
          </w:rPr>
          <w:fldChar w:fldCharType="separate"/>
        </w:r>
        <w:r w:rsidR="008D6F7F">
          <w:rPr>
            <w:noProof/>
            <w:webHidden/>
          </w:rPr>
          <w:t>6</w:t>
        </w:r>
        <w:r w:rsidR="008D6F7F">
          <w:rPr>
            <w:noProof/>
            <w:webHidden/>
          </w:rPr>
          <w:fldChar w:fldCharType="end"/>
        </w:r>
      </w:hyperlink>
    </w:p>
    <w:p w14:paraId="187D5C03" w14:textId="77777777" w:rsidR="008D6F7F" w:rsidRDefault="009223D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2887960" w:history="1">
        <w:r w:rsidR="008D6F7F" w:rsidRPr="00EC01BE">
          <w:rPr>
            <w:rStyle w:val="Hyperlink"/>
            <w:rFonts w:cs="Arial"/>
            <w:noProof/>
          </w:rPr>
          <w:t>3.2    Non-Functional Requirements</w:t>
        </w:r>
        <w:r w:rsidR="008D6F7F">
          <w:rPr>
            <w:noProof/>
            <w:webHidden/>
          </w:rPr>
          <w:tab/>
        </w:r>
        <w:r w:rsidR="008D6F7F">
          <w:rPr>
            <w:noProof/>
            <w:webHidden/>
          </w:rPr>
          <w:fldChar w:fldCharType="begin"/>
        </w:r>
        <w:r w:rsidR="008D6F7F">
          <w:rPr>
            <w:noProof/>
            <w:webHidden/>
          </w:rPr>
          <w:instrText xml:space="preserve"> PAGEREF _Toc482887960 \h </w:instrText>
        </w:r>
        <w:r w:rsidR="008D6F7F">
          <w:rPr>
            <w:noProof/>
            <w:webHidden/>
          </w:rPr>
        </w:r>
        <w:r w:rsidR="008D6F7F">
          <w:rPr>
            <w:noProof/>
            <w:webHidden/>
          </w:rPr>
          <w:fldChar w:fldCharType="separate"/>
        </w:r>
        <w:r w:rsidR="008D6F7F">
          <w:rPr>
            <w:noProof/>
            <w:webHidden/>
          </w:rPr>
          <w:t>6</w:t>
        </w:r>
        <w:r w:rsidR="008D6F7F">
          <w:rPr>
            <w:noProof/>
            <w:webHidden/>
          </w:rPr>
          <w:fldChar w:fldCharType="end"/>
        </w:r>
      </w:hyperlink>
    </w:p>
    <w:p w14:paraId="1C3FB02A" w14:textId="77777777" w:rsidR="008D6F7F" w:rsidRDefault="009223D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2887961" w:history="1">
        <w:r w:rsidR="008D6F7F" w:rsidRPr="00EC01BE">
          <w:rPr>
            <w:rStyle w:val="Hyperlink"/>
            <w:rFonts w:cs="Arial"/>
            <w:noProof/>
          </w:rPr>
          <w:t>3.3    Messaging Protocols</w:t>
        </w:r>
        <w:r w:rsidR="008D6F7F">
          <w:rPr>
            <w:noProof/>
            <w:webHidden/>
          </w:rPr>
          <w:tab/>
        </w:r>
        <w:r w:rsidR="008D6F7F">
          <w:rPr>
            <w:noProof/>
            <w:webHidden/>
          </w:rPr>
          <w:fldChar w:fldCharType="begin"/>
        </w:r>
        <w:r w:rsidR="008D6F7F">
          <w:rPr>
            <w:noProof/>
            <w:webHidden/>
          </w:rPr>
          <w:instrText xml:space="preserve"> PAGEREF _Toc482887961 \h </w:instrText>
        </w:r>
        <w:r w:rsidR="008D6F7F">
          <w:rPr>
            <w:noProof/>
            <w:webHidden/>
          </w:rPr>
        </w:r>
        <w:r w:rsidR="008D6F7F">
          <w:rPr>
            <w:noProof/>
            <w:webHidden/>
          </w:rPr>
          <w:fldChar w:fldCharType="separate"/>
        </w:r>
        <w:r w:rsidR="008D6F7F">
          <w:rPr>
            <w:noProof/>
            <w:webHidden/>
          </w:rPr>
          <w:t>7</w:t>
        </w:r>
        <w:r w:rsidR="008D6F7F">
          <w:rPr>
            <w:noProof/>
            <w:webHidden/>
          </w:rPr>
          <w:fldChar w:fldCharType="end"/>
        </w:r>
      </w:hyperlink>
    </w:p>
    <w:p w14:paraId="52560343" w14:textId="77777777" w:rsidR="008D6F7F" w:rsidRDefault="009223D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82887962" w:history="1">
        <w:r w:rsidR="008D6F7F" w:rsidRPr="00EC01BE">
          <w:rPr>
            <w:rStyle w:val="Hyperlink"/>
          </w:rPr>
          <w:t>3.3.1    Inbound to the BayCare Cloverleaf</w:t>
        </w:r>
        <w:r w:rsidR="008D6F7F">
          <w:rPr>
            <w:webHidden/>
          </w:rPr>
          <w:tab/>
        </w:r>
        <w:r w:rsidR="008D6F7F">
          <w:rPr>
            <w:webHidden/>
          </w:rPr>
          <w:fldChar w:fldCharType="begin"/>
        </w:r>
        <w:r w:rsidR="008D6F7F">
          <w:rPr>
            <w:webHidden/>
          </w:rPr>
          <w:instrText xml:space="preserve"> PAGEREF _Toc482887962 \h </w:instrText>
        </w:r>
        <w:r w:rsidR="008D6F7F">
          <w:rPr>
            <w:webHidden/>
          </w:rPr>
        </w:r>
        <w:r w:rsidR="008D6F7F">
          <w:rPr>
            <w:webHidden/>
          </w:rPr>
          <w:fldChar w:fldCharType="separate"/>
        </w:r>
        <w:r w:rsidR="008D6F7F">
          <w:rPr>
            <w:webHidden/>
          </w:rPr>
          <w:t>7</w:t>
        </w:r>
        <w:r w:rsidR="008D6F7F">
          <w:rPr>
            <w:webHidden/>
          </w:rPr>
          <w:fldChar w:fldCharType="end"/>
        </w:r>
      </w:hyperlink>
    </w:p>
    <w:p w14:paraId="48C81089" w14:textId="77777777" w:rsidR="008D6F7F" w:rsidRDefault="009223D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82887963" w:history="1">
        <w:r w:rsidR="008D6F7F" w:rsidRPr="00EC01BE">
          <w:rPr>
            <w:rStyle w:val="Hyperlink"/>
          </w:rPr>
          <w:t>3.3.2    Outbound to the BayCare Cloverleaf</w:t>
        </w:r>
        <w:r w:rsidR="008D6F7F">
          <w:rPr>
            <w:webHidden/>
          </w:rPr>
          <w:tab/>
        </w:r>
        <w:r w:rsidR="008D6F7F">
          <w:rPr>
            <w:webHidden/>
          </w:rPr>
          <w:fldChar w:fldCharType="begin"/>
        </w:r>
        <w:r w:rsidR="008D6F7F">
          <w:rPr>
            <w:webHidden/>
          </w:rPr>
          <w:instrText xml:space="preserve"> PAGEREF _Toc482887963 \h </w:instrText>
        </w:r>
        <w:r w:rsidR="008D6F7F">
          <w:rPr>
            <w:webHidden/>
          </w:rPr>
        </w:r>
        <w:r w:rsidR="008D6F7F">
          <w:rPr>
            <w:webHidden/>
          </w:rPr>
          <w:fldChar w:fldCharType="separate"/>
        </w:r>
        <w:r w:rsidR="008D6F7F">
          <w:rPr>
            <w:webHidden/>
          </w:rPr>
          <w:t>7</w:t>
        </w:r>
        <w:r w:rsidR="008D6F7F">
          <w:rPr>
            <w:webHidden/>
          </w:rPr>
          <w:fldChar w:fldCharType="end"/>
        </w:r>
      </w:hyperlink>
    </w:p>
    <w:p w14:paraId="3E2F2086" w14:textId="77777777" w:rsidR="008D6F7F" w:rsidRDefault="009223D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82887964" w:history="1">
        <w:r w:rsidR="008D6F7F" w:rsidRPr="00EC01BE">
          <w:rPr>
            <w:rStyle w:val="Hyperlink"/>
          </w:rPr>
          <w:t>3.3.3    Inbound to the Vendor</w:t>
        </w:r>
        <w:r w:rsidR="008D6F7F">
          <w:rPr>
            <w:webHidden/>
          </w:rPr>
          <w:tab/>
        </w:r>
        <w:r w:rsidR="008D6F7F">
          <w:rPr>
            <w:webHidden/>
          </w:rPr>
          <w:fldChar w:fldCharType="begin"/>
        </w:r>
        <w:r w:rsidR="008D6F7F">
          <w:rPr>
            <w:webHidden/>
          </w:rPr>
          <w:instrText xml:space="preserve"> PAGEREF _Toc482887964 \h </w:instrText>
        </w:r>
        <w:r w:rsidR="008D6F7F">
          <w:rPr>
            <w:webHidden/>
          </w:rPr>
        </w:r>
        <w:r w:rsidR="008D6F7F">
          <w:rPr>
            <w:webHidden/>
          </w:rPr>
          <w:fldChar w:fldCharType="separate"/>
        </w:r>
        <w:r w:rsidR="008D6F7F">
          <w:rPr>
            <w:webHidden/>
          </w:rPr>
          <w:t>7</w:t>
        </w:r>
        <w:r w:rsidR="008D6F7F">
          <w:rPr>
            <w:webHidden/>
          </w:rPr>
          <w:fldChar w:fldCharType="end"/>
        </w:r>
      </w:hyperlink>
    </w:p>
    <w:p w14:paraId="30FF9CD5" w14:textId="77777777" w:rsidR="008D6F7F" w:rsidRDefault="009223D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82887965" w:history="1">
        <w:r w:rsidR="008D6F7F" w:rsidRPr="00EC01BE">
          <w:rPr>
            <w:rStyle w:val="Hyperlink"/>
          </w:rPr>
          <w:t>3.3.4    Outbound to the Vendor</w:t>
        </w:r>
        <w:r w:rsidR="008D6F7F">
          <w:rPr>
            <w:webHidden/>
          </w:rPr>
          <w:tab/>
        </w:r>
        <w:r w:rsidR="008D6F7F">
          <w:rPr>
            <w:webHidden/>
          </w:rPr>
          <w:fldChar w:fldCharType="begin"/>
        </w:r>
        <w:r w:rsidR="008D6F7F">
          <w:rPr>
            <w:webHidden/>
          </w:rPr>
          <w:instrText xml:space="preserve"> PAGEREF _Toc482887965 \h </w:instrText>
        </w:r>
        <w:r w:rsidR="008D6F7F">
          <w:rPr>
            <w:webHidden/>
          </w:rPr>
        </w:r>
        <w:r w:rsidR="008D6F7F">
          <w:rPr>
            <w:webHidden/>
          </w:rPr>
          <w:fldChar w:fldCharType="separate"/>
        </w:r>
        <w:r w:rsidR="008D6F7F">
          <w:rPr>
            <w:webHidden/>
          </w:rPr>
          <w:t>7</w:t>
        </w:r>
        <w:r w:rsidR="008D6F7F">
          <w:rPr>
            <w:webHidden/>
          </w:rPr>
          <w:fldChar w:fldCharType="end"/>
        </w:r>
      </w:hyperlink>
    </w:p>
    <w:p w14:paraId="59305D49" w14:textId="77777777" w:rsidR="008D6F7F" w:rsidRDefault="009223D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82887966" w:history="1">
        <w:r w:rsidR="008D6F7F" w:rsidRPr="00EC01BE">
          <w:rPr>
            <w:rStyle w:val="Hyperlink"/>
          </w:rPr>
          <w:t>3.3.5    Inbound to the BayCare Cerner</w:t>
        </w:r>
        <w:r w:rsidR="008D6F7F">
          <w:rPr>
            <w:webHidden/>
          </w:rPr>
          <w:tab/>
        </w:r>
        <w:r w:rsidR="008D6F7F">
          <w:rPr>
            <w:webHidden/>
          </w:rPr>
          <w:fldChar w:fldCharType="begin"/>
        </w:r>
        <w:r w:rsidR="008D6F7F">
          <w:rPr>
            <w:webHidden/>
          </w:rPr>
          <w:instrText xml:space="preserve"> PAGEREF _Toc482887966 \h </w:instrText>
        </w:r>
        <w:r w:rsidR="008D6F7F">
          <w:rPr>
            <w:webHidden/>
          </w:rPr>
        </w:r>
        <w:r w:rsidR="008D6F7F">
          <w:rPr>
            <w:webHidden/>
          </w:rPr>
          <w:fldChar w:fldCharType="separate"/>
        </w:r>
        <w:r w:rsidR="008D6F7F">
          <w:rPr>
            <w:webHidden/>
          </w:rPr>
          <w:t>7</w:t>
        </w:r>
        <w:r w:rsidR="008D6F7F">
          <w:rPr>
            <w:webHidden/>
          </w:rPr>
          <w:fldChar w:fldCharType="end"/>
        </w:r>
      </w:hyperlink>
    </w:p>
    <w:p w14:paraId="2F77A56B" w14:textId="77777777" w:rsidR="008D6F7F" w:rsidRDefault="009223D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82887967" w:history="1">
        <w:r w:rsidR="008D6F7F" w:rsidRPr="00EC01BE">
          <w:rPr>
            <w:rStyle w:val="Hyperlink"/>
          </w:rPr>
          <w:t>3.3.6    Outbound to the BayCare Cerner</w:t>
        </w:r>
        <w:r w:rsidR="008D6F7F">
          <w:rPr>
            <w:webHidden/>
          </w:rPr>
          <w:tab/>
        </w:r>
        <w:r w:rsidR="008D6F7F">
          <w:rPr>
            <w:webHidden/>
          </w:rPr>
          <w:fldChar w:fldCharType="begin"/>
        </w:r>
        <w:r w:rsidR="008D6F7F">
          <w:rPr>
            <w:webHidden/>
          </w:rPr>
          <w:instrText xml:space="preserve"> PAGEREF _Toc482887967 \h </w:instrText>
        </w:r>
        <w:r w:rsidR="008D6F7F">
          <w:rPr>
            <w:webHidden/>
          </w:rPr>
        </w:r>
        <w:r w:rsidR="008D6F7F">
          <w:rPr>
            <w:webHidden/>
          </w:rPr>
          <w:fldChar w:fldCharType="separate"/>
        </w:r>
        <w:r w:rsidR="008D6F7F">
          <w:rPr>
            <w:webHidden/>
          </w:rPr>
          <w:t>7</w:t>
        </w:r>
        <w:r w:rsidR="008D6F7F">
          <w:rPr>
            <w:webHidden/>
          </w:rPr>
          <w:fldChar w:fldCharType="end"/>
        </w:r>
      </w:hyperlink>
    </w:p>
    <w:p w14:paraId="1C11C2EE" w14:textId="77777777" w:rsidR="008D6F7F" w:rsidRDefault="009223D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82887968" w:history="1">
        <w:r w:rsidR="008D6F7F" w:rsidRPr="00EC01BE">
          <w:rPr>
            <w:rStyle w:val="Hyperlink"/>
            <w:rFonts w:cs="Arial"/>
          </w:rPr>
          <w:t>4.    HL7 Messaging</w:t>
        </w:r>
        <w:r w:rsidR="008D6F7F">
          <w:rPr>
            <w:webHidden/>
          </w:rPr>
          <w:tab/>
        </w:r>
        <w:r w:rsidR="008D6F7F">
          <w:rPr>
            <w:webHidden/>
          </w:rPr>
          <w:fldChar w:fldCharType="begin"/>
        </w:r>
        <w:r w:rsidR="008D6F7F">
          <w:rPr>
            <w:webHidden/>
          </w:rPr>
          <w:instrText xml:space="preserve"> PAGEREF _Toc482887968 \h </w:instrText>
        </w:r>
        <w:r w:rsidR="008D6F7F">
          <w:rPr>
            <w:webHidden/>
          </w:rPr>
        </w:r>
        <w:r w:rsidR="008D6F7F">
          <w:rPr>
            <w:webHidden/>
          </w:rPr>
          <w:fldChar w:fldCharType="separate"/>
        </w:r>
        <w:r w:rsidR="008D6F7F">
          <w:rPr>
            <w:webHidden/>
          </w:rPr>
          <w:t>8</w:t>
        </w:r>
        <w:r w:rsidR="008D6F7F">
          <w:rPr>
            <w:webHidden/>
          </w:rPr>
          <w:fldChar w:fldCharType="end"/>
        </w:r>
      </w:hyperlink>
    </w:p>
    <w:p w14:paraId="706FDBC1" w14:textId="77777777" w:rsidR="008D6F7F" w:rsidRDefault="009223D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2887969" w:history="1">
        <w:r w:rsidR="008D6F7F" w:rsidRPr="00EC01BE">
          <w:rPr>
            <w:rStyle w:val="Hyperlink"/>
            <w:rFonts w:cs="Arial"/>
            <w:noProof/>
          </w:rPr>
          <w:t>4.1 Messaging Format</w:t>
        </w:r>
        <w:r w:rsidR="008D6F7F">
          <w:rPr>
            <w:noProof/>
            <w:webHidden/>
          </w:rPr>
          <w:tab/>
        </w:r>
        <w:r w:rsidR="008D6F7F">
          <w:rPr>
            <w:noProof/>
            <w:webHidden/>
          </w:rPr>
          <w:fldChar w:fldCharType="begin"/>
        </w:r>
        <w:r w:rsidR="008D6F7F">
          <w:rPr>
            <w:noProof/>
            <w:webHidden/>
          </w:rPr>
          <w:instrText xml:space="preserve"> PAGEREF _Toc482887969 \h </w:instrText>
        </w:r>
        <w:r w:rsidR="008D6F7F">
          <w:rPr>
            <w:noProof/>
            <w:webHidden/>
          </w:rPr>
        </w:r>
        <w:r w:rsidR="008D6F7F">
          <w:rPr>
            <w:noProof/>
            <w:webHidden/>
          </w:rPr>
          <w:fldChar w:fldCharType="separate"/>
        </w:r>
        <w:r w:rsidR="008D6F7F">
          <w:rPr>
            <w:noProof/>
            <w:webHidden/>
          </w:rPr>
          <w:t>8</w:t>
        </w:r>
        <w:r w:rsidR="008D6F7F">
          <w:rPr>
            <w:noProof/>
            <w:webHidden/>
          </w:rPr>
          <w:fldChar w:fldCharType="end"/>
        </w:r>
      </w:hyperlink>
    </w:p>
    <w:p w14:paraId="0E4E7D44" w14:textId="77777777" w:rsidR="008D6F7F" w:rsidRDefault="009223D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82887970" w:history="1">
        <w:r w:rsidR="008D6F7F" w:rsidRPr="00EC01BE">
          <w:rPr>
            <w:rStyle w:val="Hyperlink"/>
          </w:rPr>
          <w:t>4.1.1     Segments</w:t>
        </w:r>
        <w:r w:rsidR="008D6F7F">
          <w:rPr>
            <w:webHidden/>
          </w:rPr>
          <w:tab/>
        </w:r>
        <w:r w:rsidR="008D6F7F">
          <w:rPr>
            <w:webHidden/>
          </w:rPr>
          <w:fldChar w:fldCharType="begin"/>
        </w:r>
        <w:r w:rsidR="008D6F7F">
          <w:rPr>
            <w:webHidden/>
          </w:rPr>
          <w:instrText xml:space="preserve"> PAGEREF _Toc482887970 \h </w:instrText>
        </w:r>
        <w:r w:rsidR="008D6F7F">
          <w:rPr>
            <w:webHidden/>
          </w:rPr>
        </w:r>
        <w:r w:rsidR="008D6F7F">
          <w:rPr>
            <w:webHidden/>
          </w:rPr>
          <w:fldChar w:fldCharType="separate"/>
        </w:r>
        <w:r w:rsidR="008D6F7F">
          <w:rPr>
            <w:webHidden/>
          </w:rPr>
          <w:t>8</w:t>
        </w:r>
        <w:r w:rsidR="008D6F7F">
          <w:rPr>
            <w:webHidden/>
          </w:rPr>
          <w:fldChar w:fldCharType="end"/>
        </w:r>
      </w:hyperlink>
    </w:p>
    <w:p w14:paraId="742860CF" w14:textId="77777777" w:rsidR="008D6F7F" w:rsidRDefault="009223D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82887971" w:history="1">
        <w:r w:rsidR="008D6F7F" w:rsidRPr="00EC01BE">
          <w:rPr>
            <w:rStyle w:val="Hyperlink"/>
          </w:rPr>
          <w:t>4.1</w:t>
        </w:r>
        <w:r w:rsidR="008D6F7F" w:rsidRPr="00EC01BE">
          <w:rPr>
            <w:rStyle w:val="Hyperlink"/>
            <w:i/>
          </w:rPr>
          <w:t>.2</w:t>
        </w:r>
        <w:r w:rsidR="008D6F7F" w:rsidRPr="00EC01BE">
          <w:rPr>
            <w:rStyle w:val="Hyperlink"/>
          </w:rPr>
          <w:t xml:space="preserve">     Messaging Event Types</w:t>
        </w:r>
        <w:r w:rsidR="008D6F7F">
          <w:rPr>
            <w:webHidden/>
          </w:rPr>
          <w:tab/>
        </w:r>
        <w:r w:rsidR="008D6F7F">
          <w:rPr>
            <w:webHidden/>
          </w:rPr>
          <w:fldChar w:fldCharType="begin"/>
        </w:r>
        <w:r w:rsidR="008D6F7F">
          <w:rPr>
            <w:webHidden/>
          </w:rPr>
          <w:instrText xml:space="preserve"> PAGEREF _Toc482887971 \h </w:instrText>
        </w:r>
        <w:r w:rsidR="008D6F7F">
          <w:rPr>
            <w:webHidden/>
          </w:rPr>
        </w:r>
        <w:r w:rsidR="008D6F7F">
          <w:rPr>
            <w:webHidden/>
          </w:rPr>
          <w:fldChar w:fldCharType="separate"/>
        </w:r>
        <w:r w:rsidR="008D6F7F">
          <w:rPr>
            <w:webHidden/>
          </w:rPr>
          <w:t>8</w:t>
        </w:r>
        <w:r w:rsidR="008D6F7F">
          <w:rPr>
            <w:webHidden/>
          </w:rPr>
          <w:fldChar w:fldCharType="end"/>
        </w:r>
      </w:hyperlink>
    </w:p>
    <w:p w14:paraId="4C16CD80" w14:textId="77777777" w:rsidR="008D6F7F" w:rsidRDefault="009223D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82887972" w:history="1">
        <w:r w:rsidR="008D6F7F" w:rsidRPr="00EC01BE">
          <w:rPr>
            <w:rStyle w:val="Hyperlink"/>
          </w:rPr>
          <w:t>4.1</w:t>
        </w:r>
        <w:r w:rsidR="008D6F7F" w:rsidRPr="00EC01BE">
          <w:rPr>
            <w:rStyle w:val="Hyperlink"/>
            <w:i/>
          </w:rPr>
          <w:t>.</w:t>
        </w:r>
        <w:r w:rsidR="008D6F7F" w:rsidRPr="00EC01BE">
          <w:rPr>
            <w:rStyle w:val="Hyperlink"/>
          </w:rPr>
          <w:t>3    Cloverleaf Configuration Files</w:t>
        </w:r>
        <w:r w:rsidR="008D6F7F">
          <w:rPr>
            <w:webHidden/>
          </w:rPr>
          <w:tab/>
        </w:r>
        <w:r w:rsidR="008D6F7F">
          <w:rPr>
            <w:webHidden/>
          </w:rPr>
          <w:fldChar w:fldCharType="begin"/>
        </w:r>
        <w:r w:rsidR="008D6F7F">
          <w:rPr>
            <w:webHidden/>
          </w:rPr>
          <w:instrText xml:space="preserve"> PAGEREF _Toc482887972 \h </w:instrText>
        </w:r>
        <w:r w:rsidR="008D6F7F">
          <w:rPr>
            <w:webHidden/>
          </w:rPr>
        </w:r>
        <w:r w:rsidR="008D6F7F">
          <w:rPr>
            <w:webHidden/>
          </w:rPr>
          <w:fldChar w:fldCharType="separate"/>
        </w:r>
        <w:r w:rsidR="008D6F7F">
          <w:rPr>
            <w:webHidden/>
          </w:rPr>
          <w:t>8</w:t>
        </w:r>
        <w:r w:rsidR="008D6F7F">
          <w:rPr>
            <w:webHidden/>
          </w:rPr>
          <w:fldChar w:fldCharType="end"/>
        </w:r>
      </w:hyperlink>
    </w:p>
    <w:p w14:paraId="21D67B59" w14:textId="77777777" w:rsidR="008D6F7F" w:rsidRDefault="009223D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82887973" w:history="1">
        <w:r w:rsidR="008D6F7F" w:rsidRPr="00EC01BE">
          <w:rPr>
            <w:rStyle w:val="Hyperlink"/>
          </w:rPr>
          <w:t>4.1.4    Cloverleaf Site Location</w:t>
        </w:r>
        <w:r w:rsidR="008D6F7F">
          <w:rPr>
            <w:webHidden/>
          </w:rPr>
          <w:tab/>
        </w:r>
        <w:r w:rsidR="008D6F7F">
          <w:rPr>
            <w:webHidden/>
          </w:rPr>
          <w:fldChar w:fldCharType="begin"/>
        </w:r>
        <w:r w:rsidR="008D6F7F">
          <w:rPr>
            <w:webHidden/>
          </w:rPr>
          <w:instrText xml:space="preserve"> PAGEREF _Toc482887973 \h </w:instrText>
        </w:r>
        <w:r w:rsidR="008D6F7F">
          <w:rPr>
            <w:webHidden/>
          </w:rPr>
        </w:r>
        <w:r w:rsidR="008D6F7F">
          <w:rPr>
            <w:webHidden/>
          </w:rPr>
          <w:fldChar w:fldCharType="separate"/>
        </w:r>
        <w:r w:rsidR="008D6F7F">
          <w:rPr>
            <w:webHidden/>
          </w:rPr>
          <w:t>8</w:t>
        </w:r>
        <w:r w:rsidR="008D6F7F">
          <w:rPr>
            <w:webHidden/>
          </w:rPr>
          <w:fldChar w:fldCharType="end"/>
        </w:r>
      </w:hyperlink>
    </w:p>
    <w:p w14:paraId="3C46C2A0" w14:textId="77777777" w:rsidR="008D6F7F" w:rsidRDefault="009223D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2887974" w:history="1">
        <w:r w:rsidR="008D6F7F" w:rsidRPr="00EC01BE">
          <w:rPr>
            <w:rStyle w:val="Hyperlink"/>
            <w:noProof/>
          </w:rPr>
          <w:t>4.2     Data Transformation Requirements – N/A – raw feed</w:t>
        </w:r>
        <w:r w:rsidR="008D6F7F">
          <w:rPr>
            <w:noProof/>
            <w:webHidden/>
          </w:rPr>
          <w:tab/>
        </w:r>
        <w:r w:rsidR="008D6F7F">
          <w:rPr>
            <w:noProof/>
            <w:webHidden/>
          </w:rPr>
          <w:fldChar w:fldCharType="begin"/>
        </w:r>
        <w:r w:rsidR="008D6F7F">
          <w:rPr>
            <w:noProof/>
            <w:webHidden/>
          </w:rPr>
          <w:instrText xml:space="preserve"> PAGEREF _Toc482887974 \h </w:instrText>
        </w:r>
        <w:r w:rsidR="008D6F7F">
          <w:rPr>
            <w:noProof/>
            <w:webHidden/>
          </w:rPr>
        </w:r>
        <w:r w:rsidR="008D6F7F">
          <w:rPr>
            <w:noProof/>
            <w:webHidden/>
          </w:rPr>
          <w:fldChar w:fldCharType="separate"/>
        </w:r>
        <w:r w:rsidR="008D6F7F">
          <w:rPr>
            <w:noProof/>
            <w:webHidden/>
          </w:rPr>
          <w:t>9</w:t>
        </w:r>
        <w:r w:rsidR="008D6F7F">
          <w:rPr>
            <w:noProof/>
            <w:webHidden/>
          </w:rPr>
          <w:fldChar w:fldCharType="end"/>
        </w:r>
      </w:hyperlink>
    </w:p>
    <w:p w14:paraId="01A53DEF" w14:textId="77777777" w:rsidR="008D6F7F" w:rsidRDefault="009223D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2887975" w:history="1">
        <w:r w:rsidR="008D6F7F" w:rsidRPr="00EC01BE">
          <w:rPr>
            <w:rStyle w:val="Hyperlink"/>
            <w:noProof/>
          </w:rPr>
          <w:t>4.3     Sample Message</w:t>
        </w:r>
        <w:r w:rsidR="008D6F7F">
          <w:rPr>
            <w:noProof/>
            <w:webHidden/>
          </w:rPr>
          <w:tab/>
        </w:r>
        <w:r w:rsidR="008D6F7F">
          <w:rPr>
            <w:noProof/>
            <w:webHidden/>
          </w:rPr>
          <w:fldChar w:fldCharType="begin"/>
        </w:r>
        <w:r w:rsidR="008D6F7F">
          <w:rPr>
            <w:noProof/>
            <w:webHidden/>
          </w:rPr>
          <w:instrText xml:space="preserve"> PAGEREF _Toc482887975 \h </w:instrText>
        </w:r>
        <w:r w:rsidR="008D6F7F">
          <w:rPr>
            <w:noProof/>
            <w:webHidden/>
          </w:rPr>
        </w:r>
        <w:r w:rsidR="008D6F7F">
          <w:rPr>
            <w:noProof/>
            <w:webHidden/>
          </w:rPr>
          <w:fldChar w:fldCharType="separate"/>
        </w:r>
        <w:r w:rsidR="008D6F7F">
          <w:rPr>
            <w:noProof/>
            <w:webHidden/>
          </w:rPr>
          <w:t>11</w:t>
        </w:r>
        <w:r w:rsidR="008D6F7F">
          <w:rPr>
            <w:noProof/>
            <w:webHidden/>
          </w:rPr>
          <w:fldChar w:fldCharType="end"/>
        </w:r>
      </w:hyperlink>
    </w:p>
    <w:p w14:paraId="3B45AA14" w14:textId="77777777" w:rsidR="008D6F7F" w:rsidRDefault="009223D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82887976" w:history="1">
        <w:r w:rsidR="008D6F7F" w:rsidRPr="00EC01BE">
          <w:rPr>
            <w:rStyle w:val="Hyperlink"/>
            <w:rFonts w:cs="Arial"/>
          </w:rPr>
          <w:t>5. Testing</w:t>
        </w:r>
        <w:r w:rsidR="008D6F7F">
          <w:rPr>
            <w:webHidden/>
          </w:rPr>
          <w:tab/>
        </w:r>
        <w:r w:rsidR="008D6F7F">
          <w:rPr>
            <w:webHidden/>
          </w:rPr>
          <w:fldChar w:fldCharType="begin"/>
        </w:r>
        <w:r w:rsidR="008D6F7F">
          <w:rPr>
            <w:webHidden/>
          </w:rPr>
          <w:instrText xml:space="preserve"> PAGEREF _Toc482887976 \h </w:instrText>
        </w:r>
        <w:r w:rsidR="008D6F7F">
          <w:rPr>
            <w:webHidden/>
          </w:rPr>
        </w:r>
        <w:r w:rsidR="008D6F7F">
          <w:rPr>
            <w:webHidden/>
          </w:rPr>
          <w:fldChar w:fldCharType="separate"/>
        </w:r>
        <w:r w:rsidR="008D6F7F">
          <w:rPr>
            <w:webHidden/>
          </w:rPr>
          <w:t>13</w:t>
        </w:r>
        <w:r w:rsidR="008D6F7F">
          <w:rPr>
            <w:webHidden/>
          </w:rPr>
          <w:fldChar w:fldCharType="end"/>
        </w:r>
      </w:hyperlink>
    </w:p>
    <w:p w14:paraId="7A9A9A34" w14:textId="77777777" w:rsidR="008D6F7F" w:rsidRDefault="009223D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2887977" w:history="1">
        <w:r w:rsidR="008D6F7F" w:rsidRPr="00EC01BE">
          <w:rPr>
            <w:rStyle w:val="Hyperlink"/>
            <w:noProof/>
          </w:rPr>
          <w:t>5.1.    Unit Testing Scenarios</w:t>
        </w:r>
        <w:r w:rsidR="008D6F7F">
          <w:rPr>
            <w:noProof/>
            <w:webHidden/>
          </w:rPr>
          <w:tab/>
        </w:r>
        <w:r w:rsidR="008D6F7F">
          <w:rPr>
            <w:noProof/>
            <w:webHidden/>
          </w:rPr>
          <w:fldChar w:fldCharType="begin"/>
        </w:r>
        <w:r w:rsidR="008D6F7F">
          <w:rPr>
            <w:noProof/>
            <w:webHidden/>
          </w:rPr>
          <w:instrText xml:space="preserve"> PAGEREF _Toc482887977 \h </w:instrText>
        </w:r>
        <w:r w:rsidR="008D6F7F">
          <w:rPr>
            <w:noProof/>
            <w:webHidden/>
          </w:rPr>
        </w:r>
        <w:r w:rsidR="008D6F7F">
          <w:rPr>
            <w:noProof/>
            <w:webHidden/>
          </w:rPr>
          <w:fldChar w:fldCharType="separate"/>
        </w:r>
        <w:r w:rsidR="008D6F7F">
          <w:rPr>
            <w:noProof/>
            <w:webHidden/>
          </w:rPr>
          <w:t>13</w:t>
        </w:r>
        <w:r w:rsidR="008D6F7F">
          <w:rPr>
            <w:noProof/>
            <w:webHidden/>
          </w:rPr>
          <w:fldChar w:fldCharType="end"/>
        </w:r>
      </w:hyperlink>
    </w:p>
    <w:p w14:paraId="181AB980" w14:textId="77777777" w:rsidR="008D6F7F" w:rsidRDefault="009223D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2887978" w:history="1">
        <w:r w:rsidR="008D6F7F" w:rsidRPr="00EC01BE">
          <w:rPr>
            <w:rStyle w:val="Hyperlink"/>
            <w:noProof/>
          </w:rPr>
          <w:t>5.2    Integrated Testing Scenarios</w:t>
        </w:r>
        <w:r w:rsidR="008D6F7F">
          <w:rPr>
            <w:noProof/>
            <w:webHidden/>
          </w:rPr>
          <w:tab/>
        </w:r>
        <w:r w:rsidR="008D6F7F">
          <w:rPr>
            <w:noProof/>
            <w:webHidden/>
          </w:rPr>
          <w:fldChar w:fldCharType="begin"/>
        </w:r>
        <w:r w:rsidR="008D6F7F">
          <w:rPr>
            <w:noProof/>
            <w:webHidden/>
          </w:rPr>
          <w:instrText xml:space="preserve"> PAGEREF _Toc482887978 \h </w:instrText>
        </w:r>
        <w:r w:rsidR="008D6F7F">
          <w:rPr>
            <w:noProof/>
            <w:webHidden/>
          </w:rPr>
        </w:r>
        <w:r w:rsidR="008D6F7F">
          <w:rPr>
            <w:noProof/>
            <w:webHidden/>
          </w:rPr>
          <w:fldChar w:fldCharType="separate"/>
        </w:r>
        <w:r w:rsidR="008D6F7F">
          <w:rPr>
            <w:noProof/>
            <w:webHidden/>
          </w:rPr>
          <w:t>13</w:t>
        </w:r>
        <w:r w:rsidR="008D6F7F">
          <w:rPr>
            <w:noProof/>
            <w:webHidden/>
          </w:rPr>
          <w:fldChar w:fldCharType="end"/>
        </w:r>
      </w:hyperlink>
    </w:p>
    <w:p w14:paraId="544B19AC" w14:textId="77777777" w:rsidR="008D6F7F" w:rsidRDefault="009223D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2887979" w:history="1">
        <w:r w:rsidR="008D6F7F" w:rsidRPr="00EC01BE">
          <w:rPr>
            <w:rStyle w:val="Hyperlink"/>
            <w:rFonts w:cs="Arial"/>
            <w:noProof/>
          </w:rPr>
          <w:t>5.3    Testing Approvals</w:t>
        </w:r>
        <w:r w:rsidR="008D6F7F">
          <w:rPr>
            <w:noProof/>
            <w:webHidden/>
          </w:rPr>
          <w:tab/>
        </w:r>
        <w:r w:rsidR="008D6F7F">
          <w:rPr>
            <w:noProof/>
            <w:webHidden/>
          </w:rPr>
          <w:fldChar w:fldCharType="begin"/>
        </w:r>
        <w:r w:rsidR="008D6F7F">
          <w:rPr>
            <w:noProof/>
            <w:webHidden/>
          </w:rPr>
          <w:instrText xml:space="preserve"> PAGEREF _Toc482887979 \h </w:instrText>
        </w:r>
        <w:r w:rsidR="008D6F7F">
          <w:rPr>
            <w:noProof/>
            <w:webHidden/>
          </w:rPr>
        </w:r>
        <w:r w:rsidR="008D6F7F">
          <w:rPr>
            <w:noProof/>
            <w:webHidden/>
          </w:rPr>
          <w:fldChar w:fldCharType="separate"/>
        </w:r>
        <w:r w:rsidR="008D6F7F">
          <w:rPr>
            <w:noProof/>
            <w:webHidden/>
          </w:rPr>
          <w:t>14</w:t>
        </w:r>
        <w:r w:rsidR="008D6F7F">
          <w:rPr>
            <w:noProof/>
            <w:webHidden/>
          </w:rPr>
          <w:fldChar w:fldCharType="end"/>
        </w:r>
      </w:hyperlink>
    </w:p>
    <w:p w14:paraId="6024C1D6" w14:textId="77777777" w:rsidR="008D6F7F" w:rsidRDefault="009223D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2887980" w:history="1">
        <w:r w:rsidR="008D6F7F" w:rsidRPr="00EC01BE">
          <w:rPr>
            <w:rStyle w:val="Hyperlink"/>
            <w:rFonts w:cs="Arial"/>
            <w:noProof/>
          </w:rPr>
          <w:t>5.4    Piloting</w:t>
        </w:r>
        <w:r w:rsidR="008D6F7F">
          <w:rPr>
            <w:noProof/>
            <w:webHidden/>
          </w:rPr>
          <w:tab/>
        </w:r>
        <w:r w:rsidR="008D6F7F">
          <w:rPr>
            <w:noProof/>
            <w:webHidden/>
          </w:rPr>
          <w:fldChar w:fldCharType="begin"/>
        </w:r>
        <w:r w:rsidR="008D6F7F">
          <w:rPr>
            <w:noProof/>
            <w:webHidden/>
          </w:rPr>
          <w:instrText xml:space="preserve"> PAGEREF _Toc482887980 \h </w:instrText>
        </w:r>
        <w:r w:rsidR="008D6F7F">
          <w:rPr>
            <w:noProof/>
            <w:webHidden/>
          </w:rPr>
        </w:r>
        <w:r w:rsidR="008D6F7F">
          <w:rPr>
            <w:noProof/>
            <w:webHidden/>
          </w:rPr>
          <w:fldChar w:fldCharType="separate"/>
        </w:r>
        <w:r w:rsidR="008D6F7F">
          <w:rPr>
            <w:noProof/>
            <w:webHidden/>
          </w:rPr>
          <w:t>14</w:t>
        </w:r>
        <w:r w:rsidR="008D6F7F">
          <w:rPr>
            <w:noProof/>
            <w:webHidden/>
          </w:rPr>
          <w:fldChar w:fldCharType="end"/>
        </w:r>
      </w:hyperlink>
    </w:p>
    <w:p w14:paraId="7D2D0D39" w14:textId="77777777" w:rsidR="008D6F7F" w:rsidRDefault="009223D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2887981" w:history="1">
        <w:r w:rsidR="008D6F7F" w:rsidRPr="00EC01BE">
          <w:rPr>
            <w:rStyle w:val="Hyperlink"/>
            <w:rFonts w:cs="Arial"/>
            <w:noProof/>
          </w:rPr>
          <w:t>5.5    Approvals</w:t>
        </w:r>
        <w:r w:rsidR="008D6F7F">
          <w:rPr>
            <w:noProof/>
            <w:webHidden/>
          </w:rPr>
          <w:tab/>
        </w:r>
        <w:r w:rsidR="008D6F7F">
          <w:rPr>
            <w:noProof/>
            <w:webHidden/>
          </w:rPr>
          <w:fldChar w:fldCharType="begin"/>
        </w:r>
        <w:r w:rsidR="008D6F7F">
          <w:rPr>
            <w:noProof/>
            <w:webHidden/>
          </w:rPr>
          <w:instrText xml:space="preserve"> PAGEREF _Toc482887981 \h </w:instrText>
        </w:r>
        <w:r w:rsidR="008D6F7F">
          <w:rPr>
            <w:noProof/>
            <w:webHidden/>
          </w:rPr>
        </w:r>
        <w:r w:rsidR="008D6F7F">
          <w:rPr>
            <w:noProof/>
            <w:webHidden/>
          </w:rPr>
          <w:fldChar w:fldCharType="separate"/>
        </w:r>
        <w:r w:rsidR="008D6F7F">
          <w:rPr>
            <w:noProof/>
            <w:webHidden/>
          </w:rPr>
          <w:t>14</w:t>
        </w:r>
        <w:r w:rsidR="008D6F7F">
          <w:rPr>
            <w:noProof/>
            <w:webHidden/>
          </w:rPr>
          <w:fldChar w:fldCharType="end"/>
        </w:r>
      </w:hyperlink>
    </w:p>
    <w:p w14:paraId="446145C8" w14:textId="77777777" w:rsidR="008D6F7F" w:rsidRDefault="009223D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82887982" w:history="1">
        <w:r w:rsidR="008D6F7F" w:rsidRPr="00EC01BE">
          <w:rPr>
            <w:rStyle w:val="Hyperlink"/>
            <w:rFonts w:cs="Arial"/>
          </w:rPr>
          <w:t>6.    Deployment / Implementation Model</w:t>
        </w:r>
        <w:r w:rsidR="008D6F7F">
          <w:rPr>
            <w:webHidden/>
          </w:rPr>
          <w:tab/>
        </w:r>
        <w:r w:rsidR="008D6F7F">
          <w:rPr>
            <w:webHidden/>
          </w:rPr>
          <w:fldChar w:fldCharType="begin"/>
        </w:r>
        <w:r w:rsidR="008D6F7F">
          <w:rPr>
            <w:webHidden/>
          </w:rPr>
          <w:instrText xml:space="preserve"> PAGEREF _Toc482887982 \h </w:instrText>
        </w:r>
        <w:r w:rsidR="008D6F7F">
          <w:rPr>
            <w:webHidden/>
          </w:rPr>
        </w:r>
        <w:r w:rsidR="008D6F7F">
          <w:rPr>
            <w:webHidden/>
          </w:rPr>
          <w:fldChar w:fldCharType="separate"/>
        </w:r>
        <w:r w:rsidR="008D6F7F">
          <w:rPr>
            <w:webHidden/>
          </w:rPr>
          <w:t>14</w:t>
        </w:r>
        <w:r w:rsidR="008D6F7F">
          <w:rPr>
            <w:webHidden/>
          </w:rPr>
          <w:fldChar w:fldCharType="end"/>
        </w:r>
      </w:hyperlink>
    </w:p>
    <w:p w14:paraId="62BEF015" w14:textId="77777777" w:rsidR="008D6F7F" w:rsidRDefault="009223D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2887983" w:history="1">
        <w:r w:rsidR="008D6F7F" w:rsidRPr="00EC01BE">
          <w:rPr>
            <w:rStyle w:val="Hyperlink"/>
            <w:rFonts w:cs="Arial"/>
            <w:noProof/>
          </w:rPr>
          <w:t>6.1    Alerts</w:t>
        </w:r>
        <w:r w:rsidR="008D6F7F">
          <w:rPr>
            <w:noProof/>
            <w:webHidden/>
          </w:rPr>
          <w:tab/>
        </w:r>
        <w:r w:rsidR="008D6F7F">
          <w:rPr>
            <w:noProof/>
            <w:webHidden/>
          </w:rPr>
          <w:fldChar w:fldCharType="begin"/>
        </w:r>
        <w:r w:rsidR="008D6F7F">
          <w:rPr>
            <w:noProof/>
            <w:webHidden/>
          </w:rPr>
          <w:instrText xml:space="preserve"> PAGEREF _Toc482887983 \h </w:instrText>
        </w:r>
        <w:r w:rsidR="008D6F7F">
          <w:rPr>
            <w:noProof/>
            <w:webHidden/>
          </w:rPr>
        </w:r>
        <w:r w:rsidR="008D6F7F">
          <w:rPr>
            <w:noProof/>
            <w:webHidden/>
          </w:rPr>
          <w:fldChar w:fldCharType="separate"/>
        </w:r>
        <w:r w:rsidR="008D6F7F">
          <w:rPr>
            <w:noProof/>
            <w:webHidden/>
          </w:rPr>
          <w:t>14</w:t>
        </w:r>
        <w:r w:rsidR="008D6F7F">
          <w:rPr>
            <w:noProof/>
            <w:webHidden/>
          </w:rPr>
          <w:fldChar w:fldCharType="end"/>
        </w:r>
      </w:hyperlink>
    </w:p>
    <w:p w14:paraId="520D3B15" w14:textId="77777777" w:rsidR="008D6F7F" w:rsidRDefault="009223D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82887984" w:history="1">
        <w:r w:rsidR="008D6F7F" w:rsidRPr="00EC01BE">
          <w:rPr>
            <w:rStyle w:val="Hyperlink"/>
            <w:rFonts w:cs="Arial"/>
          </w:rPr>
          <w:t>Appendix A: Risks and Concerns</w:t>
        </w:r>
        <w:r w:rsidR="008D6F7F">
          <w:rPr>
            <w:webHidden/>
          </w:rPr>
          <w:tab/>
        </w:r>
        <w:r w:rsidR="008D6F7F">
          <w:rPr>
            <w:webHidden/>
          </w:rPr>
          <w:fldChar w:fldCharType="begin"/>
        </w:r>
        <w:r w:rsidR="008D6F7F">
          <w:rPr>
            <w:webHidden/>
          </w:rPr>
          <w:instrText xml:space="preserve"> PAGEREF _Toc482887984 \h </w:instrText>
        </w:r>
        <w:r w:rsidR="008D6F7F">
          <w:rPr>
            <w:webHidden/>
          </w:rPr>
        </w:r>
        <w:r w:rsidR="008D6F7F">
          <w:rPr>
            <w:webHidden/>
          </w:rPr>
          <w:fldChar w:fldCharType="separate"/>
        </w:r>
        <w:r w:rsidR="008D6F7F">
          <w:rPr>
            <w:webHidden/>
          </w:rPr>
          <w:t>15</w:t>
        </w:r>
        <w:r w:rsidR="008D6F7F">
          <w:rPr>
            <w:webHidden/>
          </w:rPr>
          <w:fldChar w:fldCharType="end"/>
        </w:r>
      </w:hyperlink>
    </w:p>
    <w:p w14:paraId="60A06C38" w14:textId="77777777" w:rsidR="008D6F7F" w:rsidRDefault="009223D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82887985" w:history="1">
        <w:r w:rsidR="008D6F7F" w:rsidRPr="00EC01BE">
          <w:rPr>
            <w:rStyle w:val="Hyperlink"/>
            <w:rFonts w:cs="Arial"/>
          </w:rPr>
          <w:t>Appendix B: Issues List</w:t>
        </w:r>
        <w:r w:rsidR="008D6F7F">
          <w:rPr>
            <w:webHidden/>
          </w:rPr>
          <w:tab/>
        </w:r>
        <w:r w:rsidR="008D6F7F">
          <w:rPr>
            <w:webHidden/>
          </w:rPr>
          <w:fldChar w:fldCharType="begin"/>
        </w:r>
        <w:r w:rsidR="008D6F7F">
          <w:rPr>
            <w:webHidden/>
          </w:rPr>
          <w:instrText xml:space="preserve"> PAGEREF _Toc482887985 \h </w:instrText>
        </w:r>
        <w:r w:rsidR="008D6F7F">
          <w:rPr>
            <w:webHidden/>
          </w:rPr>
        </w:r>
        <w:r w:rsidR="008D6F7F">
          <w:rPr>
            <w:webHidden/>
          </w:rPr>
          <w:fldChar w:fldCharType="separate"/>
        </w:r>
        <w:r w:rsidR="008D6F7F">
          <w:rPr>
            <w:webHidden/>
          </w:rPr>
          <w:t>15</w:t>
        </w:r>
        <w:r w:rsidR="008D6F7F">
          <w:rPr>
            <w:webHidden/>
          </w:rPr>
          <w:fldChar w:fldCharType="end"/>
        </w:r>
      </w:hyperlink>
    </w:p>
    <w:p w14:paraId="7944396D" w14:textId="77777777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7944396E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0" w:name="_Toc482887946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0"/>
    </w:p>
    <w:p w14:paraId="7944396F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1" w:name="_Toc366154246"/>
      <w:bookmarkStart w:id="2" w:name="_Toc482887947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1"/>
      <w:bookmarkEnd w:id="2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4919"/>
        <w:gridCol w:w="3407"/>
      </w:tblGrid>
      <w:tr w:rsidR="00004732" w:rsidRPr="00FB14A7" w14:paraId="79443973" w14:textId="77777777" w:rsidTr="00C45B3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970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97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972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79443977" w14:textId="77777777" w:rsidTr="00E16825">
        <w:trPr>
          <w:trHeight w:val="324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74" w14:textId="77777777" w:rsidR="00004732" w:rsidRPr="00FB14A7" w:rsidRDefault="00DF78B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Pollard, Michael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75" w14:textId="77777777" w:rsidR="00004732" w:rsidRPr="00FB14A7" w:rsidRDefault="00DF78B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IS Project Manager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76" w14:textId="77777777" w:rsidR="00DF78B3" w:rsidRPr="00FB14A7" w:rsidRDefault="009223D5" w:rsidP="00DF78B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2" w:history="1">
              <w:r w:rsidR="00DF78B3" w:rsidRPr="00594F04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Michael.pollard@baycare.org</w:t>
              </w:r>
            </w:hyperlink>
          </w:p>
        </w:tc>
      </w:tr>
      <w:tr w:rsidR="00004732" w:rsidRPr="00FB14A7" w14:paraId="7944397B" w14:textId="77777777" w:rsidTr="00C45B31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78" w14:textId="77777777" w:rsidR="00004732" w:rsidRPr="00FB14A7" w:rsidRDefault="00DF78B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Allison, Rich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79" w14:textId="021FA931" w:rsidR="00004732" w:rsidRPr="00FB14A7" w:rsidRDefault="00DF78B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IS Integration Analyst, SR</w:t>
            </w:r>
            <w:r w:rsidR="00BC4C03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- Cloverleaf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7A" w14:textId="77777777" w:rsidR="00DF78B3" w:rsidRPr="00FB14A7" w:rsidRDefault="009223D5" w:rsidP="00DF78B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3" w:history="1">
              <w:r w:rsidR="00DF78B3" w:rsidRPr="00594F04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Rich.allison@baycare.org</w:t>
              </w:r>
            </w:hyperlink>
          </w:p>
        </w:tc>
      </w:tr>
      <w:tr w:rsidR="00004732" w:rsidRPr="00FB14A7" w14:paraId="7944397F" w14:textId="77777777" w:rsidTr="00C45B31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7C" w14:textId="77777777" w:rsidR="00004732" w:rsidRPr="00FB14A7" w:rsidRDefault="00DF78B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Torres, Adolph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7D" w14:textId="77777777" w:rsidR="00004732" w:rsidRPr="00FB14A7" w:rsidRDefault="00DF78B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Software Engineer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7E" w14:textId="77777777" w:rsidR="00DF78B3" w:rsidRPr="00FB14A7" w:rsidRDefault="009223D5" w:rsidP="00DF78B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4" w:history="1">
              <w:r w:rsidR="00DF78B3" w:rsidRPr="00594F04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Adolph.torres@baycare.org</w:t>
              </w:r>
            </w:hyperlink>
          </w:p>
        </w:tc>
      </w:tr>
      <w:tr w:rsidR="00004732" w:rsidRPr="00FB14A7" w14:paraId="79443983" w14:textId="77777777" w:rsidTr="00C45B3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0" w14:textId="77777777" w:rsidR="00004732" w:rsidRPr="00FB14A7" w:rsidRDefault="00C45B3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Skelton, Sarah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1" w14:textId="77777777" w:rsidR="00004732" w:rsidRPr="00FB14A7" w:rsidRDefault="00C45B3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VP Product Management – Population Health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2" w14:textId="77777777" w:rsidR="00C45B31" w:rsidRPr="00FB14A7" w:rsidRDefault="009223D5" w:rsidP="00C45B3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5" w:history="1">
              <w:r w:rsidR="00C45B31" w:rsidRPr="00594F04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Sarah.skelton@uniphyhealth.com</w:t>
              </w:r>
            </w:hyperlink>
          </w:p>
        </w:tc>
      </w:tr>
      <w:tr w:rsidR="00004732" w:rsidRPr="00FB14A7" w14:paraId="79443987" w14:textId="77777777" w:rsidTr="00C45B3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4" w14:textId="77777777" w:rsidR="00004732" w:rsidRPr="00FB14A7" w:rsidRDefault="00C45B3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Pacek, Tim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5" w14:textId="77777777" w:rsidR="00004732" w:rsidRPr="00FB14A7" w:rsidRDefault="00F517C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Uniphy Project Manager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6" w14:textId="77777777" w:rsidR="00C45B31" w:rsidRPr="00FB14A7" w:rsidRDefault="009223D5" w:rsidP="00C45B3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6" w:history="1">
              <w:r w:rsidR="00C45B31" w:rsidRPr="00594F04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Tim.pacek@pursuithealthcare.com</w:t>
              </w:r>
            </w:hyperlink>
          </w:p>
        </w:tc>
      </w:tr>
      <w:tr w:rsidR="00004732" w:rsidRPr="00FB14A7" w14:paraId="7944398B" w14:textId="77777777" w:rsidTr="00C45B3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8" w14:textId="77777777" w:rsidR="00004732" w:rsidRPr="00FB14A7" w:rsidRDefault="00C45B3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Smith, Eric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9" w14:textId="77777777" w:rsidR="00004732" w:rsidRPr="00FB14A7" w:rsidRDefault="00C45B3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Vendor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A" w14:textId="77777777" w:rsidR="00C45B31" w:rsidRPr="00FB14A7" w:rsidRDefault="009223D5" w:rsidP="00C45B3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7" w:history="1">
              <w:r w:rsidR="00C45B31" w:rsidRPr="00594F04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Eric.smith@pursuithealthcare.com</w:t>
              </w:r>
            </w:hyperlink>
          </w:p>
        </w:tc>
      </w:tr>
      <w:tr w:rsidR="00004732" w:rsidRPr="00FB14A7" w14:paraId="7944398F" w14:textId="77777777" w:rsidTr="00C45B3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C" w14:textId="77777777" w:rsidR="00004732" w:rsidRPr="00FB14A7" w:rsidRDefault="00F517C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Guy, Ed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D" w14:textId="77777777" w:rsidR="00004732" w:rsidRPr="00FB14A7" w:rsidRDefault="00F517C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Uniphy Technology Manager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E" w14:textId="77777777" w:rsidR="00F517CC" w:rsidRPr="00FB14A7" w:rsidRDefault="009223D5" w:rsidP="00B5162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8" w:history="1">
              <w:r w:rsidR="00B51627" w:rsidRPr="00C45844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Ed.guy@uniphyhealth.com</w:t>
              </w:r>
            </w:hyperlink>
          </w:p>
        </w:tc>
      </w:tr>
      <w:tr w:rsidR="00004732" w:rsidRPr="00FB14A7" w14:paraId="79443993" w14:textId="77777777" w:rsidTr="00C45B3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90" w14:textId="77777777" w:rsidR="00004732" w:rsidRPr="00FB14A7" w:rsidRDefault="00F517C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Balaji, Apparsamy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91" w14:textId="77777777" w:rsidR="00004732" w:rsidRPr="00FB14A7" w:rsidRDefault="00F517C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Director</w:t>
            </w:r>
            <w:r w:rsidR="004703F4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Data Management and EDW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92" w14:textId="77777777" w:rsidR="004703F4" w:rsidRPr="00FB14A7" w:rsidRDefault="009223D5" w:rsidP="004703F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9" w:history="1">
              <w:r w:rsidR="004703F4" w:rsidRPr="00C45844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Apparsamy.balaji@baycare.org</w:t>
              </w:r>
            </w:hyperlink>
          </w:p>
        </w:tc>
      </w:tr>
      <w:tr w:rsidR="00E16825" w:rsidRPr="00FB14A7" w14:paraId="79443997" w14:textId="77777777" w:rsidTr="00C45B3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94" w14:textId="424F46FD" w:rsidR="00E16825" w:rsidRDefault="009223D5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20" w:history="1">
              <w:r w:rsidR="00CE0000" w:rsidRPr="00A83627">
                <w:rPr>
                  <w:rFonts w:asciiTheme="minorHAnsi" w:eastAsia="Times New Roman" w:hAnsiTheme="minorHAnsi" w:cs="Arial"/>
                  <w:color w:val="000000"/>
                  <w:sz w:val="22"/>
                </w:rPr>
                <w:t>M</w:t>
              </w:r>
              <w:r w:rsidR="00CE0000">
                <w:rPr>
                  <w:rFonts w:asciiTheme="minorHAnsi" w:eastAsia="Times New Roman" w:hAnsiTheme="minorHAnsi" w:cs="Arial"/>
                  <w:color w:val="000000"/>
                  <w:sz w:val="22"/>
                </w:rPr>
                <w:t>allikarachchi</w:t>
              </w:r>
            </w:hyperlink>
            <w:r w:rsidR="00CE0000" w:rsidRPr="00A83627">
              <w:rPr>
                <w:rFonts w:asciiTheme="minorHAnsi" w:eastAsia="Times New Roman" w:hAnsiTheme="minorHAnsi" w:cs="Arial"/>
                <w:color w:val="000000"/>
                <w:sz w:val="22"/>
              </w:rPr>
              <w:t>, Jay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95" w14:textId="2BD9B6FE" w:rsidR="00E16825" w:rsidRDefault="00CE0000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Software Engineer, Enterprise Software Engineering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96" w14:textId="0F3199C2" w:rsidR="00E16825" w:rsidRDefault="009223D5" w:rsidP="004703F4">
            <w:pPr>
              <w:spacing w:after="0" w:line="240" w:lineRule="auto"/>
            </w:pPr>
            <w:hyperlink r:id="rId21" w:history="1">
              <w:r w:rsidR="00CE0000" w:rsidRPr="00A83627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Jay.Mallikarachchi@baycare.org</w:t>
              </w:r>
            </w:hyperlink>
          </w:p>
        </w:tc>
      </w:tr>
      <w:tr w:rsidR="00E16825" w:rsidRPr="00FB14A7" w14:paraId="7944399B" w14:textId="77777777" w:rsidTr="00C45B3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98" w14:textId="3C02A451" w:rsidR="00E16825" w:rsidRDefault="00BC4C0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Olszewski, Dan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99" w14:textId="21CDA585" w:rsidR="00E16825" w:rsidRDefault="00BC4C0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IS Integration Analyst, - Cerner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9A" w14:textId="61F97F56" w:rsidR="00E16825" w:rsidRDefault="009223D5" w:rsidP="004703F4">
            <w:pPr>
              <w:spacing w:after="0" w:line="240" w:lineRule="auto"/>
            </w:pPr>
            <w:hyperlink r:id="rId22" w:history="1">
              <w:r w:rsidR="00BC4C03" w:rsidRPr="00BC4C03">
                <w:rPr>
                  <w:rStyle w:val="Hyperlink"/>
                </w:rPr>
                <w:t>Daniel.Olszewski@baycare.org</w:t>
              </w:r>
            </w:hyperlink>
          </w:p>
        </w:tc>
      </w:tr>
    </w:tbl>
    <w:p w14:paraId="7944399C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7944399D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" w:name="_Toc482887948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3"/>
    </w:p>
    <w:p w14:paraId="7944399E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7944399F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4" w:name="_Toc482887949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4"/>
    </w:p>
    <w:p w14:paraId="794439A0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794439A5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9A1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5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9A2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9A3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9A4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794439AA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9A6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70BC15F9AAAF47CFA57DDAC3B7C88D6C"/>
            </w:placeholder>
            <w:date w:fullDate="2017-04-2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794439A7" w14:textId="15E3DCE8" w:rsidR="00320263" w:rsidRPr="004E7A3E" w:rsidRDefault="00A473C6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4/21/2017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7531E000ADC74902B4A61003C49D6C54"/>
              </w:placeholder>
            </w:sdtPr>
            <w:sdtEndPr/>
            <w:sdtContent>
              <w:p w14:paraId="794439A8" w14:textId="77777777" w:rsidR="00320263" w:rsidRPr="004E7A3E" w:rsidRDefault="002A3FF5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Lois Whitley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9A9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794439AF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AB" w14:textId="625D0CFA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AC" w14:textId="0C88421D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AD" w14:textId="66DB779A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AE" w14:textId="328D03E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75D69" w:rsidRPr="004E7A3E" w14:paraId="794439B4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B0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B1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B2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B3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794439B9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9B5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9B6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9B7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9B8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5"/>
    </w:tbl>
    <w:p w14:paraId="794439BA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794439BB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6" w:name="_Toc482887950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6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794439BC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7" w:name="_Toc48288795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eastAsia="Times New Roman" w:hAnsiTheme="minorHAnsi" w:cs="Arial"/>
          <w:color w:val="auto"/>
          <w:sz w:val="22"/>
          <w:szCs w:val="20"/>
        </w:rPr>
        <w:id w:val="-1736706375"/>
        <w:placeholder>
          <w:docPart w:val="7531E000ADC74902B4A61003C49D6C54"/>
        </w:placeholder>
      </w:sdtPr>
      <w:sdtEndPr/>
      <w:sdtContent>
        <w:p w14:paraId="794439BD" w14:textId="75D713C8" w:rsidR="00C53B6B" w:rsidRPr="006418D8" w:rsidRDefault="006418D8" w:rsidP="006418D8">
          <w:pPr>
            <w:rPr>
              <w:rFonts w:asciiTheme="minorHAnsi" w:eastAsia="Times New Roman" w:hAnsiTheme="minorHAnsi" w:cs="Arial"/>
              <w:color w:val="auto"/>
              <w:sz w:val="22"/>
              <w:szCs w:val="20"/>
            </w:rPr>
          </w:pPr>
          <w:r w:rsidRPr="006418D8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 xml:space="preserve">The purpose of this document is to define the </w:t>
          </w:r>
          <w:r w:rsidR="00C70858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>Results</w:t>
          </w:r>
          <w:r w:rsidRPr="006418D8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 xml:space="preserve"> (</w:t>
          </w:r>
          <w:r w:rsidR="007345A3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>ORU</w:t>
          </w:r>
          <w:r w:rsidRPr="006418D8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 xml:space="preserve">) interface from </w:t>
          </w:r>
          <w:r w:rsidR="00982191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>Xcelera</w:t>
          </w:r>
          <w:r w:rsidRPr="006418D8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 xml:space="preserve"> to the BayCare Community Application</w:t>
          </w:r>
          <w:r w:rsidR="00C70858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 xml:space="preserve"> (also known as Uniphy, Practice Unite</w:t>
          </w:r>
          <w:r w:rsidR="007345A3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>, Futura and Physician Mobility)</w:t>
          </w:r>
          <w:r w:rsidR="008A6CC7" w:rsidRPr="006418D8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>.</w:t>
          </w:r>
          <w:r w:rsidRPr="006418D8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 xml:space="preserve"> </w:t>
          </w:r>
        </w:p>
      </w:sdtContent>
    </w:sdt>
    <w:p w14:paraId="794439BE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794439BF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8" w:name="_Toc48288795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8"/>
    </w:p>
    <w:sdt>
      <w:sdtPr>
        <w:rPr>
          <w:rFonts w:asciiTheme="minorHAnsi" w:hAnsiTheme="minorHAnsi" w:cs="Arial"/>
          <w:i w:val="0"/>
        </w:rPr>
        <w:id w:val="-1111823088"/>
        <w:placeholder>
          <w:docPart w:val="7531E000ADC74902B4A61003C49D6C54"/>
        </w:placeholder>
      </w:sdtPr>
      <w:sdtEndPr/>
      <w:sdtContent>
        <w:p w14:paraId="794439F8" w14:textId="7096C829" w:rsidR="009666CA" w:rsidRPr="004E7A3E" w:rsidRDefault="006418D8" w:rsidP="009666CA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The scope of this project is to </w:t>
          </w:r>
          <w:r w:rsidR="00AC365A">
            <w:rPr>
              <w:rFonts w:asciiTheme="minorHAnsi" w:hAnsiTheme="minorHAnsi" w:cs="Arial"/>
              <w:i w:val="0"/>
            </w:rPr>
            <w:t xml:space="preserve">develop </w:t>
          </w:r>
          <w:r w:rsidR="00485B16">
            <w:rPr>
              <w:rFonts w:asciiTheme="minorHAnsi" w:hAnsiTheme="minorHAnsi" w:cs="Arial"/>
              <w:i w:val="0"/>
            </w:rPr>
            <w:t xml:space="preserve">an interface between </w:t>
          </w:r>
          <w:r w:rsidR="00982191">
            <w:rPr>
              <w:rFonts w:asciiTheme="minorHAnsi" w:hAnsiTheme="minorHAnsi" w:cs="Arial"/>
              <w:i w:val="0"/>
            </w:rPr>
            <w:t>Xcelera</w:t>
          </w:r>
          <w:r w:rsidR="00485B16">
            <w:rPr>
              <w:rFonts w:asciiTheme="minorHAnsi" w:hAnsiTheme="minorHAnsi" w:cs="Arial"/>
              <w:i w:val="0"/>
            </w:rPr>
            <w:t xml:space="preserve"> </w:t>
          </w:r>
          <w:r w:rsidR="001D56FE">
            <w:rPr>
              <w:rFonts w:asciiTheme="minorHAnsi" w:hAnsiTheme="minorHAnsi" w:cs="Arial"/>
              <w:i w:val="0"/>
            </w:rPr>
            <w:t xml:space="preserve">and the BayCare Community Application. </w:t>
          </w:r>
          <w:r w:rsidR="001D56FE" w:rsidRPr="001D56FE">
            <w:rPr>
              <w:rFonts w:asciiTheme="minorHAnsi" w:hAnsiTheme="minorHAnsi" w:cs="Arial"/>
              <w:i w:val="0"/>
            </w:rPr>
            <w:t xml:space="preserve">The ORU feed is a raw feed from the </w:t>
          </w:r>
          <w:r w:rsidR="00C85C11">
            <w:rPr>
              <w:rFonts w:asciiTheme="minorHAnsi" w:hAnsiTheme="minorHAnsi" w:cs="Arial"/>
              <w:i w:val="0"/>
            </w:rPr>
            <w:t>cardiology</w:t>
          </w:r>
          <w:r w:rsidR="001D56FE" w:rsidRPr="001D56FE">
            <w:rPr>
              <w:rFonts w:asciiTheme="minorHAnsi" w:hAnsiTheme="minorHAnsi" w:cs="Arial"/>
              <w:i w:val="0"/>
            </w:rPr>
            <w:t xml:space="preserve"> site in Cloverleaf to the healthgrid site for all facilities, and then a raw feed from the healthgrid site to the Community Application (Uniphy). </w:t>
          </w:r>
          <w:r w:rsidR="00225FF8">
            <w:rPr>
              <w:rFonts w:asciiTheme="minorHAnsi" w:hAnsiTheme="minorHAnsi" w:cs="Arial"/>
              <w:i w:val="0"/>
            </w:rPr>
            <w:t xml:space="preserve"> </w:t>
          </w:r>
          <w:r w:rsidR="00982191">
            <w:rPr>
              <w:rFonts w:asciiTheme="minorHAnsi" w:hAnsiTheme="minorHAnsi" w:cs="Arial"/>
              <w:i w:val="0"/>
            </w:rPr>
            <w:t>A filter is in place to o</w:t>
          </w:r>
          <w:r w:rsidR="00C85C11">
            <w:rPr>
              <w:rFonts w:asciiTheme="minorHAnsi" w:hAnsiTheme="minorHAnsi" w:cs="Arial"/>
              <w:i w:val="0"/>
            </w:rPr>
            <w:t xml:space="preserve">nly </w:t>
          </w:r>
          <w:r w:rsidR="00982191">
            <w:rPr>
              <w:rFonts w:asciiTheme="minorHAnsi" w:hAnsiTheme="minorHAnsi" w:cs="Arial"/>
              <w:i w:val="0"/>
            </w:rPr>
            <w:t>send Xcelera results from the cardiology; no Xper results are sent.  Only Final results are being sent by Xcelera.</w:t>
          </w:r>
        </w:p>
      </w:sdtContent>
    </w:sdt>
    <w:p w14:paraId="794439F9" w14:textId="77777777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9" w:name="_Toc48288795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9"/>
    </w:p>
    <w:p w14:paraId="794439FA" w14:textId="77777777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0" w:name="_Toc482887954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0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7531E000ADC74902B4A61003C49D6C54"/>
        </w:placeholder>
      </w:sdtPr>
      <w:sdtEndPr/>
      <w:sdtContent>
        <w:p w14:paraId="794439FE" w14:textId="4792EF32" w:rsidR="008F1EDB" w:rsidRPr="001D56FE" w:rsidRDefault="001D56FE" w:rsidP="001D56FE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ORU – Observation Result</w:t>
          </w:r>
        </w:p>
      </w:sdtContent>
    </w:sdt>
    <w:p w14:paraId="794439FF" w14:textId="77777777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1" w:name="_Toc482887955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7531E000ADC74902B4A61003C49D6C54"/>
        </w:placeholder>
      </w:sdtPr>
      <w:sdtEndPr/>
      <w:sdtContent>
        <w:p w14:paraId="79443A00" w14:textId="77777777" w:rsidR="00B51627" w:rsidRDefault="00B51627" w:rsidP="007A3CD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Uniphy Health – vendor</w:t>
          </w:r>
        </w:p>
        <w:p w14:paraId="79443A01" w14:textId="77777777" w:rsidR="00E16825" w:rsidRPr="00E16825" w:rsidRDefault="00E16825" w:rsidP="007A3CD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E16825">
            <w:rPr>
              <w:rFonts w:asciiTheme="minorHAnsi" w:hAnsiTheme="minorHAnsi" w:cs="Arial"/>
              <w:color w:val="auto"/>
              <w:sz w:val="22"/>
            </w:rPr>
            <w:t xml:space="preserve">Practice Unite – software </w:t>
          </w:r>
        </w:p>
        <w:p w14:paraId="79443A02" w14:textId="77777777" w:rsidR="00E16825" w:rsidRDefault="00E16825" w:rsidP="007A3CD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E16825">
            <w:rPr>
              <w:rFonts w:asciiTheme="minorHAnsi" w:hAnsiTheme="minorHAnsi" w:cs="Arial"/>
              <w:color w:val="auto"/>
              <w:sz w:val="22"/>
            </w:rPr>
            <w:t>BayCare Community Application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– application name used in Apple Store and Google Play</w:t>
          </w:r>
        </w:p>
        <w:p w14:paraId="79443A03" w14:textId="77777777" w:rsidR="008F1EDB" w:rsidRPr="00E16825" w:rsidRDefault="00E16825" w:rsidP="007A3CD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BayCare Community App – SFB Pilot – full project name in Clarity</w:t>
          </w:r>
        </w:p>
      </w:sdtContent>
    </w:sdt>
    <w:p w14:paraId="79443A04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2" w:name="_Toc304970742"/>
      <w:bookmarkStart w:id="13" w:name="_Toc48288795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2"/>
      <w:bookmarkEnd w:id="13"/>
    </w:p>
    <w:sdt>
      <w:sdtPr>
        <w:rPr>
          <w:rFonts w:asciiTheme="minorHAnsi" w:hAnsiTheme="minorHAnsi" w:cs="Arial"/>
          <w:i w:val="0"/>
        </w:rPr>
        <w:id w:val="-1408839955"/>
        <w:placeholder>
          <w:docPart w:val="7531E000ADC74902B4A61003C49D6C54"/>
        </w:placeholder>
      </w:sdtPr>
      <w:sdtEndPr/>
      <w:sdtContent>
        <w:p w14:paraId="79443A06" w14:textId="47D12E2D" w:rsidR="00235E8B" w:rsidRPr="001D56FE" w:rsidRDefault="001D56FE" w:rsidP="001D56FE">
          <w:pPr>
            <w:pStyle w:val="template"/>
            <w:numPr>
              <w:ilvl w:val="0"/>
              <w:numId w:val="26"/>
            </w:numPr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PD2016IF06</w:t>
          </w:r>
          <w:r w:rsidR="00ED707D">
            <w:rPr>
              <w:rFonts w:asciiTheme="minorHAnsi" w:hAnsiTheme="minorHAnsi" w:cs="Arial"/>
              <w:i w:val="0"/>
            </w:rPr>
            <w:t>_BAYCARE_</w:t>
          </w:r>
          <w:r>
            <w:rPr>
              <w:rFonts w:asciiTheme="minorHAnsi" w:hAnsiTheme="minorHAnsi" w:cs="Arial"/>
              <w:i w:val="0"/>
            </w:rPr>
            <w:t>ResultsSpec_</w:t>
          </w:r>
          <w:r w:rsidR="00ED707D">
            <w:rPr>
              <w:rFonts w:asciiTheme="minorHAnsi" w:hAnsiTheme="minorHAnsi" w:cs="Arial"/>
              <w:i w:val="0"/>
            </w:rPr>
            <w:t xml:space="preserve">V10 – </w:t>
          </w:r>
          <w:r>
            <w:rPr>
              <w:rFonts w:asciiTheme="minorHAnsi" w:hAnsiTheme="minorHAnsi" w:cs="Arial"/>
              <w:i w:val="0"/>
            </w:rPr>
            <w:t>Results</w:t>
          </w:r>
          <w:r w:rsidR="00ED707D">
            <w:rPr>
              <w:rFonts w:asciiTheme="minorHAnsi" w:hAnsiTheme="minorHAnsi" w:cs="Arial"/>
              <w:i w:val="0"/>
            </w:rPr>
            <w:t xml:space="preserve"> Interface Specification</w:t>
          </w:r>
        </w:p>
      </w:sdtContent>
    </w:sdt>
    <w:p w14:paraId="79443A07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79443A08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79443A0A" w14:textId="545CD3FF" w:rsidR="004D01FE" w:rsidRPr="009F4502" w:rsidRDefault="009F4502" w:rsidP="009F450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4" w:name="_Toc482887957"/>
      <w:r>
        <w:rPr>
          <w:rFonts w:asciiTheme="minorHAnsi" w:hAnsiTheme="minorHAnsi" w:cs="Arial"/>
          <w:color w:val="0070C0"/>
          <w:sz w:val="28"/>
        </w:rPr>
        <w:lastRenderedPageBreak/>
        <w:t>2</w:t>
      </w:r>
      <w:r w:rsidRPr="00D574A8">
        <w:rPr>
          <w:rFonts w:asciiTheme="minorHAnsi" w:hAnsiTheme="minorHAnsi" w:cs="Arial"/>
          <w:color w:val="0070C0"/>
          <w:sz w:val="28"/>
        </w:rPr>
        <w:t xml:space="preserve">.    </w:t>
      </w:r>
      <w:r>
        <w:rPr>
          <w:rFonts w:asciiTheme="minorHAnsi" w:hAnsiTheme="minorHAnsi" w:cs="Arial"/>
          <w:color w:val="0070C0"/>
          <w:sz w:val="28"/>
        </w:rPr>
        <w:t>Diagram</w:t>
      </w:r>
      <w:bookmarkEnd w:id="14"/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7531E000ADC74902B4A61003C49D6C54"/>
        </w:placeholder>
      </w:sdtPr>
      <w:sdtEndPr/>
      <w:sdtContent>
        <w:p w14:paraId="79443A0B" w14:textId="77777777" w:rsidR="00A07D54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</w:p>
        <w:p w14:paraId="79443A0C" w14:textId="7691B2AD" w:rsidR="00251535" w:rsidRDefault="009223D5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</w:p>
      </w:sdtContent>
    </w:sdt>
    <w:p w14:paraId="79443A0D" w14:textId="00EB5298" w:rsidR="005212A4" w:rsidRDefault="001D56FE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noProof/>
          <w:sz w:val="28"/>
        </w:rPr>
        <w:drawing>
          <wp:inline distT="0" distB="0" distL="0" distR="0" wp14:anchorId="5ECC33FC" wp14:editId="103770E0">
            <wp:extent cx="6461760" cy="3810000"/>
            <wp:effectExtent l="19050" t="0" r="1524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  <w:r w:rsidR="005212A4">
        <w:rPr>
          <w:rFonts w:asciiTheme="minorHAnsi" w:hAnsiTheme="minorHAnsi" w:cs="Arial"/>
          <w:sz w:val="28"/>
        </w:rPr>
        <w:br w:type="page"/>
      </w:r>
    </w:p>
    <w:p w14:paraId="79443A0E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5" w:name="_Toc482887958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5"/>
    </w:p>
    <w:p w14:paraId="79443A0F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6" w:name="_Toc439994682"/>
      <w:bookmarkStart w:id="17" w:name="_Toc48288795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8" w:name="_Toc439994696"/>
      <w:bookmarkEnd w:id="16"/>
      <w:bookmarkEnd w:id="17"/>
    </w:p>
    <w:p w14:paraId="79443A10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7531E000ADC74902B4A61003C49D6C54"/>
        </w:placeholder>
      </w:sdtPr>
      <w:sdtEndPr/>
      <w:sdtContent>
        <w:p w14:paraId="79443A11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79443A15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A12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A13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A14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79443A19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A16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9443A17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A18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79443A1D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9443A1A" w14:textId="77777777" w:rsidR="00894772" w:rsidRDefault="00894772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32846">
              <w:rPr>
                <w:rFonts w:ascii="Calibri" w:eastAsia="Times New Roman" w:hAnsi="Calibri"/>
                <w:color w:val="000000"/>
                <w:sz w:val="22"/>
              </w:rPr>
              <w:t>.20XX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39325621E8264B90AFFEED853425C338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9443A1B" w14:textId="77777777" w:rsidR="00894772" w:rsidRDefault="00B85976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CC07A09E53F1421396F7829562CBC667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79443A1C" w14:textId="77777777" w:rsidR="00894772" w:rsidRDefault="00B85976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79443A1E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79443A1F" w14:textId="77777777" w:rsidR="000934D6" w:rsidRDefault="000934D6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79443A20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79443A21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9" w:name="_Toc48288796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19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7531E000ADC74902B4A61003C49D6C54"/>
        </w:placeholder>
      </w:sdtPr>
      <w:sdtEndPr/>
      <w:sdtContent>
        <w:p w14:paraId="79443A22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79443A26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A23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A24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A25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79443A2A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A27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9443A28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A29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79443A2E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9443A2B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8A6FC7CB72A04DF9ACCC793484A61BF8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9443A2C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37CC506562914C9FAC05C405BC57F14A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79443A2D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79443A2F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79443A30" w14:textId="77777777" w:rsidR="00805EC2" w:rsidRDefault="00805EC2" w:rsidP="00805EC2"/>
    <w:p w14:paraId="79443A31" w14:textId="77777777" w:rsidR="00856E7C" w:rsidRDefault="00856E7C" w:rsidP="00805EC2"/>
    <w:p w14:paraId="79443A32" w14:textId="77777777" w:rsidR="00856E7C" w:rsidRDefault="00856E7C" w:rsidP="00805EC2"/>
    <w:p w14:paraId="79443A33" w14:textId="77777777" w:rsidR="009F64CD" w:rsidRDefault="009F64CD" w:rsidP="00805EC2"/>
    <w:p w14:paraId="79443A34" w14:textId="77777777" w:rsidR="009F64CD" w:rsidRDefault="009F64CD" w:rsidP="00805EC2"/>
    <w:p w14:paraId="79443A35" w14:textId="77777777" w:rsidR="009F64CD" w:rsidRDefault="009F64CD" w:rsidP="00805EC2"/>
    <w:p w14:paraId="79443A36" w14:textId="77777777" w:rsidR="009F64CD" w:rsidRDefault="009F64CD" w:rsidP="00805EC2"/>
    <w:p w14:paraId="79443A37" w14:textId="77777777" w:rsidR="009F64CD" w:rsidRDefault="009F64CD" w:rsidP="00805EC2"/>
    <w:p w14:paraId="79443A38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482887961"/>
      <w:r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0"/>
    </w:p>
    <w:p w14:paraId="79443A39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Please see the reference document located on the Integration SharePoint server: &lt;insert link to document here&gt; </w:t>
      </w:r>
    </w:p>
    <w:p w14:paraId="79443A3C" w14:textId="77777777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1" w:name="_Toc482887962"/>
      <w:r w:rsidRPr="0085436E">
        <w:rPr>
          <w:b w:val="0"/>
          <w:color w:val="0070C0"/>
          <w:sz w:val="24"/>
          <w:szCs w:val="24"/>
        </w:rPr>
        <w:t>3.3.1    Inbound to the BayCare Cloverleaf</w:t>
      </w:r>
      <w:bookmarkEnd w:id="21"/>
    </w:p>
    <w:sdt>
      <w:sdtPr>
        <w:id w:val="-1767608992"/>
        <w:placeholder>
          <w:docPart w:val="26C81F7E61304568B0651A0BE072A5F8"/>
        </w:placeholder>
        <w:showingPlcHdr/>
      </w:sdtPr>
      <w:sdtEndPr/>
      <w:sdtContent>
        <w:p w14:paraId="79443A3D" w14:textId="77777777" w:rsidR="009F64CD" w:rsidRPr="0085436E" w:rsidRDefault="000D61C3" w:rsidP="000D61C3">
          <w:pPr>
            <w:pStyle w:val="ListParagraph"/>
            <w:numPr>
              <w:ilvl w:val="0"/>
              <w:numId w:val="24"/>
            </w:numPr>
          </w:pPr>
          <w:r w:rsidRPr="0085436E">
            <w:rPr>
              <w:rStyle w:val="PlaceholderText"/>
            </w:rPr>
            <w:t>Click here to enter text.</w:t>
          </w:r>
        </w:p>
      </w:sdtContent>
    </w:sdt>
    <w:p w14:paraId="79443A3E" w14:textId="77777777" w:rsidR="009F64CD" w:rsidRPr="0085436E" w:rsidRDefault="009F64CD" w:rsidP="00805EC2"/>
    <w:p w14:paraId="79443A3F" w14:textId="77777777" w:rsidR="009F64CD" w:rsidRPr="0085436E" w:rsidRDefault="009F64CD" w:rsidP="009F64CD">
      <w:pPr>
        <w:pStyle w:val="Heading3"/>
        <w:rPr>
          <w:b w:val="0"/>
          <w:sz w:val="24"/>
          <w:szCs w:val="24"/>
        </w:rPr>
      </w:pPr>
      <w:bookmarkStart w:id="22" w:name="_Toc482887963"/>
      <w:r w:rsidRPr="0085436E">
        <w:rPr>
          <w:b w:val="0"/>
          <w:sz w:val="24"/>
          <w:szCs w:val="24"/>
        </w:rPr>
        <w:t xml:space="preserve">3.3.2    </w:t>
      </w:r>
      <w:r w:rsidR="00DB6D60" w:rsidRPr="0085436E">
        <w:rPr>
          <w:b w:val="0"/>
          <w:sz w:val="24"/>
          <w:szCs w:val="24"/>
        </w:rPr>
        <w:t>Outbound</w:t>
      </w:r>
      <w:r w:rsidRPr="0085436E">
        <w:rPr>
          <w:b w:val="0"/>
          <w:sz w:val="24"/>
          <w:szCs w:val="24"/>
        </w:rPr>
        <w:t xml:space="preserve"> to the BayCare Cloverleaf</w:t>
      </w:r>
      <w:bookmarkEnd w:id="22"/>
    </w:p>
    <w:sdt>
      <w:sdtPr>
        <w:id w:val="1069161819"/>
        <w:placeholder>
          <w:docPart w:val="B4477F93A3A14168BB143CC15383AC3D"/>
        </w:placeholder>
        <w:showingPlcHdr/>
      </w:sdtPr>
      <w:sdtEndPr/>
      <w:sdtContent>
        <w:p w14:paraId="79443A40" w14:textId="77777777" w:rsidR="009F64CD" w:rsidRPr="0085436E" w:rsidRDefault="000F341B" w:rsidP="000F341B">
          <w:pPr>
            <w:pStyle w:val="ListParagraph"/>
            <w:numPr>
              <w:ilvl w:val="0"/>
              <w:numId w:val="24"/>
            </w:numPr>
          </w:pPr>
          <w:r w:rsidRPr="0085436E">
            <w:rPr>
              <w:rStyle w:val="PlaceholderText"/>
            </w:rPr>
            <w:t>Click here to enter text.</w:t>
          </w:r>
        </w:p>
      </w:sdtContent>
    </w:sdt>
    <w:p w14:paraId="79443A41" w14:textId="77777777" w:rsidR="00653533" w:rsidRPr="0085436E" w:rsidRDefault="00653533" w:rsidP="00805EC2"/>
    <w:p w14:paraId="79443A42" w14:textId="77777777" w:rsidR="00A12775" w:rsidRPr="0085436E" w:rsidRDefault="00A12775" w:rsidP="00A12775">
      <w:pPr>
        <w:pStyle w:val="Heading3"/>
        <w:rPr>
          <w:b w:val="0"/>
          <w:color w:val="0070C0"/>
          <w:sz w:val="24"/>
          <w:szCs w:val="24"/>
        </w:rPr>
      </w:pPr>
      <w:bookmarkStart w:id="23" w:name="_Toc482887964"/>
      <w:r w:rsidRPr="0085436E">
        <w:rPr>
          <w:b w:val="0"/>
          <w:color w:val="0070C0"/>
          <w:sz w:val="24"/>
          <w:szCs w:val="24"/>
        </w:rPr>
        <w:t>3.3.3    Inbound to the Vendor</w:t>
      </w:r>
      <w:bookmarkEnd w:id="23"/>
    </w:p>
    <w:sdt>
      <w:sdtPr>
        <w:id w:val="-1418706218"/>
        <w:placeholder>
          <w:docPart w:val="1E345E01E64E4A96A82F15B3AB4134EB"/>
        </w:placeholder>
        <w:showingPlcHdr/>
      </w:sdtPr>
      <w:sdtEndPr/>
      <w:sdtContent>
        <w:p w14:paraId="79443A43" w14:textId="77777777" w:rsidR="00A12775" w:rsidRPr="0085436E" w:rsidRDefault="000F341B" w:rsidP="000F341B">
          <w:pPr>
            <w:pStyle w:val="ListParagraph"/>
            <w:numPr>
              <w:ilvl w:val="0"/>
              <w:numId w:val="24"/>
            </w:numPr>
          </w:pPr>
          <w:r w:rsidRPr="0085436E">
            <w:rPr>
              <w:rStyle w:val="PlaceholderText"/>
            </w:rPr>
            <w:t>Click here to enter text.</w:t>
          </w:r>
        </w:p>
      </w:sdtContent>
    </w:sdt>
    <w:p w14:paraId="79443A44" w14:textId="77777777" w:rsidR="00A12775" w:rsidRPr="0085436E" w:rsidRDefault="00A12775" w:rsidP="00A12775"/>
    <w:p w14:paraId="79443A45" w14:textId="77777777" w:rsidR="00A12775" w:rsidRPr="0085436E" w:rsidRDefault="00A12775" w:rsidP="00A12775">
      <w:pPr>
        <w:pStyle w:val="Heading3"/>
        <w:rPr>
          <w:b w:val="0"/>
          <w:sz w:val="24"/>
          <w:szCs w:val="24"/>
        </w:rPr>
      </w:pPr>
      <w:bookmarkStart w:id="24" w:name="_Toc482887965"/>
      <w:r w:rsidRPr="0085436E">
        <w:rPr>
          <w:b w:val="0"/>
          <w:sz w:val="24"/>
          <w:szCs w:val="24"/>
        </w:rPr>
        <w:t>3.3.4    Outbound to the Vendor</w:t>
      </w:r>
      <w:bookmarkEnd w:id="24"/>
    </w:p>
    <w:sdt>
      <w:sdtPr>
        <w:id w:val="-1632089767"/>
        <w:placeholder>
          <w:docPart w:val="C3CF472943174D399F3DC141005F72D3"/>
        </w:placeholder>
        <w:showingPlcHdr/>
      </w:sdtPr>
      <w:sdtEndPr/>
      <w:sdtContent>
        <w:p w14:paraId="79443A46" w14:textId="77777777" w:rsidR="00A12775" w:rsidRPr="0085436E" w:rsidRDefault="000F341B" w:rsidP="000F341B">
          <w:pPr>
            <w:pStyle w:val="ListParagraph"/>
            <w:numPr>
              <w:ilvl w:val="0"/>
              <w:numId w:val="24"/>
            </w:numPr>
          </w:pPr>
          <w:r w:rsidRPr="0085436E">
            <w:rPr>
              <w:rStyle w:val="PlaceholderText"/>
            </w:rPr>
            <w:t>Click here to enter text.</w:t>
          </w:r>
        </w:p>
      </w:sdtContent>
    </w:sdt>
    <w:p w14:paraId="79443A47" w14:textId="77777777" w:rsidR="00DB6D60" w:rsidRPr="0085436E" w:rsidRDefault="00DB6D60" w:rsidP="00DB6D60">
      <w:pPr>
        <w:pStyle w:val="Heading3"/>
        <w:rPr>
          <w:b w:val="0"/>
          <w:color w:val="0070C0"/>
          <w:sz w:val="24"/>
          <w:szCs w:val="24"/>
        </w:rPr>
      </w:pPr>
    </w:p>
    <w:p w14:paraId="79443A48" w14:textId="77777777" w:rsidR="00DB6D60" w:rsidRPr="0085436E" w:rsidRDefault="00DB6D60" w:rsidP="00DB6D60">
      <w:pPr>
        <w:pStyle w:val="Heading3"/>
        <w:rPr>
          <w:b w:val="0"/>
          <w:color w:val="0070C0"/>
          <w:sz w:val="24"/>
          <w:szCs w:val="24"/>
        </w:rPr>
      </w:pPr>
      <w:bookmarkStart w:id="25" w:name="_Toc482887966"/>
      <w:r w:rsidRPr="0085436E">
        <w:rPr>
          <w:b w:val="0"/>
          <w:color w:val="0070C0"/>
          <w:sz w:val="24"/>
          <w:szCs w:val="24"/>
        </w:rPr>
        <w:t>3.3.</w:t>
      </w:r>
      <w:r w:rsidR="00A12775" w:rsidRPr="0085436E">
        <w:rPr>
          <w:b w:val="0"/>
          <w:color w:val="0070C0"/>
          <w:sz w:val="24"/>
          <w:szCs w:val="24"/>
        </w:rPr>
        <w:t>5</w:t>
      </w:r>
      <w:r w:rsidRPr="0085436E">
        <w:rPr>
          <w:b w:val="0"/>
          <w:color w:val="0070C0"/>
          <w:sz w:val="24"/>
          <w:szCs w:val="24"/>
        </w:rPr>
        <w:t xml:space="preserve">    Inbound to the BayCare Cerner</w:t>
      </w:r>
      <w:bookmarkEnd w:id="25"/>
    </w:p>
    <w:p w14:paraId="79443A49" w14:textId="77777777" w:rsidR="00DB6D60" w:rsidRPr="0085436E" w:rsidRDefault="00DB6D60" w:rsidP="00DB6D60">
      <w:pPr>
        <w:pStyle w:val="NoSpacing"/>
      </w:pPr>
      <w:r w:rsidRPr="0085436E">
        <w:t>Test</w:t>
      </w:r>
    </w:p>
    <w:p w14:paraId="79443A4A" w14:textId="77777777" w:rsidR="00DB6D60" w:rsidRPr="0085436E" w:rsidRDefault="00DB6D60" w:rsidP="00DB6D60">
      <w:pPr>
        <w:pStyle w:val="NoSpacing"/>
      </w:pPr>
      <w:r w:rsidRPr="0085436E">
        <w:t>Port Number:</w:t>
      </w:r>
      <w:r w:rsidR="00FD15D8" w:rsidRPr="0085436E">
        <w:t xml:space="preserve">  </w:t>
      </w:r>
      <w:sdt>
        <w:sdtPr>
          <w:id w:val="-2093072808"/>
          <w:placeholder>
            <w:docPart w:val="240946EC5A134F9C80DA53CBE39E3C5F"/>
          </w:placeholder>
          <w:showingPlcHdr/>
        </w:sdtPr>
        <w:sdtEndPr/>
        <w:sdtContent>
          <w:r w:rsidR="00FD15D8" w:rsidRPr="0085436E">
            <w:rPr>
              <w:rStyle w:val="PlaceholderText"/>
            </w:rPr>
            <w:t>Click here to enter text.</w:t>
          </w:r>
        </w:sdtContent>
      </w:sdt>
    </w:p>
    <w:p w14:paraId="79443A4B" w14:textId="77777777" w:rsidR="00DB6D60" w:rsidRPr="0085436E" w:rsidRDefault="00DB6D60" w:rsidP="00DB6D60">
      <w:pPr>
        <w:pStyle w:val="NoSpacing"/>
      </w:pPr>
      <w:r w:rsidRPr="0085436E">
        <w:t>IP Address:</w:t>
      </w:r>
      <w:r w:rsidR="00FD15D8" w:rsidRPr="0085436E">
        <w:t xml:space="preserve">  </w:t>
      </w:r>
      <w:sdt>
        <w:sdtPr>
          <w:id w:val="-136496457"/>
          <w:showingPlcHdr/>
        </w:sdtPr>
        <w:sdtEndPr/>
        <w:sdtContent>
          <w:r w:rsidR="00FD15D8" w:rsidRPr="0085436E">
            <w:rPr>
              <w:rStyle w:val="PlaceholderText"/>
            </w:rPr>
            <w:t>Click here to enter text.</w:t>
          </w:r>
        </w:sdtContent>
      </w:sdt>
    </w:p>
    <w:p w14:paraId="79443A4C" w14:textId="77777777" w:rsidR="00DB6D60" w:rsidRPr="0085436E" w:rsidRDefault="00DB6D60" w:rsidP="00DB6D60">
      <w:pPr>
        <w:pStyle w:val="NoSpacing"/>
      </w:pPr>
    </w:p>
    <w:p w14:paraId="79443A4D" w14:textId="77777777" w:rsidR="00DB6D60" w:rsidRPr="0085436E" w:rsidRDefault="00DB6D60" w:rsidP="00DB6D60">
      <w:pPr>
        <w:pStyle w:val="NoSpacing"/>
      </w:pPr>
      <w:r w:rsidRPr="0085436E">
        <w:t>Prod</w:t>
      </w:r>
    </w:p>
    <w:p w14:paraId="79443A4E" w14:textId="77777777" w:rsidR="00DB6D60" w:rsidRPr="0085436E" w:rsidRDefault="00DB6D60" w:rsidP="00DB6D60">
      <w:pPr>
        <w:pStyle w:val="NoSpacing"/>
      </w:pPr>
      <w:r w:rsidRPr="0085436E">
        <w:t>Port Number:</w:t>
      </w:r>
      <w:r w:rsidR="00FD15D8" w:rsidRPr="0085436E">
        <w:t xml:space="preserve">  </w:t>
      </w:r>
      <w:sdt>
        <w:sdtPr>
          <w:id w:val="-1106657776"/>
          <w:showingPlcHdr/>
        </w:sdtPr>
        <w:sdtEndPr/>
        <w:sdtContent>
          <w:r w:rsidR="00FD15D8" w:rsidRPr="0085436E">
            <w:rPr>
              <w:rStyle w:val="PlaceholderText"/>
            </w:rPr>
            <w:t>Click here to enter text.</w:t>
          </w:r>
        </w:sdtContent>
      </w:sdt>
    </w:p>
    <w:p w14:paraId="79443A4F" w14:textId="77777777" w:rsidR="00DB6D60" w:rsidRPr="0085436E" w:rsidRDefault="00DB6D60" w:rsidP="00DB6D60">
      <w:pPr>
        <w:pStyle w:val="NoSpacing"/>
      </w:pPr>
      <w:r w:rsidRPr="0085436E">
        <w:t>IP Address:</w:t>
      </w:r>
      <w:r w:rsidR="00FD15D8" w:rsidRPr="0085436E">
        <w:t xml:space="preserve">  </w:t>
      </w:r>
      <w:sdt>
        <w:sdtPr>
          <w:id w:val="-622005110"/>
          <w:showingPlcHdr/>
        </w:sdtPr>
        <w:sdtEndPr/>
        <w:sdtContent>
          <w:r w:rsidR="00FD15D8" w:rsidRPr="0085436E">
            <w:rPr>
              <w:rStyle w:val="PlaceholderText"/>
            </w:rPr>
            <w:t>Click here to enter text.</w:t>
          </w:r>
        </w:sdtContent>
      </w:sdt>
    </w:p>
    <w:p w14:paraId="79443A50" w14:textId="77777777" w:rsidR="00DB6D60" w:rsidRPr="0085436E" w:rsidRDefault="00DB6D60" w:rsidP="00DB6D60"/>
    <w:p w14:paraId="79443A51" w14:textId="77777777" w:rsidR="00DB6D60" w:rsidRPr="0085436E" w:rsidRDefault="00DB6D60" w:rsidP="00DB6D60">
      <w:pPr>
        <w:pStyle w:val="Heading3"/>
        <w:rPr>
          <w:b w:val="0"/>
          <w:sz w:val="24"/>
          <w:szCs w:val="24"/>
        </w:rPr>
      </w:pPr>
      <w:bookmarkStart w:id="26" w:name="_Toc482887967"/>
      <w:r w:rsidRPr="0085436E">
        <w:rPr>
          <w:b w:val="0"/>
          <w:sz w:val="24"/>
          <w:szCs w:val="24"/>
        </w:rPr>
        <w:t>3.3.</w:t>
      </w:r>
      <w:r w:rsidR="00A12775" w:rsidRPr="0085436E">
        <w:rPr>
          <w:b w:val="0"/>
          <w:sz w:val="24"/>
          <w:szCs w:val="24"/>
        </w:rPr>
        <w:t>6</w:t>
      </w:r>
      <w:r w:rsidRPr="0085436E">
        <w:rPr>
          <w:b w:val="0"/>
          <w:sz w:val="24"/>
          <w:szCs w:val="24"/>
        </w:rPr>
        <w:t xml:space="preserve">    Outbound to the BayCare Cerner</w:t>
      </w:r>
      <w:bookmarkEnd w:id="26"/>
    </w:p>
    <w:p w14:paraId="79443A52" w14:textId="77777777" w:rsidR="00DB6D60" w:rsidRPr="0085436E" w:rsidRDefault="00DB6D60" w:rsidP="00DB6D60">
      <w:pPr>
        <w:pStyle w:val="NoSpacing"/>
      </w:pPr>
      <w:r w:rsidRPr="0085436E">
        <w:t>Test</w:t>
      </w:r>
    </w:p>
    <w:p w14:paraId="79443A53" w14:textId="77777777" w:rsidR="00DB6D60" w:rsidRPr="0085436E" w:rsidRDefault="00DB6D60" w:rsidP="00DB6D60">
      <w:pPr>
        <w:pStyle w:val="NoSpacing"/>
      </w:pPr>
      <w:r w:rsidRPr="0085436E">
        <w:t>Port Number:</w:t>
      </w:r>
      <w:r w:rsidR="00FD15D8" w:rsidRPr="0085436E">
        <w:t xml:space="preserve">  </w:t>
      </w:r>
      <w:sdt>
        <w:sdtPr>
          <w:id w:val="-1076973432"/>
          <w:showingPlcHdr/>
        </w:sdtPr>
        <w:sdtEndPr/>
        <w:sdtContent>
          <w:r w:rsidR="00FD15D8" w:rsidRPr="0085436E">
            <w:rPr>
              <w:rStyle w:val="PlaceholderText"/>
            </w:rPr>
            <w:t>Click here to enter text.</w:t>
          </w:r>
        </w:sdtContent>
      </w:sdt>
    </w:p>
    <w:p w14:paraId="79443A54" w14:textId="77777777" w:rsidR="00DB6D60" w:rsidRPr="0085436E" w:rsidRDefault="00DB6D60" w:rsidP="00DB6D60">
      <w:pPr>
        <w:pStyle w:val="NoSpacing"/>
      </w:pPr>
      <w:r w:rsidRPr="0085436E">
        <w:t>IP Address:</w:t>
      </w:r>
      <w:r w:rsidR="00FD15D8" w:rsidRPr="0085436E">
        <w:t xml:space="preserve">  </w:t>
      </w:r>
      <w:sdt>
        <w:sdtPr>
          <w:id w:val="-946385661"/>
          <w:showingPlcHdr/>
        </w:sdtPr>
        <w:sdtEndPr/>
        <w:sdtContent>
          <w:r w:rsidR="00FD15D8" w:rsidRPr="0085436E">
            <w:rPr>
              <w:rStyle w:val="PlaceholderText"/>
            </w:rPr>
            <w:t>Click here to enter text.</w:t>
          </w:r>
        </w:sdtContent>
      </w:sdt>
    </w:p>
    <w:p w14:paraId="79443A55" w14:textId="77777777" w:rsidR="009F64CD" w:rsidRPr="0085436E" w:rsidRDefault="009F64CD" w:rsidP="00DB6D60">
      <w:pPr>
        <w:pStyle w:val="NoSpacing"/>
      </w:pPr>
    </w:p>
    <w:p w14:paraId="79443A56" w14:textId="77777777" w:rsidR="00DB6D60" w:rsidRPr="0085436E" w:rsidRDefault="00DB6D60" w:rsidP="00DB6D60">
      <w:pPr>
        <w:pStyle w:val="NoSpacing"/>
      </w:pPr>
      <w:r w:rsidRPr="0085436E">
        <w:t>Prod</w:t>
      </w:r>
    </w:p>
    <w:p w14:paraId="79443A57" w14:textId="77777777" w:rsidR="00DB6D60" w:rsidRPr="0085436E" w:rsidRDefault="00DB6D60" w:rsidP="00DB6D60">
      <w:pPr>
        <w:pStyle w:val="NoSpacing"/>
      </w:pPr>
      <w:r w:rsidRPr="0085436E">
        <w:t>Port Number:</w:t>
      </w:r>
      <w:r w:rsidR="00FD15D8" w:rsidRPr="0085436E">
        <w:t xml:space="preserve">  </w:t>
      </w:r>
      <w:sdt>
        <w:sdtPr>
          <w:id w:val="-1197077274"/>
          <w:showingPlcHdr/>
        </w:sdtPr>
        <w:sdtEndPr/>
        <w:sdtContent>
          <w:r w:rsidR="00FD15D8" w:rsidRPr="0085436E">
            <w:rPr>
              <w:rStyle w:val="PlaceholderText"/>
            </w:rPr>
            <w:t>Click here to enter text.</w:t>
          </w:r>
        </w:sdtContent>
      </w:sdt>
    </w:p>
    <w:p w14:paraId="79443A58" w14:textId="77777777" w:rsidR="00DB6D60" w:rsidRPr="00DB6D60" w:rsidRDefault="00DB6D60" w:rsidP="00DB6D60">
      <w:pPr>
        <w:pStyle w:val="NoSpacing"/>
      </w:pPr>
      <w:r w:rsidRPr="0085436E">
        <w:t>IP Address:</w:t>
      </w:r>
      <w:r w:rsidR="00FD15D8" w:rsidRPr="0085436E">
        <w:t xml:space="preserve">  </w:t>
      </w:r>
      <w:sdt>
        <w:sdtPr>
          <w:id w:val="713391743"/>
          <w:showingPlcHdr/>
        </w:sdtPr>
        <w:sdtEndPr>
          <w:rPr>
            <w:highlight w:val="yellow"/>
          </w:rPr>
        </w:sdtEndPr>
        <w:sdtContent>
          <w:r w:rsidR="00FD15D8" w:rsidRPr="0085436E">
            <w:rPr>
              <w:rStyle w:val="PlaceholderText"/>
            </w:rPr>
            <w:t>Click here to enter text.</w:t>
          </w:r>
        </w:sdtContent>
      </w:sdt>
    </w:p>
    <w:p w14:paraId="79443A59" w14:textId="77777777" w:rsidR="009F64CD" w:rsidRDefault="009F64CD" w:rsidP="00805EC2"/>
    <w:p w14:paraId="79443A5A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7" w:name="_Toc367260181"/>
      <w:bookmarkStart w:id="28" w:name="_Toc482887968"/>
      <w:r w:rsidRPr="0073057F">
        <w:rPr>
          <w:rFonts w:asciiTheme="minorHAnsi" w:hAnsiTheme="minorHAnsi" w:cs="Arial"/>
          <w:color w:val="0070C0"/>
          <w:sz w:val="28"/>
        </w:rPr>
        <w:lastRenderedPageBreak/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7"/>
      <w:bookmarkEnd w:id="28"/>
    </w:p>
    <w:p w14:paraId="79443A5B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9" w:name="_Toc482887969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9"/>
    </w:p>
    <w:p w14:paraId="79443A5D" w14:textId="77777777" w:rsidR="00856E7C" w:rsidRPr="00856E7C" w:rsidRDefault="00856E7C" w:rsidP="00856E7C"/>
    <w:p w14:paraId="79443A5E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30" w:name="_Toc482887970"/>
      <w:r w:rsidRPr="00172896">
        <w:rPr>
          <w:b w:val="0"/>
          <w:sz w:val="24"/>
          <w:szCs w:val="24"/>
        </w:rPr>
        <w:t>4.1.1     Segments</w:t>
      </w:r>
      <w:bookmarkEnd w:id="30"/>
    </w:p>
    <w:p w14:paraId="79443A5F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79443A60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79443A61" w14:textId="77777777" w:rsidR="00856E7C" w:rsidRDefault="00856E7C" w:rsidP="00856E7C">
      <w:pPr>
        <w:pStyle w:val="NoSpacing"/>
        <w:ind w:firstLine="720"/>
      </w:pPr>
      <w:r>
        <w:t>PID</w:t>
      </w:r>
    </w:p>
    <w:p w14:paraId="79443A62" w14:textId="77777777" w:rsidR="00856E7C" w:rsidRDefault="00B34A76" w:rsidP="00856E7C">
      <w:pPr>
        <w:pStyle w:val="NoSpacing"/>
        <w:ind w:firstLine="720"/>
      </w:pPr>
      <w:r>
        <w:t>PV1</w:t>
      </w:r>
    </w:p>
    <w:p w14:paraId="5FC474DD" w14:textId="2424D947" w:rsidR="008E4814" w:rsidRDefault="008E4814" w:rsidP="00856E7C">
      <w:pPr>
        <w:pStyle w:val="NoSpacing"/>
        <w:ind w:firstLine="720"/>
      </w:pPr>
      <w:r>
        <w:t>ORC</w:t>
      </w:r>
    </w:p>
    <w:p w14:paraId="6CE5F652" w14:textId="05CED05A" w:rsidR="00CF0678" w:rsidRDefault="00CF0678" w:rsidP="00856E7C">
      <w:pPr>
        <w:pStyle w:val="NoSpacing"/>
        <w:ind w:firstLine="720"/>
      </w:pPr>
      <w:r>
        <w:t>OBR</w:t>
      </w:r>
    </w:p>
    <w:p w14:paraId="5D64517B" w14:textId="01FFB31A" w:rsidR="008E4814" w:rsidRDefault="008E4814" w:rsidP="00856E7C">
      <w:pPr>
        <w:pStyle w:val="NoSpacing"/>
        <w:ind w:firstLine="720"/>
      </w:pPr>
      <w:r>
        <w:t>ZDS</w:t>
      </w:r>
    </w:p>
    <w:p w14:paraId="142FB8BC" w14:textId="7E4B38B1" w:rsidR="00CF0678" w:rsidRDefault="00CF0678" w:rsidP="00856E7C">
      <w:pPr>
        <w:pStyle w:val="NoSpacing"/>
        <w:ind w:firstLine="720"/>
      </w:pPr>
      <w:r>
        <w:t>OBX</w:t>
      </w:r>
    </w:p>
    <w:p w14:paraId="79443A64" w14:textId="77777777" w:rsidR="00856E7C" w:rsidRDefault="00856E7C" w:rsidP="00164F02">
      <w:pPr>
        <w:spacing w:after="0"/>
      </w:pPr>
    </w:p>
    <w:p w14:paraId="79443A65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79443A66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79443A67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79443A68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34B04F09" w14:textId="09C102DC" w:rsidR="008E4814" w:rsidRDefault="008E4814" w:rsidP="00164F02">
      <w:pPr>
        <w:spacing w:after="0"/>
        <w:ind w:firstLine="720"/>
        <w:rPr>
          <w:i/>
        </w:rPr>
      </w:pPr>
      <w:r>
        <w:rPr>
          <w:i/>
        </w:rPr>
        <w:t>ORC – Common Order segment</w:t>
      </w:r>
    </w:p>
    <w:p w14:paraId="6B6628D9" w14:textId="381D8D8B" w:rsidR="00CF0678" w:rsidRDefault="00CF0678" w:rsidP="00164F02">
      <w:pPr>
        <w:spacing w:after="0"/>
        <w:ind w:firstLine="720"/>
        <w:rPr>
          <w:i/>
        </w:rPr>
      </w:pPr>
      <w:r>
        <w:rPr>
          <w:i/>
        </w:rPr>
        <w:t>OBR –</w:t>
      </w:r>
      <w:r w:rsidR="00DD4727">
        <w:rPr>
          <w:i/>
        </w:rPr>
        <w:t xml:space="preserve"> Observation Request segment</w:t>
      </w:r>
    </w:p>
    <w:p w14:paraId="4C975DC1" w14:textId="65688C3E" w:rsidR="008E4814" w:rsidRDefault="008E4814" w:rsidP="00164F02">
      <w:pPr>
        <w:spacing w:after="0"/>
        <w:ind w:firstLine="720"/>
        <w:rPr>
          <w:i/>
        </w:rPr>
      </w:pPr>
      <w:r>
        <w:rPr>
          <w:i/>
        </w:rPr>
        <w:t xml:space="preserve">ZDS </w:t>
      </w:r>
      <w:r w:rsidR="009D4C69">
        <w:rPr>
          <w:i/>
        </w:rPr>
        <w:t>–</w:t>
      </w:r>
      <w:r>
        <w:rPr>
          <w:i/>
        </w:rPr>
        <w:t xml:space="preserve"> </w:t>
      </w:r>
      <w:r w:rsidR="009D4C69">
        <w:rPr>
          <w:i/>
        </w:rPr>
        <w:t>Document Endorsement segment</w:t>
      </w:r>
    </w:p>
    <w:p w14:paraId="5E85A8EB" w14:textId="658A74AC" w:rsidR="00CF0678" w:rsidRDefault="00CF0678" w:rsidP="00164F02">
      <w:pPr>
        <w:spacing w:after="0"/>
        <w:ind w:firstLine="720"/>
        <w:rPr>
          <w:i/>
        </w:rPr>
      </w:pPr>
      <w:r>
        <w:rPr>
          <w:i/>
        </w:rPr>
        <w:t xml:space="preserve">OBX </w:t>
      </w:r>
      <w:r w:rsidR="00DD4727">
        <w:rPr>
          <w:i/>
        </w:rPr>
        <w:t>– Observation segment</w:t>
      </w:r>
    </w:p>
    <w:p w14:paraId="79443A6A" w14:textId="77777777" w:rsidR="00164F02" w:rsidRPr="00856E7C" w:rsidRDefault="00164F02" w:rsidP="00856E7C">
      <w:r>
        <w:tab/>
      </w:r>
    </w:p>
    <w:p w14:paraId="79443A6B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1" w:name="_Toc367260182"/>
      <w:bookmarkStart w:id="32" w:name="_Toc482887971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bookmarkStart w:id="33" w:name="_GoBack"/>
      <w:r w:rsidR="00856E7C" w:rsidRPr="009223D5">
        <w:rPr>
          <w:b w:val="0"/>
          <w:sz w:val="24"/>
          <w:szCs w:val="24"/>
        </w:rPr>
        <w:t>2</w:t>
      </w:r>
      <w:bookmarkEnd w:id="33"/>
      <w:r w:rsidRPr="00172896">
        <w:rPr>
          <w:b w:val="0"/>
          <w:sz w:val="24"/>
          <w:szCs w:val="24"/>
        </w:rPr>
        <w:t xml:space="preserve">     Messaging </w:t>
      </w:r>
      <w:bookmarkEnd w:id="31"/>
      <w:r w:rsidR="00856E7C" w:rsidRPr="00172896">
        <w:rPr>
          <w:b w:val="0"/>
          <w:sz w:val="24"/>
          <w:szCs w:val="24"/>
        </w:rPr>
        <w:t>Event Types</w:t>
      </w:r>
      <w:bookmarkEnd w:id="32"/>
    </w:p>
    <w:p w14:paraId="79443A6C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5162"/>
      </w:tblGrid>
      <w:tr w:rsidR="00805EC2" w:rsidRPr="00FB14A7" w14:paraId="79443A6F" w14:textId="77777777" w:rsidTr="005E3A1C">
        <w:trPr>
          <w:tblHeader/>
        </w:trPr>
        <w:tc>
          <w:tcPr>
            <w:tcW w:w="1475" w:type="dxa"/>
            <w:shd w:val="clear" w:color="auto" w:fill="00B0F0"/>
          </w:tcPr>
          <w:p w14:paraId="79443A6D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5162" w:type="dxa"/>
            <w:shd w:val="clear" w:color="auto" w:fill="00B0F0"/>
          </w:tcPr>
          <w:p w14:paraId="79443A6E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79443A72" w14:textId="77777777" w:rsidTr="005E3A1C">
        <w:trPr>
          <w:tblHeader/>
        </w:trPr>
        <w:tc>
          <w:tcPr>
            <w:tcW w:w="1475" w:type="dxa"/>
          </w:tcPr>
          <w:p w14:paraId="79443A70" w14:textId="7841C5E2" w:rsidR="00805EC2" w:rsidRPr="005E3A1C" w:rsidRDefault="00844AED" w:rsidP="009C74D5">
            <w:pPr>
              <w:rPr>
                <w:rFonts w:asciiTheme="minorHAnsi" w:hAnsiTheme="minorHAnsi" w:cs="Arial"/>
                <w:color w:val="000000" w:themeColor="text1"/>
              </w:rPr>
            </w:pPr>
            <w:r w:rsidRPr="005E3A1C">
              <w:rPr>
                <w:rFonts w:asciiTheme="minorHAnsi" w:hAnsiTheme="minorHAnsi" w:cs="Arial"/>
                <w:color w:val="000000" w:themeColor="text1"/>
              </w:rPr>
              <w:t>R01</w:t>
            </w:r>
          </w:p>
        </w:tc>
        <w:tc>
          <w:tcPr>
            <w:tcW w:w="5162" w:type="dxa"/>
          </w:tcPr>
          <w:p w14:paraId="79443A71" w14:textId="12C1367B" w:rsidR="00805EC2" w:rsidRPr="005E3A1C" w:rsidRDefault="005E3A1C" w:rsidP="005E3A1C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 xml:space="preserve">ORU/ACK - </w:t>
            </w:r>
            <w:r w:rsidR="00844AED" w:rsidRPr="005E3A1C">
              <w:rPr>
                <w:rFonts w:asciiTheme="minorHAnsi" w:hAnsiTheme="minorHAnsi" w:cs="Arial"/>
                <w:color w:val="000000" w:themeColor="text1"/>
              </w:rPr>
              <w:t xml:space="preserve">Unsolicited </w:t>
            </w:r>
            <w:r>
              <w:rPr>
                <w:rFonts w:asciiTheme="minorHAnsi" w:hAnsiTheme="minorHAnsi" w:cs="Arial"/>
                <w:color w:val="000000" w:themeColor="text1"/>
              </w:rPr>
              <w:t>transmission of an o</w:t>
            </w:r>
            <w:r w:rsidR="00844AED" w:rsidRPr="005E3A1C">
              <w:rPr>
                <w:rFonts w:asciiTheme="minorHAnsi" w:hAnsiTheme="minorHAnsi" w:cs="Arial"/>
                <w:color w:val="000000" w:themeColor="text1"/>
              </w:rPr>
              <w:t>bservation</w:t>
            </w:r>
          </w:p>
        </w:tc>
      </w:tr>
    </w:tbl>
    <w:p w14:paraId="79443AA6" w14:textId="77777777" w:rsidR="00805EC2" w:rsidRDefault="00805EC2" w:rsidP="00805EC2">
      <w:pPr>
        <w:rPr>
          <w:rFonts w:asciiTheme="minorHAnsi" w:hAnsiTheme="minorHAnsi" w:cs="Arial"/>
        </w:rPr>
      </w:pPr>
    </w:p>
    <w:p w14:paraId="79443AA7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4" w:name="_Toc482887972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4"/>
    </w:p>
    <w:p w14:paraId="197E881E" w14:textId="77777777" w:rsidR="00982191" w:rsidRDefault="00982191" w:rsidP="00982191">
      <w:pPr>
        <w:pStyle w:val="NoSpacing"/>
      </w:pPr>
      <w:r>
        <w:t>Xcelera Results (ORU_R01).</w:t>
      </w:r>
    </w:p>
    <w:p w14:paraId="2638A611" w14:textId="77777777" w:rsidR="00982191" w:rsidRDefault="00982191" w:rsidP="00982191">
      <w:pPr>
        <w:pStyle w:val="NoSpacing"/>
      </w:pPr>
    </w:p>
    <w:p w14:paraId="6647925F" w14:textId="77777777" w:rsidR="00982191" w:rsidRDefault="00982191" w:rsidP="00982191">
      <w:pPr>
        <w:pStyle w:val="NoSpacing"/>
      </w:pPr>
      <w:r>
        <w:tab/>
        <w:t xml:space="preserve">Raw feed from the cardiology_3_p site (all </w:t>
      </w:r>
      <w:proofErr w:type="spellStart"/>
      <w:r>
        <w:t>facilties</w:t>
      </w:r>
      <w:proofErr w:type="spellEnd"/>
      <w:r>
        <w:t>).</w:t>
      </w:r>
    </w:p>
    <w:p w14:paraId="62C72931" w14:textId="77777777" w:rsidR="00982191" w:rsidRDefault="00982191" w:rsidP="00982191">
      <w:pPr>
        <w:pStyle w:val="NoSpacing"/>
      </w:pPr>
    </w:p>
    <w:p w14:paraId="0D841F1C" w14:textId="77777777" w:rsidR="00982191" w:rsidRDefault="00982191" w:rsidP="00982191">
      <w:pPr>
        <w:pStyle w:val="NoSpacing"/>
      </w:pPr>
      <w:r>
        <w:tab/>
        <w:t xml:space="preserve">Raw feed outbound from the hlthgrid_27_p site to Uniphy.  </w:t>
      </w:r>
    </w:p>
    <w:p w14:paraId="20AA34A3" w14:textId="77777777" w:rsidR="00982191" w:rsidRDefault="00982191" w:rsidP="00982191">
      <w:pPr>
        <w:pStyle w:val="NoSpacing"/>
      </w:pPr>
    </w:p>
    <w:p w14:paraId="3CB22549" w14:textId="77777777" w:rsidR="00982191" w:rsidRDefault="00982191" w:rsidP="00982191">
      <w:pPr>
        <w:pStyle w:val="NoSpacing"/>
        <w:ind w:left="720"/>
      </w:pPr>
      <w:r>
        <w:t>Filters:  Only send Xcelera results from the cardiology site, no Xper.   Only Finals are being sent by Xcelera.</w:t>
      </w:r>
    </w:p>
    <w:p w14:paraId="79443AAA" w14:textId="3B46D8E2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5" w:name="_Toc482887973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5"/>
    </w:p>
    <w:sdt>
      <w:sdtPr>
        <w:id w:val="1742128504"/>
        <w:placeholder>
          <w:docPart w:val="7531E000ADC74902B4A61003C49D6C54"/>
        </w:placeholder>
      </w:sdtPr>
      <w:sdtEndPr/>
      <w:sdtContent>
        <w:p w14:paraId="44E8C528" w14:textId="77777777" w:rsidR="00982191" w:rsidRDefault="007779B5" w:rsidP="007779B5">
          <w:pPr>
            <w:pStyle w:val="NoSpacing"/>
          </w:pPr>
          <w:r>
            <w:t>hlthgrid_27_p</w:t>
          </w:r>
        </w:p>
        <w:p w14:paraId="79443AAB" w14:textId="30E06254" w:rsidR="003A6F3A" w:rsidRPr="007779B5" w:rsidRDefault="009223D5" w:rsidP="007779B5">
          <w:pPr>
            <w:pStyle w:val="NoSpacing"/>
          </w:pPr>
        </w:p>
      </w:sdtContent>
    </w:sdt>
    <w:p w14:paraId="79443AB2" w14:textId="1CAACA0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6" w:name="_Toc370205141"/>
      <w:bookmarkStart w:id="37" w:name="_Toc482887974"/>
      <w:r w:rsidRPr="00B75A1B">
        <w:rPr>
          <w:i w:val="0"/>
          <w:color w:val="0070C0"/>
        </w:rPr>
        <w:lastRenderedPageBreak/>
        <w:t>4.2     Data Transformation Requirements</w:t>
      </w:r>
      <w:bookmarkEnd w:id="36"/>
      <w:r w:rsidR="00453B3D">
        <w:rPr>
          <w:i w:val="0"/>
          <w:color w:val="0070C0"/>
        </w:rPr>
        <w:t xml:space="preserve"> – N/A – raw feed</w:t>
      </w:r>
      <w:bookmarkEnd w:id="37"/>
    </w:p>
    <w:p w14:paraId="79443AB3" w14:textId="77777777" w:rsidR="00856E7C" w:rsidRPr="00856E7C" w:rsidRDefault="00856E7C" w:rsidP="00856E7C"/>
    <w:tbl>
      <w:tblPr>
        <w:tblW w:w="5073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883"/>
        <w:gridCol w:w="1260"/>
        <w:gridCol w:w="1168"/>
        <w:gridCol w:w="1168"/>
        <w:gridCol w:w="901"/>
        <w:gridCol w:w="3557"/>
      </w:tblGrid>
      <w:tr w:rsidR="008725AB" w:rsidRPr="00FB14A7" w14:paraId="79443ABA" w14:textId="77777777" w:rsidTr="009223D5">
        <w:trPr>
          <w:trHeight w:val="630"/>
          <w:tblHeader/>
        </w:trPr>
        <w:tc>
          <w:tcPr>
            <w:tcW w:w="131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9443AB4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76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9443AB5" w14:textId="77777777" w:rsidR="00856E7C" w:rsidRPr="00FB14A7" w:rsidRDefault="00856E7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53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9443AB6" w14:textId="77777777" w:rsidR="00856E7C" w:rsidRPr="00FB14A7" w:rsidRDefault="00856E7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53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9443AB7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41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9443AB8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626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9443AB9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8725AB" w:rsidRPr="006A2207" w14:paraId="79443AC1" w14:textId="77777777" w:rsidTr="009223D5">
        <w:trPr>
          <w:trHeight w:val="429"/>
        </w:trPr>
        <w:tc>
          <w:tcPr>
            <w:tcW w:w="1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BB" w14:textId="77777777" w:rsidR="00856E7C" w:rsidRPr="006A2207" w:rsidRDefault="006A2207" w:rsidP="0048672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6A220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Header</w:t>
            </w:r>
            <w:r w:rsidR="0048672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Segment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BC" w14:textId="77777777" w:rsidR="00856E7C" w:rsidRPr="006A2207" w:rsidRDefault="006A2207" w:rsidP="0048672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6A220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BD" w14:textId="77777777" w:rsidR="00856E7C" w:rsidRPr="006A2207" w:rsidRDefault="00856E7C" w:rsidP="0048672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BE" w14:textId="77777777" w:rsidR="00856E7C" w:rsidRPr="006A2207" w:rsidRDefault="00856E7C" w:rsidP="0048672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BF" w14:textId="77777777" w:rsidR="00856E7C" w:rsidRPr="006A2207" w:rsidRDefault="00856E7C" w:rsidP="0048672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0" w14:textId="77777777" w:rsidR="00856E7C" w:rsidRPr="006A2207" w:rsidRDefault="00856E7C" w:rsidP="0048672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725AB" w:rsidRPr="006A2207" w14:paraId="79443AC8" w14:textId="77777777" w:rsidTr="009223D5">
        <w:trPr>
          <w:trHeight w:val="449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2" w14:textId="77777777" w:rsidR="00856E7C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6A220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Application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3" w14:textId="77777777" w:rsidR="00856E7C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6A220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MSH.3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4" w14:textId="77777777" w:rsidR="00856E7C" w:rsidRPr="006A2207" w:rsidRDefault="00856E7C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5" w14:textId="77777777" w:rsidR="00856E7C" w:rsidRPr="006A2207" w:rsidRDefault="00856E7C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6" w14:textId="77777777" w:rsidR="00856E7C" w:rsidRPr="006A2207" w:rsidRDefault="00856E7C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7" w14:textId="059DC7F1" w:rsidR="00856E7C" w:rsidRPr="006A2207" w:rsidRDefault="0095653C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XCELERA</w:t>
            </w:r>
          </w:p>
        </w:tc>
      </w:tr>
      <w:tr w:rsidR="008725AB" w:rsidRPr="006A2207" w14:paraId="79443ACF" w14:textId="77777777" w:rsidTr="009223D5">
        <w:trPr>
          <w:trHeight w:val="449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9" w14:textId="77777777" w:rsidR="006A2207" w:rsidRPr="006A2207" w:rsidRDefault="00E813A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Facility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A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MSH.4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B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C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D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E" w14:textId="77777777" w:rsid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1F2F3A" w:rsidRPr="006A2207" w14:paraId="54FE6BD5" w14:textId="77777777" w:rsidTr="009223D5">
        <w:trPr>
          <w:trHeight w:val="449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78E62" w14:textId="563B19FA" w:rsidR="001F2F3A" w:rsidRDefault="001F2F3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Receiving Application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E39D0" w14:textId="052D0529" w:rsidR="001F2F3A" w:rsidRDefault="001F2F3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MSH.5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CD634" w14:textId="77777777" w:rsidR="001F2F3A" w:rsidRPr="006A2207" w:rsidRDefault="001F2F3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24342" w14:textId="77777777" w:rsidR="001F2F3A" w:rsidRPr="006A2207" w:rsidRDefault="001F2F3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B27EC" w14:textId="77777777" w:rsidR="001F2F3A" w:rsidRPr="006A2207" w:rsidRDefault="001F2F3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766C5" w14:textId="77777777" w:rsidR="001F2F3A" w:rsidRDefault="001F2F3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1F2F3A" w:rsidRPr="006A2207" w14:paraId="0A4BEF6D" w14:textId="77777777" w:rsidTr="009223D5">
        <w:trPr>
          <w:trHeight w:val="449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BA32B" w14:textId="1EB351DF" w:rsidR="001F2F3A" w:rsidRDefault="00F74CAF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Receiving Facility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F8BD4" w14:textId="2B2BB210" w:rsidR="001F2F3A" w:rsidRDefault="001F2F3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MSH.6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40A60" w14:textId="77777777" w:rsidR="001F2F3A" w:rsidRPr="006A2207" w:rsidRDefault="001F2F3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ECDDA" w14:textId="77777777" w:rsidR="001F2F3A" w:rsidRPr="006A2207" w:rsidRDefault="001F2F3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C2140" w14:textId="77777777" w:rsidR="001F2F3A" w:rsidRPr="006A2207" w:rsidRDefault="001F2F3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4743C" w14:textId="77777777" w:rsidR="001F2F3A" w:rsidRDefault="001F2F3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725AB" w:rsidRPr="006A2207" w14:paraId="79443ADD" w14:textId="77777777" w:rsidTr="009223D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D7" w14:textId="77777777" w:rsidR="006A2207" w:rsidRPr="006A2207" w:rsidRDefault="00E813A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of Message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D8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6A220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MSH.7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D9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DA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DB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DC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725AB" w:rsidRPr="006A2207" w14:paraId="79443AE4" w14:textId="77777777" w:rsidTr="009223D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DE" w14:textId="77777777" w:rsidR="006A2207" w:rsidRPr="006A2207" w:rsidRDefault="00E813A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Type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DF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MSH.9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E0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E1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E2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E3" w14:textId="3CDEF3D7" w:rsidR="006A2207" w:rsidRPr="006A2207" w:rsidRDefault="00591235" w:rsidP="00C33FB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</w:t>
            </w:r>
            <w:r w:rsidR="00C33FB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RU^R01</w:t>
            </w:r>
          </w:p>
        </w:tc>
      </w:tr>
      <w:tr w:rsidR="008725AB" w:rsidRPr="006A2207" w14:paraId="79443AF2" w14:textId="77777777" w:rsidTr="009223D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EC" w14:textId="77777777" w:rsidR="006A2207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ED" w14:textId="77777777" w:rsidR="006A2207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EE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EF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0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1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725AB" w:rsidRPr="006A2207" w14:paraId="79443B00" w14:textId="77777777" w:rsidTr="009223D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A" w14:textId="77777777" w:rsidR="00B27124" w:rsidRPr="006A2207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 (Internal)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B" w14:textId="77777777" w:rsidR="00B27124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PID.3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C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D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E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F" w14:textId="1B9E4F6E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725AB" w:rsidRPr="006A2207" w14:paraId="79443B07" w14:textId="77777777" w:rsidTr="009223D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1" w14:textId="77777777" w:rsidR="006A2207" w:rsidRPr="006A2207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Name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2" w14:textId="77777777" w:rsidR="006A2207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PID.5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3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4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5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6" w14:textId="77777777" w:rsidR="006A2207" w:rsidRPr="006A2207" w:rsidRDefault="00C100E2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5.1 – Last Name; 5.2 – First Name</w:t>
            </w:r>
          </w:p>
        </w:tc>
      </w:tr>
      <w:tr w:rsidR="008725AB" w:rsidRPr="006A2207" w14:paraId="79443B0E" w14:textId="77777777" w:rsidTr="009223D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8" w14:textId="77777777" w:rsidR="0048672B" w:rsidRPr="006A2207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 of Birth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9" w14:textId="77777777" w:rsidR="0048672B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PID.7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A" w14:textId="77777777" w:rsidR="0048672B" w:rsidRPr="006A2207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B" w14:textId="77777777" w:rsidR="0048672B" w:rsidRPr="006A2207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C" w14:textId="77777777" w:rsidR="0048672B" w:rsidRPr="006A2207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D" w14:textId="77777777" w:rsidR="0048672B" w:rsidRPr="006A2207" w:rsidRDefault="00C100E2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YYYYMMDD</w:t>
            </w:r>
          </w:p>
        </w:tc>
      </w:tr>
      <w:tr w:rsidR="008725AB" w:rsidRPr="006A2207" w14:paraId="79443B15" w14:textId="77777777" w:rsidTr="009223D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F" w14:textId="77777777" w:rsidR="00B27124" w:rsidRPr="006A2207" w:rsidRDefault="00254ACC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Gender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0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PID.8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1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2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3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4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C42AD3" w:rsidRPr="006A2207" w14:paraId="24DA1EAB" w14:textId="77777777" w:rsidTr="009223D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27A0F" w14:textId="6BDB5D6D" w:rsidR="00C42AD3" w:rsidRDefault="0095653C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Address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18F08" w14:textId="36BADBC8" w:rsidR="00C42AD3" w:rsidRDefault="00C42AD3" w:rsidP="0095653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</w:t>
            </w:r>
            <w:r w:rsidR="0095653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8E9DD" w14:textId="77777777" w:rsidR="00C42AD3" w:rsidRPr="006A2207" w:rsidRDefault="00C42AD3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0B9D3" w14:textId="77777777" w:rsidR="00C42AD3" w:rsidRPr="006A2207" w:rsidRDefault="00C42AD3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594EB" w14:textId="77777777" w:rsidR="00C42AD3" w:rsidRPr="006A2207" w:rsidRDefault="00C42AD3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EB6DD" w14:textId="77777777" w:rsidR="00C42AD3" w:rsidRPr="006A2207" w:rsidRDefault="00C42AD3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95653C" w:rsidRPr="006A2207" w14:paraId="51FD2883" w14:textId="77777777" w:rsidTr="009223D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11ACD" w14:textId="07879D7D" w:rsidR="0095653C" w:rsidRDefault="0095653C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Phone Number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E0CED" w14:textId="040323F8" w:rsidR="0095653C" w:rsidRDefault="0095653C" w:rsidP="0095653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PID.13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2D3DC" w14:textId="77777777" w:rsidR="0095653C" w:rsidRPr="006A2207" w:rsidRDefault="0095653C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69131" w14:textId="77777777" w:rsidR="0095653C" w:rsidRPr="006A2207" w:rsidRDefault="0095653C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CB85A" w14:textId="77777777" w:rsidR="0095653C" w:rsidRPr="006A2207" w:rsidRDefault="0095653C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92D57" w14:textId="77777777" w:rsidR="0095653C" w:rsidRPr="006A2207" w:rsidRDefault="0095653C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A9045D" w:rsidRPr="006A2207" w14:paraId="726C950F" w14:textId="77777777" w:rsidTr="009223D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5C0A9" w14:textId="5EB99B8E" w:rsidR="00A9045D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Account Number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CCE4A" w14:textId="2FC48F07" w:rsidR="00A9045D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PID.18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2BDE1" w14:textId="77777777" w:rsidR="00A9045D" w:rsidRPr="006A2207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B4823" w14:textId="77777777" w:rsidR="00A9045D" w:rsidRPr="006A2207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B5A08" w14:textId="77777777" w:rsidR="00A9045D" w:rsidRPr="006A2207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9AD5C" w14:textId="77777777" w:rsidR="00A9045D" w:rsidRPr="006A2207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A9045D" w:rsidRPr="006A2207" w14:paraId="62F5DCF6" w14:textId="77777777" w:rsidTr="009223D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F5D5B" w14:textId="11918136" w:rsidR="00A9045D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Social Security Number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D3E1B" w14:textId="22AFD5DD" w:rsidR="00A9045D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PID.19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467AE" w14:textId="77777777" w:rsidR="00A9045D" w:rsidRPr="006A2207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A37D5" w14:textId="77777777" w:rsidR="00A9045D" w:rsidRPr="006A2207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CB402" w14:textId="77777777" w:rsidR="00A9045D" w:rsidRPr="006A2207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2821A" w14:textId="77777777" w:rsidR="00A9045D" w:rsidRPr="006A2207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725AB" w:rsidRPr="006A2207" w14:paraId="79443B1C" w14:textId="77777777" w:rsidTr="009223D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6" w14:textId="77777777" w:rsidR="00B27124" w:rsidRPr="006A2207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Visit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7" w14:textId="77777777" w:rsidR="00B27124" w:rsidRPr="006A2207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8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9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A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B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3B7C1A" w:rsidRPr="006A2207" w14:paraId="4620092A" w14:textId="77777777" w:rsidTr="009223D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0DB60" w14:textId="76B7A798" w:rsidR="003B7C1A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Class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CDB60" w14:textId="2B522C8B" w:rsidR="003B7C1A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PV1.2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8C221" w14:textId="77777777" w:rsidR="003B7C1A" w:rsidRPr="006A2207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C0DB5" w14:textId="77777777" w:rsidR="003B7C1A" w:rsidRPr="006A2207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6A88F" w14:textId="77777777" w:rsidR="003B7C1A" w:rsidRPr="006A2207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D2B3A" w14:textId="77777777" w:rsidR="003B7C1A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3693D" w:rsidRPr="006A2207" w14:paraId="79443B26" w14:textId="77777777" w:rsidTr="009223D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D" w14:textId="77777777" w:rsidR="0083693D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Assigned Patient Location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E" w14:textId="77777777" w:rsidR="0083693D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PV1.3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F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20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21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25" w14:textId="43E9241B" w:rsidR="008725AB" w:rsidRPr="006A2207" w:rsidRDefault="003B7C1A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Current Assigned Bed Location</w:t>
            </w:r>
          </w:p>
        </w:tc>
      </w:tr>
      <w:tr w:rsidR="008725AB" w:rsidRPr="006A2207" w14:paraId="79443B34" w14:textId="77777777" w:rsidTr="009223D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2E" w14:textId="3CB12A78" w:rsidR="0083693D" w:rsidRPr="006A2207" w:rsidRDefault="003041E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Servicing Facility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2F" w14:textId="1BC0D20A" w:rsidR="0083693D" w:rsidRPr="006A2207" w:rsidRDefault="0083693D" w:rsidP="0095653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</w:t>
            </w:r>
            <w:r w:rsidR="0095653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39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30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31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32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33" w14:textId="6341B85B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2E6DF2" w:rsidRPr="006A2207" w14:paraId="15DE8E3E" w14:textId="77777777" w:rsidTr="009223D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0F471" w14:textId="1D21A86A" w:rsidR="002E6DF2" w:rsidRDefault="002E6DF2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Common Order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E6D91" w14:textId="438D93B1" w:rsidR="002E6DF2" w:rsidRDefault="002E6DF2" w:rsidP="0095653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E1757" w14:textId="77777777" w:rsidR="002E6DF2" w:rsidRPr="006A2207" w:rsidRDefault="002E6DF2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218E8" w14:textId="77777777" w:rsidR="002E6DF2" w:rsidRPr="006A2207" w:rsidRDefault="002E6DF2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24DE2" w14:textId="77777777" w:rsidR="002E6DF2" w:rsidRPr="006A2207" w:rsidRDefault="002E6DF2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28328" w14:textId="77777777" w:rsidR="002E6DF2" w:rsidRPr="006A2207" w:rsidRDefault="002E6DF2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2E6DF2" w:rsidRPr="006A2207" w14:paraId="785CADAB" w14:textId="77777777" w:rsidTr="009223D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3ABFB" w14:textId="46329B2C" w:rsidR="002E6DF2" w:rsidRDefault="002E6DF2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Order Control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96C4A" w14:textId="2F46B24A" w:rsidR="002E6DF2" w:rsidRDefault="002E6DF2" w:rsidP="0095653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ORC.1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C1DE4" w14:textId="77777777" w:rsidR="002E6DF2" w:rsidRPr="006A2207" w:rsidRDefault="002E6DF2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3607D" w14:textId="77777777" w:rsidR="002E6DF2" w:rsidRPr="006A2207" w:rsidRDefault="002E6DF2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958C7" w14:textId="77777777" w:rsidR="002E6DF2" w:rsidRPr="006A2207" w:rsidRDefault="002E6DF2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F9B10" w14:textId="77777777" w:rsidR="002E6DF2" w:rsidRPr="006A2207" w:rsidRDefault="002E6DF2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2E6DF2" w:rsidRPr="006A2207" w14:paraId="02E21356" w14:textId="77777777" w:rsidTr="009223D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F78E0" w14:textId="58FE5F74" w:rsidR="002E6DF2" w:rsidRDefault="002E6DF2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Filler Order Number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CF7AD" w14:textId="7F4A1B18" w:rsidR="002E6DF2" w:rsidRDefault="002E6DF2" w:rsidP="0095653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ORC.3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67A92" w14:textId="77777777" w:rsidR="002E6DF2" w:rsidRPr="006A2207" w:rsidRDefault="002E6DF2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8FAE6" w14:textId="77777777" w:rsidR="002E6DF2" w:rsidRPr="006A2207" w:rsidRDefault="002E6DF2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E0473" w14:textId="77777777" w:rsidR="002E6DF2" w:rsidRPr="006A2207" w:rsidRDefault="002E6DF2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D80C7" w14:textId="77777777" w:rsidR="002E6DF2" w:rsidRPr="006A2207" w:rsidRDefault="002E6DF2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2E6DF2" w:rsidRPr="006A2207" w14:paraId="4AB9FAEE" w14:textId="77777777" w:rsidTr="009223D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C70D5" w14:textId="00526345" w:rsidR="002E6DF2" w:rsidRDefault="002E6DF2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Order Status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163C4" w14:textId="31A0C92C" w:rsidR="002E6DF2" w:rsidRDefault="002E6DF2" w:rsidP="0095653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ORC.5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D0C27" w14:textId="77777777" w:rsidR="002E6DF2" w:rsidRPr="006A2207" w:rsidRDefault="002E6DF2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8059E" w14:textId="77777777" w:rsidR="002E6DF2" w:rsidRPr="006A2207" w:rsidRDefault="002E6DF2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C42E2" w14:textId="77777777" w:rsidR="002E6DF2" w:rsidRPr="006A2207" w:rsidRDefault="002E6DF2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EB2B1" w14:textId="77777777" w:rsidR="002E6DF2" w:rsidRPr="006A2207" w:rsidRDefault="002E6DF2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2E6DF2" w:rsidRPr="006A2207" w14:paraId="060C462B" w14:textId="77777777" w:rsidTr="009223D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543A1" w14:textId="258AB34E" w:rsidR="002E6DF2" w:rsidRDefault="002E6DF2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Date/Time of Transaction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06BEE" w14:textId="4CD1BE9F" w:rsidR="002E6DF2" w:rsidRDefault="002E6DF2" w:rsidP="0095653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ORC.9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9476D" w14:textId="77777777" w:rsidR="002E6DF2" w:rsidRPr="006A2207" w:rsidRDefault="002E6DF2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602C0" w14:textId="77777777" w:rsidR="002E6DF2" w:rsidRPr="006A2207" w:rsidRDefault="002E6DF2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47E02" w14:textId="77777777" w:rsidR="002E6DF2" w:rsidRPr="006A2207" w:rsidRDefault="002E6DF2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2C8C1" w14:textId="77777777" w:rsidR="002E6DF2" w:rsidRDefault="002E6DF2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2E6DF2" w:rsidRPr="006A2207" w14:paraId="0B5FD042" w14:textId="77777777" w:rsidTr="009223D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C9FFD" w14:textId="7F209B39" w:rsidR="002E6DF2" w:rsidRDefault="002E6DF2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Ordering Provider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26182" w14:textId="550D6D22" w:rsidR="002E6DF2" w:rsidRDefault="002E6DF2" w:rsidP="0095653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ORC.12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3A5B2" w14:textId="77777777" w:rsidR="002E6DF2" w:rsidRPr="006A2207" w:rsidRDefault="002E6DF2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885F6" w14:textId="77777777" w:rsidR="002E6DF2" w:rsidRPr="006A2207" w:rsidRDefault="002E6DF2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82894" w14:textId="77777777" w:rsidR="002E6DF2" w:rsidRPr="006A2207" w:rsidRDefault="002E6DF2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9730F" w14:textId="77777777" w:rsidR="002E6DF2" w:rsidRDefault="002E6DF2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02014" w:rsidRPr="006A2207" w14:paraId="7442C4A0" w14:textId="77777777" w:rsidTr="009223D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70C5F" w14:textId="600D10A6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Request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27A71" w14:textId="298A5ED3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02A67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773E1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55D01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D8FCF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02014" w:rsidRPr="006A2207" w14:paraId="4FF58A39" w14:textId="77777777" w:rsidTr="009223D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E2975" w14:textId="131BE754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946BE" w14:textId="6B327AE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OBR.1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BCDAD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E39D7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DDEB3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53A97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D333CB" w:rsidRPr="006A2207" w14:paraId="4DE7ABE3" w14:textId="77777777" w:rsidTr="009223D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7BF3E" w14:textId="68FF80C9" w:rsidR="00D333CB" w:rsidRDefault="00A5357B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Placer Order Number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096E0" w14:textId="78E07BC6" w:rsidR="00D333CB" w:rsidRDefault="00D333CB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OBR.2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8D1B1" w14:textId="77777777" w:rsidR="00D333CB" w:rsidRPr="00B02014" w:rsidRDefault="00D333CB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11D43" w14:textId="77777777" w:rsidR="00D333CB" w:rsidRPr="00B02014" w:rsidRDefault="00D333CB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C6263" w14:textId="77777777" w:rsidR="00D333CB" w:rsidRPr="00B02014" w:rsidRDefault="00D333CB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76202" w14:textId="77777777" w:rsidR="00D333CB" w:rsidRPr="00B02014" w:rsidRDefault="00D333CB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4D15DA" w:rsidRPr="006A2207" w14:paraId="760AFBEE" w14:textId="77777777" w:rsidTr="009223D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E7FDD" w14:textId="2923E785" w:rsidR="004D15DA" w:rsidRDefault="00106E2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Filler Order Number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C1D72" w14:textId="602F1B16" w:rsidR="004D15DA" w:rsidRDefault="004D15DA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OBR.3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2884A" w14:textId="77777777" w:rsidR="004D15DA" w:rsidRPr="00B02014" w:rsidRDefault="004D15DA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34BAF" w14:textId="77777777" w:rsidR="004D15DA" w:rsidRPr="00B02014" w:rsidRDefault="004D15DA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B5961" w14:textId="77777777" w:rsidR="004D15DA" w:rsidRPr="00B02014" w:rsidRDefault="004D15DA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0D226" w14:textId="77777777" w:rsidR="004D15DA" w:rsidRPr="00B02014" w:rsidRDefault="004D15DA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229F4" w:rsidRPr="006A2207" w14:paraId="3482158B" w14:textId="77777777" w:rsidTr="009223D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E1805" w14:textId="566F6EF1" w:rsidR="00F229F4" w:rsidRDefault="00A5357B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Universal Service ID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C625D" w14:textId="0170BCA1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OBR.4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66EDD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7EF65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7F11A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92C37" w14:textId="6EEA9FFE" w:rsidR="00F229F4" w:rsidRDefault="00377097" w:rsidP="00006DE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i.e. </w:t>
            </w:r>
            <w:r w:rsidR="00106E2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^</w:t>
            </w:r>
            <w:proofErr w:type="spellStart"/>
            <w:r w:rsidR="00106E2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Adult^Adult</w:t>
            </w:r>
            <w:proofErr w:type="spellEnd"/>
          </w:p>
        </w:tc>
      </w:tr>
      <w:tr w:rsidR="00F229F4" w:rsidRPr="006A2207" w14:paraId="72AF0707" w14:textId="77777777" w:rsidTr="009223D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14DFC" w14:textId="3AF8A727" w:rsidR="00F229F4" w:rsidRDefault="00A051B3" w:rsidP="00A051B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Date/Time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9AA3D" w14:textId="101A0E10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OBR.7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4E35D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354A2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2896B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E9B0D" w14:textId="77777777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60DCC" w:rsidRPr="006A2207" w14:paraId="3C7F08EF" w14:textId="77777777" w:rsidTr="009223D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D9A59" w14:textId="51E38EE0" w:rsidR="00B60DCC" w:rsidRDefault="00B60DCC" w:rsidP="00A051B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End Date/Time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70061" w14:textId="096F8B5B" w:rsidR="00B60DCC" w:rsidRDefault="00B60DCC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OBR.8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65DFB" w14:textId="77777777" w:rsidR="00B60DCC" w:rsidRPr="00B02014" w:rsidRDefault="00B60DCC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050BC" w14:textId="77777777" w:rsidR="00B60DCC" w:rsidRPr="00B02014" w:rsidRDefault="00B60DCC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5FB04" w14:textId="77777777" w:rsidR="00B60DCC" w:rsidRPr="00B02014" w:rsidRDefault="00B60DCC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B7D34" w14:textId="77777777" w:rsidR="00B60DCC" w:rsidRDefault="00B60DCC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229F4" w:rsidRPr="006A2207" w14:paraId="360C8C27" w14:textId="77777777" w:rsidTr="009223D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89373" w14:textId="589D06A4" w:rsidR="00F229F4" w:rsidRDefault="006518B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Ordering Provider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D69A8" w14:textId="5452C836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OBR.16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B4BCA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764AA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DB742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C2F39" w14:textId="77777777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4E0448" w:rsidRPr="006A2207" w14:paraId="22AB41A8" w14:textId="77777777" w:rsidTr="009223D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D33D2" w14:textId="6E6C976D" w:rsidR="004E0448" w:rsidRDefault="004E044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Placer Field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9B1DE" w14:textId="01758637" w:rsidR="004E0448" w:rsidRDefault="004E044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OBR.18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95C6D" w14:textId="77777777" w:rsidR="004E0448" w:rsidRPr="00B02014" w:rsidRDefault="004E044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BA614" w14:textId="77777777" w:rsidR="004E0448" w:rsidRPr="00B02014" w:rsidRDefault="004E044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F16FE" w14:textId="77777777" w:rsidR="004E0448" w:rsidRPr="00B02014" w:rsidRDefault="004E044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20448" w14:textId="77777777" w:rsidR="004E0448" w:rsidRDefault="004E044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229F4" w:rsidRPr="006A2207" w14:paraId="60A84460" w14:textId="77777777" w:rsidTr="009223D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B7A2C" w14:textId="06224A80" w:rsidR="00F229F4" w:rsidRDefault="006518B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Filler Field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AD282" w14:textId="335282AA" w:rsidR="00F229F4" w:rsidRPr="00B02014" w:rsidRDefault="00F229F4" w:rsidP="006518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</w:t>
            </w:r>
            <w:r w:rsidR="006518B5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20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AAE0D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406FC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CB85B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9477D" w14:textId="6C90B390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6518B5" w:rsidRPr="006A2207" w14:paraId="749C86B8" w14:textId="77777777" w:rsidTr="009223D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10E12" w14:textId="4A85FA50" w:rsidR="006518B5" w:rsidRDefault="006518B5" w:rsidP="006518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Results Report/Status Change – Date/Time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5BE7A" w14:textId="7FB5599C" w:rsidR="006518B5" w:rsidRDefault="006518B5" w:rsidP="006518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OBR.22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9246A" w14:textId="77777777" w:rsidR="006518B5" w:rsidRPr="00B02014" w:rsidRDefault="006518B5" w:rsidP="006518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6C508" w14:textId="77777777" w:rsidR="006518B5" w:rsidRPr="00B02014" w:rsidRDefault="006518B5" w:rsidP="006518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1AB89" w14:textId="77777777" w:rsidR="006518B5" w:rsidRPr="00B02014" w:rsidRDefault="006518B5" w:rsidP="006518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E6243" w14:textId="6181C596" w:rsidR="006518B5" w:rsidRDefault="006518B5" w:rsidP="006518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4E0448" w:rsidRPr="006A2207" w14:paraId="2F24F322" w14:textId="77777777" w:rsidTr="009223D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0A4F4" w14:textId="65C36C6E" w:rsidR="004E0448" w:rsidRDefault="004E0448" w:rsidP="006518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Diagnostic Service Section ID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4E7D9" w14:textId="01A280D7" w:rsidR="004E0448" w:rsidRDefault="004E0448" w:rsidP="006518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OBR.24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F6D6A" w14:textId="77777777" w:rsidR="004E0448" w:rsidRPr="00B02014" w:rsidRDefault="004E0448" w:rsidP="006518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53F78" w14:textId="77777777" w:rsidR="004E0448" w:rsidRPr="00B02014" w:rsidRDefault="004E0448" w:rsidP="006518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0AEC4" w14:textId="77777777" w:rsidR="004E0448" w:rsidRPr="00B02014" w:rsidRDefault="004E0448" w:rsidP="006518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D7CAD" w14:textId="77777777" w:rsidR="004E0448" w:rsidRDefault="004E0448" w:rsidP="006518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229F4" w:rsidRPr="006A2207" w14:paraId="60E5BDDD" w14:textId="77777777" w:rsidTr="009223D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A3FC1" w14:textId="081413D7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Result Status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C9CF7" w14:textId="14945A28" w:rsidR="00F229F4" w:rsidRPr="00B02014" w:rsidRDefault="00F229F4" w:rsidP="006B0C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OBR.2</w:t>
            </w:r>
            <w:r w:rsidR="006B0C89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5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E7F01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B29F1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507ED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DCEDE" w14:textId="7321D63B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229F4" w:rsidRPr="006A2207" w14:paraId="19BE9DFF" w14:textId="77777777" w:rsidTr="009223D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1AF5C" w14:textId="6DF4D426" w:rsidR="00F229F4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Reason for Study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158BB" w14:textId="7168A220" w:rsidR="00F229F4" w:rsidRPr="00B02014" w:rsidRDefault="00F229F4" w:rsidP="00CF05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</w:t>
            </w:r>
            <w:r w:rsidR="00CF05C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31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5BE85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AE430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0C02F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98E23" w14:textId="77777777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CF05C6" w:rsidRPr="006A2207" w14:paraId="4B5B4AF9" w14:textId="77777777" w:rsidTr="009223D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C2B40" w14:textId="56A9EC71" w:rsidR="00CF05C6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Principal Result Interpreter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3F2B7" w14:textId="4F8AF8CA" w:rsidR="00CF05C6" w:rsidRDefault="00CF05C6" w:rsidP="00CF05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OBR.32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346B9" w14:textId="77777777" w:rsidR="00CF05C6" w:rsidRPr="00B02014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D04CA" w14:textId="77777777" w:rsidR="00CF05C6" w:rsidRPr="00B02014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DB490" w14:textId="77777777" w:rsidR="00CF05C6" w:rsidRPr="00B02014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4E9D4" w14:textId="77777777" w:rsidR="00CF05C6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4E0448" w:rsidRPr="006A2207" w14:paraId="781AD4E8" w14:textId="77777777" w:rsidTr="009223D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6E691" w14:textId="41238022" w:rsidR="004E0448" w:rsidRDefault="004E044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Assistant Result Interpreter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7F782" w14:textId="7713795B" w:rsidR="004E0448" w:rsidRDefault="004E0448" w:rsidP="00CF05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OBR.33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EFDDC" w14:textId="77777777" w:rsidR="004E0448" w:rsidRPr="00B02014" w:rsidRDefault="004E044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DAD46" w14:textId="77777777" w:rsidR="004E0448" w:rsidRPr="00B02014" w:rsidRDefault="004E044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D33CB" w14:textId="77777777" w:rsidR="004E0448" w:rsidRPr="00B02014" w:rsidRDefault="004E044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8B2AA" w14:textId="77777777" w:rsidR="004E0448" w:rsidRDefault="004E044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CF05C6" w:rsidRPr="006A2207" w14:paraId="0DAE7F12" w14:textId="77777777" w:rsidTr="009223D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80DF3" w14:textId="0095FB60" w:rsidR="00CF05C6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Technician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BCE70" w14:textId="4FE08D82" w:rsidR="00CF05C6" w:rsidRDefault="00CF05C6" w:rsidP="00CF05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OBR.34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B6A25" w14:textId="77777777" w:rsidR="00CF05C6" w:rsidRPr="00B02014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3BD8C" w14:textId="77777777" w:rsidR="00CF05C6" w:rsidRPr="00B02014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B6EDD" w14:textId="77777777" w:rsidR="00CF05C6" w:rsidRPr="00B02014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8E74F" w14:textId="77777777" w:rsidR="00CF05C6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CF05C6" w:rsidRPr="006A2207" w14:paraId="559EAE77" w14:textId="77777777" w:rsidTr="009223D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D7FF2" w14:textId="14D9485A" w:rsidR="00CF05C6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Transcriptionist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25FC7" w14:textId="74A181A0" w:rsidR="00CF05C6" w:rsidRDefault="00CF05C6" w:rsidP="00CF05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OBR.35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10852" w14:textId="77777777" w:rsidR="00CF05C6" w:rsidRPr="00B02014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90003" w14:textId="77777777" w:rsidR="00CF05C6" w:rsidRPr="00B02014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26534" w14:textId="77777777" w:rsidR="00CF05C6" w:rsidRPr="00B02014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16E3A" w14:textId="77777777" w:rsidR="00CF05C6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229F4" w:rsidRPr="006A2207" w14:paraId="6376DCFA" w14:textId="77777777" w:rsidTr="009223D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00BD7" w14:textId="1B545E6D" w:rsidR="00F229F4" w:rsidRDefault="00CF00DE" w:rsidP="00EF671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Scheduled Date/Time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30688" w14:textId="05430885" w:rsidR="00F229F4" w:rsidRPr="00B02014" w:rsidRDefault="00F229F4" w:rsidP="00EF671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</w:t>
            </w:r>
            <w:r w:rsidR="006B0C89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BR.36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E578F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20615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0144A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751B8" w14:textId="77777777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E92B29" w:rsidRPr="006A2207" w14:paraId="68050C57" w14:textId="77777777" w:rsidTr="009223D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6369A" w14:textId="1C8878E7" w:rsidR="00E92B29" w:rsidRDefault="00E92B29" w:rsidP="00EF671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Document Endorsements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97527" w14:textId="457B0C02" w:rsidR="00E92B29" w:rsidRDefault="00E92B29" w:rsidP="00EF671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ZDS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056BF" w14:textId="77777777" w:rsidR="00E92B29" w:rsidRPr="00B02014" w:rsidRDefault="00E92B29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CC7B6" w14:textId="77777777" w:rsidR="00E92B29" w:rsidRPr="00B02014" w:rsidRDefault="00E92B29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6614A" w14:textId="77777777" w:rsidR="00E92B29" w:rsidRPr="00B02014" w:rsidRDefault="00E92B29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FE47B" w14:textId="77777777" w:rsidR="00662713" w:rsidRDefault="00662713" w:rsidP="006627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If OBR.16.1 does not = null, hard code “R” in ZDS.1.0.  Copy OBR.16.0 into ZDS.2.0, OBR.16.1 into ZDS.2.1, OBR.16.2 into ZDS.2.2, hard code “BayCare </w:t>
            </w:r>
            <w:proofErr w:type="spellStart"/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Dr</w:t>
            </w:r>
            <w:proofErr w:type="spellEnd"/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Number” into ZDS.2.12, copy output of OBR.22 into ZDS.3.0 and hard code “E” into ZDS.4.0 outbound.</w:t>
            </w:r>
          </w:p>
          <w:p w14:paraId="26FD15DB" w14:textId="77777777" w:rsidR="00662713" w:rsidRDefault="00662713" w:rsidP="006627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  <w:p w14:paraId="0D2F3B5D" w14:textId="563C3DDC" w:rsidR="00E92B29" w:rsidRDefault="00662713" w:rsidP="0066271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***Populating the ordering provider into ZDS segment which will route to the physician’s message center in Cerner</w:t>
            </w:r>
            <w:proofErr w:type="gramStart"/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.*</w:t>
            </w:r>
            <w:proofErr w:type="gramEnd"/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**</w:t>
            </w:r>
          </w:p>
        </w:tc>
      </w:tr>
      <w:tr w:rsidR="00E92B29" w:rsidRPr="006A2207" w14:paraId="275EC944" w14:textId="77777777" w:rsidTr="009223D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7503B" w14:textId="33E2B77A" w:rsidR="00E92B29" w:rsidRDefault="00E92B29" w:rsidP="00EF671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Action Code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DAD1E" w14:textId="3A92F708" w:rsidR="00E92B29" w:rsidRDefault="00E92B29" w:rsidP="00EF671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ZDS.1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72EE5" w14:textId="77777777" w:rsidR="00E92B29" w:rsidRPr="00B02014" w:rsidRDefault="00E92B29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EB63F" w14:textId="77777777" w:rsidR="00E92B29" w:rsidRPr="00B02014" w:rsidRDefault="00E92B29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26B6C" w14:textId="77777777" w:rsidR="00E92B29" w:rsidRPr="00B02014" w:rsidRDefault="00E92B29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0000D" w14:textId="3F0D8DDE" w:rsidR="00E92B29" w:rsidRDefault="00E92B29" w:rsidP="005A002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E92B29" w:rsidRPr="006A2207" w14:paraId="4DC683F8" w14:textId="77777777" w:rsidTr="009223D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C07AC" w14:textId="1BA59A51" w:rsidR="00E92B29" w:rsidRDefault="00E92B29" w:rsidP="00EF671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Clinical Staff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F46BF" w14:textId="331BC1D4" w:rsidR="00E92B29" w:rsidRDefault="00E92B29" w:rsidP="00EF671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ZDS.2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9F190" w14:textId="77777777" w:rsidR="00E92B29" w:rsidRPr="00B02014" w:rsidRDefault="00E92B29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51BE6" w14:textId="77777777" w:rsidR="00E92B29" w:rsidRPr="00B02014" w:rsidRDefault="00E92B29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C0054" w14:textId="77777777" w:rsidR="00E92B29" w:rsidRPr="00B02014" w:rsidRDefault="00E92B29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54BB6" w14:textId="1795974E" w:rsidR="00E92B29" w:rsidRDefault="00E92B29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E92B29" w:rsidRPr="006A2207" w14:paraId="7D5802AB" w14:textId="77777777" w:rsidTr="009223D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1AEDD" w14:textId="00077F39" w:rsidR="00E92B29" w:rsidRDefault="00E92B29" w:rsidP="00EF671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Action Date/Time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E3218" w14:textId="3B1DC47B" w:rsidR="00E92B29" w:rsidRDefault="00E92B29" w:rsidP="00EF671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ZDS.3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4AC71" w14:textId="77777777" w:rsidR="00E92B29" w:rsidRPr="00B02014" w:rsidRDefault="00E92B29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85035" w14:textId="77777777" w:rsidR="00E92B29" w:rsidRPr="00B02014" w:rsidRDefault="00E92B29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9BCFA" w14:textId="77777777" w:rsidR="00E92B29" w:rsidRPr="00B02014" w:rsidRDefault="00E92B29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36D61" w14:textId="77777777" w:rsidR="00E92B29" w:rsidRDefault="00E92B29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E92B29" w:rsidRPr="006A2207" w14:paraId="6521FE17" w14:textId="77777777" w:rsidTr="009223D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B518F" w14:textId="6A852426" w:rsidR="00E92B29" w:rsidRDefault="00E92B29" w:rsidP="00EF671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Action Status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4A31C" w14:textId="3AA86DB2" w:rsidR="00E92B29" w:rsidRDefault="00E92B29" w:rsidP="00EF671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ZDS.4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21993" w14:textId="77777777" w:rsidR="00E92B29" w:rsidRPr="00B02014" w:rsidRDefault="00E92B29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C0347" w14:textId="77777777" w:rsidR="00E92B29" w:rsidRPr="00B02014" w:rsidRDefault="00E92B29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6A3B1" w14:textId="77777777" w:rsidR="00E92B29" w:rsidRPr="00B02014" w:rsidRDefault="00E92B29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2A288" w14:textId="64DFA28B" w:rsidR="00E92B29" w:rsidRDefault="00E92B29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229F4" w:rsidRPr="006A2207" w14:paraId="1C850C7C" w14:textId="77777777" w:rsidTr="009223D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3D296" w14:textId="0F7D7869" w:rsidR="00F229F4" w:rsidRDefault="00CF00DE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2AC1F" w14:textId="3E62D332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1DCC2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EBA7F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56093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690FD" w14:textId="25F91CE6" w:rsidR="00F229F4" w:rsidRDefault="0019015F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May repeat for multipart, single answer results</w:t>
            </w:r>
          </w:p>
        </w:tc>
      </w:tr>
      <w:tr w:rsidR="00F229F4" w:rsidRPr="006A2207" w14:paraId="7102869D" w14:textId="77777777" w:rsidTr="009223D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CAAF8" w14:textId="08FE104D" w:rsidR="00F229F4" w:rsidRDefault="00CF00DE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7AF3B" w14:textId="56EDA35E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OBX.1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A3AAE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A13A8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0E3D5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12704" w14:textId="77777777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229F4" w:rsidRPr="006A2207" w14:paraId="0B27D04F" w14:textId="77777777" w:rsidTr="009223D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DC3FB" w14:textId="5D36F068" w:rsidR="00F229F4" w:rsidRDefault="00CF00DE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Value Type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4409D" w14:textId="444A3399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OBX.2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F8501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E3328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D5D6C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D48B" w14:textId="77777777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229F4" w:rsidRPr="006A2207" w14:paraId="3C199A0F" w14:textId="77777777" w:rsidTr="009223D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F2B43" w14:textId="560C68D4" w:rsidR="00F229F4" w:rsidRDefault="00CF00DE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Identifier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B6488" w14:textId="37FCE903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OBX.3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CA247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A54CA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37871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03D3A" w14:textId="77777777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281DC8" w:rsidRPr="006A2207" w14:paraId="3BCB3B79" w14:textId="77777777" w:rsidTr="009223D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D41EF" w14:textId="043D17AC" w:rsidR="00281DC8" w:rsidRDefault="00281DC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Sub-ID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7693C" w14:textId="58926BC4" w:rsidR="00281DC8" w:rsidRDefault="00281DC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OBX.4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CDC7F" w14:textId="77777777" w:rsidR="00281DC8" w:rsidRPr="00B02014" w:rsidRDefault="00281DC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3A25E" w14:textId="77777777" w:rsidR="00281DC8" w:rsidRPr="00B02014" w:rsidRDefault="00281DC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8CCC2" w14:textId="77777777" w:rsidR="00281DC8" w:rsidRPr="00B02014" w:rsidRDefault="00281DC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41BCD" w14:textId="77777777" w:rsidR="00281DC8" w:rsidRDefault="00281DC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229F4" w:rsidRPr="006A2207" w14:paraId="53F0CC0C" w14:textId="77777777" w:rsidTr="009223D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80FEF" w14:textId="297C9559" w:rsidR="00F229F4" w:rsidRDefault="00CF00DE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Value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81F8A" w14:textId="6D130710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OBX.5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EB132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0B09D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474FD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8F4B7" w14:textId="176C47D9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229F4" w:rsidRPr="006A2207" w14:paraId="2FE7EC41" w14:textId="77777777" w:rsidTr="009223D5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0D1B5" w14:textId="584E0AF9" w:rsidR="00F229F4" w:rsidRDefault="00CF00DE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Result Status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9F56F" w14:textId="1DB7A850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OBX.11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94D48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6B892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39054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4D7CE" w14:textId="13E1B5CF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</w:tbl>
    <w:p w14:paraId="79443B58" w14:textId="77777777" w:rsidR="008F225E" w:rsidRPr="006A2207" w:rsidRDefault="008F225E" w:rsidP="00F01E3D">
      <w:pPr>
        <w:rPr>
          <w:color w:val="000000" w:themeColor="text1"/>
        </w:rPr>
      </w:pPr>
    </w:p>
    <w:p w14:paraId="79443B5B" w14:textId="77777777" w:rsidR="005E05C9" w:rsidRDefault="005E05C9" w:rsidP="005E05C9">
      <w:pPr>
        <w:pStyle w:val="Heading2"/>
        <w:rPr>
          <w:i w:val="0"/>
          <w:color w:val="0070C0"/>
        </w:rPr>
      </w:pPr>
      <w:bookmarkStart w:id="38" w:name="_Toc482887975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8"/>
    </w:p>
    <w:p w14:paraId="1608F9CB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>MSH|^~\&amp;|XCELERA|XCELERA|SFB|SFB|20170415173415||ORU^R01|de1262d320170413083912029|P|2.3||||||8859/1</w:t>
      </w:r>
    </w:p>
    <w:p w14:paraId="71639B0A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>PID|||534442805^^^SFB||SCHILK^LEA||19460513|F|||6754 BROOKS LN^^MOFFETT FIELD^AZ^01347|</w:t>
      </w:r>
      <w:proofErr w:type="gramStart"/>
      <w:r w:rsidRPr="000C0242">
        <w:rPr>
          <w:rFonts w:asciiTheme="minorHAnsi" w:hAnsiTheme="minorHAnsi" w:cs="Courier New"/>
          <w:color w:val="000000"/>
          <w:szCs w:val="20"/>
        </w:rPr>
        <w:t>|(</w:t>
      </w:r>
      <w:proofErr w:type="gramEnd"/>
      <w:r w:rsidRPr="000C0242">
        <w:rPr>
          <w:rFonts w:asciiTheme="minorHAnsi" w:hAnsiTheme="minorHAnsi" w:cs="Courier New"/>
          <w:color w:val="000000"/>
          <w:szCs w:val="20"/>
        </w:rPr>
        <w:t>821)-249-6675|||||4576083471</w:t>
      </w:r>
    </w:p>
    <w:p w14:paraId="153FB49D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>PV1||E|ERDFH SFB||||||||||||||||||||||||||||||||||||SFB</w:t>
      </w:r>
    </w:p>
    <w:p w14:paraId="4800A6C1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>ORC|RE||11050516543||CM||||20170415004318|||LS033524^ZAMZAM^GLENNIS^DEANA</w:t>
      </w:r>
    </w:p>
    <w:p w14:paraId="5C0A0B09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>OBR|1|11050516543|538924|^Adult^Adult|||20170415004318|20170415173358||||||||LS033524^ZAMZAM^GLENNIS^DEANA||11050516543||1||20170415173357||CUS|F||||||murmur|IE378284^SAMMON^ASHLEE^^MD|463&amp;SAMMON&amp;ASHLEE&amp;&amp;MD|268&amp;ALINA&amp;TENNIE&amp;&amp;RCS</w:t>
      </w:r>
    </w:p>
    <w:p w14:paraId="085638B5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>ZDS|1.3.46.670589.52.2.64123573.20170412.5123413.4946.14178</w:t>
      </w:r>
    </w:p>
    <w:p w14:paraId="6ECA2276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>OBX|1|TX|DefaultObservationID|1|||||||F</w:t>
      </w:r>
    </w:p>
    <w:p w14:paraId="5B98F73C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>OBX|2|TX|DefaultObservationID|1|||||||F</w:t>
      </w:r>
    </w:p>
    <w:p w14:paraId="1651A811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>OBX|3|TX|DefaultObservationID|1|||||||F</w:t>
      </w:r>
    </w:p>
    <w:p w14:paraId="55A963E6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>OBX|4|TX|DefaultObservationID|1| 301 N. Alexander St.||||||F</w:t>
      </w:r>
    </w:p>
    <w:p w14:paraId="5E6A5295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>OBX|5|TX|DefaultObservationID|1| Plant City, Fl. 01347||||||F</w:t>
      </w:r>
    </w:p>
    <w:p w14:paraId="2FEF0AC7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>OBX|6|TX|DefaultObservationID|1| Phone (813)757-1200||||||F</w:t>
      </w:r>
    </w:p>
    <w:p w14:paraId="007D364F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>OBX|7|TX|DefaultObservationID|1|||||||F</w:t>
      </w:r>
    </w:p>
    <w:p w14:paraId="5E992926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>OBX|8|TX|DefaultObservationID|1| Echocardiogram||||||F</w:t>
      </w:r>
    </w:p>
    <w:p w14:paraId="34CC7657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 xml:space="preserve">OBX|9|TX|DefaultObservationID|1|Name: SCHILK, LEA Age: 41 </w:t>
      </w:r>
      <w:proofErr w:type="spellStart"/>
      <w:r w:rsidRPr="000C0242">
        <w:rPr>
          <w:rFonts w:asciiTheme="minorHAnsi" w:hAnsiTheme="minorHAnsi" w:cs="Courier New"/>
          <w:color w:val="000000"/>
          <w:szCs w:val="20"/>
        </w:rPr>
        <w:t>yrs</w:t>
      </w:r>
      <w:proofErr w:type="spellEnd"/>
      <w:r w:rsidRPr="000C0242">
        <w:rPr>
          <w:rFonts w:asciiTheme="minorHAnsi" w:hAnsiTheme="minorHAnsi" w:cs="Courier New"/>
          <w:color w:val="000000"/>
          <w:szCs w:val="20"/>
        </w:rPr>
        <w:t xml:space="preserve"> Patient </w:t>
      </w:r>
      <w:proofErr w:type="spellStart"/>
      <w:r w:rsidRPr="000C0242">
        <w:rPr>
          <w:rFonts w:asciiTheme="minorHAnsi" w:hAnsiTheme="minorHAnsi" w:cs="Courier New"/>
          <w:color w:val="000000"/>
          <w:szCs w:val="20"/>
        </w:rPr>
        <w:t>Location</w:t>
      </w:r>
      <w:proofErr w:type="gramStart"/>
      <w:r w:rsidRPr="000C0242">
        <w:rPr>
          <w:rFonts w:asciiTheme="minorHAnsi" w:hAnsiTheme="minorHAnsi" w:cs="Courier New"/>
          <w:color w:val="000000"/>
          <w:szCs w:val="20"/>
        </w:rPr>
        <w:t>:ERDFH</w:t>
      </w:r>
      <w:proofErr w:type="spellEnd"/>
      <w:proofErr w:type="gramEnd"/>
      <w:r w:rsidRPr="000C0242">
        <w:rPr>
          <w:rFonts w:asciiTheme="minorHAnsi" w:hAnsiTheme="minorHAnsi" w:cs="Courier New"/>
          <w:color w:val="000000"/>
          <w:szCs w:val="20"/>
        </w:rPr>
        <w:t xml:space="preserve"> SFB||||||F</w:t>
      </w:r>
    </w:p>
    <w:p w14:paraId="22E4BD40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>OBX|10|TX|DefaultObservationID|1|Study Date: 04/15/2017 03:48 PM DOB: 11/10/1975||||||F</w:t>
      </w:r>
    </w:p>
    <w:p w14:paraId="3C3D0B54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lastRenderedPageBreak/>
        <w:t xml:space="preserve">OBX|11|TX|DefaultObservationID|1|CPI #:000001507 </w:t>
      </w:r>
      <w:proofErr w:type="spellStart"/>
      <w:r w:rsidRPr="000C0242">
        <w:rPr>
          <w:rFonts w:asciiTheme="minorHAnsi" w:hAnsiTheme="minorHAnsi" w:cs="Courier New"/>
          <w:color w:val="000000"/>
          <w:szCs w:val="20"/>
        </w:rPr>
        <w:t>Gender</w:t>
      </w:r>
      <w:proofErr w:type="gramStart"/>
      <w:r w:rsidRPr="000C0242">
        <w:rPr>
          <w:rFonts w:asciiTheme="minorHAnsi" w:hAnsiTheme="minorHAnsi" w:cs="Courier New"/>
          <w:color w:val="000000"/>
          <w:szCs w:val="20"/>
        </w:rPr>
        <w:t>:Female</w:t>
      </w:r>
      <w:proofErr w:type="spellEnd"/>
      <w:proofErr w:type="gramEnd"/>
      <w:r w:rsidRPr="000C0242">
        <w:rPr>
          <w:rFonts w:asciiTheme="minorHAnsi" w:hAnsiTheme="minorHAnsi" w:cs="Courier New"/>
          <w:color w:val="000000"/>
          <w:szCs w:val="20"/>
        </w:rPr>
        <w:t>||||||F</w:t>
      </w:r>
    </w:p>
    <w:p w14:paraId="0CE86F82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>OBX|12|TX|DefaultObservationID|1|Echo #:||||||F</w:t>
      </w:r>
    </w:p>
    <w:p w14:paraId="4C0A8779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>OBX|13|TX|DefaultObservationID|1|Reason For Study: murmur||||||F</w:t>
      </w:r>
    </w:p>
    <w:p w14:paraId="4AFBFE1B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 xml:space="preserve">OBX|14|TX|DefaultObservationID|1|Ordering </w:t>
      </w:r>
      <w:proofErr w:type="spellStart"/>
      <w:r w:rsidRPr="000C0242">
        <w:rPr>
          <w:rFonts w:asciiTheme="minorHAnsi" w:hAnsiTheme="minorHAnsi" w:cs="Courier New"/>
          <w:color w:val="000000"/>
          <w:szCs w:val="20"/>
        </w:rPr>
        <w:t>Physician</w:t>
      </w:r>
      <w:proofErr w:type="gramStart"/>
      <w:r w:rsidRPr="000C0242">
        <w:rPr>
          <w:rFonts w:asciiTheme="minorHAnsi" w:hAnsiTheme="minorHAnsi" w:cs="Courier New"/>
          <w:color w:val="000000"/>
          <w:szCs w:val="20"/>
        </w:rPr>
        <w:t>:ZAMZAM</w:t>
      </w:r>
      <w:proofErr w:type="spellEnd"/>
      <w:proofErr w:type="gramEnd"/>
      <w:r w:rsidRPr="000C0242">
        <w:rPr>
          <w:rFonts w:asciiTheme="minorHAnsi" w:hAnsiTheme="minorHAnsi" w:cs="Courier New"/>
          <w:color w:val="000000"/>
          <w:szCs w:val="20"/>
        </w:rPr>
        <w:t>, GLENNIS||||||F</w:t>
      </w:r>
    </w:p>
    <w:p w14:paraId="405020C9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 xml:space="preserve">OBX|15|TX|DefaultObservationID|1|Performed </w:t>
      </w:r>
      <w:proofErr w:type="spellStart"/>
      <w:r w:rsidRPr="000C0242">
        <w:rPr>
          <w:rFonts w:asciiTheme="minorHAnsi" w:hAnsiTheme="minorHAnsi" w:cs="Courier New"/>
          <w:color w:val="000000"/>
          <w:szCs w:val="20"/>
        </w:rPr>
        <w:t>By</w:t>
      </w:r>
      <w:proofErr w:type="gramStart"/>
      <w:r w:rsidRPr="000C0242">
        <w:rPr>
          <w:rFonts w:asciiTheme="minorHAnsi" w:hAnsiTheme="minorHAnsi" w:cs="Courier New"/>
          <w:color w:val="000000"/>
          <w:szCs w:val="20"/>
        </w:rPr>
        <w:t>:TENNIE</w:t>
      </w:r>
      <w:proofErr w:type="spellEnd"/>
      <w:proofErr w:type="gramEnd"/>
      <w:r w:rsidRPr="000C0242">
        <w:rPr>
          <w:rFonts w:asciiTheme="minorHAnsi" w:hAnsiTheme="minorHAnsi" w:cs="Courier New"/>
          <w:color w:val="000000"/>
          <w:szCs w:val="20"/>
        </w:rPr>
        <w:t xml:space="preserve"> ALINA, RCS||||||F</w:t>
      </w:r>
    </w:p>
    <w:p w14:paraId="5D0683BA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>OBX|16|TX|DefaultObservationID|1|||||||F</w:t>
      </w:r>
    </w:p>
    <w:p w14:paraId="5DF86610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 xml:space="preserve">OBX|17|TX|DefaultObservationID|1|Measurements with </w:t>
      </w:r>
      <w:proofErr w:type="spellStart"/>
      <w:r w:rsidRPr="000C0242">
        <w:rPr>
          <w:rFonts w:asciiTheme="minorHAnsi" w:hAnsiTheme="minorHAnsi" w:cs="Courier New"/>
          <w:color w:val="000000"/>
          <w:szCs w:val="20"/>
        </w:rPr>
        <w:t>Normals</w:t>
      </w:r>
      <w:proofErr w:type="spellEnd"/>
      <w:r w:rsidRPr="000C0242">
        <w:rPr>
          <w:rFonts w:asciiTheme="minorHAnsi" w:hAnsiTheme="minorHAnsi" w:cs="Courier New"/>
          <w:color w:val="000000"/>
          <w:szCs w:val="20"/>
        </w:rPr>
        <w:t>||||||F</w:t>
      </w:r>
    </w:p>
    <w:p w14:paraId="1D705872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 xml:space="preserve">OBX|18|TX|DefaultObservationID|1| </w:t>
      </w:r>
      <w:proofErr w:type="spellStart"/>
      <w:r w:rsidRPr="000C0242">
        <w:rPr>
          <w:rFonts w:asciiTheme="minorHAnsi" w:hAnsiTheme="minorHAnsi" w:cs="Courier New"/>
          <w:color w:val="000000"/>
          <w:szCs w:val="20"/>
        </w:rPr>
        <w:t>AoRootDiam</w:t>
      </w:r>
      <w:proofErr w:type="spellEnd"/>
      <w:r w:rsidRPr="000C0242">
        <w:rPr>
          <w:rFonts w:asciiTheme="minorHAnsi" w:hAnsiTheme="minorHAnsi" w:cs="Courier New"/>
          <w:color w:val="000000"/>
          <w:szCs w:val="20"/>
        </w:rPr>
        <w:t xml:space="preserve">: (2.0-3.7 cm) </w:t>
      </w:r>
      <w:proofErr w:type="spellStart"/>
      <w:r w:rsidRPr="000C0242">
        <w:rPr>
          <w:rFonts w:asciiTheme="minorHAnsi" w:hAnsiTheme="minorHAnsi" w:cs="Courier New"/>
          <w:color w:val="000000"/>
          <w:szCs w:val="20"/>
        </w:rPr>
        <w:t>IVSd</w:t>
      </w:r>
      <w:proofErr w:type="spellEnd"/>
      <w:r w:rsidRPr="000C0242">
        <w:rPr>
          <w:rFonts w:asciiTheme="minorHAnsi" w:hAnsiTheme="minorHAnsi" w:cs="Courier New"/>
          <w:color w:val="000000"/>
          <w:szCs w:val="20"/>
        </w:rPr>
        <w:t>: 0.93 cm (0.7-1.1 cm</w:t>
      </w:r>
      <w:proofErr w:type="gramStart"/>
      <w:r w:rsidRPr="000C0242">
        <w:rPr>
          <w:rFonts w:asciiTheme="minorHAnsi" w:hAnsiTheme="minorHAnsi" w:cs="Courier New"/>
          <w:color w:val="000000"/>
          <w:szCs w:val="20"/>
        </w:rPr>
        <w:t>)|</w:t>
      </w:r>
      <w:proofErr w:type="gramEnd"/>
      <w:r w:rsidRPr="000C0242">
        <w:rPr>
          <w:rFonts w:asciiTheme="minorHAnsi" w:hAnsiTheme="minorHAnsi" w:cs="Courier New"/>
          <w:color w:val="000000"/>
          <w:szCs w:val="20"/>
        </w:rPr>
        <w:t>|||||F</w:t>
      </w:r>
    </w:p>
    <w:p w14:paraId="79FDBEB7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 xml:space="preserve">OBX|19|TX|DefaultObservationID|1| ACS: (1.6-2.6 cm) </w:t>
      </w:r>
      <w:proofErr w:type="spellStart"/>
      <w:r w:rsidRPr="000C0242">
        <w:rPr>
          <w:rFonts w:asciiTheme="minorHAnsi" w:hAnsiTheme="minorHAnsi" w:cs="Courier New"/>
          <w:color w:val="000000"/>
          <w:szCs w:val="20"/>
        </w:rPr>
        <w:t>LVIDd</w:t>
      </w:r>
      <w:proofErr w:type="spellEnd"/>
      <w:r w:rsidRPr="000C0242">
        <w:rPr>
          <w:rFonts w:asciiTheme="minorHAnsi" w:hAnsiTheme="minorHAnsi" w:cs="Courier New"/>
          <w:color w:val="000000"/>
          <w:szCs w:val="20"/>
        </w:rPr>
        <w:t>: 5.0 cm (3.5-5.6 cm</w:t>
      </w:r>
      <w:proofErr w:type="gramStart"/>
      <w:r w:rsidRPr="000C0242">
        <w:rPr>
          <w:rFonts w:asciiTheme="minorHAnsi" w:hAnsiTheme="minorHAnsi" w:cs="Courier New"/>
          <w:color w:val="000000"/>
          <w:szCs w:val="20"/>
        </w:rPr>
        <w:t>)|</w:t>
      </w:r>
      <w:proofErr w:type="gramEnd"/>
      <w:r w:rsidRPr="000C0242">
        <w:rPr>
          <w:rFonts w:asciiTheme="minorHAnsi" w:hAnsiTheme="minorHAnsi" w:cs="Courier New"/>
          <w:color w:val="000000"/>
          <w:szCs w:val="20"/>
        </w:rPr>
        <w:t>|||||F</w:t>
      </w:r>
    </w:p>
    <w:p w14:paraId="168A6041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>OBX|20|TX|DefaultObservationID|1| LA dimension: (1.9-4.0 cm) LVIDs: 3.2 cm (3.5-5.6 cm</w:t>
      </w:r>
      <w:proofErr w:type="gramStart"/>
      <w:r w:rsidRPr="000C0242">
        <w:rPr>
          <w:rFonts w:asciiTheme="minorHAnsi" w:hAnsiTheme="minorHAnsi" w:cs="Courier New"/>
          <w:color w:val="000000"/>
          <w:szCs w:val="20"/>
        </w:rPr>
        <w:t>)|</w:t>
      </w:r>
      <w:proofErr w:type="gramEnd"/>
      <w:r w:rsidRPr="000C0242">
        <w:rPr>
          <w:rFonts w:asciiTheme="minorHAnsi" w:hAnsiTheme="minorHAnsi" w:cs="Courier New"/>
          <w:color w:val="000000"/>
          <w:szCs w:val="20"/>
        </w:rPr>
        <w:t>|||||F</w:t>
      </w:r>
    </w:p>
    <w:p w14:paraId="559B5522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 xml:space="preserve">OBX|21|TX|DefaultObservationID|1|LVPWd: 0.91 cm (0.7-1.1 cm) </w:t>
      </w:r>
      <w:proofErr w:type="spellStart"/>
      <w:r w:rsidRPr="000C0242">
        <w:rPr>
          <w:rFonts w:asciiTheme="minorHAnsi" w:hAnsiTheme="minorHAnsi" w:cs="Courier New"/>
          <w:color w:val="000000"/>
          <w:szCs w:val="20"/>
        </w:rPr>
        <w:t>RVDd</w:t>
      </w:r>
      <w:proofErr w:type="spellEnd"/>
      <w:r w:rsidRPr="000C0242">
        <w:rPr>
          <w:rFonts w:asciiTheme="minorHAnsi" w:hAnsiTheme="minorHAnsi" w:cs="Courier New"/>
          <w:color w:val="000000"/>
          <w:szCs w:val="20"/>
        </w:rPr>
        <w:t>: (0.7-2.3 cm</w:t>
      </w:r>
      <w:proofErr w:type="gramStart"/>
      <w:r w:rsidRPr="000C0242">
        <w:rPr>
          <w:rFonts w:asciiTheme="minorHAnsi" w:hAnsiTheme="minorHAnsi" w:cs="Courier New"/>
          <w:color w:val="000000"/>
          <w:szCs w:val="20"/>
        </w:rPr>
        <w:t>)|</w:t>
      </w:r>
      <w:proofErr w:type="gramEnd"/>
      <w:r w:rsidRPr="000C0242">
        <w:rPr>
          <w:rFonts w:asciiTheme="minorHAnsi" w:hAnsiTheme="minorHAnsi" w:cs="Courier New"/>
          <w:color w:val="000000"/>
          <w:szCs w:val="20"/>
        </w:rPr>
        <w:t>|||||F</w:t>
      </w:r>
    </w:p>
    <w:p w14:paraId="431DEA0B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>OBX|22|TX|DefaultObservationID|1|||||||F</w:t>
      </w:r>
    </w:p>
    <w:p w14:paraId="6DA88907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>OBX|23|TX|DefaultObservationID|1|MMode/2D Measurements \T\ Calculations||||||F</w:t>
      </w:r>
    </w:p>
    <w:p w14:paraId="759DB3FF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>OBX|24|TX|DefaultObservationID|1|FS: 36.4 %||||||F</w:t>
      </w:r>
    </w:p>
    <w:p w14:paraId="3E0F318D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>OBX|25|TX|DefaultObservationID|1|</w:t>
      </w:r>
      <w:proofErr w:type="gramStart"/>
      <w:r w:rsidRPr="000C0242">
        <w:rPr>
          <w:rFonts w:asciiTheme="minorHAnsi" w:hAnsiTheme="minorHAnsi" w:cs="Courier New"/>
          <w:color w:val="000000"/>
          <w:szCs w:val="20"/>
        </w:rPr>
        <w:t>EDV(</w:t>
      </w:r>
      <w:proofErr w:type="spellStart"/>
      <w:proofErr w:type="gramEnd"/>
      <w:r w:rsidRPr="000C0242">
        <w:rPr>
          <w:rFonts w:asciiTheme="minorHAnsi" w:hAnsiTheme="minorHAnsi" w:cs="Courier New"/>
          <w:color w:val="000000"/>
          <w:szCs w:val="20"/>
        </w:rPr>
        <w:t>Teich</w:t>
      </w:r>
      <w:proofErr w:type="spellEnd"/>
      <w:r w:rsidRPr="000C0242">
        <w:rPr>
          <w:rFonts w:asciiTheme="minorHAnsi" w:hAnsiTheme="minorHAnsi" w:cs="Courier New"/>
          <w:color w:val="000000"/>
          <w:szCs w:val="20"/>
        </w:rPr>
        <w:t>): 120.5 ml||||||F</w:t>
      </w:r>
    </w:p>
    <w:p w14:paraId="67ECC80F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>OBX|26|TX|DefaultObservationID|1|</w:t>
      </w:r>
      <w:proofErr w:type="gramStart"/>
      <w:r w:rsidRPr="000C0242">
        <w:rPr>
          <w:rFonts w:asciiTheme="minorHAnsi" w:hAnsiTheme="minorHAnsi" w:cs="Courier New"/>
          <w:color w:val="000000"/>
          <w:szCs w:val="20"/>
        </w:rPr>
        <w:t>ESV(</w:t>
      </w:r>
      <w:proofErr w:type="spellStart"/>
      <w:proofErr w:type="gramEnd"/>
      <w:r w:rsidRPr="000C0242">
        <w:rPr>
          <w:rFonts w:asciiTheme="minorHAnsi" w:hAnsiTheme="minorHAnsi" w:cs="Courier New"/>
          <w:color w:val="000000"/>
          <w:szCs w:val="20"/>
        </w:rPr>
        <w:t>Teich</w:t>
      </w:r>
      <w:proofErr w:type="spellEnd"/>
      <w:r w:rsidRPr="000C0242">
        <w:rPr>
          <w:rFonts w:asciiTheme="minorHAnsi" w:hAnsiTheme="minorHAnsi" w:cs="Courier New"/>
          <w:color w:val="000000"/>
          <w:szCs w:val="20"/>
        </w:rPr>
        <w:t>): 41.2 ml||||||F</w:t>
      </w:r>
    </w:p>
    <w:p w14:paraId="01C3DF7D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>OBX|27|TX|DefaultObservationID|1|EF (est.): 65.8 %||||||F</w:t>
      </w:r>
    </w:p>
    <w:p w14:paraId="5261716F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>OBX|28|TX|DefaultObservationID|1|||||||F</w:t>
      </w:r>
    </w:p>
    <w:p w14:paraId="7F49A3E9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>OBX|29|TX|DefaultObservationID|1|Doppler Measurements \T\ Calculations||||||F</w:t>
      </w:r>
    </w:p>
    <w:p w14:paraId="47222AC3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 xml:space="preserve">OBX|30|TX|DefaultObservationID|1|MV E max </w:t>
      </w:r>
      <w:proofErr w:type="spellStart"/>
      <w:r w:rsidRPr="000C0242">
        <w:rPr>
          <w:rFonts w:asciiTheme="minorHAnsi" w:hAnsiTheme="minorHAnsi" w:cs="Courier New"/>
          <w:color w:val="000000"/>
          <w:szCs w:val="20"/>
        </w:rPr>
        <w:t>vel</w:t>
      </w:r>
      <w:proofErr w:type="spellEnd"/>
      <w:r w:rsidRPr="000C0242">
        <w:rPr>
          <w:rFonts w:asciiTheme="minorHAnsi" w:hAnsiTheme="minorHAnsi" w:cs="Courier New"/>
          <w:color w:val="000000"/>
          <w:szCs w:val="20"/>
        </w:rPr>
        <w:t xml:space="preserve">: 78.7 cm/sec MV </w:t>
      </w:r>
      <w:proofErr w:type="spellStart"/>
      <w:r w:rsidRPr="000C0242">
        <w:rPr>
          <w:rFonts w:asciiTheme="minorHAnsi" w:hAnsiTheme="minorHAnsi" w:cs="Courier New"/>
          <w:color w:val="000000"/>
          <w:szCs w:val="20"/>
        </w:rPr>
        <w:t>dec</w:t>
      </w:r>
      <w:proofErr w:type="spellEnd"/>
      <w:r w:rsidRPr="000C0242">
        <w:rPr>
          <w:rFonts w:asciiTheme="minorHAnsi" w:hAnsiTheme="minorHAnsi" w:cs="Courier New"/>
          <w:color w:val="000000"/>
          <w:szCs w:val="20"/>
        </w:rPr>
        <w:t xml:space="preserve"> slope: 590.3 cm/sec2||||||F</w:t>
      </w:r>
    </w:p>
    <w:p w14:paraId="04CF6445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 xml:space="preserve">OBX|31|TX|DefaultObservationID|1|MV </w:t>
      </w:r>
      <w:proofErr w:type="gramStart"/>
      <w:r w:rsidRPr="000C0242">
        <w:rPr>
          <w:rFonts w:asciiTheme="minorHAnsi" w:hAnsiTheme="minorHAnsi" w:cs="Courier New"/>
          <w:color w:val="000000"/>
          <w:szCs w:val="20"/>
        </w:rPr>
        <w:t>A</w:t>
      </w:r>
      <w:proofErr w:type="gramEnd"/>
      <w:r w:rsidRPr="000C0242">
        <w:rPr>
          <w:rFonts w:asciiTheme="minorHAnsi" w:hAnsiTheme="minorHAnsi" w:cs="Courier New"/>
          <w:color w:val="000000"/>
          <w:szCs w:val="20"/>
        </w:rPr>
        <w:t xml:space="preserve"> max </w:t>
      </w:r>
      <w:proofErr w:type="spellStart"/>
      <w:r w:rsidRPr="000C0242">
        <w:rPr>
          <w:rFonts w:asciiTheme="minorHAnsi" w:hAnsiTheme="minorHAnsi" w:cs="Courier New"/>
          <w:color w:val="000000"/>
          <w:szCs w:val="20"/>
        </w:rPr>
        <w:t>vel</w:t>
      </w:r>
      <w:proofErr w:type="spellEnd"/>
      <w:r w:rsidRPr="000C0242">
        <w:rPr>
          <w:rFonts w:asciiTheme="minorHAnsi" w:hAnsiTheme="minorHAnsi" w:cs="Courier New"/>
          <w:color w:val="000000"/>
          <w:szCs w:val="20"/>
        </w:rPr>
        <w:t xml:space="preserve">: 38.2 cm/sec MV </w:t>
      </w:r>
      <w:proofErr w:type="spellStart"/>
      <w:r w:rsidRPr="000C0242">
        <w:rPr>
          <w:rFonts w:asciiTheme="minorHAnsi" w:hAnsiTheme="minorHAnsi" w:cs="Courier New"/>
          <w:color w:val="000000"/>
          <w:szCs w:val="20"/>
        </w:rPr>
        <w:t>dec</w:t>
      </w:r>
      <w:proofErr w:type="spellEnd"/>
      <w:r w:rsidRPr="000C0242">
        <w:rPr>
          <w:rFonts w:asciiTheme="minorHAnsi" w:hAnsiTheme="minorHAnsi" w:cs="Courier New"/>
          <w:color w:val="000000"/>
          <w:szCs w:val="20"/>
        </w:rPr>
        <w:t xml:space="preserve"> time: 0.13 sec||||||F</w:t>
      </w:r>
    </w:p>
    <w:p w14:paraId="23464DFC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>OBX|32|TX|DefaultObservationID|1|MV E/A: 2.1||||||F</w:t>
      </w:r>
    </w:p>
    <w:p w14:paraId="5B2A88BF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>OBX|33|TX|DefaultObservationID|1|||||||F</w:t>
      </w:r>
    </w:p>
    <w:p w14:paraId="09CCFD2D" w14:textId="577C4462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>OBX|34|TX|D</w:t>
      </w:r>
      <w:r>
        <w:rPr>
          <w:rFonts w:asciiTheme="minorHAnsi" w:hAnsiTheme="minorHAnsi" w:cs="Courier New"/>
          <w:color w:val="000000"/>
          <w:szCs w:val="20"/>
        </w:rPr>
        <w:t>efaultObservationID|1| __</w:t>
      </w:r>
      <w:r w:rsidRPr="000C0242">
        <w:rPr>
          <w:rFonts w:asciiTheme="minorHAnsi" w:hAnsiTheme="minorHAnsi" w:cs="Courier New"/>
          <w:color w:val="000000"/>
          <w:szCs w:val="20"/>
        </w:rPr>
        <w:t>_____||||||F</w:t>
      </w:r>
    </w:p>
    <w:p w14:paraId="18196F82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>OBX|35|TX|DefaultObservationID|1|Ao V2 max: 129.7 cm/sec LV V1 max PG: 1.7 mmHg||||||F</w:t>
      </w:r>
    </w:p>
    <w:p w14:paraId="22D77EA2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>OBX|36|TX|DefaultObservationID|1|Ao max PG: 6.7 mmHg LV V1 max: 65.7 cm/sec||||||F</w:t>
      </w:r>
    </w:p>
    <w:p w14:paraId="4021CD5D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>OBX|37|TX|DefaultObservationID|1|||||||F</w:t>
      </w:r>
    </w:p>
    <w:p w14:paraId="6BD051AF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>OBX|38|TX|DefaultObservationID|1|||||||F</w:t>
      </w:r>
    </w:p>
    <w:p w14:paraId="31DA8BCE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>OBX|39|TX|DefaultObservationID|1|Left Ventricle There is no thrombus. There is normal left ventricular wall thickness. Left ventricular size||||||F</w:t>
      </w:r>
    </w:p>
    <w:p w14:paraId="28322099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>OBX|40|TX|DefaultObservationID|1|and function appears normal. Ejection Fraction = 60-65%. No regional wall motion abnormalities noted.||||||F</w:t>
      </w:r>
    </w:p>
    <w:p w14:paraId="2619615B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>OBX|41|TX|DefaultObservationID|1|Right Ventricle The right ventricle is normal size. The right ventricular systolic function is normal.||||||F</w:t>
      </w:r>
    </w:p>
    <w:p w14:paraId="36B89662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 xml:space="preserve">OBX|42|TX|DefaultObservationID|1|Atria </w:t>
      </w:r>
      <w:proofErr w:type="gramStart"/>
      <w:r w:rsidRPr="000C0242">
        <w:rPr>
          <w:rFonts w:asciiTheme="minorHAnsi" w:hAnsiTheme="minorHAnsi" w:cs="Courier New"/>
          <w:color w:val="000000"/>
          <w:szCs w:val="20"/>
        </w:rPr>
        <w:t>The</w:t>
      </w:r>
      <w:proofErr w:type="gramEnd"/>
      <w:r w:rsidRPr="000C0242">
        <w:rPr>
          <w:rFonts w:asciiTheme="minorHAnsi" w:hAnsiTheme="minorHAnsi" w:cs="Courier New"/>
          <w:color w:val="000000"/>
          <w:szCs w:val="20"/>
        </w:rPr>
        <w:t xml:space="preserve"> left atrial size is normal. Right atrial size is normal. The interatrial septum is intact with no||||||F</w:t>
      </w:r>
    </w:p>
    <w:p w14:paraId="626DFB86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>OBX|43|TX|DefaultObservationID|1|evidence for an atrial septal defect. The inferior vena cava appeared normal.||||||F</w:t>
      </w:r>
    </w:p>
    <w:p w14:paraId="30574049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 xml:space="preserve">OBX|44|TX|DefaultObservationID|1|Mitral Valve </w:t>
      </w:r>
      <w:proofErr w:type="gramStart"/>
      <w:r w:rsidRPr="000C0242">
        <w:rPr>
          <w:rFonts w:asciiTheme="minorHAnsi" w:hAnsiTheme="minorHAnsi" w:cs="Courier New"/>
          <w:color w:val="000000"/>
          <w:szCs w:val="20"/>
        </w:rPr>
        <w:t>The</w:t>
      </w:r>
      <w:proofErr w:type="gramEnd"/>
      <w:r w:rsidRPr="000C0242">
        <w:rPr>
          <w:rFonts w:asciiTheme="minorHAnsi" w:hAnsiTheme="minorHAnsi" w:cs="Courier New"/>
          <w:color w:val="000000"/>
          <w:szCs w:val="20"/>
        </w:rPr>
        <w:t xml:space="preserve"> mitral valve leaflets appear normal. There is no evidence of stenosis, fluttering, or||||||F</w:t>
      </w:r>
    </w:p>
    <w:p w14:paraId="1E4A0CFC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>OBX|45|TX|DefaultObservationID|1|prolapse. There is no mitral valve stenosis. There is no mitral regurgitation noted.||||||F</w:t>
      </w:r>
    </w:p>
    <w:p w14:paraId="19E0D892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>OBX|46|TX|DefaultObservationID|1|Tricuspid Valve The tricuspid valve is normal. No tricuspid regurgitation.||||||F</w:t>
      </w:r>
    </w:p>
    <w:p w14:paraId="61E11548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 xml:space="preserve">OBX|47|TX|DefaultObservationID|1|Aortic Valve The aortic valve is </w:t>
      </w:r>
      <w:proofErr w:type="spellStart"/>
      <w:r w:rsidRPr="000C0242">
        <w:rPr>
          <w:rFonts w:asciiTheme="minorHAnsi" w:hAnsiTheme="minorHAnsi" w:cs="Courier New"/>
          <w:color w:val="000000"/>
          <w:szCs w:val="20"/>
        </w:rPr>
        <w:t>trileaflet</w:t>
      </w:r>
      <w:proofErr w:type="spellEnd"/>
      <w:r w:rsidRPr="000C0242">
        <w:rPr>
          <w:rFonts w:asciiTheme="minorHAnsi" w:hAnsiTheme="minorHAnsi" w:cs="Courier New"/>
          <w:color w:val="000000"/>
          <w:szCs w:val="20"/>
        </w:rPr>
        <w:t>. The aortic valve opens well. No hemodynamically significant||||||F</w:t>
      </w:r>
    </w:p>
    <w:p w14:paraId="12FA467F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>OBX|48|TX|DefaultObservationID|1|valvular aortic stenosis. No aortic regurgitation is present.||||||F</w:t>
      </w:r>
    </w:p>
    <w:p w14:paraId="266F39B9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 xml:space="preserve">OBX|49|TX|DefaultObservationID|1|Pulmonic Valve The pulmonic valve is not well visualized. There is no pulmonic </w:t>
      </w:r>
      <w:proofErr w:type="spellStart"/>
      <w:r w:rsidRPr="000C0242">
        <w:rPr>
          <w:rFonts w:asciiTheme="minorHAnsi" w:hAnsiTheme="minorHAnsi" w:cs="Courier New"/>
          <w:color w:val="000000"/>
          <w:szCs w:val="20"/>
        </w:rPr>
        <w:t>valvular</w:t>
      </w:r>
      <w:proofErr w:type="spellEnd"/>
      <w:r w:rsidRPr="000C0242">
        <w:rPr>
          <w:rFonts w:asciiTheme="minorHAnsi" w:hAnsiTheme="minorHAnsi" w:cs="Courier New"/>
          <w:color w:val="000000"/>
          <w:szCs w:val="20"/>
        </w:rPr>
        <w:t xml:space="preserve"> regurgitation.||||||F</w:t>
      </w:r>
    </w:p>
    <w:p w14:paraId="140641E8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>OBX|50|TX|DefaultObservationID|1|Great Vessels The aortic root is normal size.||||||F</w:t>
      </w:r>
    </w:p>
    <w:p w14:paraId="4F1B10A3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>OBX|51|TX|DefaultObservationID|1|Pericardium/Pleural There is no pericardial effusion.||||||F</w:t>
      </w:r>
    </w:p>
    <w:p w14:paraId="5C5A0F43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>OBX|52|TX|DefaultObservationID|1|||||||F</w:t>
      </w:r>
    </w:p>
    <w:p w14:paraId="06085336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>OBX|53|TX|DefaultObservationID|1|||||||F</w:t>
      </w:r>
    </w:p>
    <w:p w14:paraId="086CF83E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>OBX|54|TX|DefaultObservationID|1|||||||F</w:t>
      </w:r>
    </w:p>
    <w:p w14:paraId="577C09C9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lastRenderedPageBreak/>
        <w:t>OBX|55|TX|DefaultObservationID|1|Interpretation Summary||||||F</w:t>
      </w:r>
    </w:p>
    <w:p w14:paraId="4C9044C0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>OBX|56|TX|DefaultObservationID|1|The study was technically adequate. This was essentially a normal study. Ejection Fraction = 60-65%.||||||F</w:t>
      </w:r>
    </w:p>
    <w:p w14:paraId="55AA66B2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>OBX|57|TX|DefaultObservationID|1|||||||F</w:t>
      </w:r>
    </w:p>
    <w:p w14:paraId="0532988E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>OBX|58|TX|DefaultObservationID|1|||||||F</w:t>
      </w:r>
    </w:p>
    <w:p w14:paraId="0113238E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 xml:space="preserve">OBX|59|TX|DefaultObservationID|1|Electronically signed </w:t>
      </w:r>
      <w:proofErr w:type="spellStart"/>
      <w:r w:rsidRPr="000C0242">
        <w:rPr>
          <w:rFonts w:asciiTheme="minorHAnsi" w:hAnsiTheme="minorHAnsi" w:cs="Courier New"/>
          <w:color w:val="000000"/>
          <w:szCs w:val="20"/>
        </w:rPr>
        <w:t>by</w:t>
      </w:r>
      <w:proofErr w:type="gramStart"/>
      <w:r w:rsidRPr="000C0242">
        <w:rPr>
          <w:rFonts w:asciiTheme="minorHAnsi" w:hAnsiTheme="minorHAnsi" w:cs="Courier New"/>
          <w:color w:val="000000"/>
          <w:szCs w:val="20"/>
        </w:rPr>
        <w:t>:ASHLEE</w:t>
      </w:r>
      <w:proofErr w:type="spellEnd"/>
      <w:proofErr w:type="gramEnd"/>
      <w:r w:rsidRPr="000C0242">
        <w:rPr>
          <w:rFonts w:asciiTheme="minorHAnsi" w:hAnsiTheme="minorHAnsi" w:cs="Courier New"/>
          <w:color w:val="000000"/>
          <w:szCs w:val="20"/>
        </w:rPr>
        <w:t xml:space="preserve"> SAMMON, MD 04/15/2017 08:38 AM||||||F</w:t>
      </w:r>
    </w:p>
    <w:p w14:paraId="5647B941" w14:textId="77777777" w:rsidR="000C0242" w:rsidRPr="000C0242" w:rsidRDefault="000C0242" w:rsidP="000C024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0C0242">
        <w:rPr>
          <w:rFonts w:asciiTheme="minorHAnsi" w:hAnsiTheme="minorHAnsi" w:cs="Courier New"/>
          <w:color w:val="000000"/>
          <w:szCs w:val="20"/>
        </w:rPr>
        <w:t>OBX|60|TX|DefaultObservationID|1|||||||F</w:t>
      </w:r>
    </w:p>
    <w:p w14:paraId="48D2A484" w14:textId="3494FD3A" w:rsidR="00A43491" w:rsidRPr="000C0242" w:rsidRDefault="000C0242" w:rsidP="000C0242">
      <w:pPr>
        <w:rPr>
          <w:rFonts w:asciiTheme="minorHAnsi" w:hAnsiTheme="minorHAnsi" w:cs="Helvetica"/>
          <w:color w:val="FF0000"/>
          <w:szCs w:val="20"/>
          <w:shd w:val="clear" w:color="auto" w:fill="FFFFFF"/>
        </w:rPr>
      </w:pPr>
      <w:r w:rsidRPr="000C0242">
        <w:rPr>
          <w:rFonts w:asciiTheme="minorHAnsi" w:hAnsiTheme="minorHAnsi" w:cs="Courier New"/>
          <w:color w:val="000000"/>
          <w:szCs w:val="20"/>
        </w:rPr>
        <w:t>OBX|61|ED|FIND^FINDINGS^LB|2|DOC^Application^PDF^Base64</w:t>
      </w:r>
      <w:r w:rsidR="00616E48">
        <w:rPr>
          <w:rFonts w:asciiTheme="minorHAnsi" w:hAnsiTheme="minorHAnsi" w:cs="Courier New"/>
          <w:color w:val="000000"/>
          <w:szCs w:val="20"/>
        </w:rPr>
        <w:t>^</w:t>
      </w:r>
      <w:r>
        <w:rPr>
          <w:rFonts w:asciiTheme="minorHAnsi" w:hAnsiTheme="minorHAnsi" w:cs="Courier New"/>
          <w:color w:val="000000"/>
          <w:szCs w:val="20"/>
        </w:rPr>
        <w:t xml:space="preserve"> . . . mu</w:t>
      </w:r>
      <w:r w:rsidR="00616E48">
        <w:rPr>
          <w:rFonts w:asciiTheme="minorHAnsi" w:hAnsiTheme="minorHAnsi" w:cs="Courier New"/>
          <w:color w:val="000000"/>
          <w:szCs w:val="20"/>
        </w:rPr>
        <w:t>ltiple pages of encrypted code</w:t>
      </w:r>
    </w:p>
    <w:p w14:paraId="23116340" w14:textId="77777777" w:rsidR="0053259F" w:rsidRPr="0053259F" w:rsidRDefault="0053259F" w:rsidP="0053259F"/>
    <w:p w14:paraId="79443B68" w14:textId="77777777" w:rsidR="00805EC2" w:rsidRPr="0073057F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  <w:bookmarkStart w:id="39" w:name="_Toc367260185"/>
      <w:bookmarkStart w:id="40" w:name="_Toc482887976"/>
      <w:r>
        <w:rPr>
          <w:rFonts w:asciiTheme="minorHAnsi" w:hAnsiTheme="minorHAnsi" w:cs="Arial"/>
          <w:b/>
          <w:color w:val="0070C0"/>
          <w:szCs w:val="36"/>
        </w:rPr>
        <w:t xml:space="preserve">5. </w:t>
      </w:r>
      <w:r w:rsidRPr="0073057F">
        <w:rPr>
          <w:rFonts w:asciiTheme="minorHAnsi" w:hAnsiTheme="minorHAnsi" w:cs="Arial"/>
          <w:b/>
          <w:color w:val="0070C0"/>
          <w:szCs w:val="36"/>
        </w:rPr>
        <w:t>Testing</w:t>
      </w:r>
      <w:bookmarkEnd w:id="39"/>
      <w:bookmarkEnd w:id="40"/>
    </w:p>
    <w:p w14:paraId="79443B69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1" w:name="_Toc482887977"/>
      <w:bookmarkStart w:id="42" w:name="_Toc367260186"/>
      <w:r w:rsidRPr="00093690">
        <w:rPr>
          <w:i w:val="0"/>
          <w:sz w:val="24"/>
          <w:szCs w:val="24"/>
        </w:rPr>
        <w:t xml:space="preserve">5.1.    </w:t>
      </w:r>
      <w:r w:rsidR="001C739F" w:rsidRPr="00093690">
        <w:rPr>
          <w:i w:val="0"/>
          <w:sz w:val="24"/>
          <w:szCs w:val="24"/>
        </w:rPr>
        <w:t xml:space="preserve">Unit Testing </w:t>
      </w:r>
      <w:r w:rsidRPr="00093690">
        <w:rPr>
          <w:i w:val="0"/>
          <w:sz w:val="24"/>
          <w:szCs w:val="24"/>
        </w:rPr>
        <w:t>Scenarios</w:t>
      </w:r>
      <w:bookmarkEnd w:id="41"/>
      <w:r w:rsidRPr="00093690">
        <w:rPr>
          <w:i w:val="0"/>
          <w:sz w:val="24"/>
          <w:szCs w:val="24"/>
        </w:rPr>
        <w:t xml:space="preserve"> 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79443B6C" w14:textId="77777777" w:rsidTr="009A1D0B">
        <w:tc>
          <w:tcPr>
            <w:tcW w:w="4788" w:type="dxa"/>
            <w:shd w:val="clear" w:color="auto" w:fill="00B0F0"/>
          </w:tcPr>
          <w:p w14:paraId="79443B6A" w14:textId="77777777" w:rsidR="00805EC2" w:rsidRPr="003A6F3A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79443B6B" w14:textId="77777777" w:rsidR="00805EC2" w:rsidRPr="003A6F3A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Expected Result</w:t>
            </w:r>
          </w:p>
        </w:tc>
      </w:tr>
      <w:tr w:rsidR="00805EC2" w:rsidRPr="00FB14A7" w14:paraId="79443B6F" w14:textId="77777777" w:rsidTr="009A1D0B">
        <w:tc>
          <w:tcPr>
            <w:tcW w:w="4788" w:type="dxa"/>
          </w:tcPr>
          <w:p w14:paraId="79443B6D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9443B6E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79443B72" w14:textId="77777777" w:rsidTr="009A1D0B">
        <w:tc>
          <w:tcPr>
            <w:tcW w:w="4788" w:type="dxa"/>
          </w:tcPr>
          <w:p w14:paraId="79443B70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9443B71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79443B75" w14:textId="77777777" w:rsidTr="009A1D0B">
        <w:trPr>
          <w:trHeight w:val="458"/>
        </w:trPr>
        <w:tc>
          <w:tcPr>
            <w:tcW w:w="4788" w:type="dxa"/>
          </w:tcPr>
          <w:p w14:paraId="79443B73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79443B74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79443B78" w14:textId="77777777" w:rsidTr="009A1D0B">
        <w:trPr>
          <w:trHeight w:val="458"/>
        </w:trPr>
        <w:tc>
          <w:tcPr>
            <w:tcW w:w="4788" w:type="dxa"/>
          </w:tcPr>
          <w:p w14:paraId="79443B76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9443B77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79443B7B" w14:textId="77777777" w:rsidTr="009A1D0B">
        <w:trPr>
          <w:trHeight w:val="458"/>
        </w:trPr>
        <w:tc>
          <w:tcPr>
            <w:tcW w:w="4788" w:type="dxa"/>
          </w:tcPr>
          <w:p w14:paraId="79443B79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9443B7A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</w:tbl>
    <w:p w14:paraId="79443B7C" w14:textId="77777777" w:rsidR="00805EC2" w:rsidRPr="00FB14A7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sz w:val="28"/>
        </w:rPr>
      </w:pPr>
    </w:p>
    <w:p w14:paraId="79443B7D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3" w:name="_Toc367260187"/>
      <w:bookmarkStart w:id="44" w:name="_Toc482887978"/>
      <w:r w:rsidRPr="00093690">
        <w:rPr>
          <w:i w:val="0"/>
          <w:sz w:val="24"/>
          <w:szCs w:val="24"/>
        </w:rPr>
        <w:t>5.2    Integrated Testing</w:t>
      </w:r>
      <w:r w:rsidR="001C739F">
        <w:rPr>
          <w:i w:val="0"/>
          <w:sz w:val="24"/>
          <w:szCs w:val="24"/>
        </w:rPr>
        <w:t xml:space="preserve"> </w:t>
      </w:r>
      <w:r w:rsidR="001C739F" w:rsidRPr="00093690">
        <w:rPr>
          <w:i w:val="0"/>
          <w:sz w:val="24"/>
          <w:szCs w:val="24"/>
        </w:rPr>
        <w:t>Scenarios</w:t>
      </w:r>
      <w:bookmarkEnd w:id="43"/>
      <w:bookmarkEnd w:id="44"/>
      <w:r w:rsidRPr="00093690">
        <w:rPr>
          <w:i w:val="0"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79443B80" w14:textId="77777777" w:rsidTr="009A1D0B">
        <w:tc>
          <w:tcPr>
            <w:tcW w:w="4788" w:type="dxa"/>
            <w:shd w:val="clear" w:color="auto" w:fill="00B0F0"/>
          </w:tcPr>
          <w:p w14:paraId="79443B7E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79443B7F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Expected Result</w:t>
            </w:r>
          </w:p>
        </w:tc>
      </w:tr>
      <w:tr w:rsidR="00805EC2" w:rsidRPr="00FB14A7" w14:paraId="79443B83" w14:textId="77777777" w:rsidTr="009A1D0B">
        <w:tc>
          <w:tcPr>
            <w:tcW w:w="4788" w:type="dxa"/>
          </w:tcPr>
          <w:p w14:paraId="79443B81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9443B82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79443B86" w14:textId="77777777" w:rsidTr="009A1D0B">
        <w:tc>
          <w:tcPr>
            <w:tcW w:w="4788" w:type="dxa"/>
          </w:tcPr>
          <w:p w14:paraId="79443B84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9443B85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79443B89" w14:textId="77777777" w:rsidTr="009A1D0B">
        <w:trPr>
          <w:trHeight w:val="458"/>
        </w:trPr>
        <w:tc>
          <w:tcPr>
            <w:tcW w:w="4788" w:type="dxa"/>
          </w:tcPr>
          <w:p w14:paraId="79443B87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79443B88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79443B8C" w14:textId="77777777" w:rsidTr="009A1D0B">
        <w:trPr>
          <w:trHeight w:val="458"/>
        </w:trPr>
        <w:tc>
          <w:tcPr>
            <w:tcW w:w="4788" w:type="dxa"/>
          </w:tcPr>
          <w:p w14:paraId="79443B8A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9443B8B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79443B8F" w14:textId="77777777" w:rsidTr="009A1D0B">
        <w:trPr>
          <w:trHeight w:val="458"/>
        </w:trPr>
        <w:tc>
          <w:tcPr>
            <w:tcW w:w="4788" w:type="dxa"/>
          </w:tcPr>
          <w:p w14:paraId="79443B8D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9443B8E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79443B92" w14:textId="77777777" w:rsidTr="009A1D0B">
        <w:trPr>
          <w:trHeight w:val="458"/>
        </w:trPr>
        <w:tc>
          <w:tcPr>
            <w:tcW w:w="4788" w:type="dxa"/>
          </w:tcPr>
          <w:p w14:paraId="79443B90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79443B91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</w:tbl>
    <w:p w14:paraId="79443B93" w14:textId="77777777" w:rsidR="00805EC2" w:rsidRDefault="00805EC2" w:rsidP="00F01E3D">
      <w:bookmarkStart w:id="45" w:name="_Toc311801147"/>
    </w:p>
    <w:p w14:paraId="79443B94" w14:textId="77777777" w:rsidR="00805EC2" w:rsidRPr="00D574A8" w:rsidRDefault="00805EC2" w:rsidP="00805EC2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6" w:name="_Toc367260188"/>
      <w:bookmarkStart w:id="47" w:name="_Toc48288797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5.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="00093690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Testing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Approvals</w:t>
      </w:r>
      <w:bookmarkEnd w:id="45"/>
      <w:bookmarkEnd w:id="46"/>
      <w:bookmarkEnd w:id="47"/>
    </w:p>
    <w:p w14:paraId="79443B95" w14:textId="77777777" w:rsidR="00805EC2" w:rsidRPr="004E7A3E" w:rsidRDefault="00805EC2" w:rsidP="00F01E3D">
      <w:pPr>
        <w:pStyle w:val="NoSpacing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805EC2" w:rsidRPr="004E7A3E" w14:paraId="79443B9A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96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97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98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99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805EC2" w:rsidRPr="004E7A3E" w14:paraId="79443B9F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9B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PH1.UNIT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9C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9D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9E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05EC2" w:rsidRPr="004E7A3E" w14:paraId="79443BA4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A0" w14:textId="77777777" w:rsidR="00805EC2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PH1.INTEGRATED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A1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A2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A3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79443BA5" w14:textId="77777777" w:rsidR="004E279D" w:rsidRDefault="004A216B" w:rsidP="00CB611A">
      <w:pPr>
        <w:pStyle w:val="Heading3"/>
        <w:spacing w:before="0" w:line="240" w:lineRule="auto"/>
        <w:rPr>
          <w:rFonts w:asciiTheme="minorHAnsi" w:hAnsiTheme="minorHAnsi" w:cs="Arial"/>
          <w:b w:val="0"/>
          <w:sz w:val="24"/>
          <w:szCs w:val="24"/>
        </w:rPr>
      </w:pPr>
      <w:r>
        <w:t xml:space="preserve">           </w:t>
      </w:r>
    </w:p>
    <w:p w14:paraId="79443BA6" w14:textId="77777777" w:rsidR="00742A38" w:rsidRPr="00742A38" w:rsidRDefault="00742A38" w:rsidP="00742A38"/>
    <w:p w14:paraId="79443BA7" w14:textId="77777777" w:rsidR="00CC4E46" w:rsidRPr="00D574A8" w:rsidRDefault="00CC4E46" w:rsidP="00CC4E4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8" w:name="_Toc48288798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117CC1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Pilot</w:t>
      </w:r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ing</w:t>
      </w:r>
      <w:bookmarkEnd w:id="48"/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p w14:paraId="79443BA8" w14:textId="77777777" w:rsidR="00BD6161" w:rsidRPr="00BD6161" w:rsidRDefault="00CC4E46" w:rsidP="00BD6161">
      <w:r>
        <w:rPr>
          <w:rFonts w:asciiTheme="minorHAnsi" w:hAnsiTheme="minorHAnsi" w:cs="Arial"/>
          <w:sz w:val="22"/>
        </w:rPr>
        <w:t xml:space="preserve">  </w:t>
      </w:r>
      <w:r w:rsidR="00C4353E">
        <w:rPr>
          <w:rFonts w:asciiTheme="minorHAnsi" w:hAnsiTheme="minorHAnsi" w:cs="Arial"/>
          <w:sz w:val="22"/>
        </w:rPr>
        <w:t xml:space="preserve">       </w:t>
      </w:r>
      <w:sdt>
        <w:sdtPr>
          <w:rPr>
            <w:rFonts w:asciiTheme="minorHAnsi" w:hAnsiTheme="minorHAnsi" w:cs="Arial"/>
            <w:sz w:val="22"/>
          </w:rPr>
          <w:id w:val="-1047073068"/>
          <w:placeholder>
            <w:docPart w:val="7531E000ADC74902B4A61003C49D6C54"/>
          </w:placeholder>
        </w:sdtPr>
        <w:sdtEndPr/>
        <w:sdtContent>
          <w:r w:rsidR="00C4353E">
            <w:rPr>
              <w:rFonts w:asciiTheme="minorHAnsi" w:hAnsiTheme="minorHAnsi" w:cs="Arial"/>
              <w:sz w:val="22"/>
            </w:rPr>
            <w:t xml:space="preserve"> </w:t>
          </w:r>
          <w:r w:rsidR="009F3C0A">
            <w:rPr>
              <w:rFonts w:asciiTheme="minorHAnsi" w:hAnsiTheme="minorHAnsi" w:cs="Arial"/>
              <w:sz w:val="22"/>
            </w:rPr>
            <w:t xml:space="preserve">List the </w:t>
          </w:r>
          <w:r w:rsidR="001D114A">
            <w:rPr>
              <w:rFonts w:asciiTheme="minorHAnsi" w:hAnsiTheme="minorHAnsi" w:cs="Arial"/>
              <w:sz w:val="22"/>
            </w:rPr>
            <w:t>facilities and associated networks in scope for</w:t>
          </w:r>
          <w:r w:rsidR="0045678F">
            <w:rPr>
              <w:rFonts w:asciiTheme="minorHAnsi" w:hAnsiTheme="minorHAnsi" w:cs="Arial"/>
              <w:sz w:val="22"/>
            </w:rPr>
            <w:t xml:space="preserve"> pilot</w:t>
          </w:r>
          <w:r w:rsidR="001D114A">
            <w:rPr>
              <w:rFonts w:asciiTheme="minorHAnsi" w:hAnsiTheme="minorHAnsi" w:cs="Arial"/>
              <w:sz w:val="22"/>
            </w:rPr>
            <w:t xml:space="preserve"> testing</w:t>
          </w:r>
          <w:r>
            <w:rPr>
              <w:rFonts w:asciiTheme="minorHAnsi" w:hAnsiTheme="minorHAnsi" w:cs="Arial"/>
              <w:sz w:val="22"/>
            </w:rPr>
            <w:t>.</w:t>
          </w:r>
        </w:sdtContent>
      </w:sdt>
    </w:p>
    <w:p w14:paraId="79443BA9" w14:textId="77777777" w:rsidR="00BD6161" w:rsidRDefault="00BD6161" w:rsidP="00BD6161"/>
    <w:p w14:paraId="79443BAA" w14:textId="77777777" w:rsidR="00D878FA" w:rsidRPr="00D574A8" w:rsidRDefault="00D878FA" w:rsidP="00D878F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9" w:name="_Toc48288798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851A51">
        <w:rPr>
          <w:rFonts w:asciiTheme="minorHAnsi" w:hAnsiTheme="minorHAnsi" w:cs="Arial"/>
          <w:i w:val="0"/>
          <w:color w:val="0070C0"/>
          <w:sz w:val="24"/>
          <w:szCs w:val="24"/>
        </w:rPr>
        <w:t>5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Approvals</w:t>
      </w:r>
      <w:bookmarkEnd w:id="49"/>
    </w:p>
    <w:p w14:paraId="79443BAB" w14:textId="77777777" w:rsidR="00D574A8" w:rsidRPr="004E7A3E" w:rsidRDefault="00D574A8" w:rsidP="00D574A8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D574A8" w:rsidRPr="004E7A3E" w14:paraId="79443BB0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AC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AD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AE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="00D574A8"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AF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D574A8" w:rsidRPr="004E7A3E" w14:paraId="79443BB5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B1" w14:textId="77777777" w:rsidR="00D574A8" w:rsidRPr="004E7A3E" w:rsidRDefault="0011688A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</w:t>
            </w:r>
            <w:r w:rsidR="00D574A8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B2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B3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B4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15EDE" w:rsidRPr="004E7A3E" w14:paraId="79443BBA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B6" w14:textId="77777777" w:rsidR="00315ED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B7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B8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B9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574A8" w:rsidRPr="004E7A3E" w14:paraId="79443BBF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BB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BC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BD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BE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79443BC0" w14:textId="77777777" w:rsidR="00856E7C" w:rsidRDefault="00856E7C" w:rsidP="00856E7C"/>
    <w:p w14:paraId="79443BC1" w14:textId="77777777" w:rsidR="00856E7C" w:rsidRDefault="00856E7C" w:rsidP="00856E7C"/>
    <w:p w14:paraId="79443BCD" w14:textId="77777777" w:rsidR="00E81FA0" w:rsidRPr="00D574A8" w:rsidRDefault="00CB611A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50" w:name="_Toc482887982"/>
      <w:r>
        <w:rPr>
          <w:rFonts w:asciiTheme="minorHAnsi" w:hAnsiTheme="minorHAnsi" w:cs="Arial"/>
          <w:color w:val="0070C0"/>
          <w:sz w:val="28"/>
        </w:rPr>
        <w:t>6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EC5C38" w:rsidRPr="00D574A8">
        <w:rPr>
          <w:rFonts w:asciiTheme="minorHAnsi" w:hAnsiTheme="minorHAnsi" w:cs="Arial"/>
          <w:color w:val="0070C0"/>
          <w:sz w:val="28"/>
        </w:rPr>
        <w:t>D</w:t>
      </w:r>
      <w:r w:rsidR="005F5135" w:rsidRPr="00D574A8">
        <w:rPr>
          <w:rFonts w:asciiTheme="minorHAnsi" w:hAnsiTheme="minorHAnsi" w:cs="Arial"/>
          <w:color w:val="0070C0"/>
          <w:sz w:val="28"/>
        </w:rPr>
        <w:t>eployment</w:t>
      </w:r>
      <w:r w:rsidR="00B768AB" w:rsidRPr="00D574A8">
        <w:rPr>
          <w:rFonts w:asciiTheme="minorHAnsi" w:hAnsiTheme="minorHAnsi" w:cs="Arial"/>
          <w:color w:val="0070C0"/>
          <w:sz w:val="28"/>
        </w:rPr>
        <w:t xml:space="preserve"> / Implementation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 Model</w:t>
      </w:r>
      <w:bookmarkEnd w:id="50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sdt>
      <w:sdtPr>
        <w:rPr>
          <w:rFonts w:asciiTheme="minorHAnsi" w:hAnsiTheme="minorHAnsi" w:cs="Arial"/>
          <w:color w:val="auto"/>
          <w:sz w:val="22"/>
        </w:rPr>
        <w:id w:val="-796441272"/>
        <w:placeholder>
          <w:docPart w:val="7531E000ADC74902B4A61003C49D6C54"/>
        </w:placeholder>
      </w:sdtPr>
      <w:sdtEndPr/>
      <w:sdtContent>
        <w:p w14:paraId="79443BCE" w14:textId="77777777" w:rsidR="00E81FA0" w:rsidRDefault="00E81FA0" w:rsidP="00E81FA0">
          <w:pPr>
            <w:tabs>
              <w:tab w:val="left" w:pos="9540"/>
            </w:tabs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the detail as to how to </w:t>
          </w:r>
          <w:r w:rsidR="00A9786E">
            <w:rPr>
              <w:rFonts w:asciiTheme="minorHAnsi" w:hAnsiTheme="minorHAnsi" w:cs="Arial"/>
              <w:color w:val="auto"/>
              <w:sz w:val="22"/>
            </w:rPr>
            <w:t xml:space="preserve">deploy 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the solution defined in the IDBB from both the </w:t>
          </w:r>
          <w:r w:rsidR="00B10841">
            <w:rPr>
              <w:rFonts w:asciiTheme="minorHAnsi" w:hAnsiTheme="minorHAnsi" w:cs="Arial"/>
              <w:color w:val="auto"/>
              <w:sz w:val="22"/>
            </w:rPr>
            <w:t>BAYCARE</w:t>
          </w:r>
          <w:r w:rsidR="00315EDE">
            <w:rPr>
              <w:rFonts w:asciiTheme="minorHAnsi" w:hAnsiTheme="minorHAnsi" w:cs="Arial"/>
              <w:color w:val="auto"/>
              <w:sz w:val="22"/>
            </w:rPr>
            <w:t xml:space="preserve"> and vendor perspective.</w:t>
          </w:r>
        </w:p>
      </w:sdtContent>
    </w:sdt>
    <w:bookmarkEnd w:id="18"/>
    <w:p w14:paraId="79443BCF" w14:textId="77777777" w:rsidR="009A1D0B" w:rsidRDefault="009A1D0B" w:rsidP="0085436E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</w:p>
    <w:p w14:paraId="79443BD0" w14:textId="77777777" w:rsidR="0085436E" w:rsidRDefault="0085436E" w:rsidP="0085436E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51" w:name="_Toc482887983"/>
      <w:r>
        <w:rPr>
          <w:rFonts w:asciiTheme="minorHAnsi" w:hAnsiTheme="minorHAnsi" w:cs="Arial"/>
          <w:i w:val="0"/>
          <w:color w:val="0070C0"/>
          <w:sz w:val="24"/>
          <w:szCs w:val="24"/>
        </w:rPr>
        <w:t>6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1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Alerts</w:t>
      </w:r>
      <w:bookmarkEnd w:id="51"/>
    </w:p>
    <w:p w14:paraId="79443BD1" w14:textId="77777777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79443BD4" w14:textId="77777777" w:rsidTr="009A1D0B">
        <w:tc>
          <w:tcPr>
            <w:tcW w:w="3258" w:type="dxa"/>
            <w:vAlign w:val="center"/>
          </w:tcPr>
          <w:p w14:paraId="79443BD2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79443BD3" w14:textId="77777777" w:rsidR="0085436E" w:rsidRDefault="009A1D0B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85436E" w14:paraId="79443BD7" w14:textId="77777777" w:rsidTr="009A1D0B">
        <w:tc>
          <w:tcPr>
            <w:tcW w:w="3258" w:type="dxa"/>
            <w:vAlign w:val="center"/>
          </w:tcPr>
          <w:p w14:paraId="79443BD5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79443BD6" w14:textId="77777777" w:rsidR="0085436E" w:rsidRDefault="0085436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</w:tbl>
    <w:p w14:paraId="79443BD8" w14:textId="77777777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79443BD9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1980"/>
        <w:gridCol w:w="4320"/>
      </w:tblGrid>
      <w:tr w:rsidR="0085436E" w:rsidRPr="004E7A3E" w14:paraId="79443BDE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DA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DB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DC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DD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79443BE3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DF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E0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E1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E2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5436E" w:rsidRPr="004E7A3E" w14:paraId="79443BE8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E4" w14:textId="77777777" w:rsidR="0085436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E5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E6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E7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79443BFB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2" w:name="_Toc482887984"/>
      <w:r w:rsidRPr="00D97B4D">
        <w:rPr>
          <w:rFonts w:asciiTheme="minorHAnsi" w:hAnsiTheme="minorHAnsi" w:cs="Arial"/>
          <w:color w:val="0070C0"/>
          <w:sz w:val="28"/>
        </w:rPr>
        <w:lastRenderedPageBreak/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52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79443C03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7531E000ADC74902B4A61003C49D6C54"/>
              </w:placeholder>
            </w:sdtPr>
            <w:sdtEndPr/>
            <w:sdtContent>
              <w:p w14:paraId="79443BFC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BF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BFE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BFF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00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01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02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79443C0B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C0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9443C0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C0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07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08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09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0A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79443C13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9443C0C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79443C0D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443C0E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43C0F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9443C10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9443C11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9443C12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79443C14" w14:textId="77777777" w:rsidR="0018506A" w:rsidRDefault="0018506A" w:rsidP="00D97B4D"/>
    <w:p w14:paraId="79443C15" w14:textId="77777777" w:rsidR="0018506A" w:rsidRDefault="0018506A" w:rsidP="00D97B4D"/>
    <w:p w14:paraId="79443C16" w14:textId="77777777" w:rsidR="0018506A" w:rsidRDefault="0018506A" w:rsidP="00D97B4D"/>
    <w:p w14:paraId="79443C17" w14:textId="77777777" w:rsidR="00D97B4D" w:rsidRDefault="00D97B4D" w:rsidP="00D97B4D"/>
    <w:p w14:paraId="79443C18" w14:textId="77777777" w:rsidR="00D97B4D" w:rsidRDefault="00D97B4D" w:rsidP="00D97B4D"/>
    <w:p w14:paraId="79443C1B" w14:textId="77777777" w:rsidR="00D97B4D" w:rsidRDefault="00D97B4D" w:rsidP="00D97B4D"/>
    <w:p w14:paraId="79443C23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3" w:name="_Toc482887985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53"/>
    </w:p>
    <w:sdt>
      <w:sdtPr>
        <w:rPr>
          <w:rFonts w:asciiTheme="minorHAnsi" w:hAnsiTheme="minorHAnsi" w:cs="Arial"/>
          <w:i w:val="0"/>
        </w:rPr>
        <w:id w:val="-499354807"/>
        <w:placeholder>
          <w:docPart w:val="7531E000ADC74902B4A61003C49D6C54"/>
        </w:placeholder>
      </w:sdtPr>
      <w:sdtEndPr/>
      <w:sdtContent>
        <w:p w14:paraId="79443C24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79443C25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79443C2D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7531E000ADC74902B4A61003C49D6C54"/>
              </w:placeholder>
            </w:sdtPr>
            <w:sdtEndPr/>
            <w:sdtContent>
              <w:p w14:paraId="79443C26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27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C28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29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2A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2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2C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79443C35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C2E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9443C2F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C30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31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32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33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34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79443C3D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9443C36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79443C37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443C38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43C39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9443C3A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9443C3B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9443C3C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79443C3E" w14:textId="77777777" w:rsidR="00350DBA" w:rsidRDefault="00350DBA" w:rsidP="00350DBA"/>
    <w:p w14:paraId="79443C3F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79443C40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9443C41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9443C42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9443C43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9443C44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9443C45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9443C46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9443C47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9443C48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9443C49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9443C4C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79443C4D" w14:textId="77777777" w:rsidR="00872877" w:rsidRDefault="00872877" w:rsidP="007177BF">
      <w:pPr>
        <w:rPr>
          <w:rFonts w:asciiTheme="minorHAnsi" w:hAnsiTheme="minorHAnsi" w:cs="Arial"/>
        </w:rPr>
      </w:pPr>
    </w:p>
    <w:p w14:paraId="79443C4E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443C63" w14:textId="77777777" w:rsidR="00F20B7E" w:rsidRDefault="00F20B7E" w:rsidP="007C4E0F">
      <w:pPr>
        <w:spacing w:after="0" w:line="240" w:lineRule="auto"/>
      </w:pPr>
      <w:r>
        <w:separator/>
      </w:r>
    </w:p>
  </w:endnote>
  <w:endnote w:type="continuationSeparator" w:id="0">
    <w:p w14:paraId="79443C64" w14:textId="77777777" w:rsidR="00F20B7E" w:rsidRDefault="00F20B7E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F60D8A" w14:textId="77777777" w:rsidR="00F20B7E" w:rsidRDefault="00F20B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443C68" w14:textId="77777777" w:rsidR="00F20B7E" w:rsidRDefault="00F20B7E">
    <w:pPr>
      <w:pStyle w:val="Footer"/>
    </w:pPr>
  </w:p>
  <w:p w14:paraId="79443C69" w14:textId="77777777" w:rsidR="00F20B7E" w:rsidRDefault="00F20B7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443C70" wp14:editId="79443C71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443C78" w14:textId="77777777" w:rsidR="00F20B7E" w:rsidRPr="00E32F93" w:rsidRDefault="00F20B7E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9223D5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14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443C7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79443C78" w14:textId="77777777" w:rsidR="00F20B7E" w:rsidRPr="00E32F93" w:rsidRDefault="00F20B7E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9223D5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14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443C72" wp14:editId="79443C73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443C79" w14:textId="77777777" w:rsidR="00F20B7E" w:rsidRPr="00E32F93" w:rsidRDefault="00F20B7E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443C72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79443C79" w14:textId="77777777" w:rsidR="00F20B7E" w:rsidRPr="00E32F93" w:rsidRDefault="00F20B7E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443C74" wp14:editId="79443C75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C63F76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71D0E5" w14:textId="77777777" w:rsidR="00F20B7E" w:rsidRDefault="00F20B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443C61" w14:textId="77777777" w:rsidR="00F20B7E" w:rsidRDefault="00F20B7E" w:rsidP="007C4E0F">
      <w:pPr>
        <w:spacing w:after="0" w:line="240" w:lineRule="auto"/>
      </w:pPr>
      <w:r>
        <w:separator/>
      </w:r>
    </w:p>
  </w:footnote>
  <w:footnote w:type="continuationSeparator" w:id="0">
    <w:p w14:paraId="79443C62" w14:textId="77777777" w:rsidR="00F20B7E" w:rsidRDefault="00F20B7E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622041" w14:textId="77777777" w:rsidR="00F20B7E" w:rsidRDefault="00F20B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443C65" w14:textId="77777777" w:rsidR="00F20B7E" w:rsidRDefault="00F20B7E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9443C6A" wp14:editId="79443C6B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443C76" w14:textId="77777777" w:rsidR="00F20B7E" w:rsidRPr="00AB08CB" w:rsidRDefault="00F20B7E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443C6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79443C76" w14:textId="77777777" w:rsidR="00F20B7E" w:rsidRPr="00AB08CB" w:rsidRDefault="00F20B7E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443C6C" wp14:editId="79443C6D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443C77" w14:textId="77777777" w:rsidR="00F20B7E" w:rsidRPr="001A2714" w:rsidRDefault="00F20B7E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 xml:space="preserve">Enterprise Architecture and Integration Services </w:t>
                          </w:r>
                          <w:proofErr w:type="spellStart"/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ssSServServicesldepartment</w:t>
                          </w:r>
                          <w:proofErr w:type="spellEnd"/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 xml:space="preserve">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443C6C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79443C77" w14:textId="77777777" w:rsidR="00F20B7E" w:rsidRPr="001A2714" w:rsidRDefault="00F20B7E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79443C6E" wp14:editId="79443C6F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9443C66" w14:textId="77777777" w:rsidR="00F20B7E" w:rsidRDefault="00F20B7E" w:rsidP="00D91BE0">
    <w:pPr>
      <w:pStyle w:val="Header"/>
      <w:ind w:left="-360" w:right="-360"/>
    </w:pPr>
    <w:r>
      <w:t xml:space="preserve">     </w:t>
    </w:r>
  </w:p>
  <w:p w14:paraId="79443C67" w14:textId="77777777" w:rsidR="00F20B7E" w:rsidRDefault="00F20B7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AE3AAD" w14:textId="77777777" w:rsidR="00F20B7E" w:rsidRDefault="00F20B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6614C32"/>
    <w:multiLevelType w:val="hybridMultilevel"/>
    <w:tmpl w:val="C0C00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8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0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4" w15:restartNumberingAfterBreak="0">
    <w:nsid w:val="6D773DD1"/>
    <w:multiLevelType w:val="hybridMultilevel"/>
    <w:tmpl w:val="914CA5F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0"/>
  </w:num>
  <w:num w:numId="4">
    <w:abstractNumId w:val="12"/>
  </w:num>
  <w:num w:numId="5">
    <w:abstractNumId w:val="9"/>
  </w:num>
  <w:num w:numId="6">
    <w:abstractNumId w:val="4"/>
  </w:num>
  <w:num w:numId="7">
    <w:abstractNumId w:val="2"/>
  </w:num>
  <w:num w:numId="8">
    <w:abstractNumId w:val="19"/>
  </w:num>
  <w:num w:numId="9">
    <w:abstractNumId w:val="15"/>
  </w:num>
  <w:num w:numId="10">
    <w:abstractNumId w:val="23"/>
  </w:num>
  <w:num w:numId="11">
    <w:abstractNumId w:val="1"/>
  </w:num>
  <w:num w:numId="12">
    <w:abstractNumId w:val="25"/>
  </w:num>
  <w:num w:numId="13">
    <w:abstractNumId w:val="16"/>
  </w:num>
  <w:num w:numId="14">
    <w:abstractNumId w:val="20"/>
  </w:num>
  <w:num w:numId="15">
    <w:abstractNumId w:val="7"/>
  </w:num>
  <w:num w:numId="16">
    <w:abstractNumId w:val="13"/>
  </w:num>
  <w:num w:numId="17">
    <w:abstractNumId w:val="5"/>
  </w:num>
  <w:num w:numId="18">
    <w:abstractNumId w:val="6"/>
  </w:num>
  <w:num w:numId="19">
    <w:abstractNumId w:val="22"/>
  </w:num>
  <w:num w:numId="20">
    <w:abstractNumId w:val="8"/>
  </w:num>
  <w:num w:numId="21">
    <w:abstractNumId w:val="17"/>
  </w:num>
  <w:num w:numId="22">
    <w:abstractNumId w:val="21"/>
  </w:num>
  <w:num w:numId="23">
    <w:abstractNumId w:val="14"/>
  </w:num>
  <w:num w:numId="24">
    <w:abstractNumId w:val="10"/>
  </w:num>
  <w:num w:numId="25">
    <w:abstractNumId w:val="24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FF5"/>
    <w:rsid w:val="00002397"/>
    <w:rsid w:val="0000331A"/>
    <w:rsid w:val="00004282"/>
    <w:rsid w:val="00004732"/>
    <w:rsid w:val="00006DE6"/>
    <w:rsid w:val="000079D2"/>
    <w:rsid w:val="0001066D"/>
    <w:rsid w:val="000109E5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337"/>
    <w:rsid w:val="00050DB2"/>
    <w:rsid w:val="0005344D"/>
    <w:rsid w:val="00053699"/>
    <w:rsid w:val="00053CCA"/>
    <w:rsid w:val="00056472"/>
    <w:rsid w:val="00060B11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A7317"/>
    <w:rsid w:val="000B02B7"/>
    <w:rsid w:val="000B09B9"/>
    <w:rsid w:val="000B1915"/>
    <w:rsid w:val="000B2E0F"/>
    <w:rsid w:val="000B3B29"/>
    <w:rsid w:val="000B3B43"/>
    <w:rsid w:val="000B4466"/>
    <w:rsid w:val="000C0242"/>
    <w:rsid w:val="000C15D8"/>
    <w:rsid w:val="000C2217"/>
    <w:rsid w:val="000C414F"/>
    <w:rsid w:val="000D04D4"/>
    <w:rsid w:val="000D0C24"/>
    <w:rsid w:val="000D1164"/>
    <w:rsid w:val="000D1D0E"/>
    <w:rsid w:val="000D2466"/>
    <w:rsid w:val="000D3BE4"/>
    <w:rsid w:val="000D4781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94D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06E24"/>
    <w:rsid w:val="00115EF1"/>
    <w:rsid w:val="0011688A"/>
    <w:rsid w:val="00116C57"/>
    <w:rsid w:val="00117CC1"/>
    <w:rsid w:val="0012141D"/>
    <w:rsid w:val="001216B8"/>
    <w:rsid w:val="001234AB"/>
    <w:rsid w:val="00133AF0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131B"/>
    <w:rsid w:val="00183DE4"/>
    <w:rsid w:val="00183E49"/>
    <w:rsid w:val="0018506A"/>
    <w:rsid w:val="001862E9"/>
    <w:rsid w:val="00187FEC"/>
    <w:rsid w:val="0019015F"/>
    <w:rsid w:val="001906E3"/>
    <w:rsid w:val="00190B70"/>
    <w:rsid w:val="00191D1B"/>
    <w:rsid w:val="0019488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B1A80"/>
    <w:rsid w:val="001B3FA7"/>
    <w:rsid w:val="001C20E7"/>
    <w:rsid w:val="001C2B9F"/>
    <w:rsid w:val="001C2C73"/>
    <w:rsid w:val="001C5E94"/>
    <w:rsid w:val="001C739F"/>
    <w:rsid w:val="001D114A"/>
    <w:rsid w:val="001D3313"/>
    <w:rsid w:val="001D56FE"/>
    <w:rsid w:val="001D6401"/>
    <w:rsid w:val="001E14D8"/>
    <w:rsid w:val="001E222A"/>
    <w:rsid w:val="001E25F6"/>
    <w:rsid w:val="001E2FAE"/>
    <w:rsid w:val="001E6F9B"/>
    <w:rsid w:val="001F13E2"/>
    <w:rsid w:val="001F2F3A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25FF8"/>
    <w:rsid w:val="00234C8A"/>
    <w:rsid w:val="00235E8B"/>
    <w:rsid w:val="00235F9D"/>
    <w:rsid w:val="002369A3"/>
    <w:rsid w:val="00237415"/>
    <w:rsid w:val="00241A60"/>
    <w:rsid w:val="0024266B"/>
    <w:rsid w:val="00243E10"/>
    <w:rsid w:val="002462D7"/>
    <w:rsid w:val="00246CDF"/>
    <w:rsid w:val="00246E21"/>
    <w:rsid w:val="00247ADA"/>
    <w:rsid w:val="00250777"/>
    <w:rsid w:val="002512C4"/>
    <w:rsid w:val="00251535"/>
    <w:rsid w:val="00252F78"/>
    <w:rsid w:val="00254ACC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1DC8"/>
    <w:rsid w:val="0028261F"/>
    <w:rsid w:val="0028564E"/>
    <w:rsid w:val="002917DD"/>
    <w:rsid w:val="00292C13"/>
    <w:rsid w:val="0029747C"/>
    <w:rsid w:val="002A001F"/>
    <w:rsid w:val="002A224D"/>
    <w:rsid w:val="002A27E8"/>
    <w:rsid w:val="002A3FF5"/>
    <w:rsid w:val="002A7FBE"/>
    <w:rsid w:val="002B0986"/>
    <w:rsid w:val="002B0DBC"/>
    <w:rsid w:val="002B29D7"/>
    <w:rsid w:val="002B2D11"/>
    <w:rsid w:val="002B3635"/>
    <w:rsid w:val="002B773E"/>
    <w:rsid w:val="002B7E27"/>
    <w:rsid w:val="002C1D1D"/>
    <w:rsid w:val="002C3D91"/>
    <w:rsid w:val="002C3ED0"/>
    <w:rsid w:val="002C531D"/>
    <w:rsid w:val="002C6A0C"/>
    <w:rsid w:val="002C7A6E"/>
    <w:rsid w:val="002D1746"/>
    <w:rsid w:val="002D3505"/>
    <w:rsid w:val="002D7DC4"/>
    <w:rsid w:val="002E1665"/>
    <w:rsid w:val="002E6DF2"/>
    <w:rsid w:val="002F015C"/>
    <w:rsid w:val="002F0263"/>
    <w:rsid w:val="002F08B9"/>
    <w:rsid w:val="002F41BF"/>
    <w:rsid w:val="002F5B5E"/>
    <w:rsid w:val="00302065"/>
    <w:rsid w:val="00304139"/>
    <w:rsid w:val="003041E8"/>
    <w:rsid w:val="00310A87"/>
    <w:rsid w:val="00311796"/>
    <w:rsid w:val="00314E3E"/>
    <w:rsid w:val="00315EDE"/>
    <w:rsid w:val="00320263"/>
    <w:rsid w:val="00322054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60E86"/>
    <w:rsid w:val="00363830"/>
    <w:rsid w:val="003707EC"/>
    <w:rsid w:val="0037390F"/>
    <w:rsid w:val="00373F08"/>
    <w:rsid w:val="00373F34"/>
    <w:rsid w:val="00375CD6"/>
    <w:rsid w:val="00375D69"/>
    <w:rsid w:val="00377097"/>
    <w:rsid w:val="00377589"/>
    <w:rsid w:val="003809E0"/>
    <w:rsid w:val="00380FDF"/>
    <w:rsid w:val="00382272"/>
    <w:rsid w:val="00382280"/>
    <w:rsid w:val="0038323A"/>
    <w:rsid w:val="00383D69"/>
    <w:rsid w:val="00383F49"/>
    <w:rsid w:val="00384DC5"/>
    <w:rsid w:val="0039004E"/>
    <w:rsid w:val="00390AD5"/>
    <w:rsid w:val="00396DD2"/>
    <w:rsid w:val="003A2419"/>
    <w:rsid w:val="003A26E2"/>
    <w:rsid w:val="003A3480"/>
    <w:rsid w:val="003A5B3E"/>
    <w:rsid w:val="003A6F3A"/>
    <w:rsid w:val="003A7EB2"/>
    <w:rsid w:val="003B22A5"/>
    <w:rsid w:val="003B3C6E"/>
    <w:rsid w:val="003B4142"/>
    <w:rsid w:val="003B7C1A"/>
    <w:rsid w:val="003C2D09"/>
    <w:rsid w:val="003C6802"/>
    <w:rsid w:val="003D01E1"/>
    <w:rsid w:val="003D0DE1"/>
    <w:rsid w:val="003D0F2D"/>
    <w:rsid w:val="003D176E"/>
    <w:rsid w:val="003D1BE5"/>
    <w:rsid w:val="003D2DA4"/>
    <w:rsid w:val="003D2DB4"/>
    <w:rsid w:val="003D3405"/>
    <w:rsid w:val="003D3C9F"/>
    <w:rsid w:val="003E31D0"/>
    <w:rsid w:val="003F0654"/>
    <w:rsid w:val="003F11C1"/>
    <w:rsid w:val="003F29BD"/>
    <w:rsid w:val="003F32B1"/>
    <w:rsid w:val="003F48F6"/>
    <w:rsid w:val="004011DE"/>
    <w:rsid w:val="004016C8"/>
    <w:rsid w:val="004028DE"/>
    <w:rsid w:val="00403746"/>
    <w:rsid w:val="00405C6B"/>
    <w:rsid w:val="0041108F"/>
    <w:rsid w:val="00414496"/>
    <w:rsid w:val="00414B56"/>
    <w:rsid w:val="00415B20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3B3D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3F4"/>
    <w:rsid w:val="00470611"/>
    <w:rsid w:val="00471141"/>
    <w:rsid w:val="00477A43"/>
    <w:rsid w:val="00481D42"/>
    <w:rsid w:val="00485B16"/>
    <w:rsid w:val="0048672B"/>
    <w:rsid w:val="00486E48"/>
    <w:rsid w:val="004A0208"/>
    <w:rsid w:val="004A04D3"/>
    <w:rsid w:val="004A0A18"/>
    <w:rsid w:val="004A100F"/>
    <w:rsid w:val="004A216B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15DA"/>
    <w:rsid w:val="004D1EFE"/>
    <w:rsid w:val="004D1F30"/>
    <w:rsid w:val="004D3553"/>
    <w:rsid w:val="004D64DA"/>
    <w:rsid w:val="004E0448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12AF"/>
    <w:rsid w:val="00512D50"/>
    <w:rsid w:val="00512FFA"/>
    <w:rsid w:val="005165E4"/>
    <w:rsid w:val="005212A4"/>
    <w:rsid w:val="005238DD"/>
    <w:rsid w:val="005250BC"/>
    <w:rsid w:val="005276D2"/>
    <w:rsid w:val="0052783D"/>
    <w:rsid w:val="00531647"/>
    <w:rsid w:val="0053259F"/>
    <w:rsid w:val="00532846"/>
    <w:rsid w:val="00534A9F"/>
    <w:rsid w:val="0053639A"/>
    <w:rsid w:val="005402E3"/>
    <w:rsid w:val="005420A7"/>
    <w:rsid w:val="00542990"/>
    <w:rsid w:val="00544C80"/>
    <w:rsid w:val="00545BEA"/>
    <w:rsid w:val="00546400"/>
    <w:rsid w:val="00547B29"/>
    <w:rsid w:val="00550067"/>
    <w:rsid w:val="00552F50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80656"/>
    <w:rsid w:val="0058221C"/>
    <w:rsid w:val="005832A2"/>
    <w:rsid w:val="00591235"/>
    <w:rsid w:val="005920C8"/>
    <w:rsid w:val="005946D4"/>
    <w:rsid w:val="005A0022"/>
    <w:rsid w:val="005A056C"/>
    <w:rsid w:val="005A209A"/>
    <w:rsid w:val="005A2974"/>
    <w:rsid w:val="005A339F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3A1C"/>
    <w:rsid w:val="005E46AD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06CC7"/>
    <w:rsid w:val="006134B3"/>
    <w:rsid w:val="0061491D"/>
    <w:rsid w:val="00616E48"/>
    <w:rsid w:val="00620F49"/>
    <w:rsid w:val="006217AA"/>
    <w:rsid w:val="006217B0"/>
    <w:rsid w:val="00622A93"/>
    <w:rsid w:val="00623266"/>
    <w:rsid w:val="006235A4"/>
    <w:rsid w:val="00627624"/>
    <w:rsid w:val="00627678"/>
    <w:rsid w:val="00627A1F"/>
    <w:rsid w:val="006332F2"/>
    <w:rsid w:val="00633A73"/>
    <w:rsid w:val="00633D6B"/>
    <w:rsid w:val="006344E5"/>
    <w:rsid w:val="006347A2"/>
    <w:rsid w:val="006363DB"/>
    <w:rsid w:val="006418D8"/>
    <w:rsid w:val="00643617"/>
    <w:rsid w:val="00644414"/>
    <w:rsid w:val="00645406"/>
    <w:rsid w:val="00647415"/>
    <w:rsid w:val="00650B40"/>
    <w:rsid w:val="006518B5"/>
    <w:rsid w:val="00651D13"/>
    <w:rsid w:val="00651F29"/>
    <w:rsid w:val="006532E5"/>
    <w:rsid w:val="00653533"/>
    <w:rsid w:val="00657823"/>
    <w:rsid w:val="006612B1"/>
    <w:rsid w:val="006612F8"/>
    <w:rsid w:val="00662504"/>
    <w:rsid w:val="00662713"/>
    <w:rsid w:val="006649D3"/>
    <w:rsid w:val="006672B7"/>
    <w:rsid w:val="00671D96"/>
    <w:rsid w:val="006723C5"/>
    <w:rsid w:val="00672CA8"/>
    <w:rsid w:val="00677668"/>
    <w:rsid w:val="00682A2B"/>
    <w:rsid w:val="00684CCB"/>
    <w:rsid w:val="006906AA"/>
    <w:rsid w:val="00693CEE"/>
    <w:rsid w:val="00697896"/>
    <w:rsid w:val="006A2207"/>
    <w:rsid w:val="006A28D7"/>
    <w:rsid w:val="006A2B44"/>
    <w:rsid w:val="006A6F05"/>
    <w:rsid w:val="006A77E1"/>
    <w:rsid w:val="006B0C89"/>
    <w:rsid w:val="006B1B4C"/>
    <w:rsid w:val="006B38E5"/>
    <w:rsid w:val="006B4D03"/>
    <w:rsid w:val="006B5661"/>
    <w:rsid w:val="006B5D46"/>
    <w:rsid w:val="006B76CB"/>
    <w:rsid w:val="006C1D72"/>
    <w:rsid w:val="006C2154"/>
    <w:rsid w:val="006C2165"/>
    <w:rsid w:val="006C35D0"/>
    <w:rsid w:val="006C3609"/>
    <w:rsid w:val="006C6CB0"/>
    <w:rsid w:val="006D07C8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4259"/>
    <w:rsid w:val="007345A3"/>
    <w:rsid w:val="0073708E"/>
    <w:rsid w:val="00737AAD"/>
    <w:rsid w:val="007400B3"/>
    <w:rsid w:val="00740AFE"/>
    <w:rsid w:val="0074198D"/>
    <w:rsid w:val="00742A38"/>
    <w:rsid w:val="00743ACA"/>
    <w:rsid w:val="00745338"/>
    <w:rsid w:val="0074543B"/>
    <w:rsid w:val="00747357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779B5"/>
    <w:rsid w:val="00786AC0"/>
    <w:rsid w:val="00787AEC"/>
    <w:rsid w:val="007905D4"/>
    <w:rsid w:val="007A1665"/>
    <w:rsid w:val="007A2EBC"/>
    <w:rsid w:val="007A3CDB"/>
    <w:rsid w:val="007A43DF"/>
    <w:rsid w:val="007A63DA"/>
    <w:rsid w:val="007A7862"/>
    <w:rsid w:val="007B0F01"/>
    <w:rsid w:val="007B18B5"/>
    <w:rsid w:val="007B1D4D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5141"/>
    <w:rsid w:val="00825476"/>
    <w:rsid w:val="0083011E"/>
    <w:rsid w:val="008306BC"/>
    <w:rsid w:val="00831B83"/>
    <w:rsid w:val="00836351"/>
    <w:rsid w:val="0083693D"/>
    <w:rsid w:val="00836E9F"/>
    <w:rsid w:val="008372F4"/>
    <w:rsid w:val="008410F0"/>
    <w:rsid w:val="00841FE5"/>
    <w:rsid w:val="0084296D"/>
    <w:rsid w:val="008443E8"/>
    <w:rsid w:val="00844AED"/>
    <w:rsid w:val="008466CF"/>
    <w:rsid w:val="00851769"/>
    <w:rsid w:val="00851A51"/>
    <w:rsid w:val="008535A5"/>
    <w:rsid w:val="0085436E"/>
    <w:rsid w:val="00854F5B"/>
    <w:rsid w:val="008565BA"/>
    <w:rsid w:val="00856E7C"/>
    <w:rsid w:val="00857B71"/>
    <w:rsid w:val="00861B4D"/>
    <w:rsid w:val="008625F2"/>
    <w:rsid w:val="00867F5C"/>
    <w:rsid w:val="00870B62"/>
    <w:rsid w:val="00870F2E"/>
    <w:rsid w:val="0087101A"/>
    <w:rsid w:val="008725AB"/>
    <w:rsid w:val="00872877"/>
    <w:rsid w:val="008730F9"/>
    <w:rsid w:val="008751BD"/>
    <w:rsid w:val="00875766"/>
    <w:rsid w:val="00875AE5"/>
    <w:rsid w:val="00875E9D"/>
    <w:rsid w:val="00876B9A"/>
    <w:rsid w:val="0087734C"/>
    <w:rsid w:val="0087773D"/>
    <w:rsid w:val="00877F0F"/>
    <w:rsid w:val="008835C4"/>
    <w:rsid w:val="00886FC7"/>
    <w:rsid w:val="00892620"/>
    <w:rsid w:val="00894772"/>
    <w:rsid w:val="00897C9E"/>
    <w:rsid w:val="008A4D4B"/>
    <w:rsid w:val="008A614B"/>
    <w:rsid w:val="008A6CC7"/>
    <w:rsid w:val="008A775E"/>
    <w:rsid w:val="008B24B2"/>
    <w:rsid w:val="008B2DE9"/>
    <w:rsid w:val="008B2F14"/>
    <w:rsid w:val="008B35F0"/>
    <w:rsid w:val="008B3F23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D6F7F"/>
    <w:rsid w:val="008E19A5"/>
    <w:rsid w:val="008E2A7E"/>
    <w:rsid w:val="008E2FFD"/>
    <w:rsid w:val="008E33A2"/>
    <w:rsid w:val="008E43D8"/>
    <w:rsid w:val="008E4814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3D5"/>
    <w:rsid w:val="00922613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2A0D"/>
    <w:rsid w:val="0095506D"/>
    <w:rsid w:val="009563ED"/>
    <w:rsid w:val="0095653C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77D1C"/>
    <w:rsid w:val="00982191"/>
    <w:rsid w:val="00982A41"/>
    <w:rsid w:val="00982ACA"/>
    <w:rsid w:val="00982DD5"/>
    <w:rsid w:val="00984246"/>
    <w:rsid w:val="00984C53"/>
    <w:rsid w:val="00985B6E"/>
    <w:rsid w:val="00986DB9"/>
    <w:rsid w:val="009916C7"/>
    <w:rsid w:val="0099333D"/>
    <w:rsid w:val="00993EB4"/>
    <w:rsid w:val="0099574C"/>
    <w:rsid w:val="009959A0"/>
    <w:rsid w:val="00996567"/>
    <w:rsid w:val="00996723"/>
    <w:rsid w:val="009A1D0B"/>
    <w:rsid w:val="009A372A"/>
    <w:rsid w:val="009A4B2C"/>
    <w:rsid w:val="009A50C7"/>
    <w:rsid w:val="009A5F4D"/>
    <w:rsid w:val="009A6723"/>
    <w:rsid w:val="009B27E6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C74D5"/>
    <w:rsid w:val="009D329F"/>
    <w:rsid w:val="009D3CD2"/>
    <w:rsid w:val="009D4B80"/>
    <w:rsid w:val="009D4C69"/>
    <w:rsid w:val="009D59C0"/>
    <w:rsid w:val="009E1F09"/>
    <w:rsid w:val="009E712B"/>
    <w:rsid w:val="009E7CD5"/>
    <w:rsid w:val="009F24D9"/>
    <w:rsid w:val="009F3C0A"/>
    <w:rsid w:val="009F4502"/>
    <w:rsid w:val="009F64CD"/>
    <w:rsid w:val="009F7383"/>
    <w:rsid w:val="00A030AD"/>
    <w:rsid w:val="00A041E6"/>
    <w:rsid w:val="00A049BA"/>
    <w:rsid w:val="00A04C48"/>
    <w:rsid w:val="00A04FF2"/>
    <w:rsid w:val="00A051B3"/>
    <w:rsid w:val="00A054AE"/>
    <w:rsid w:val="00A07D54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2B2"/>
    <w:rsid w:val="00A32C06"/>
    <w:rsid w:val="00A33AB9"/>
    <w:rsid w:val="00A34333"/>
    <w:rsid w:val="00A3689C"/>
    <w:rsid w:val="00A36AEC"/>
    <w:rsid w:val="00A3756E"/>
    <w:rsid w:val="00A4326A"/>
    <w:rsid w:val="00A43491"/>
    <w:rsid w:val="00A45B91"/>
    <w:rsid w:val="00A473C6"/>
    <w:rsid w:val="00A5357B"/>
    <w:rsid w:val="00A54B63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045D"/>
    <w:rsid w:val="00A927CA"/>
    <w:rsid w:val="00A94F0D"/>
    <w:rsid w:val="00A969CF"/>
    <w:rsid w:val="00A96A17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1707"/>
    <w:rsid w:val="00AB465E"/>
    <w:rsid w:val="00AB62FE"/>
    <w:rsid w:val="00AB666F"/>
    <w:rsid w:val="00AB71B7"/>
    <w:rsid w:val="00AB78CF"/>
    <w:rsid w:val="00AC11D7"/>
    <w:rsid w:val="00AC261E"/>
    <w:rsid w:val="00AC365A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4F7E"/>
    <w:rsid w:val="00AE6F8C"/>
    <w:rsid w:val="00AF0693"/>
    <w:rsid w:val="00AF109A"/>
    <w:rsid w:val="00AF60C8"/>
    <w:rsid w:val="00AF6F98"/>
    <w:rsid w:val="00AF7048"/>
    <w:rsid w:val="00B00177"/>
    <w:rsid w:val="00B00F4B"/>
    <w:rsid w:val="00B02014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27124"/>
    <w:rsid w:val="00B34A76"/>
    <w:rsid w:val="00B41721"/>
    <w:rsid w:val="00B42A57"/>
    <w:rsid w:val="00B42AE1"/>
    <w:rsid w:val="00B42B1E"/>
    <w:rsid w:val="00B46568"/>
    <w:rsid w:val="00B51627"/>
    <w:rsid w:val="00B521D1"/>
    <w:rsid w:val="00B52DCD"/>
    <w:rsid w:val="00B52F36"/>
    <w:rsid w:val="00B55655"/>
    <w:rsid w:val="00B56386"/>
    <w:rsid w:val="00B563A2"/>
    <w:rsid w:val="00B5741F"/>
    <w:rsid w:val="00B60DCC"/>
    <w:rsid w:val="00B60EFF"/>
    <w:rsid w:val="00B616D7"/>
    <w:rsid w:val="00B62BFC"/>
    <w:rsid w:val="00B62E5E"/>
    <w:rsid w:val="00B66C2C"/>
    <w:rsid w:val="00B70A40"/>
    <w:rsid w:val="00B70CA7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4C03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01C56"/>
    <w:rsid w:val="00C100E2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3FB1"/>
    <w:rsid w:val="00C34F52"/>
    <w:rsid w:val="00C37598"/>
    <w:rsid w:val="00C42AD3"/>
    <w:rsid w:val="00C42B1A"/>
    <w:rsid w:val="00C4353E"/>
    <w:rsid w:val="00C45B31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3E41"/>
    <w:rsid w:val="00C66DF0"/>
    <w:rsid w:val="00C67B58"/>
    <w:rsid w:val="00C70112"/>
    <w:rsid w:val="00C70858"/>
    <w:rsid w:val="00C73A85"/>
    <w:rsid w:val="00C73C81"/>
    <w:rsid w:val="00C73D17"/>
    <w:rsid w:val="00C76B1E"/>
    <w:rsid w:val="00C77B91"/>
    <w:rsid w:val="00C812A9"/>
    <w:rsid w:val="00C82387"/>
    <w:rsid w:val="00C82941"/>
    <w:rsid w:val="00C83A04"/>
    <w:rsid w:val="00C840F4"/>
    <w:rsid w:val="00C841C8"/>
    <w:rsid w:val="00C85C11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094D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000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00DE"/>
    <w:rsid w:val="00CF05C6"/>
    <w:rsid w:val="00CF0678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1B4F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33CB"/>
    <w:rsid w:val="00D356C9"/>
    <w:rsid w:val="00D375F3"/>
    <w:rsid w:val="00D40DD9"/>
    <w:rsid w:val="00D43A64"/>
    <w:rsid w:val="00D4562B"/>
    <w:rsid w:val="00D45E25"/>
    <w:rsid w:val="00D45EA0"/>
    <w:rsid w:val="00D46187"/>
    <w:rsid w:val="00D468E6"/>
    <w:rsid w:val="00D5373E"/>
    <w:rsid w:val="00D53879"/>
    <w:rsid w:val="00D574A8"/>
    <w:rsid w:val="00D60F18"/>
    <w:rsid w:val="00D61385"/>
    <w:rsid w:val="00D61DF3"/>
    <w:rsid w:val="00D65D04"/>
    <w:rsid w:val="00D670D0"/>
    <w:rsid w:val="00D67964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D24EA"/>
    <w:rsid w:val="00DD2A9F"/>
    <w:rsid w:val="00DD3A71"/>
    <w:rsid w:val="00DD4022"/>
    <w:rsid w:val="00DD40E3"/>
    <w:rsid w:val="00DD4727"/>
    <w:rsid w:val="00DD4A80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12E"/>
    <w:rsid w:val="00DF0C4D"/>
    <w:rsid w:val="00DF37B9"/>
    <w:rsid w:val="00DF3E43"/>
    <w:rsid w:val="00DF41FD"/>
    <w:rsid w:val="00DF46DE"/>
    <w:rsid w:val="00DF57B9"/>
    <w:rsid w:val="00DF78B3"/>
    <w:rsid w:val="00E018E2"/>
    <w:rsid w:val="00E02711"/>
    <w:rsid w:val="00E0363D"/>
    <w:rsid w:val="00E043B3"/>
    <w:rsid w:val="00E0518D"/>
    <w:rsid w:val="00E06862"/>
    <w:rsid w:val="00E10F43"/>
    <w:rsid w:val="00E146CB"/>
    <w:rsid w:val="00E160F7"/>
    <w:rsid w:val="00E16825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28A"/>
    <w:rsid w:val="00E37D35"/>
    <w:rsid w:val="00E40F36"/>
    <w:rsid w:val="00E41A75"/>
    <w:rsid w:val="00E421CF"/>
    <w:rsid w:val="00E42A71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57238"/>
    <w:rsid w:val="00E602E6"/>
    <w:rsid w:val="00E60852"/>
    <w:rsid w:val="00E63437"/>
    <w:rsid w:val="00E6343D"/>
    <w:rsid w:val="00E637F7"/>
    <w:rsid w:val="00E64A4F"/>
    <w:rsid w:val="00E6551A"/>
    <w:rsid w:val="00E706D7"/>
    <w:rsid w:val="00E729BE"/>
    <w:rsid w:val="00E74DF3"/>
    <w:rsid w:val="00E75A5C"/>
    <w:rsid w:val="00E77EBC"/>
    <w:rsid w:val="00E77FEC"/>
    <w:rsid w:val="00E80ED4"/>
    <w:rsid w:val="00E813AB"/>
    <w:rsid w:val="00E8155A"/>
    <w:rsid w:val="00E81FA0"/>
    <w:rsid w:val="00E83770"/>
    <w:rsid w:val="00E8706D"/>
    <w:rsid w:val="00E8761C"/>
    <w:rsid w:val="00E87B1A"/>
    <w:rsid w:val="00E91B84"/>
    <w:rsid w:val="00E92174"/>
    <w:rsid w:val="00E92B29"/>
    <w:rsid w:val="00E93CB3"/>
    <w:rsid w:val="00E955B8"/>
    <w:rsid w:val="00E95F85"/>
    <w:rsid w:val="00E97B31"/>
    <w:rsid w:val="00EB2CF9"/>
    <w:rsid w:val="00EB3A0D"/>
    <w:rsid w:val="00EB44C6"/>
    <w:rsid w:val="00EC3EBC"/>
    <w:rsid w:val="00EC5C38"/>
    <w:rsid w:val="00EC7417"/>
    <w:rsid w:val="00EC7EB8"/>
    <w:rsid w:val="00ED3CA0"/>
    <w:rsid w:val="00ED6BF4"/>
    <w:rsid w:val="00ED707D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15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4849"/>
    <w:rsid w:val="00F1501C"/>
    <w:rsid w:val="00F20B7E"/>
    <w:rsid w:val="00F21276"/>
    <w:rsid w:val="00F21C07"/>
    <w:rsid w:val="00F22642"/>
    <w:rsid w:val="00F229F4"/>
    <w:rsid w:val="00F23C95"/>
    <w:rsid w:val="00F24CB4"/>
    <w:rsid w:val="00F27590"/>
    <w:rsid w:val="00F307B4"/>
    <w:rsid w:val="00F32DA4"/>
    <w:rsid w:val="00F4040C"/>
    <w:rsid w:val="00F42B57"/>
    <w:rsid w:val="00F45612"/>
    <w:rsid w:val="00F464CC"/>
    <w:rsid w:val="00F47F03"/>
    <w:rsid w:val="00F5098C"/>
    <w:rsid w:val="00F517CC"/>
    <w:rsid w:val="00F51F33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65396"/>
    <w:rsid w:val="00F663FD"/>
    <w:rsid w:val="00F73565"/>
    <w:rsid w:val="00F74CAF"/>
    <w:rsid w:val="00F758A6"/>
    <w:rsid w:val="00F76296"/>
    <w:rsid w:val="00F806D3"/>
    <w:rsid w:val="00F824FE"/>
    <w:rsid w:val="00F8424E"/>
    <w:rsid w:val="00F90D62"/>
    <w:rsid w:val="00F9121B"/>
    <w:rsid w:val="00F9463C"/>
    <w:rsid w:val="00F96602"/>
    <w:rsid w:val="00FA139C"/>
    <w:rsid w:val="00FA3A58"/>
    <w:rsid w:val="00FA4823"/>
    <w:rsid w:val="00FA5E31"/>
    <w:rsid w:val="00FA6220"/>
    <w:rsid w:val="00FA66E3"/>
    <w:rsid w:val="00FA6BC3"/>
    <w:rsid w:val="00FA72C5"/>
    <w:rsid w:val="00FA754B"/>
    <w:rsid w:val="00FA76F8"/>
    <w:rsid w:val="00FA7DB6"/>
    <w:rsid w:val="00FB4894"/>
    <w:rsid w:val="00FB51F4"/>
    <w:rsid w:val="00FB63ED"/>
    <w:rsid w:val="00FB78AD"/>
    <w:rsid w:val="00FC0BB8"/>
    <w:rsid w:val="00FC3094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  <w:rsid w:val="00FF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7944393F"/>
  <w15:docId w15:val="{0D27EC7A-5677-49BF-9A92-343EF427C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  <w:style w:type="character" w:customStyle="1" w:styleId="ListParagraphChar">
    <w:name w:val="List Paragraph Char"/>
    <w:link w:val="ListParagraph"/>
    <w:uiPriority w:val="34"/>
    <w:locked/>
    <w:rsid w:val="006418D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1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52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56468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59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0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Rich.allison@baycare.org" TargetMode="External"/><Relationship Id="rId18" Type="http://schemas.openxmlformats.org/officeDocument/2006/relationships/hyperlink" Target="mailto:Ed.guy@uniphyhealth.com" TargetMode="External"/><Relationship Id="rId26" Type="http://schemas.openxmlformats.org/officeDocument/2006/relationships/diagramColors" Target="diagrams/colors1.xml"/><Relationship Id="rId3" Type="http://schemas.openxmlformats.org/officeDocument/2006/relationships/customXml" Target="../customXml/item3.xml"/><Relationship Id="rId21" Type="http://schemas.openxmlformats.org/officeDocument/2006/relationships/hyperlink" Target="mailto:Jay.Mallikarachchi@baycare.org" TargetMode="External"/><Relationship Id="rId34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mailto:Michael.pollard@baycare.org" TargetMode="External"/><Relationship Id="rId17" Type="http://schemas.openxmlformats.org/officeDocument/2006/relationships/hyperlink" Target="mailto:Eric.smith@pursuithealthcare.com" TargetMode="External"/><Relationship Id="rId25" Type="http://schemas.openxmlformats.org/officeDocument/2006/relationships/diagramQuickStyle" Target="diagrams/quickStyle1.xml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mailto:Tim.pacek@pursuithealthcare.com" TargetMode="External"/><Relationship Id="rId20" Type="http://schemas.openxmlformats.org/officeDocument/2006/relationships/hyperlink" Target="http://mysite.teambaycare.org/Person.aspx?accountname=BCAD%5Cb107889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diagramLayout" Target="diagrams/layout1.xml"/><Relationship Id="rId32" Type="http://schemas.openxmlformats.org/officeDocument/2006/relationships/header" Target="header3.xml"/><Relationship Id="rId5" Type="http://schemas.openxmlformats.org/officeDocument/2006/relationships/customXml" Target="../customXml/item5.xml"/><Relationship Id="rId15" Type="http://schemas.openxmlformats.org/officeDocument/2006/relationships/hyperlink" Target="mailto:Sarah.skelton@uniphyhealth.com" TargetMode="External"/><Relationship Id="rId23" Type="http://schemas.openxmlformats.org/officeDocument/2006/relationships/diagramData" Target="diagrams/data1.xml"/><Relationship Id="rId28" Type="http://schemas.openxmlformats.org/officeDocument/2006/relationships/header" Target="header1.xml"/><Relationship Id="rId36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mailto:Apparsamy.balaji@baycare.org" TargetMode="External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Adolph.torres@baycare.org" TargetMode="External"/><Relationship Id="rId22" Type="http://schemas.openxmlformats.org/officeDocument/2006/relationships/hyperlink" Target="http://bcspapp01:48601/sites/SecurityDataIntegrity/EnterpriseIntegration/team/Shared%20Documents/Applications%20and%20Systems/01-EIT%20Requirements/Drafts/Daniel.Olszewski@baycare.org" TargetMode="External"/><Relationship Id="rId27" Type="http://schemas.microsoft.com/office/2007/relationships/diagramDrawing" Target="diagrams/drawing1.xml"/><Relationship Id="rId30" Type="http://schemas.openxmlformats.org/officeDocument/2006/relationships/footer" Target="footer1.xml"/><Relationship Id="rId35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1-Integration%20Team\Uniphy%20Mobile%20App\ADT_Soarian_Community%20App%20Reqs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28F6B79-BF3C-4B93-A6BF-A07EFCA63640}" type="doc">
      <dgm:prSet loTypeId="urn:microsoft.com/office/officeart/2005/8/layout/chevron1" loCatId="process" qsTypeId="urn:microsoft.com/office/officeart/2005/8/quickstyle/simple1" qsCatId="simple" csTypeId="urn:microsoft.com/office/officeart/2005/8/colors/colorful3" csCatId="colorful" phldr="1"/>
      <dgm:spPr/>
    </dgm:pt>
    <dgm:pt modelId="{42842E46-9384-4E2F-8F43-5AE33E7D883C}">
      <dgm:prSet phldrT="[Text]"/>
      <dgm:spPr/>
      <dgm:t>
        <a:bodyPr/>
        <a:lstStyle/>
        <a:p>
          <a:r>
            <a:rPr lang="en-US"/>
            <a:t>cardiology_3_p</a:t>
          </a:r>
        </a:p>
      </dgm:t>
    </dgm:pt>
    <dgm:pt modelId="{362CEDA1-6F15-47F4-963F-7E306306F1FF}" type="parTrans" cxnId="{7F5759B3-2E1C-4ABE-B719-BE3890245919}">
      <dgm:prSet/>
      <dgm:spPr/>
      <dgm:t>
        <a:bodyPr/>
        <a:lstStyle/>
        <a:p>
          <a:endParaRPr lang="en-US"/>
        </a:p>
      </dgm:t>
    </dgm:pt>
    <dgm:pt modelId="{2B45A027-3BD7-403D-91E0-0031A160F016}" type="sibTrans" cxnId="{7F5759B3-2E1C-4ABE-B719-BE3890245919}">
      <dgm:prSet/>
      <dgm:spPr/>
      <dgm:t>
        <a:bodyPr/>
        <a:lstStyle/>
        <a:p>
          <a:endParaRPr lang="en-US"/>
        </a:p>
      </dgm:t>
    </dgm:pt>
    <dgm:pt modelId="{1E5E91CA-52BC-480D-80EC-3CD74773EA8E}">
      <dgm:prSet phldrT="[Text]"/>
      <dgm:spPr/>
      <dgm:t>
        <a:bodyPr/>
        <a:lstStyle/>
        <a:p>
          <a:r>
            <a:rPr lang="en-US"/>
            <a:t>healthgrid_27_p</a:t>
          </a:r>
        </a:p>
      </dgm:t>
    </dgm:pt>
    <dgm:pt modelId="{F4AD9E4D-2A7E-44E2-8EFD-E2F6538DAC7F}" type="parTrans" cxnId="{824D3C96-B716-48BA-B4C1-98ACB17D2869}">
      <dgm:prSet/>
      <dgm:spPr/>
      <dgm:t>
        <a:bodyPr/>
        <a:lstStyle/>
        <a:p>
          <a:endParaRPr lang="en-US"/>
        </a:p>
      </dgm:t>
    </dgm:pt>
    <dgm:pt modelId="{380C93E0-B4AC-4F1F-987C-1E54E886109B}" type="sibTrans" cxnId="{824D3C96-B716-48BA-B4C1-98ACB17D2869}">
      <dgm:prSet/>
      <dgm:spPr/>
      <dgm:t>
        <a:bodyPr/>
        <a:lstStyle/>
        <a:p>
          <a:endParaRPr lang="en-US"/>
        </a:p>
      </dgm:t>
    </dgm:pt>
    <dgm:pt modelId="{22CAE55C-2783-4058-8CCD-CD5300D05910}">
      <dgm:prSet phldrT="[Text]"/>
      <dgm:spPr/>
      <dgm:t>
        <a:bodyPr/>
        <a:lstStyle/>
        <a:p>
          <a:r>
            <a:rPr lang="en-US"/>
            <a:t>Uniphy</a:t>
          </a:r>
        </a:p>
      </dgm:t>
    </dgm:pt>
    <dgm:pt modelId="{4695A595-44E4-4305-AF2A-E359339A7862}" type="parTrans" cxnId="{EFA7E6EE-2235-4EF5-9827-11F407E7FE5D}">
      <dgm:prSet/>
      <dgm:spPr/>
      <dgm:t>
        <a:bodyPr/>
        <a:lstStyle/>
        <a:p>
          <a:endParaRPr lang="en-US"/>
        </a:p>
      </dgm:t>
    </dgm:pt>
    <dgm:pt modelId="{478F43AD-5A21-4727-8DC9-6E108891B6C1}" type="sibTrans" cxnId="{EFA7E6EE-2235-4EF5-9827-11F407E7FE5D}">
      <dgm:prSet/>
      <dgm:spPr/>
      <dgm:t>
        <a:bodyPr/>
        <a:lstStyle/>
        <a:p>
          <a:endParaRPr lang="en-US"/>
        </a:p>
      </dgm:t>
    </dgm:pt>
    <dgm:pt modelId="{2C1B7798-65DE-468E-8A33-CB77B3CC5C1B}" type="pres">
      <dgm:prSet presAssocID="{128F6B79-BF3C-4B93-A6BF-A07EFCA63640}" presName="Name0" presStyleCnt="0">
        <dgm:presLayoutVars>
          <dgm:dir/>
          <dgm:animLvl val="lvl"/>
          <dgm:resizeHandles val="exact"/>
        </dgm:presLayoutVars>
      </dgm:prSet>
      <dgm:spPr/>
    </dgm:pt>
    <dgm:pt modelId="{DA0B5B0F-2189-4702-93EB-996D7643BA97}" type="pres">
      <dgm:prSet presAssocID="{42842E46-9384-4E2F-8F43-5AE33E7D883C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656BAC3-C09E-471A-AC3E-F29FCFB196B0}" type="pres">
      <dgm:prSet presAssocID="{2B45A027-3BD7-403D-91E0-0031A160F016}" presName="parTxOnlySpace" presStyleCnt="0"/>
      <dgm:spPr/>
    </dgm:pt>
    <dgm:pt modelId="{23655BFC-CA76-485C-9991-098606719E55}" type="pres">
      <dgm:prSet presAssocID="{1E5E91CA-52BC-480D-80EC-3CD74773EA8E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35C4DF-CCA5-4B6B-BA4D-B0E24FB7076F}" type="pres">
      <dgm:prSet presAssocID="{380C93E0-B4AC-4F1F-987C-1E54E886109B}" presName="parTxOnlySpace" presStyleCnt="0"/>
      <dgm:spPr/>
    </dgm:pt>
    <dgm:pt modelId="{0D0CCBAF-969C-4DD4-8559-ED0F0461B6D9}" type="pres">
      <dgm:prSet presAssocID="{22CAE55C-2783-4058-8CCD-CD5300D05910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2495FFF-B689-4E13-B475-73F73F54EAD5}" type="presOf" srcId="{1E5E91CA-52BC-480D-80EC-3CD74773EA8E}" destId="{23655BFC-CA76-485C-9991-098606719E55}" srcOrd="0" destOrd="0" presId="urn:microsoft.com/office/officeart/2005/8/layout/chevron1"/>
    <dgm:cxn modelId="{F6903399-5E4B-4328-A616-E46D3B63DFF1}" type="presOf" srcId="{22CAE55C-2783-4058-8CCD-CD5300D05910}" destId="{0D0CCBAF-969C-4DD4-8559-ED0F0461B6D9}" srcOrd="0" destOrd="0" presId="urn:microsoft.com/office/officeart/2005/8/layout/chevron1"/>
    <dgm:cxn modelId="{EFA7E6EE-2235-4EF5-9827-11F407E7FE5D}" srcId="{128F6B79-BF3C-4B93-A6BF-A07EFCA63640}" destId="{22CAE55C-2783-4058-8CCD-CD5300D05910}" srcOrd="2" destOrd="0" parTransId="{4695A595-44E4-4305-AF2A-E359339A7862}" sibTransId="{478F43AD-5A21-4727-8DC9-6E108891B6C1}"/>
    <dgm:cxn modelId="{7F5759B3-2E1C-4ABE-B719-BE3890245919}" srcId="{128F6B79-BF3C-4B93-A6BF-A07EFCA63640}" destId="{42842E46-9384-4E2F-8F43-5AE33E7D883C}" srcOrd="0" destOrd="0" parTransId="{362CEDA1-6F15-47F4-963F-7E306306F1FF}" sibTransId="{2B45A027-3BD7-403D-91E0-0031A160F016}"/>
    <dgm:cxn modelId="{0BE59FE4-5605-491C-9068-C839D06DB03D}" type="presOf" srcId="{42842E46-9384-4E2F-8F43-5AE33E7D883C}" destId="{DA0B5B0F-2189-4702-93EB-996D7643BA97}" srcOrd="0" destOrd="0" presId="urn:microsoft.com/office/officeart/2005/8/layout/chevron1"/>
    <dgm:cxn modelId="{824D3C96-B716-48BA-B4C1-98ACB17D2869}" srcId="{128F6B79-BF3C-4B93-A6BF-A07EFCA63640}" destId="{1E5E91CA-52BC-480D-80EC-3CD74773EA8E}" srcOrd="1" destOrd="0" parTransId="{F4AD9E4D-2A7E-44E2-8EFD-E2F6538DAC7F}" sibTransId="{380C93E0-B4AC-4F1F-987C-1E54E886109B}"/>
    <dgm:cxn modelId="{1CAA4E48-0371-4EDC-9D5E-3FB68F21F95A}" type="presOf" srcId="{128F6B79-BF3C-4B93-A6BF-A07EFCA63640}" destId="{2C1B7798-65DE-468E-8A33-CB77B3CC5C1B}" srcOrd="0" destOrd="0" presId="urn:microsoft.com/office/officeart/2005/8/layout/chevron1"/>
    <dgm:cxn modelId="{0D035E27-28BE-41E5-AF8B-F3CBD2F92D79}" type="presParOf" srcId="{2C1B7798-65DE-468E-8A33-CB77B3CC5C1B}" destId="{DA0B5B0F-2189-4702-93EB-996D7643BA97}" srcOrd="0" destOrd="0" presId="urn:microsoft.com/office/officeart/2005/8/layout/chevron1"/>
    <dgm:cxn modelId="{8DABD849-42E0-487F-8D3E-AF9437B4ACCD}" type="presParOf" srcId="{2C1B7798-65DE-468E-8A33-CB77B3CC5C1B}" destId="{0656BAC3-C09E-471A-AC3E-F29FCFB196B0}" srcOrd="1" destOrd="0" presId="urn:microsoft.com/office/officeart/2005/8/layout/chevron1"/>
    <dgm:cxn modelId="{FA464A1A-28ED-4469-A9EC-5BE66DB67A3B}" type="presParOf" srcId="{2C1B7798-65DE-468E-8A33-CB77B3CC5C1B}" destId="{23655BFC-CA76-485C-9991-098606719E55}" srcOrd="2" destOrd="0" presId="urn:microsoft.com/office/officeart/2005/8/layout/chevron1"/>
    <dgm:cxn modelId="{88248B94-5E87-4782-AB96-3530AE551F26}" type="presParOf" srcId="{2C1B7798-65DE-468E-8A33-CB77B3CC5C1B}" destId="{4F35C4DF-CCA5-4B6B-BA4D-B0E24FB7076F}" srcOrd="3" destOrd="0" presId="urn:microsoft.com/office/officeart/2005/8/layout/chevron1"/>
    <dgm:cxn modelId="{FDC2A0E1-5B0C-4AF8-8893-070AEA6A8679}" type="presParOf" srcId="{2C1B7798-65DE-468E-8A33-CB77B3CC5C1B}" destId="{0D0CCBAF-969C-4DD4-8559-ED0F0461B6D9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0B5B0F-2189-4702-93EB-996D7643BA97}">
      <dsp:nvSpPr>
        <dsp:cNvPr id="0" name=""/>
        <dsp:cNvSpPr/>
      </dsp:nvSpPr>
      <dsp:spPr>
        <a:xfrm>
          <a:off x="1893" y="1443716"/>
          <a:ext cx="2306419" cy="922567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cardiology_3_p</a:t>
          </a:r>
        </a:p>
      </dsp:txBody>
      <dsp:txXfrm>
        <a:off x="463177" y="1443716"/>
        <a:ext cx="1383852" cy="922567"/>
      </dsp:txXfrm>
    </dsp:sp>
    <dsp:sp modelId="{23655BFC-CA76-485C-9991-098606719E55}">
      <dsp:nvSpPr>
        <dsp:cNvPr id="0" name=""/>
        <dsp:cNvSpPr/>
      </dsp:nvSpPr>
      <dsp:spPr>
        <a:xfrm>
          <a:off x="2077670" y="1443716"/>
          <a:ext cx="2306419" cy="922567"/>
        </a:xfrm>
        <a:prstGeom prst="chevron">
          <a:avLst/>
        </a:prstGeom>
        <a:solidFill>
          <a:schemeClr val="accent3">
            <a:hueOff val="5625132"/>
            <a:satOff val="-8440"/>
            <a:lumOff val="-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healthgrid_27_p</a:t>
          </a:r>
        </a:p>
      </dsp:txBody>
      <dsp:txXfrm>
        <a:off x="2538954" y="1443716"/>
        <a:ext cx="1383852" cy="922567"/>
      </dsp:txXfrm>
    </dsp:sp>
    <dsp:sp modelId="{0D0CCBAF-969C-4DD4-8559-ED0F0461B6D9}">
      <dsp:nvSpPr>
        <dsp:cNvPr id="0" name=""/>
        <dsp:cNvSpPr/>
      </dsp:nvSpPr>
      <dsp:spPr>
        <a:xfrm>
          <a:off x="4153447" y="1443716"/>
          <a:ext cx="2306419" cy="922567"/>
        </a:xfrm>
        <a:prstGeom prst="chevron">
          <a:avLst/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Uniphy</a:t>
          </a:r>
        </a:p>
      </dsp:txBody>
      <dsp:txXfrm>
        <a:off x="4614731" y="1443716"/>
        <a:ext cx="1383852" cy="9225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531E000ADC74902B4A61003C49D6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131FC-0609-4939-A58A-1F0DA447F91A}"/>
      </w:docPartPr>
      <w:docPartBody>
        <w:p w:rsidR="00FD4E33" w:rsidRDefault="00FD4E33">
          <w:pPr>
            <w:pStyle w:val="7531E000ADC74902B4A61003C49D6C54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9E1492FC31DB412F95C91D52B3015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BC04B-6338-46C6-AF8D-91523F62E150}"/>
      </w:docPartPr>
      <w:docPartBody>
        <w:p w:rsidR="00FD4E33" w:rsidRDefault="00FD4E33">
          <w:pPr>
            <w:pStyle w:val="9E1492FC31DB412F95C91D52B3015DF9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70BC15F9AAAF47CFA57DDAC3B7C88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6B7F1-0874-4E29-A93E-F22251A56548}"/>
      </w:docPartPr>
      <w:docPartBody>
        <w:p w:rsidR="00FD4E33" w:rsidRDefault="00FD4E33">
          <w:pPr>
            <w:pStyle w:val="70BC15F9AAAF47CFA57DDAC3B7C88D6C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39325621E8264B90AFFEED853425C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3A5EB-7910-445A-BCC3-F24CA65426EE}"/>
      </w:docPartPr>
      <w:docPartBody>
        <w:p w:rsidR="00FD4E33" w:rsidRDefault="00FD4E33">
          <w:pPr>
            <w:pStyle w:val="39325621E8264B90AFFEED853425C338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CC07A09E53F1421396F7829562CB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36D8C-1EE4-4AE6-A9FF-EA86F05F3516}"/>
      </w:docPartPr>
      <w:docPartBody>
        <w:p w:rsidR="00FD4E33" w:rsidRDefault="00FD4E33">
          <w:pPr>
            <w:pStyle w:val="CC07A09E53F1421396F7829562CBC667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8A6FC7CB72A04DF9ACCC793484A61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7CA27-E6F8-4FF4-B32C-62B2306DCB3E}"/>
      </w:docPartPr>
      <w:docPartBody>
        <w:p w:rsidR="00FD4E33" w:rsidRDefault="00FD4E33">
          <w:pPr>
            <w:pStyle w:val="8A6FC7CB72A04DF9ACCC793484A61BF8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37CC506562914C9FAC05C405BC57F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B7C5C-5BF7-43B1-B5C1-5FA22903FB59}"/>
      </w:docPartPr>
      <w:docPartBody>
        <w:p w:rsidR="00FD4E33" w:rsidRDefault="00FD4E33">
          <w:pPr>
            <w:pStyle w:val="37CC506562914C9FAC05C405BC57F14A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26C81F7E61304568B0651A0BE072A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7310D-1140-4DB4-92F1-F53485EB5922}"/>
      </w:docPartPr>
      <w:docPartBody>
        <w:p w:rsidR="00FD4E33" w:rsidRDefault="00FD4E33">
          <w:pPr>
            <w:pStyle w:val="26C81F7E61304568B0651A0BE072A5F8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B4477F93A3A14168BB143CC15383A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0678A-22C7-430E-8234-05202F30F4D2}"/>
      </w:docPartPr>
      <w:docPartBody>
        <w:p w:rsidR="00FD4E33" w:rsidRDefault="00FD4E33">
          <w:pPr>
            <w:pStyle w:val="B4477F93A3A14168BB143CC15383AC3D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1E345E01E64E4A96A82F15B3AB413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DD279-C715-4A98-BF7C-CFE9C5BE7CF6}"/>
      </w:docPartPr>
      <w:docPartBody>
        <w:p w:rsidR="00FD4E33" w:rsidRDefault="00FD4E33">
          <w:pPr>
            <w:pStyle w:val="1E345E01E64E4A96A82F15B3AB4134E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C3CF472943174D399F3DC141005F7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9D760-1523-44EE-949A-55B33364FE97}"/>
      </w:docPartPr>
      <w:docPartBody>
        <w:p w:rsidR="00FD4E33" w:rsidRDefault="00FD4E33">
          <w:pPr>
            <w:pStyle w:val="C3CF472943174D399F3DC141005F72D3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240946EC5A134F9C80DA53CBE39E3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DC72C-7137-4650-8B01-0FE9AFE392AA}"/>
      </w:docPartPr>
      <w:docPartBody>
        <w:p w:rsidR="00FD4E33" w:rsidRDefault="00FD4E33">
          <w:pPr>
            <w:pStyle w:val="240946EC5A134F9C80DA53CBE39E3C5F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E33"/>
    <w:rsid w:val="000F43CE"/>
    <w:rsid w:val="001C2795"/>
    <w:rsid w:val="001C315F"/>
    <w:rsid w:val="00537048"/>
    <w:rsid w:val="009D4986"/>
    <w:rsid w:val="00A63675"/>
    <w:rsid w:val="00D64D6B"/>
    <w:rsid w:val="00FD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531E000ADC74902B4A61003C49D6C54">
    <w:name w:val="7531E000ADC74902B4A61003C49D6C54"/>
  </w:style>
  <w:style w:type="paragraph" w:customStyle="1" w:styleId="9E1492FC31DB412F95C91D52B3015DF9">
    <w:name w:val="9E1492FC31DB412F95C91D52B3015DF9"/>
  </w:style>
  <w:style w:type="paragraph" w:customStyle="1" w:styleId="70BC15F9AAAF47CFA57DDAC3B7C88D6C">
    <w:name w:val="70BC15F9AAAF47CFA57DDAC3B7C88D6C"/>
  </w:style>
  <w:style w:type="paragraph" w:customStyle="1" w:styleId="39325621E8264B90AFFEED853425C338">
    <w:name w:val="39325621E8264B90AFFEED853425C338"/>
  </w:style>
  <w:style w:type="paragraph" w:customStyle="1" w:styleId="CC07A09E53F1421396F7829562CBC667">
    <w:name w:val="CC07A09E53F1421396F7829562CBC667"/>
  </w:style>
  <w:style w:type="paragraph" w:customStyle="1" w:styleId="8A6FC7CB72A04DF9ACCC793484A61BF8">
    <w:name w:val="8A6FC7CB72A04DF9ACCC793484A61BF8"/>
  </w:style>
  <w:style w:type="paragraph" w:customStyle="1" w:styleId="37CC506562914C9FAC05C405BC57F14A">
    <w:name w:val="37CC506562914C9FAC05C405BC57F14A"/>
  </w:style>
  <w:style w:type="paragraph" w:customStyle="1" w:styleId="26C81F7E61304568B0651A0BE072A5F8">
    <w:name w:val="26C81F7E61304568B0651A0BE072A5F8"/>
  </w:style>
  <w:style w:type="paragraph" w:customStyle="1" w:styleId="B4477F93A3A14168BB143CC15383AC3D">
    <w:name w:val="B4477F93A3A14168BB143CC15383AC3D"/>
  </w:style>
  <w:style w:type="paragraph" w:customStyle="1" w:styleId="1E345E01E64E4A96A82F15B3AB4134EB">
    <w:name w:val="1E345E01E64E4A96A82F15B3AB4134EB"/>
  </w:style>
  <w:style w:type="paragraph" w:customStyle="1" w:styleId="C3CF472943174D399F3DC141005F72D3">
    <w:name w:val="C3CF472943174D399F3DC141005F72D3"/>
  </w:style>
  <w:style w:type="paragraph" w:customStyle="1" w:styleId="240946EC5A134F9C80DA53CBE39E3C5F">
    <w:name w:val="240946EC5A134F9C80DA53CBE39E3C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90982-7262-42FA-A742-FBAEDA49A9F9}">
  <ds:schemaRefs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36AC9750-A435-4195-A9E0-A12034D34EB1}"/>
</file>

<file path=customXml/itemProps3.xml><?xml version="1.0" encoding="utf-8"?>
<ds:datastoreItem xmlns:ds="http://schemas.openxmlformats.org/officeDocument/2006/customXml" ds:itemID="{6E1FAADF-B7CF-4DB9-9171-4F5ADFD4A560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14FFD41-CDBD-47EE-BE8E-429DC2AFC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ADT_Soarian_Community App Reqs.dotx</Template>
  <TotalTime>46</TotalTime>
  <Pages>15</Pages>
  <Words>2743</Words>
  <Characters>15639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 Product Analyst</vt:lpstr>
    </vt:vector>
  </TitlesOfParts>
  <Company>HCA</Company>
  <LinksUpToDate>false</LinksUpToDate>
  <CharactersWithSpaces>18346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ORU_Xcelera_Community App Reqs</dc:title>
  <dc:subject>IDBB</dc:subject>
  <dc:creator>Whitley, Lois</dc:creator>
  <cp:lastModifiedBy>Whitley, Lois</cp:lastModifiedBy>
  <cp:revision>24</cp:revision>
  <cp:lastPrinted>2013-10-28T16:55:00Z</cp:lastPrinted>
  <dcterms:created xsi:type="dcterms:W3CDTF">2017-04-24T19:09:00Z</dcterms:created>
  <dcterms:modified xsi:type="dcterms:W3CDTF">2017-11-14T20:16:00Z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