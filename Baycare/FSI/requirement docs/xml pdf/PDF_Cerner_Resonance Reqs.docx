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20A31"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p w14:paraId="62620A32" w14:textId="552739C5" w:rsidR="00F5255D" w:rsidRPr="0071451A" w:rsidRDefault="002C7252" w:rsidP="00982A41">
      <w:pPr>
        <w:jc w:val="right"/>
        <w:rPr>
          <w:rFonts w:asciiTheme="minorHAnsi" w:eastAsia="Times New Roman" w:hAnsiTheme="minorHAnsi" w:cs="Arial"/>
          <w:b/>
          <w:bCs/>
          <w:color w:val="auto"/>
          <w:sz w:val="52"/>
          <w:szCs w:val="52"/>
        </w:rPr>
      </w:pPr>
      <w:sdt>
        <w:sdtPr>
          <w:rPr>
            <w:rFonts w:asciiTheme="minorHAnsi" w:eastAsia="Times New Roman" w:hAnsiTheme="minorHAnsi" w:cs="Arial"/>
            <w:b/>
            <w:bCs/>
            <w:color w:val="auto"/>
            <w:sz w:val="52"/>
            <w:szCs w:val="52"/>
          </w:rPr>
          <w:id w:val="892626827"/>
          <w:placeholder>
            <w:docPart w:val="0F2B8BC7A6E344048C46723180DAF927"/>
          </w:placeholder>
        </w:sdtPr>
        <w:sdtEndPr/>
        <w:sdtContent>
          <w:r w:rsidR="00834712">
            <w:rPr>
              <w:rFonts w:asciiTheme="minorHAnsi" w:eastAsia="Times New Roman" w:hAnsiTheme="minorHAnsi" w:cs="Arial"/>
              <w:b/>
              <w:bCs/>
              <w:color w:val="auto"/>
              <w:sz w:val="52"/>
              <w:szCs w:val="52"/>
            </w:rPr>
            <w:t xml:space="preserve">Cerner </w:t>
          </w:r>
          <w:r w:rsidR="003F5929">
            <w:rPr>
              <w:rFonts w:asciiTheme="minorHAnsi" w:eastAsia="Times New Roman" w:hAnsiTheme="minorHAnsi" w:cs="Arial"/>
              <w:b/>
              <w:bCs/>
              <w:color w:val="auto"/>
              <w:sz w:val="52"/>
              <w:szCs w:val="52"/>
            </w:rPr>
            <w:t>PDF</w:t>
          </w:r>
          <w:r w:rsidR="00834712">
            <w:rPr>
              <w:rFonts w:asciiTheme="minorHAnsi" w:eastAsia="Times New Roman" w:hAnsiTheme="minorHAnsi" w:cs="Arial"/>
              <w:b/>
              <w:bCs/>
              <w:color w:val="auto"/>
              <w:sz w:val="52"/>
              <w:szCs w:val="52"/>
            </w:rPr>
            <w:t xml:space="preserve"> to Resonance</w:t>
          </w:r>
        </w:sdtContent>
      </w:sdt>
      <w:r w:rsidR="00DA03FD">
        <w:rPr>
          <w:rFonts w:asciiTheme="minorHAnsi" w:eastAsia="Times New Roman" w:hAnsiTheme="minorHAnsi" w:cs="Arial"/>
          <w:b/>
          <w:bCs/>
          <w:color w:val="auto"/>
          <w:sz w:val="52"/>
          <w:szCs w:val="52"/>
        </w:rPr>
        <w:t xml:space="preserve"> Requirements</w:t>
      </w:r>
    </w:p>
    <w:sdt>
      <w:sdtPr>
        <w:rPr>
          <w:rFonts w:asciiTheme="minorHAnsi" w:eastAsia="Times New Roman" w:hAnsiTheme="minorHAnsi" w:cs="Arial"/>
          <w:b/>
          <w:bCs/>
          <w:color w:val="auto"/>
          <w:sz w:val="24"/>
          <w:szCs w:val="24"/>
        </w:rPr>
        <w:id w:val="-769156344"/>
        <w:placeholder>
          <w:docPart w:val="0F2B8BC7A6E344048C46723180DAF927"/>
        </w:placeholder>
      </w:sdtPr>
      <w:sdtEndPr/>
      <w:sdtContent>
        <w:p w14:paraId="62620A33" w14:textId="77777777"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834712">
            <w:rPr>
              <w:rFonts w:asciiTheme="minorHAnsi" w:eastAsia="Times New Roman" w:hAnsiTheme="minorHAnsi" w:cs="Arial"/>
              <w:b/>
              <w:bCs/>
              <w:color w:val="auto"/>
              <w:sz w:val="24"/>
              <w:szCs w:val="24"/>
            </w:rPr>
            <w:t xml:space="preserve"> 1.0</w:t>
          </w:r>
        </w:p>
      </w:sdtContent>
    </w:sdt>
    <w:p w14:paraId="62620A34" w14:textId="77777777"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0F2B8BC7A6E344048C46723180DAF927"/>
          </w:placeholder>
        </w:sdtPr>
        <w:sdtEndPr/>
        <w:sdtContent>
          <w:r w:rsidR="00834712">
            <w:rPr>
              <w:rFonts w:asciiTheme="minorHAnsi" w:eastAsia="Times New Roman" w:hAnsiTheme="minorHAnsi" w:cs="Arial"/>
              <w:b/>
              <w:bCs/>
              <w:color w:val="auto"/>
              <w:sz w:val="24"/>
              <w:szCs w:val="24"/>
            </w:rPr>
            <w:t>Jerome Starke</w:t>
          </w:r>
        </w:sdtContent>
      </w:sdt>
    </w:p>
    <w:p w14:paraId="62620A35" w14:textId="68AC87CC"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F2A016080F0F48F694AED08FBF24763C"/>
          </w:placeholder>
          <w:date w:fullDate="2017-06-13T00:00:00Z">
            <w:dateFormat w:val="M/d/yyyy"/>
            <w:lid w:val="en-US"/>
            <w:storeMappedDataAs w:val="dateTime"/>
            <w:calendar w:val="gregorian"/>
          </w:date>
        </w:sdtPr>
        <w:sdtEndPr/>
        <w:sdtContent>
          <w:r w:rsidR="007D0471">
            <w:rPr>
              <w:rFonts w:asciiTheme="minorHAnsi" w:eastAsia="Times New Roman" w:hAnsiTheme="minorHAnsi" w:cs="Times New Roman"/>
              <w:b/>
              <w:bCs/>
              <w:color w:val="auto"/>
              <w:sz w:val="24"/>
              <w:szCs w:val="24"/>
            </w:rPr>
            <w:t>6/13/2017</w:t>
          </w:r>
        </w:sdtContent>
      </w:sdt>
    </w:p>
    <w:p w14:paraId="62620A36" w14:textId="77777777" w:rsidR="00982A41" w:rsidRDefault="00982A41">
      <w:r>
        <w:br w:type="page"/>
      </w:r>
    </w:p>
    <w:bookmarkStart w:id="0" w:name="_GoBack"/>
    <w:bookmarkEnd w:id="0"/>
    <w:p w14:paraId="3191EEE6" w14:textId="77777777" w:rsidR="002C7252"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499737575" w:history="1">
        <w:r w:rsidR="002C7252" w:rsidRPr="0056769D">
          <w:rPr>
            <w:rStyle w:val="Hyperlink"/>
          </w:rPr>
          <w:t>Document Control</w:t>
        </w:r>
        <w:r w:rsidR="002C7252">
          <w:rPr>
            <w:webHidden/>
          </w:rPr>
          <w:tab/>
        </w:r>
        <w:r w:rsidR="002C7252">
          <w:rPr>
            <w:webHidden/>
          </w:rPr>
          <w:fldChar w:fldCharType="begin"/>
        </w:r>
        <w:r w:rsidR="002C7252">
          <w:rPr>
            <w:webHidden/>
          </w:rPr>
          <w:instrText xml:space="preserve"> PAGEREF _Toc499737575 \h </w:instrText>
        </w:r>
        <w:r w:rsidR="002C7252">
          <w:rPr>
            <w:webHidden/>
          </w:rPr>
        </w:r>
        <w:r w:rsidR="002C7252">
          <w:rPr>
            <w:webHidden/>
          </w:rPr>
          <w:fldChar w:fldCharType="separate"/>
        </w:r>
        <w:r w:rsidR="002C7252">
          <w:rPr>
            <w:webHidden/>
          </w:rPr>
          <w:t>3</w:t>
        </w:r>
        <w:r w:rsidR="002C7252">
          <w:rPr>
            <w:webHidden/>
          </w:rPr>
          <w:fldChar w:fldCharType="end"/>
        </w:r>
      </w:hyperlink>
    </w:p>
    <w:p w14:paraId="4686A90C" w14:textId="77777777" w:rsidR="002C7252" w:rsidRDefault="002C7252">
      <w:pPr>
        <w:pStyle w:val="TOC2"/>
        <w:rPr>
          <w:rFonts w:asciiTheme="minorHAnsi" w:eastAsiaTheme="minorEastAsia" w:hAnsiTheme="minorHAnsi" w:cstheme="minorBidi"/>
          <w:noProof/>
          <w:szCs w:val="22"/>
        </w:rPr>
      </w:pPr>
      <w:hyperlink w:anchor="_Toc499737576" w:history="1">
        <w:r w:rsidRPr="0056769D">
          <w:rPr>
            <w:rStyle w:val="Hyperlink"/>
            <w:rFonts w:cs="Arial"/>
            <w:noProof/>
          </w:rPr>
          <w:t>Resources</w:t>
        </w:r>
        <w:r>
          <w:rPr>
            <w:noProof/>
            <w:webHidden/>
          </w:rPr>
          <w:tab/>
        </w:r>
        <w:r>
          <w:rPr>
            <w:noProof/>
            <w:webHidden/>
          </w:rPr>
          <w:fldChar w:fldCharType="begin"/>
        </w:r>
        <w:r>
          <w:rPr>
            <w:noProof/>
            <w:webHidden/>
          </w:rPr>
          <w:instrText xml:space="preserve"> PAGEREF _Toc499737576 \h </w:instrText>
        </w:r>
        <w:r>
          <w:rPr>
            <w:noProof/>
            <w:webHidden/>
          </w:rPr>
        </w:r>
        <w:r>
          <w:rPr>
            <w:noProof/>
            <w:webHidden/>
          </w:rPr>
          <w:fldChar w:fldCharType="separate"/>
        </w:r>
        <w:r>
          <w:rPr>
            <w:noProof/>
            <w:webHidden/>
          </w:rPr>
          <w:t>3</w:t>
        </w:r>
        <w:r>
          <w:rPr>
            <w:noProof/>
            <w:webHidden/>
          </w:rPr>
          <w:fldChar w:fldCharType="end"/>
        </w:r>
      </w:hyperlink>
    </w:p>
    <w:p w14:paraId="371013BE" w14:textId="77777777" w:rsidR="002C7252" w:rsidRDefault="002C7252">
      <w:pPr>
        <w:pStyle w:val="TOC2"/>
        <w:rPr>
          <w:rFonts w:asciiTheme="minorHAnsi" w:eastAsiaTheme="minorEastAsia" w:hAnsiTheme="minorHAnsi" w:cstheme="minorBidi"/>
          <w:noProof/>
          <w:szCs w:val="22"/>
        </w:rPr>
      </w:pPr>
      <w:hyperlink w:anchor="_Toc499737577" w:history="1">
        <w:r w:rsidRPr="0056769D">
          <w:rPr>
            <w:rStyle w:val="Hyperlink"/>
            <w:rFonts w:cs="Arial"/>
            <w:noProof/>
          </w:rPr>
          <w:t>Project Distribution List</w:t>
        </w:r>
        <w:r>
          <w:rPr>
            <w:noProof/>
            <w:webHidden/>
          </w:rPr>
          <w:tab/>
        </w:r>
        <w:r>
          <w:rPr>
            <w:noProof/>
            <w:webHidden/>
          </w:rPr>
          <w:fldChar w:fldCharType="begin"/>
        </w:r>
        <w:r>
          <w:rPr>
            <w:noProof/>
            <w:webHidden/>
          </w:rPr>
          <w:instrText xml:space="preserve"> PAGEREF _Toc499737577 \h </w:instrText>
        </w:r>
        <w:r>
          <w:rPr>
            <w:noProof/>
            <w:webHidden/>
          </w:rPr>
        </w:r>
        <w:r>
          <w:rPr>
            <w:noProof/>
            <w:webHidden/>
          </w:rPr>
          <w:fldChar w:fldCharType="separate"/>
        </w:r>
        <w:r>
          <w:rPr>
            <w:noProof/>
            <w:webHidden/>
          </w:rPr>
          <w:t>3</w:t>
        </w:r>
        <w:r>
          <w:rPr>
            <w:noProof/>
            <w:webHidden/>
          </w:rPr>
          <w:fldChar w:fldCharType="end"/>
        </w:r>
      </w:hyperlink>
    </w:p>
    <w:p w14:paraId="7ED22674" w14:textId="77777777" w:rsidR="002C7252" w:rsidRDefault="002C7252">
      <w:pPr>
        <w:pStyle w:val="TOC2"/>
        <w:rPr>
          <w:rFonts w:asciiTheme="minorHAnsi" w:eastAsiaTheme="minorEastAsia" w:hAnsiTheme="minorHAnsi" w:cstheme="minorBidi"/>
          <w:noProof/>
          <w:szCs w:val="22"/>
        </w:rPr>
      </w:pPr>
      <w:hyperlink w:anchor="_Toc499737578" w:history="1">
        <w:r w:rsidRPr="0056769D">
          <w:rPr>
            <w:rStyle w:val="Hyperlink"/>
            <w:rFonts w:cs="Arial"/>
            <w:noProof/>
          </w:rPr>
          <w:t>Document Version Control</w:t>
        </w:r>
        <w:r>
          <w:rPr>
            <w:noProof/>
            <w:webHidden/>
          </w:rPr>
          <w:tab/>
        </w:r>
        <w:r>
          <w:rPr>
            <w:noProof/>
            <w:webHidden/>
          </w:rPr>
          <w:fldChar w:fldCharType="begin"/>
        </w:r>
        <w:r>
          <w:rPr>
            <w:noProof/>
            <w:webHidden/>
          </w:rPr>
          <w:instrText xml:space="preserve"> PAGEREF _Toc499737578 \h </w:instrText>
        </w:r>
        <w:r>
          <w:rPr>
            <w:noProof/>
            <w:webHidden/>
          </w:rPr>
        </w:r>
        <w:r>
          <w:rPr>
            <w:noProof/>
            <w:webHidden/>
          </w:rPr>
          <w:fldChar w:fldCharType="separate"/>
        </w:r>
        <w:r>
          <w:rPr>
            <w:noProof/>
            <w:webHidden/>
          </w:rPr>
          <w:t>3</w:t>
        </w:r>
        <w:r>
          <w:rPr>
            <w:noProof/>
            <w:webHidden/>
          </w:rPr>
          <w:fldChar w:fldCharType="end"/>
        </w:r>
      </w:hyperlink>
    </w:p>
    <w:p w14:paraId="5F1A2673" w14:textId="77777777" w:rsidR="002C7252" w:rsidRDefault="002C7252">
      <w:pPr>
        <w:pStyle w:val="TOC1"/>
        <w:rPr>
          <w:rFonts w:asciiTheme="minorHAnsi" w:eastAsiaTheme="minorEastAsia" w:hAnsiTheme="minorHAnsi" w:cstheme="minorBidi"/>
          <w:b w:val="0"/>
          <w:sz w:val="22"/>
          <w:szCs w:val="22"/>
        </w:rPr>
      </w:pPr>
      <w:hyperlink w:anchor="_Toc499737579" w:history="1">
        <w:r w:rsidRPr="0056769D">
          <w:rPr>
            <w:rStyle w:val="Hyperlink"/>
            <w:rFonts w:cs="Arial"/>
          </w:rPr>
          <w:t>1.    Introduction</w:t>
        </w:r>
        <w:r>
          <w:rPr>
            <w:webHidden/>
          </w:rPr>
          <w:tab/>
        </w:r>
        <w:r>
          <w:rPr>
            <w:webHidden/>
          </w:rPr>
          <w:fldChar w:fldCharType="begin"/>
        </w:r>
        <w:r>
          <w:rPr>
            <w:webHidden/>
          </w:rPr>
          <w:instrText xml:space="preserve"> PAGEREF _Toc499737579 \h </w:instrText>
        </w:r>
        <w:r>
          <w:rPr>
            <w:webHidden/>
          </w:rPr>
        </w:r>
        <w:r>
          <w:rPr>
            <w:webHidden/>
          </w:rPr>
          <w:fldChar w:fldCharType="separate"/>
        </w:r>
        <w:r>
          <w:rPr>
            <w:webHidden/>
          </w:rPr>
          <w:t>4</w:t>
        </w:r>
        <w:r>
          <w:rPr>
            <w:webHidden/>
          </w:rPr>
          <w:fldChar w:fldCharType="end"/>
        </w:r>
      </w:hyperlink>
    </w:p>
    <w:p w14:paraId="094202CA" w14:textId="77777777" w:rsidR="002C7252" w:rsidRDefault="002C7252">
      <w:pPr>
        <w:pStyle w:val="TOC2"/>
        <w:rPr>
          <w:rFonts w:asciiTheme="minorHAnsi" w:eastAsiaTheme="minorEastAsia" w:hAnsiTheme="minorHAnsi" w:cstheme="minorBidi"/>
          <w:noProof/>
          <w:szCs w:val="22"/>
        </w:rPr>
      </w:pPr>
      <w:hyperlink w:anchor="_Toc499737580" w:history="1">
        <w:r w:rsidRPr="0056769D">
          <w:rPr>
            <w:rStyle w:val="Hyperlink"/>
            <w:rFonts w:cs="Arial"/>
            <w:noProof/>
          </w:rPr>
          <w:t>1.1    Purpose</w:t>
        </w:r>
        <w:r>
          <w:rPr>
            <w:noProof/>
            <w:webHidden/>
          </w:rPr>
          <w:tab/>
        </w:r>
        <w:r>
          <w:rPr>
            <w:noProof/>
            <w:webHidden/>
          </w:rPr>
          <w:fldChar w:fldCharType="begin"/>
        </w:r>
        <w:r>
          <w:rPr>
            <w:noProof/>
            <w:webHidden/>
          </w:rPr>
          <w:instrText xml:space="preserve"> PAGEREF _Toc499737580 \h </w:instrText>
        </w:r>
        <w:r>
          <w:rPr>
            <w:noProof/>
            <w:webHidden/>
          </w:rPr>
        </w:r>
        <w:r>
          <w:rPr>
            <w:noProof/>
            <w:webHidden/>
          </w:rPr>
          <w:fldChar w:fldCharType="separate"/>
        </w:r>
        <w:r>
          <w:rPr>
            <w:noProof/>
            <w:webHidden/>
          </w:rPr>
          <w:t>4</w:t>
        </w:r>
        <w:r>
          <w:rPr>
            <w:noProof/>
            <w:webHidden/>
          </w:rPr>
          <w:fldChar w:fldCharType="end"/>
        </w:r>
      </w:hyperlink>
    </w:p>
    <w:p w14:paraId="4471C045" w14:textId="77777777" w:rsidR="002C7252" w:rsidRDefault="002C7252">
      <w:pPr>
        <w:pStyle w:val="TOC2"/>
        <w:rPr>
          <w:rFonts w:asciiTheme="minorHAnsi" w:eastAsiaTheme="minorEastAsia" w:hAnsiTheme="minorHAnsi" w:cstheme="minorBidi"/>
          <w:noProof/>
          <w:szCs w:val="22"/>
        </w:rPr>
      </w:pPr>
      <w:hyperlink w:anchor="_Toc499737581" w:history="1">
        <w:r w:rsidRPr="0056769D">
          <w:rPr>
            <w:rStyle w:val="Hyperlink"/>
            <w:rFonts w:cs="Arial"/>
            <w:noProof/>
          </w:rPr>
          <w:t>1.2    Project Scope</w:t>
        </w:r>
        <w:r>
          <w:rPr>
            <w:noProof/>
            <w:webHidden/>
          </w:rPr>
          <w:tab/>
        </w:r>
        <w:r>
          <w:rPr>
            <w:noProof/>
            <w:webHidden/>
          </w:rPr>
          <w:fldChar w:fldCharType="begin"/>
        </w:r>
        <w:r>
          <w:rPr>
            <w:noProof/>
            <w:webHidden/>
          </w:rPr>
          <w:instrText xml:space="preserve"> PAGEREF _Toc499737581 \h </w:instrText>
        </w:r>
        <w:r>
          <w:rPr>
            <w:noProof/>
            <w:webHidden/>
          </w:rPr>
        </w:r>
        <w:r>
          <w:rPr>
            <w:noProof/>
            <w:webHidden/>
          </w:rPr>
          <w:fldChar w:fldCharType="separate"/>
        </w:r>
        <w:r>
          <w:rPr>
            <w:noProof/>
            <w:webHidden/>
          </w:rPr>
          <w:t>4</w:t>
        </w:r>
        <w:r>
          <w:rPr>
            <w:noProof/>
            <w:webHidden/>
          </w:rPr>
          <w:fldChar w:fldCharType="end"/>
        </w:r>
      </w:hyperlink>
    </w:p>
    <w:p w14:paraId="5AE9FC71" w14:textId="77777777" w:rsidR="002C7252" w:rsidRDefault="002C7252">
      <w:pPr>
        <w:pStyle w:val="TOC2"/>
        <w:rPr>
          <w:rFonts w:asciiTheme="minorHAnsi" w:eastAsiaTheme="minorEastAsia" w:hAnsiTheme="minorHAnsi" w:cstheme="minorBidi"/>
          <w:noProof/>
          <w:szCs w:val="22"/>
        </w:rPr>
      </w:pPr>
      <w:hyperlink w:anchor="_Toc499737582" w:history="1">
        <w:r w:rsidRPr="0056769D">
          <w:rPr>
            <w:rStyle w:val="Hyperlink"/>
            <w:rFonts w:cs="Arial"/>
            <w:noProof/>
          </w:rPr>
          <w:t>1.3    Terminology Standards</w:t>
        </w:r>
        <w:r>
          <w:rPr>
            <w:noProof/>
            <w:webHidden/>
          </w:rPr>
          <w:tab/>
        </w:r>
        <w:r>
          <w:rPr>
            <w:noProof/>
            <w:webHidden/>
          </w:rPr>
          <w:fldChar w:fldCharType="begin"/>
        </w:r>
        <w:r>
          <w:rPr>
            <w:noProof/>
            <w:webHidden/>
          </w:rPr>
          <w:instrText xml:space="preserve"> PAGEREF _Toc499737582 \h </w:instrText>
        </w:r>
        <w:r>
          <w:rPr>
            <w:noProof/>
            <w:webHidden/>
          </w:rPr>
        </w:r>
        <w:r>
          <w:rPr>
            <w:noProof/>
            <w:webHidden/>
          </w:rPr>
          <w:fldChar w:fldCharType="separate"/>
        </w:r>
        <w:r>
          <w:rPr>
            <w:noProof/>
            <w:webHidden/>
          </w:rPr>
          <w:t>4</w:t>
        </w:r>
        <w:r>
          <w:rPr>
            <w:noProof/>
            <w:webHidden/>
          </w:rPr>
          <w:fldChar w:fldCharType="end"/>
        </w:r>
      </w:hyperlink>
    </w:p>
    <w:p w14:paraId="5D867209" w14:textId="77777777" w:rsidR="002C7252" w:rsidRDefault="002C7252">
      <w:pPr>
        <w:pStyle w:val="TOC3"/>
        <w:rPr>
          <w:rFonts w:asciiTheme="minorHAnsi" w:eastAsiaTheme="minorEastAsia" w:hAnsiTheme="minorHAnsi" w:cstheme="minorBidi"/>
          <w:szCs w:val="22"/>
        </w:rPr>
      </w:pPr>
      <w:hyperlink w:anchor="_Toc499737583" w:history="1">
        <w:r w:rsidRPr="0056769D">
          <w:rPr>
            <w:rStyle w:val="Hyperlink"/>
            <w:rFonts w:cs="Arial"/>
          </w:rPr>
          <w:t>1.3.1 Acronyms</w:t>
        </w:r>
        <w:r>
          <w:rPr>
            <w:webHidden/>
          </w:rPr>
          <w:tab/>
        </w:r>
        <w:r>
          <w:rPr>
            <w:webHidden/>
          </w:rPr>
          <w:fldChar w:fldCharType="begin"/>
        </w:r>
        <w:r>
          <w:rPr>
            <w:webHidden/>
          </w:rPr>
          <w:instrText xml:space="preserve"> PAGEREF _Toc499737583 \h </w:instrText>
        </w:r>
        <w:r>
          <w:rPr>
            <w:webHidden/>
          </w:rPr>
        </w:r>
        <w:r>
          <w:rPr>
            <w:webHidden/>
          </w:rPr>
          <w:fldChar w:fldCharType="separate"/>
        </w:r>
        <w:r>
          <w:rPr>
            <w:webHidden/>
          </w:rPr>
          <w:t>4</w:t>
        </w:r>
        <w:r>
          <w:rPr>
            <w:webHidden/>
          </w:rPr>
          <w:fldChar w:fldCharType="end"/>
        </w:r>
      </w:hyperlink>
    </w:p>
    <w:p w14:paraId="09D1AE32" w14:textId="77777777" w:rsidR="002C7252" w:rsidRDefault="002C7252">
      <w:pPr>
        <w:pStyle w:val="TOC3"/>
        <w:rPr>
          <w:rFonts w:asciiTheme="minorHAnsi" w:eastAsiaTheme="minorEastAsia" w:hAnsiTheme="minorHAnsi" w:cstheme="minorBidi"/>
          <w:szCs w:val="22"/>
        </w:rPr>
      </w:pPr>
      <w:hyperlink w:anchor="_Toc499737584" w:history="1">
        <w:r w:rsidRPr="0056769D">
          <w:rPr>
            <w:rStyle w:val="Hyperlink"/>
            <w:rFonts w:cs="Arial"/>
          </w:rPr>
          <w:t>1.3.2 Glossary</w:t>
        </w:r>
        <w:r>
          <w:rPr>
            <w:webHidden/>
          </w:rPr>
          <w:tab/>
        </w:r>
        <w:r>
          <w:rPr>
            <w:webHidden/>
          </w:rPr>
          <w:fldChar w:fldCharType="begin"/>
        </w:r>
        <w:r>
          <w:rPr>
            <w:webHidden/>
          </w:rPr>
          <w:instrText xml:space="preserve"> PAGEREF _Toc499737584 \h </w:instrText>
        </w:r>
        <w:r>
          <w:rPr>
            <w:webHidden/>
          </w:rPr>
        </w:r>
        <w:r>
          <w:rPr>
            <w:webHidden/>
          </w:rPr>
          <w:fldChar w:fldCharType="separate"/>
        </w:r>
        <w:r>
          <w:rPr>
            <w:webHidden/>
          </w:rPr>
          <w:t>4</w:t>
        </w:r>
        <w:r>
          <w:rPr>
            <w:webHidden/>
          </w:rPr>
          <w:fldChar w:fldCharType="end"/>
        </w:r>
      </w:hyperlink>
    </w:p>
    <w:p w14:paraId="4C146F5B" w14:textId="77777777" w:rsidR="002C7252" w:rsidRDefault="002C7252">
      <w:pPr>
        <w:pStyle w:val="TOC2"/>
        <w:rPr>
          <w:rFonts w:asciiTheme="minorHAnsi" w:eastAsiaTheme="minorEastAsia" w:hAnsiTheme="minorHAnsi" w:cstheme="minorBidi"/>
          <w:noProof/>
          <w:szCs w:val="22"/>
        </w:rPr>
      </w:pPr>
      <w:hyperlink w:anchor="_Toc499737585" w:history="1">
        <w:r w:rsidRPr="0056769D">
          <w:rPr>
            <w:rStyle w:val="Hyperlink"/>
            <w:rFonts w:cs="Arial"/>
            <w:noProof/>
          </w:rPr>
          <w:t>1.4   Document References</w:t>
        </w:r>
        <w:r>
          <w:rPr>
            <w:noProof/>
            <w:webHidden/>
          </w:rPr>
          <w:tab/>
        </w:r>
        <w:r>
          <w:rPr>
            <w:noProof/>
            <w:webHidden/>
          </w:rPr>
          <w:fldChar w:fldCharType="begin"/>
        </w:r>
        <w:r>
          <w:rPr>
            <w:noProof/>
            <w:webHidden/>
          </w:rPr>
          <w:instrText xml:space="preserve"> PAGEREF _Toc499737585 \h </w:instrText>
        </w:r>
        <w:r>
          <w:rPr>
            <w:noProof/>
            <w:webHidden/>
          </w:rPr>
        </w:r>
        <w:r>
          <w:rPr>
            <w:noProof/>
            <w:webHidden/>
          </w:rPr>
          <w:fldChar w:fldCharType="separate"/>
        </w:r>
        <w:r>
          <w:rPr>
            <w:noProof/>
            <w:webHidden/>
          </w:rPr>
          <w:t>4</w:t>
        </w:r>
        <w:r>
          <w:rPr>
            <w:noProof/>
            <w:webHidden/>
          </w:rPr>
          <w:fldChar w:fldCharType="end"/>
        </w:r>
      </w:hyperlink>
    </w:p>
    <w:p w14:paraId="4700E2EE" w14:textId="77777777" w:rsidR="002C7252" w:rsidRDefault="002C7252">
      <w:pPr>
        <w:pStyle w:val="TOC1"/>
        <w:rPr>
          <w:rFonts w:asciiTheme="minorHAnsi" w:eastAsiaTheme="minorEastAsia" w:hAnsiTheme="minorHAnsi" w:cstheme="minorBidi"/>
          <w:b w:val="0"/>
          <w:sz w:val="22"/>
          <w:szCs w:val="22"/>
        </w:rPr>
      </w:pPr>
      <w:hyperlink w:anchor="_Toc499737586" w:history="1">
        <w:r w:rsidRPr="0056769D">
          <w:rPr>
            <w:rStyle w:val="Hyperlink"/>
            <w:rFonts w:cs="Arial"/>
          </w:rPr>
          <w:t>2.   Diagram</w:t>
        </w:r>
        <w:r>
          <w:rPr>
            <w:webHidden/>
          </w:rPr>
          <w:tab/>
        </w:r>
        <w:r>
          <w:rPr>
            <w:webHidden/>
          </w:rPr>
          <w:fldChar w:fldCharType="begin"/>
        </w:r>
        <w:r>
          <w:rPr>
            <w:webHidden/>
          </w:rPr>
          <w:instrText xml:space="preserve"> PAGEREF _Toc499737586 \h </w:instrText>
        </w:r>
        <w:r>
          <w:rPr>
            <w:webHidden/>
          </w:rPr>
        </w:r>
        <w:r>
          <w:rPr>
            <w:webHidden/>
          </w:rPr>
          <w:fldChar w:fldCharType="separate"/>
        </w:r>
        <w:r>
          <w:rPr>
            <w:webHidden/>
          </w:rPr>
          <w:t>5</w:t>
        </w:r>
        <w:r>
          <w:rPr>
            <w:webHidden/>
          </w:rPr>
          <w:fldChar w:fldCharType="end"/>
        </w:r>
      </w:hyperlink>
    </w:p>
    <w:p w14:paraId="080E9B62" w14:textId="77777777" w:rsidR="002C7252" w:rsidRDefault="002C7252">
      <w:pPr>
        <w:pStyle w:val="TOC1"/>
        <w:rPr>
          <w:rFonts w:asciiTheme="minorHAnsi" w:eastAsiaTheme="minorEastAsia" w:hAnsiTheme="minorHAnsi" w:cstheme="minorBidi"/>
          <w:b w:val="0"/>
          <w:sz w:val="22"/>
          <w:szCs w:val="22"/>
        </w:rPr>
      </w:pPr>
      <w:hyperlink w:anchor="_Toc499737587" w:history="1">
        <w:r w:rsidRPr="0056769D">
          <w:rPr>
            <w:rStyle w:val="Hyperlink"/>
            <w:rFonts w:cs="Arial"/>
          </w:rPr>
          <w:t>3.    Requirements</w:t>
        </w:r>
        <w:r>
          <w:rPr>
            <w:webHidden/>
          </w:rPr>
          <w:tab/>
        </w:r>
        <w:r>
          <w:rPr>
            <w:webHidden/>
          </w:rPr>
          <w:fldChar w:fldCharType="begin"/>
        </w:r>
        <w:r>
          <w:rPr>
            <w:webHidden/>
          </w:rPr>
          <w:instrText xml:space="preserve"> PAGEREF _Toc499737587 \h </w:instrText>
        </w:r>
        <w:r>
          <w:rPr>
            <w:webHidden/>
          </w:rPr>
        </w:r>
        <w:r>
          <w:rPr>
            <w:webHidden/>
          </w:rPr>
          <w:fldChar w:fldCharType="separate"/>
        </w:r>
        <w:r>
          <w:rPr>
            <w:webHidden/>
          </w:rPr>
          <w:t>7</w:t>
        </w:r>
        <w:r>
          <w:rPr>
            <w:webHidden/>
          </w:rPr>
          <w:fldChar w:fldCharType="end"/>
        </w:r>
      </w:hyperlink>
    </w:p>
    <w:p w14:paraId="336BA6B0" w14:textId="77777777" w:rsidR="002C7252" w:rsidRDefault="002C7252">
      <w:pPr>
        <w:pStyle w:val="TOC2"/>
        <w:rPr>
          <w:rFonts w:asciiTheme="minorHAnsi" w:eastAsiaTheme="minorEastAsia" w:hAnsiTheme="minorHAnsi" w:cstheme="minorBidi"/>
          <w:noProof/>
          <w:szCs w:val="22"/>
        </w:rPr>
      </w:pPr>
      <w:hyperlink w:anchor="_Toc499737588" w:history="1">
        <w:r w:rsidRPr="0056769D">
          <w:rPr>
            <w:rStyle w:val="Hyperlink"/>
            <w:rFonts w:cs="Arial"/>
            <w:noProof/>
          </w:rPr>
          <w:t>3.1    Functional Requirements</w:t>
        </w:r>
        <w:r>
          <w:rPr>
            <w:noProof/>
            <w:webHidden/>
          </w:rPr>
          <w:tab/>
        </w:r>
        <w:r>
          <w:rPr>
            <w:noProof/>
            <w:webHidden/>
          </w:rPr>
          <w:fldChar w:fldCharType="begin"/>
        </w:r>
        <w:r>
          <w:rPr>
            <w:noProof/>
            <w:webHidden/>
          </w:rPr>
          <w:instrText xml:space="preserve"> PAGEREF _Toc499737588 \h </w:instrText>
        </w:r>
        <w:r>
          <w:rPr>
            <w:noProof/>
            <w:webHidden/>
          </w:rPr>
        </w:r>
        <w:r>
          <w:rPr>
            <w:noProof/>
            <w:webHidden/>
          </w:rPr>
          <w:fldChar w:fldCharType="separate"/>
        </w:r>
        <w:r>
          <w:rPr>
            <w:noProof/>
            <w:webHidden/>
          </w:rPr>
          <w:t>7</w:t>
        </w:r>
        <w:r>
          <w:rPr>
            <w:noProof/>
            <w:webHidden/>
          </w:rPr>
          <w:fldChar w:fldCharType="end"/>
        </w:r>
      </w:hyperlink>
    </w:p>
    <w:p w14:paraId="43E68E98" w14:textId="77777777" w:rsidR="002C7252" w:rsidRDefault="002C7252">
      <w:pPr>
        <w:pStyle w:val="TOC2"/>
        <w:rPr>
          <w:rFonts w:asciiTheme="minorHAnsi" w:eastAsiaTheme="minorEastAsia" w:hAnsiTheme="minorHAnsi" w:cstheme="minorBidi"/>
          <w:noProof/>
          <w:szCs w:val="22"/>
        </w:rPr>
      </w:pPr>
      <w:hyperlink w:anchor="_Toc499737589" w:history="1">
        <w:r w:rsidRPr="0056769D">
          <w:rPr>
            <w:rStyle w:val="Hyperlink"/>
            <w:rFonts w:cs="Arial"/>
            <w:noProof/>
          </w:rPr>
          <w:t>3.2    Non-Functional Requirements</w:t>
        </w:r>
        <w:r>
          <w:rPr>
            <w:noProof/>
            <w:webHidden/>
          </w:rPr>
          <w:tab/>
        </w:r>
        <w:r>
          <w:rPr>
            <w:noProof/>
            <w:webHidden/>
          </w:rPr>
          <w:fldChar w:fldCharType="begin"/>
        </w:r>
        <w:r>
          <w:rPr>
            <w:noProof/>
            <w:webHidden/>
          </w:rPr>
          <w:instrText xml:space="preserve"> PAGEREF _Toc499737589 \h </w:instrText>
        </w:r>
        <w:r>
          <w:rPr>
            <w:noProof/>
            <w:webHidden/>
          </w:rPr>
        </w:r>
        <w:r>
          <w:rPr>
            <w:noProof/>
            <w:webHidden/>
          </w:rPr>
          <w:fldChar w:fldCharType="separate"/>
        </w:r>
        <w:r>
          <w:rPr>
            <w:noProof/>
            <w:webHidden/>
          </w:rPr>
          <w:t>7</w:t>
        </w:r>
        <w:r>
          <w:rPr>
            <w:noProof/>
            <w:webHidden/>
          </w:rPr>
          <w:fldChar w:fldCharType="end"/>
        </w:r>
      </w:hyperlink>
    </w:p>
    <w:p w14:paraId="7EF94331" w14:textId="77777777" w:rsidR="002C7252" w:rsidRDefault="002C7252">
      <w:pPr>
        <w:pStyle w:val="TOC2"/>
        <w:rPr>
          <w:rFonts w:asciiTheme="minorHAnsi" w:eastAsiaTheme="minorEastAsia" w:hAnsiTheme="minorHAnsi" w:cstheme="minorBidi"/>
          <w:noProof/>
          <w:szCs w:val="22"/>
        </w:rPr>
      </w:pPr>
      <w:hyperlink w:anchor="_Toc499737590" w:history="1">
        <w:r w:rsidRPr="0056769D">
          <w:rPr>
            <w:rStyle w:val="Hyperlink"/>
            <w:rFonts w:cs="Arial"/>
            <w:noProof/>
          </w:rPr>
          <w:t>3.3    Messaging Protocols</w:t>
        </w:r>
        <w:r>
          <w:rPr>
            <w:noProof/>
            <w:webHidden/>
          </w:rPr>
          <w:tab/>
        </w:r>
        <w:r>
          <w:rPr>
            <w:noProof/>
            <w:webHidden/>
          </w:rPr>
          <w:fldChar w:fldCharType="begin"/>
        </w:r>
        <w:r>
          <w:rPr>
            <w:noProof/>
            <w:webHidden/>
          </w:rPr>
          <w:instrText xml:space="preserve"> PAGEREF _Toc499737590 \h </w:instrText>
        </w:r>
        <w:r>
          <w:rPr>
            <w:noProof/>
            <w:webHidden/>
          </w:rPr>
        </w:r>
        <w:r>
          <w:rPr>
            <w:noProof/>
            <w:webHidden/>
          </w:rPr>
          <w:fldChar w:fldCharType="separate"/>
        </w:r>
        <w:r>
          <w:rPr>
            <w:noProof/>
            <w:webHidden/>
          </w:rPr>
          <w:t>8</w:t>
        </w:r>
        <w:r>
          <w:rPr>
            <w:noProof/>
            <w:webHidden/>
          </w:rPr>
          <w:fldChar w:fldCharType="end"/>
        </w:r>
      </w:hyperlink>
    </w:p>
    <w:p w14:paraId="3B93B72C" w14:textId="77777777" w:rsidR="002C7252" w:rsidRDefault="002C7252">
      <w:pPr>
        <w:pStyle w:val="TOC3"/>
        <w:rPr>
          <w:rFonts w:asciiTheme="minorHAnsi" w:eastAsiaTheme="minorEastAsia" w:hAnsiTheme="minorHAnsi" w:cstheme="minorBidi"/>
          <w:szCs w:val="22"/>
        </w:rPr>
      </w:pPr>
      <w:hyperlink w:anchor="_Toc499737591" w:history="1">
        <w:r w:rsidRPr="0056769D">
          <w:rPr>
            <w:rStyle w:val="Hyperlink"/>
          </w:rPr>
          <w:t>3.3.1    OE_MGR PIX Query Outbound to Resonance</w:t>
        </w:r>
        <w:r>
          <w:rPr>
            <w:webHidden/>
          </w:rPr>
          <w:tab/>
        </w:r>
        <w:r>
          <w:rPr>
            <w:webHidden/>
          </w:rPr>
          <w:fldChar w:fldCharType="begin"/>
        </w:r>
        <w:r>
          <w:rPr>
            <w:webHidden/>
          </w:rPr>
          <w:instrText xml:space="preserve"> PAGEREF _Toc499737591 \h </w:instrText>
        </w:r>
        <w:r>
          <w:rPr>
            <w:webHidden/>
          </w:rPr>
        </w:r>
        <w:r>
          <w:rPr>
            <w:webHidden/>
          </w:rPr>
          <w:fldChar w:fldCharType="separate"/>
        </w:r>
        <w:r>
          <w:rPr>
            <w:webHidden/>
          </w:rPr>
          <w:t>8</w:t>
        </w:r>
        <w:r>
          <w:rPr>
            <w:webHidden/>
          </w:rPr>
          <w:fldChar w:fldCharType="end"/>
        </w:r>
      </w:hyperlink>
    </w:p>
    <w:p w14:paraId="2CE6DCF1" w14:textId="77777777" w:rsidR="002C7252" w:rsidRDefault="002C7252">
      <w:pPr>
        <w:pStyle w:val="TOC3"/>
        <w:rPr>
          <w:rFonts w:asciiTheme="minorHAnsi" w:eastAsiaTheme="minorEastAsia" w:hAnsiTheme="minorHAnsi" w:cstheme="minorBidi"/>
          <w:szCs w:val="22"/>
        </w:rPr>
      </w:pPr>
      <w:hyperlink w:anchor="_Toc499737592" w:history="1">
        <w:r w:rsidRPr="0056769D">
          <w:rPr>
            <w:rStyle w:val="Hyperlink"/>
          </w:rPr>
          <w:t>3.3.2    Inbound PIX Response OE_MGR</w:t>
        </w:r>
        <w:r>
          <w:rPr>
            <w:webHidden/>
          </w:rPr>
          <w:tab/>
        </w:r>
        <w:r>
          <w:rPr>
            <w:webHidden/>
          </w:rPr>
          <w:fldChar w:fldCharType="begin"/>
        </w:r>
        <w:r>
          <w:rPr>
            <w:webHidden/>
          </w:rPr>
          <w:instrText xml:space="preserve"> PAGEREF _Toc499737592 \h </w:instrText>
        </w:r>
        <w:r>
          <w:rPr>
            <w:webHidden/>
          </w:rPr>
        </w:r>
        <w:r>
          <w:rPr>
            <w:webHidden/>
          </w:rPr>
          <w:fldChar w:fldCharType="separate"/>
        </w:r>
        <w:r>
          <w:rPr>
            <w:webHidden/>
          </w:rPr>
          <w:t>8</w:t>
        </w:r>
        <w:r>
          <w:rPr>
            <w:webHidden/>
          </w:rPr>
          <w:fldChar w:fldCharType="end"/>
        </w:r>
      </w:hyperlink>
    </w:p>
    <w:p w14:paraId="2FB6C7BE" w14:textId="77777777" w:rsidR="002C7252" w:rsidRDefault="002C7252">
      <w:pPr>
        <w:pStyle w:val="TOC3"/>
        <w:rPr>
          <w:rFonts w:asciiTheme="minorHAnsi" w:eastAsiaTheme="minorEastAsia" w:hAnsiTheme="minorHAnsi" w:cstheme="minorBidi"/>
          <w:szCs w:val="22"/>
        </w:rPr>
      </w:pPr>
      <w:hyperlink w:anchor="_Toc499737593" w:history="1">
        <w:r w:rsidRPr="0056769D">
          <w:rPr>
            <w:rStyle w:val="Hyperlink"/>
          </w:rPr>
          <w:t>3.3.3    OE_MGR PDF Outbound to Resonance</w:t>
        </w:r>
        <w:r>
          <w:rPr>
            <w:webHidden/>
          </w:rPr>
          <w:tab/>
        </w:r>
        <w:r>
          <w:rPr>
            <w:webHidden/>
          </w:rPr>
          <w:fldChar w:fldCharType="begin"/>
        </w:r>
        <w:r>
          <w:rPr>
            <w:webHidden/>
          </w:rPr>
          <w:instrText xml:space="preserve"> PAGEREF _Toc499737593 \h </w:instrText>
        </w:r>
        <w:r>
          <w:rPr>
            <w:webHidden/>
          </w:rPr>
        </w:r>
        <w:r>
          <w:rPr>
            <w:webHidden/>
          </w:rPr>
          <w:fldChar w:fldCharType="separate"/>
        </w:r>
        <w:r>
          <w:rPr>
            <w:webHidden/>
          </w:rPr>
          <w:t>8</w:t>
        </w:r>
        <w:r>
          <w:rPr>
            <w:webHidden/>
          </w:rPr>
          <w:fldChar w:fldCharType="end"/>
        </w:r>
      </w:hyperlink>
    </w:p>
    <w:p w14:paraId="121994B9" w14:textId="77777777" w:rsidR="002C7252" w:rsidRDefault="002C7252">
      <w:pPr>
        <w:pStyle w:val="TOC3"/>
        <w:rPr>
          <w:rFonts w:asciiTheme="minorHAnsi" w:eastAsiaTheme="minorEastAsia" w:hAnsiTheme="minorHAnsi" w:cstheme="minorBidi"/>
          <w:szCs w:val="22"/>
        </w:rPr>
      </w:pPr>
      <w:hyperlink w:anchor="_Toc499737594" w:history="1">
        <w:r w:rsidRPr="0056769D">
          <w:rPr>
            <w:rStyle w:val="Hyperlink"/>
          </w:rPr>
          <w:t>3.3.4    Inbound PDF Response to OE_MGR</w:t>
        </w:r>
        <w:r>
          <w:rPr>
            <w:webHidden/>
          </w:rPr>
          <w:tab/>
        </w:r>
        <w:r>
          <w:rPr>
            <w:webHidden/>
          </w:rPr>
          <w:fldChar w:fldCharType="begin"/>
        </w:r>
        <w:r>
          <w:rPr>
            <w:webHidden/>
          </w:rPr>
          <w:instrText xml:space="preserve"> PAGEREF _Toc499737594 \h </w:instrText>
        </w:r>
        <w:r>
          <w:rPr>
            <w:webHidden/>
          </w:rPr>
        </w:r>
        <w:r>
          <w:rPr>
            <w:webHidden/>
          </w:rPr>
          <w:fldChar w:fldCharType="separate"/>
        </w:r>
        <w:r>
          <w:rPr>
            <w:webHidden/>
          </w:rPr>
          <w:t>8</w:t>
        </w:r>
        <w:r>
          <w:rPr>
            <w:webHidden/>
          </w:rPr>
          <w:fldChar w:fldCharType="end"/>
        </w:r>
      </w:hyperlink>
    </w:p>
    <w:p w14:paraId="7A6B48BB" w14:textId="77777777" w:rsidR="002C7252" w:rsidRDefault="002C7252">
      <w:pPr>
        <w:pStyle w:val="TOC1"/>
        <w:rPr>
          <w:rFonts w:asciiTheme="minorHAnsi" w:eastAsiaTheme="minorEastAsia" w:hAnsiTheme="minorHAnsi" w:cstheme="minorBidi"/>
          <w:b w:val="0"/>
          <w:sz w:val="22"/>
          <w:szCs w:val="22"/>
        </w:rPr>
      </w:pPr>
      <w:hyperlink w:anchor="_Toc499737595" w:history="1">
        <w:r w:rsidRPr="0056769D">
          <w:rPr>
            <w:rStyle w:val="Hyperlink"/>
            <w:rFonts w:cs="Arial"/>
          </w:rPr>
          <w:t>4.    HL7 Messaging</w:t>
        </w:r>
        <w:r>
          <w:rPr>
            <w:webHidden/>
          </w:rPr>
          <w:tab/>
        </w:r>
        <w:r>
          <w:rPr>
            <w:webHidden/>
          </w:rPr>
          <w:fldChar w:fldCharType="begin"/>
        </w:r>
        <w:r>
          <w:rPr>
            <w:webHidden/>
          </w:rPr>
          <w:instrText xml:space="preserve"> PAGEREF _Toc499737595 \h </w:instrText>
        </w:r>
        <w:r>
          <w:rPr>
            <w:webHidden/>
          </w:rPr>
        </w:r>
        <w:r>
          <w:rPr>
            <w:webHidden/>
          </w:rPr>
          <w:fldChar w:fldCharType="separate"/>
        </w:r>
        <w:r>
          <w:rPr>
            <w:webHidden/>
          </w:rPr>
          <w:t>9</w:t>
        </w:r>
        <w:r>
          <w:rPr>
            <w:webHidden/>
          </w:rPr>
          <w:fldChar w:fldCharType="end"/>
        </w:r>
      </w:hyperlink>
    </w:p>
    <w:p w14:paraId="00D231BD" w14:textId="77777777" w:rsidR="002C7252" w:rsidRDefault="002C7252">
      <w:pPr>
        <w:pStyle w:val="TOC2"/>
        <w:rPr>
          <w:rFonts w:asciiTheme="minorHAnsi" w:eastAsiaTheme="minorEastAsia" w:hAnsiTheme="minorHAnsi" w:cstheme="minorBidi"/>
          <w:noProof/>
          <w:szCs w:val="22"/>
        </w:rPr>
      </w:pPr>
      <w:hyperlink w:anchor="_Toc499737596" w:history="1">
        <w:r w:rsidRPr="0056769D">
          <w:rPr>
            <w:rStyle w:val="Hyperlink"/>
            <w:rFonts w:cs="Arial"/>
            <w:noProof/>
          </w:rPr>
          <w:t>4.1 Messaging Format</w:t>
        </w:r>
        <w:r>
          <w:rPr>
            <w:noProof/>
            <w:webHidden/>
          </w:rPr>
          <w:tab/>
        </w:r>
        <w:r>
          <w:rPr>
            <w:noProof/>
            <w:webHidden/>
          </w:rPr>
          <w:fldChar w:fldCharType="begin"/>
        </w:r>
        <w:r>
          <w:rPr>
            <w:noProof/>
            <w:webHidden/>
          </w:rPr>
          <w:instrText xml:space="preserve"> PAGEREF _Toc499737596 \h </w:instrText>
        </w:r>
        <w:r>
          <w:rPr>
            <w:noProof/>
            <w:webHidden/>
          </w:rPr>
        </w:r>
        <w:r>
          <w:rPr>
            <w:noProof/>
            <w:webHidden/>
          </w:rPr>
          <w:fldChar w:fldCharType="separate"/>
        </w:r>
        <w:r>
          <w:rPr>
            <w:noProof/>
            <w:webHidden/>
          </w:rPr>
          <w:t>9</w:t>
        </w:r>
        <w:r>
          <w:rPr>
            <w:noProof/>
            <w:webHidden/>
          </w:rPr>
          <w:fldChar w:fldCharType="end"/>
        </w:r>
      </w:hyperlink>
    </w:p>
    <w:p w14:paraId="1ACAC042" w14:textId="77777777" w:rsidR="002C7252" w:rsidRDefault="002C7252">
      <w:pPr>
        <w:pStyle w:val="TOC3"/>
        <w:rPr>
          <w:rFonts w:asciiTheme="minorHAnsi" w:eastAsiaTheme="minorEastAsia" w:hAnsiTheme="minorHAnsi" w:cstheme="minorBidi"/>
          <w:szCs w:val="22"/>
        </w:rPr>
      </w:pPr>
      <w:hyperlink w:anchor="_Toc499737597" w:history="1">
        <w:r w:rsidRPr="0056769D">
          <w:rPr>
            <w:rStyle w:val="Hyperlink"/>
          </w:rPr>
          <w:t>4.1.1     Segments</w:t>
        </w:r>
        <w:r>
          <w:rPr>
            <w:webHidden/>
          </w:rPr>
          <w:tab/>
        </w:r>
        <w:r>
          <w:rPr>
            <w:webHidden/>
          </w:rPr>
          <w:fldChar w:fldCharType="begin"/>
        </w:r>
        <w:r>
          <w:rPr>
            <w:webHidden/>
          </w:rPr>
          <w:instrText xml:space="preserve"> PAGEREF _Toc499737597 \h </w:instrText>
        </w:r>
        <w:r>
          <w:rPr>
            <w:webHidden/>
          </w:rPr>
        </w:r>
        <w:r>
          <w:rPr>
            <w:webHidden/>
          </w:rPr>
          <w:fldChar w:fldCharType="separate"/>
        </w:r>
        <w:r>
          <w:rPr>
            <w:webHidden/>
          </w:rPr>
          <w:t>9</w:t>
        </w:r>
        <w:r>
          <w:rPr>
            <w:webHidden/>
          </w:rPr>
          <w:fldChar w:fldCharType="end"/>
        </w:r>
      </w:hyperlink>
    </w:p>
    <w:p w14:paraId="6F3E57FA" w14:textId="77777777" w:rsidR="002C7252" w:rsidRDefault="002C7252">
      <w:pPr>
        <w:pStyle w:val="TOC3"/>
        <w:rPr>
          <w:rFonts w:asciiTheme="minorHAnsi" w:eastAsiaTheme="minorEastAsia" w:hAnsiTheme="minorHAnsi" w:cstheme="minorBidi"/>
          <w:szCs w:val="22"/>
        </w:rPr>
      </w:pPr>
      <w:hyperlink w:anchor="_Toc499737598" w:history="1">
        <w:r w:rsidRPr="0056769D">
          <w:rPr>
            <w:rStyle w:val="Hyperlink"/>
          </w:rPr>
          <w:t>4.1</w:t>
        </w:r>
        <w:r w:rsidRPr="0056769D">
          <w:rPr>
            <w:rStyle w:val="Hyperlink"/>
            <w:i/>
          </w:rPr>
          <w:t>.</w:t>
        </w:r>
        <w:r w:rsidRPr="0056769D">
          <w:rPr>
            <w:rStyle w:val="Hyperlink"/>
          </w:rPr>
          <w:t>2     Messaging Event Types</w:t>
        </w:r>
        <w:r>
          <w:rPr>
            <w:webHidden/>
          </w:rPr>
          <w:tab/>
        </w:r>
        <w:r>
          <w:rPr>
            <w:webHidden/>
          </w:rPr>
          <w:fldChar w:fldCharType="begin"/>
        </w:r>
        <w:r>
          <w:rPr>
            <w:webHidden/>
          </w:rPr>
          <w:instrText xml:space="preserve"> PAGEREF _Toc499737598 \h </w:instrText>
        </w:r>
        <w:r>
          <w:rPr>
            <w:webHidden/>
          </w:rPr>
        </w:r>
        <w:r>
          <w:rPr>
            <w:webHidden/>
          </w:rPr>
          <w:fldChar w:fldCharType="separate"/>
        </w:r>
        <w:r>
          <w:rPr>
            <w:webHidden/>
          </w:rPr>
          <w:t>9</w:t>
        </w:r>
        <w:r>
          <w:rPr>
            <w:webHidden/>
          </w:rPr>
          <w:fldChar w:fldCharType="end"/>
        </w:r>
      </w:hyperlink>
    </w:p>
    <w:p w14:paraId="45C1F969" w14:textId="77777777" w:rsidR="002C7252" w:rsidRDefault="002C7252">
      <w:pPr>
        <w:pStyle w:val="TOC3"/>
        <w:rPr>
          <w:rFonts w:asciiTheme="minorHAnsi" w:eastAsiaTheme="minorEastAsia" w:hAnsiTheme="minorHAnsi" w:cstheme="minorBidi"/>
          <w:szCs w:val="22"/>
        </w:rPr>
      </w:pPr>
      <w:hyperlink w:anchor="_Toc499737599" w:history="1">
        <w:r w:rsidRPr="0056769D">
          <w:rPr>
            <w:rStyle w:val="Hyperlink"/>
          </w:rPr>
          <w:t>4.1</w:t>
        </w:r>
        <w:r w:rsidRPr="0056769D">
          <w:rPr>
            <w:rStyle w:val="Hyperlink"/>
            <w:i/>
          </w:rPr>
          <w:t>.</w:t>
        </w:r>
        <w:r w:rsidRPr="0056769D">
          <w:rPr>
            <w:rStyle w:val="Hyperlink"/>
          </w:rPr>
          <w:t>3    Cloverleaf Configuration Files</w:t>
        </w:r>
        <w:r>
          <w:rPr>
            <w:webHidden/>
          </w:rPr>
          <w:tab/>
        </w:r>
        <w:r>
          <w:rPr>
            <w:webHidden/>
          </w:rPr>
          <w:fldChar w:fldCharType="begin"/>
        </w:r>
        <w:r>
          <w:rPr>
            <w:webHidden/>
          </w:rPr>
          <w:instrText xml:space="preserve"> PAGEREF _Toc499737599 \h </w:instrText>
        </w:r>
        <w:r>
          <w:rPr>
            <w:webHidden/>
          </w:rPr>
        </w:r>
        <w:r>
          <w:rPr>
            <w:webHidden/>
          </w:rPr>
          <w:fldChar w:fldCharType="separate"/>
        </w:r>
        <w:r>
          <w:rPr>
            <w:webHidden/>
          </w:rPr>
          <w:t>9</w:t>
        </w:r>
        <w:r>
          <w:rPr>
            <w:webHidden/>
          </w:rPr>
          <w:fldChar w:fldCharType="end"/>
        </w:r>
      </w:hyperlink>
    </w:p>
    <w:p w14:paraId="3D89FC73" w14:textId="77777777" w:rsidR="002C7252" w:rsidRDefault="002C7252">
      <w:pPr>
        <w:pStyle w:val="TOC3"/>
        <w:rPr>
          <w:rFonts w:asciiTheme="minorHAnsi" w:eastAsiaTheme="minorEastAsia" w:hAnsiTheme="minorHAnsi" w:cstheme="minorBidi"/>
          <w:szCs w:val="22"/>
        </w:rPr>
      </w:pPr>
      <w:hyperlink w:anchor="_Toc499737600" w:history="1">
        <w:r w:rsidRPr="0056769D">
          <w:rPr>
            <w:rStyle w:val="Hyperlink"/>
          </w:rPr>
          <w:t>4.1.4    Cloverleaf Site Location</w:t>
        </w:r>
        <w:r>
          <w:rPr>
            <w:webHidden/>
          </w:rPr>
          <w:tab/>
        </w:r>
        <w:r>
          <w:rPr>
            <w:webHidden/>
          </w:rPr>
          <w:fldChar w:fldCharType="begin"/>
        </w:r>
        <w:r>
          <w:rPr>
            <w:webHidden/>
          </w:rPr>
          <w:instrText xml:space="preserve"> PAGEREF _Toc499737600 \h </w:instrText>
        </w:r>
        <w:r>
          <w:rPr>
            <w:webHidden/>
          </w:rPr>
        </w:r>
        <w:r>
          <w:rPr>
            <w:webHidden/>
          </w:rPr>
          <w:fldChar w:fldCharType="separate"/>
        </w:r>
        <w:r>
          <w:rPr>
            <w:webHidden/>
          </w:rPr>
          <w:t>9</w:t>
        </w:r>
        <w:r>
          <w:rPr>
            <w:webHidden/>
          </w:rPr>
          <w:fldChar w:fldCharType="end"/>
        </w:r>
      </w:hyperlink>
    </w:p>
    <w:p w14:paraId="71A6904E" w14:textId="77777777" w:rsidR="002C7252" w:rsidRDefault="002C7252">
      <w:pPr>
        <w:pStyle w:val="TOC2"/>
        <w:rPr>
          <w:rFonts w:asciiTheme="minorHAnsi" w:eastAsiaTheme="minorEastAsia" w:hAnsiTheme="minorHAnsi" w:cstheme="minorBidi"/>
          <w:noProof/>
          <w:szCs w:val="22"/>
        </w:rPr>
      </w:pPr>
      <w:hyperlink w:anchor="_Toc499737601" w:history="1">
        <w:r w:rsidRPr="0056769D">
          <w:rPr>
            <w:rStyle w:val="Hyperlink"/>
            <w:noProof/>
          </w:rPr>
          <w:t>4.2     Data Transformation Requirements</w:t>
        </w:r>
        <w:r>
          <w:rPr>
            <w:noProof/>
            <w:webHidden/>
          </w:rPr>
          <w:tab/>
        </w:r>
        <w:r>
          <w:rPr>
            <w:noProof/>
            <w:webHidden/>
          </w:rPr>
          <w:fldChar w:fldCharType="begin"/>
        </w:r>
        <w:r>
          <w:rPr>
            <w:noProof/>
            <w:webHidden/>
          </w:rPr>
          <w:instrText xml:space="preserve"> PAGEREF _Toc499737601 \h </w:instrText>
        </w:r>
        <w:r>
          <w:rPr>
            <w:noProof/>
            <w:webHidden/>
          </w:rPr>
        </w:r>
        <w:r>
          <w:rPr>
            <w:noProof/>
            <w:webHidden/>
          </w:rPr>
          <w:fldChar w:fldCharType="separate"/>
        </w:r>
        <w:r>
          <w:rPr>
            <w:noProof/>
            <w:webHidden/>
          </w:rPr>
          <w:t>10</w:t>
        </w:r>
        <w:r>
          <w:rPr>
            <w:noProof/>
            <w:webHidden/>
          </w:rPr>
          <w:fldChar w:fldCharType="end"/>
        </w:r>
      </w:hyperlink>
    </w:p>
    <w:p w14:paraId="1DFAF9F2" w14:textId="77777777" w:rsidR="002C7252" w:rsidRDefault="002C7252">
      <w:pPr>
        <w:pStyle w:val="TOC2"/>
        <w:rPr>
          <w:rFonts w:asciiTheme="minorHAnsi" w:eastAsiaTheme="minorEastAsia" w:hAnsiTheme="minorHAnsi" w:cstheme="minorBidi"/>
          <w:noProof/>
          <w:szCs w:val="22"/>
        </w:rPr>
      </w:pPr>
      <w:hyperlink w:anchor="_Toc499737602" w:history="1">
        <w:r w:rsidRPr="0056769D">
          <w:rPr>
            <w:rStyle w:val="Hyperlink"/>
            <w:noProof/>
          </w:rPr>
          <w:t>4.3     Sample Message</w:t>
        </w:r>
        <w:r>
          <w:rPr>
            <w:noProof/>
            <w:webHidden/>
          </w:rPr>
          <w:tab/>
        </w:r>
        <w:r>
          <w:rPr>
            <w:noProof/>
            <w:webHidden/>
          </w:rPr>
          <w:fldChar w:fldCharType="begin"/>
        </w:r>
        <w:r>
          <w:rPr>
            <w:noProof/>
            <w:webHidden/>
          </w:rPr>
          <w:instrText xml:space="preserve"> PAGEREF _Toc499737602 \h </w:instrText>
        </w:r>
        <w:r>
          <w:rPr>
            <w:noProof/>
            <w:webHidden/>
          </w:rPr>
        </w:r>
        <w:r>
          <w:rPr>
            <w:noProof/>
            <w:webHidden/>
          </w:rPr>
          <w:fldChar w:fldCharType="separate"/>
        </w:r>
        <w:r>
          <w:rPr>
            <w:noProof/>
            <w:webHidden/>
          </w:rPr>
          <w:t>10</w:t>
        </w:r>
        <w:r>
          <w:rPr>
            <w:noProof/>
            <w:webHidden/>
          </w:rPr>
          <w:fldChar w:fldCharType="end"/>
        </w:r>
      </w:hyperlink>
    </w:p>
    <w:p w14:paraId="40538B43" w14:textId="77777777" w:rsidR="002C7252" w:rsidRDefault="002C7252">
      <w:pPr>
        <w:pStyle w:val="TOC1"/>
        <w:rPr>
          <w:rFonts w:asciiTheme="minorHAnsi" w:eastAsiaTheme="minorEastAsia" w:hAnsiTheme="minorHAnsi" w:cstheme="minorBidi"/>
          <w:b w:val="0"/>
          <w:sz w:val="22"/>
          <w:szCs w:val="22"/>
        </w:rPr>
      </w:pPr>
      <w:hyperlink w:anchor="_Toc499737603" w:history="1">
        <w:r w:rsidRPr="0056769D">
          <w:rPr>
            <w:rStyle w:val="Hyperlink"/>
            <w:rFonts w:cs="Arial"/>
          </w:rPr>
          <w:t>5.    Alerts</w:t>
        </w:r>
        <w:r>
          <w:rPr>
            <w:webHidden/>
          </w:rPr>
          <w:tab/>
        </w:r>
        <w:r>
          <w:rPr>
            <w:webHidden/>
          </w:rPr>
          <w:fldChar w:fldCharType="begin"/>
        </w:r>
        <w:r>
          <w:rPr>
            <w:webHidden/>
          </w:rPr>
          <w:instrText xml:space="preserve"> PAGEREF _Toc499737603 \h </w:instrText>
        </w:r>
        <w:r>
          <w:rPr>
            <w:webHidden/>
          </w:rPr>
        </w:r>
        <w:r>
          <w:rPr>
            <w:webHidden/>
          </w:rPr>
          <w:fldChar w:fldCharType="separate"/>
        </w:r>
        <w:r>
          <w:rPr>
            <w:webHidden/>
          </w:rPr>
          <w:t>26</w:t>
        </w:r>
        <w:r>
          <w:rPr>
            <w:webHidden/>
          </w:rPr>
          <w:fldChar w:fldCharType="end"/>
        </w:r>
      </w:hyperlink>
    </w:p>
    <w:p w14:paraId="601254B7" w14:textId="77777777" w:rsidR="002C7252" w:rsidRDefault="002C7252">
      <w:pPr>
        <w:pStyle w:val="TOC1"/>
        <w:rPr>
          <w:rFonts w:asciiTheme="minorHAnsi" w:eastAsiaTheme="minorEastAsia" w:hAnsiTheme="minorHAnsi" w:cstheme="minorBidi"/>
          <w:b w:val="0"/>
          <w:sz w:val="22"/>
          <w:szCs w:val="22"/>
        </w:rPr>
      </w:pPr>
      <w:hyperlink w:anchor="_Toc499737604" w:history="1">
        <w:r w:rsidRPr="0056769D">
          <w:rPr>
            <w:rStyle w:val="Hyperlink"/>
            <w:rFonts w:cs="Arial"/>
          </w:rPr>
          <w:t>Appendix A: Risks and Concerns</w:t>
        </w:r>
        <w:r>
          <w:rPr>
            <w:webHidden/>
          </w:rPr>
          <w:tab/>
        </w:r>
        <w:r>
          <w:rPr>
            <w:webHidden/>
          </w:rPr>
          <w:fldChar w:fldCharType="begin"/>
        </w:r>
        <w:r>
          <w:rPr>
            <w:webHidden/>
          </w:rPr>
          <w:instrText xml:space="preserve"> PAGEREF _Toc499737604 \h </w:instrText>
        </w:r>
        <w:r>
          <w:rPr>
            <w:webHidden/>
          </w:rPr>
        </w:r>
        <w:r>
          <w:rPr>
            <w:webHidden/>
          </w:rPr>
          <w:fldChar w:fldCharType="separate"/>
        </w:r>
        <w:r>
          <w:rPr>
            <w:webHidden/>
          </w:rPr>
          <w:t>26</w:t>
        </w:r>
        <w:r>
          <w:rPr>
            <w:webHidden/>
          </w:rPr>
          <w:fldChar w:fldCharType="end"/>
        </w:r>
      </w:hyperlink>
    </w:p>
    <w:p w14:paraId="3A48E658" w14:textId="77777777" w:rsidR="002C7252" w:rsidRDefault="002C7252">
      <w:pPr>
        <w:pStyle w:val="TOC1"/>
        <w:rPr>
          <w:rFonts w:asciiTheme="minorHAnsi" w:eastAsiaTheme="minorEastAsia" w:hAnsiTheme="minorHAnsi" w:cstheme="minorBidi"/>
          <w:b w:val="0"/>
          <w:sz w:val="22"/>
          <w:szCs w:val="22"/>
        </w:rPr>
      </w:pPr>
      <w:hyperlink w:anchor="_Toc499737605" w:history="1">
        <w:r w:rsidRPr="0056769D">
          <w:rPr>
            <w:rStyle w:val="Hyperlink"/>
            <w:rFonts w:cs="Arial"/>
          </w:rPr>
          <w:t>Appendix B: Issues List</w:t>
        </w:r>
        <w:r>
          <w:rPr>
            <w:webHidden/>
          </w:rPr>
          <w:tab/>
        </w:r>
        <w:r>
          <w:rPr>
            <w:webHidden/>
          </w:rPr>
          <w:fldChar w:fldCharType="begin"/>
        </w:r>
        <w:r>
          <w:rPr>
            <w:webHidden/>
          </w:rPr>
          <w:instrText xml:space="preserve"> PAGEREF _Toc499737605 \h </w:instrText>
        </w:r>
        <w:r>
          <w:rPr>
            <w:webHidden/>
          </w:rPr>
        </w:r>
        <w:r>
          <w:rPr>
            <w:webHidden/>
          </w:rPr>
          <w:fldChar w:fldCharType="separate"/>
        </w:r>
        <w:r>
          <w:rPr>
            <w:webHidden/>
          </w:rPr>
          <w:t>27</w:t>
        </w:r>
        <w:r>
          <w:rPr>
            <w:webHidden/>
          </w:rPr>
          <w:fldChar w:fldCharType="end"/>
        </w:r>
      </w:hyperlink>
    </w:p>
    <w:p w14:paraId="62620A56" w14:textId="77777777"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62620A57" w14:textId="77777777" w:rsidR="00320263" w:rsidRPr="006332F2" w:rsidRDefault="00CF2307" w:rsidP="006332F2">
      <w:pPr>
        <w:pStyle w:val="Heading1"/>
        <w:rPr>
          <w:b/>
        </w:rPr>
      </w:pPr>
      <w:r w:rsidRPr="00CF2307">
        <w:rPr>
          <w:noProof/>
        </w:rPr>
        <w:br w:type="page"/>
      </w:r>
      <w:bookmarkStart w:id="1" w:name="_Toc499737575"/>
      <w:r w:rsidR="00320263" w:rsidRPr="006332F2">
        <w:rPr>
          <w:b/>
          <w:color w:val="548DD4" w:themeColor="text2" w:themeTint="99"/>
        </w:rPr>
        <w:lastRenderedPageBreak/>
        <w:t>Document Control</w:t>
      </w:r>
      <w:bookmarkEnd w:id="1"/>
    </w:p>
    <w:p w14:paraId="62620A58" w14:textId="77777777" w:rsidR="00004732" w:rsidRPr="00A65859" w:rsidRDefault="00004732" w:rsidP="00004732">
      <w:pPr>
        <w:pStyle w:val="Heading2"/>
        <w:rPr>
          <w:rFonts w:asciiTheme="minorHAnsi" w:hAnsiTheme="minorHAnsi" w:cs="Arial"/>
          <w:sz w:val="36"/>
          <w:szCs w:val="36"/>
        </w:rPr>
      </w:pPr>
      <w:bookmarkStart w:id="2" w:name="_Toc366154246"/>
      <w:bookmarkStart w:id="3" w:name="_Toc499737576"/>
      <w:r w:rsidRPr="008B2A24">
        <w:rPr>
          <w:rFonts w:asciiTheme="minorHAnsi" w:hAnsiTheme="minorHAnsi" w:cs="Arial"/>
          <w:i w:val="0"/>
          <w:color w:val="0070C0"/>
          <w:sz w:val="36"/>
          <w:szCs w:val="36"/>
        </w:rPr>
        <w:t>Resources</w:t>
      </w:r>
      <w:bookmarkEnd w:id="2"/>
      <w:bookmarkEnd w:id="3"/>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B14A7" w14:paraId="62620A5C"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2620A59"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2620A5A" w14:textId="77777777" w:rsidR="00004732" w:rsidRPr="00FB14A7" w:rsidRDefault="00004732" w:rsidP="009A1D0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2620A5B"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834712" w:rsidRPr="00FB14A7" w14:paraId="62620A60" w14:textId="77777777" w:rsidTr="009A1D0B">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2620A5D" w14:textId="77777777" w:rsidR="00834712" w:rsidRPr="00FB14A7" w:rsidRDefault="00834712" w:rsidP="0083471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Jerome Starke</w:t>
            </w:r>
          </w:p>
        </w:tc>
        <w:tc>
          <w:tcPr>
            <w:tcW w:w="5137" w:type="dxa"/>
            <w:tcBorders>
              <w:top w:val="outset" w:sz="6" w:space="0" w:color="auto"/>
              <w:left w:val="outset" w:sz="6" w:space="0" w:color="auto"/>
              <w:bottom w:val="outset" w:sz="6" w:space="0" w:color="auto"/>
              <w:right w:val="outset" w:sz="6" w:space="0" w:color="auto"/>
            </w:tcBorders>
            <w:vAlign w:val="center"/>
          </w:tcPr>
          <w:p w14:paraId="62620A5E" w14:textId="77777777" w:rsidR="00834712" w:rsidRPr="00FB14A7" w:rsidRDefault="00834712" w:rsidP="0083471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Integration Analyst – FSI</w:t>
            </w:r>
          </w:p>
        </w:tc>
        <w:tc>
          <w:tcPr>
            <w:tcW w:w="3114" w:type="dxa"/>
            <w:tcBorders>
              <w:top w:val="outset" w:sz="6" w:space="0" w:color="auto"/>
              <w:left w:val="outset" w:sz="6" w:space="0" w:color="auto"/>
              <w:bottom w:val="outset" w:sz="6" w:space="0" w:color="auto"/>
              <w:right w:val="outset" w:sz="6" w:space="0" w:color="auto"/>
            </w:tcBorders>
            <w:vAlign w:val="center"/>
          </w:tcPr>
          <w:p w14:paraId="62620A5F" w14:textId="77777777" w:rsidR="00834712" w:rsidRPr="00FB14A7" w:rsidRDefault="00834712" w:rsidP="0083471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Jerome.starke@baycare.org</w:t>
            </w:r>
          </w:p>
        </w:tc>
      </w:tr>
      <w:tr w:rsidR="00834712" w:rsidRPr="00FB14A7" w14:paraId="62620A64"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2620A61" w14:textId="77777777" w:rsidR="00834712" w:rsidRPr="00FB14A7" w:rsidRDefault="00834712" w:rsidP="00834712">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62620A62" w14:textId="77777777" w:rsidR="00834712" w:rsidRPr="00FB14A7" w:rsidRDefault="00834712" w:rsidP="00834712">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62620A63" w14:textId="77777777" w:rsidR="00834712" w:rsidRPr="00FB14A7" w:rsidRDefault="00834712" w:rsidP="00834712">
            <w:pPr>
              <w:spacing w:after="0" w:line="240" w:lineRule="auto"/>
              <w:rPr>
                <w:rFonts w:asciiTheme="minorHAnsi" w:eastAsia="Times New Roman" w:hAnsiTheme="minorHAnsi" w:cs="Arial"/>
                <w:color w:val="000000"/>
                <w:sz w:val="22"/>
              </w:rPr>
            </w:pPr>
          </w:p>
        </w:tc>
      </w:tr>
      <w:tr w:rsidR="00834712" w:rsidRPr="00FB14A7" w14:paraId="62620A68"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2620A65" w14:textId="77777777" w:rsidR="00834712" w:rsidRPr="00FB14A7" w:rsidRDefault="00834712" w:rsidP="00834712">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62620A66" w14:textId="77777777" w:rsidR="00834712" w:rsidRPr="00FB14A7" w:rsidRDefault="00834712" w:rsidP="00834712">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62620A67" w14:textId="77777777" w:rsidR="00834712" w:rsidRPr="00FB14A7" w:rsidRDefault="00834712" w:rsidP="00834712">
            <w:pPr>
              <w:spacing w:after="0" w:line="240" w:lineRule="auto"/>
              <w:rPr>
                <w:rFonts w:asciiTheme="minorHAnsi" w:eastAsia="Times New Roman" w:hAnsiTheme="minorHAnsi" w:cs="Arial"/>
                <w:color w:val="000000"/>
                <w:sz w:val="22"/>
              </w:rPr>
            </w:pPr>
          </w:p>
        </w:tc>
      </w:tr>
      <w:tr w:rsidR="00834712" w:rsidRPr="00FB14A7" w14:paraId="62620A6C"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2620A69" w14:textId="77777777" w:rsidR="00834712" w:rsidRPr="00FB14A7" w:rsidRDefault="00834712" w:rsidP="00834712">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62620A6A" w14:textId="77777777" w:rsidR="00834712" w:rsidRPr="00FB14A7" w:rsidRDefault="00834712" w:rsidP="00834712">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62620A6B" w14:textId="77777777" w:rsidR="00834712" w:rsidRPr="00FB14A7" w:rsidRDefault="00834712" w:rsidP="00834712">
            <w:pPr>
              <w:spacing w:after="0" w:line="240" w:lineRule="auto"/>
              <w:rPr>
                <w:rFonts w:asciiTheme="minorHAnsi" w:eastAsia="Times New Roman" w:hAnsiTheme="minorHAnsi" w:cs="Arial"/>
                <w:color w:val="000000"/>
                <w:sz w:val="22"/>
              </w:rPr>
            </w:pPr>
          </w:p>
        </w:tc>
      </w:tr>
      <w:tr w:rsidR="00834712" w:rsidRPr="00FB14A7" w14:paraId="62620A70"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2620A6D" w14:textId="77777777" w:rsidR="00834712" w:rsidRPr="00FB14A7" w:rsidRDefault="00834712" w:rsidP="00834712">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62620A6E" w14:textId="77777777" w:rsidR="00834712" w:rsidRPr="00FB14A7" w:rsidRDefault="00834712" w:rsidP="00834712">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62620A6F" w14:textId="77777777" w:rsidR="00834712" w:rsidRPr="00FB14A7" w:rsidRDefault="00834712" w:rsidP="00834712">
            <w:pPr>
              <w:spacing w:after="0" w:line="240" w:lineRule="auto"/>
              <w:rPr>
                <w:rFonts w:asciiTheme="minorHAnsi" w:eastAsia="Times New Roman" w:hAnsiTheme="minorHAnsi" w:cs="Arial"/>
                <w:color w:val="000000"/>
                <w:sz w:val="22"/>
              </w:rPr>
            </w:pPr>
          </w:p>
        </w:tc>
      </w:tr>
      <w:tr w:rsidR="00834712" w:rsidRPr="00FB14A7" w14:paraId="62620A74"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2620A71" w14:textId="77777777" w:rsidR="00834712" w:rsidRPr="00FB14A7" w:rsidRDefault="00834712" w:rsidP="00834712">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62620A72" w14:textId="77777777" w:rsidR="00834712" w:rsidRPr="00FB14A7" w:rsidRDefault="00834712" w:rsidP="00834712">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62620A73" w14:textId="77777777" w:rsidR="00834712" w:rsidRPr="00FB14A7" w:rsidRDefault="00834712" w:rsidP="00834712">
            <w:pPr>
              <w:spacing w:after="0" w:line="240" w:lineRule="auto"/>
              <w:rPr>
                <w:rFonts w:asciiTheme="minorHAnsi" w:eastAsia="Times New Roman" w:hAnsiTheme="minorHAnsi" w:cs="Arial"/>
                <w:color w:val="000000"/>
                <w:sz w:val="22"/>
              </w:rPr>
            </w:pPr>
          </w:p>
        </w:tc>
      </w:tr>
      <w:tr w:rsidR="00834712" w:rsidRPr="00FB14A7" w14:paraId="62620A78"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2620A75" w14:textId="77777777" w:rsidR="00834712" w:rsidRPr="00FB14A7" w:rsidRDefault="00834712" w:rsidP="00834712">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62620A76" w14:textId="77777777" w:rsidR="00834712" w:rsidRPr="00FB14A7" w:rsidRDefault="00834712" w:rsidP="00834712">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62620A77" w14:textId="77777777" w:rsidR="00834712" w:rsidRPr="00FB14A7" w:rsidRDefault="00834712" w:rsidP="00834712">
            <w:pPr>
              <w:spacing w:after="0" w:line="240" w:lineRule="auto"/>
              <w:rPr>
                <w:rFonts w:asciiTheme="minorHAnsi" w:eastAsia="Times New Roman" w:hAnsiTheme="minorHAnsi" w:cs="Arial"/>
                <w:color w:val="000000"/>
                <w:sz w:val="22"/>
              </w:rPr>
            </w:pPr>
          </w:p>
        </w:tc>
      </w:tr>
      <w:tr w:rsidR="00834712" w:rsidRPr="00FB14A7" w14:paraId="62620A7C"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2620A79" w14:textId="77777777" w:rsidR="00834712" w:rsidRPr="00FB14A7" w:rsidRDefault="00834712" w:rsidP="00834712">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62620A7A" w14:textId="77777777" w:rsidR="00834712" w:rsidRPr="00FB14A7" w:rsidRDefault="00834712" w:rsidP="00834712">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62620A7B" w14:textId="77777777" w:rsidR="00834712" w:rsidRPr="00FB14A7" w:rsidRDefault="00834712" w:rsidP="00834712">
            <w:pPr>
              <w:spacing w:after="0" w:line="240" w:lineRule="auto"/>
              <w:rPr>
                <w:rFonts w:asciiTheme="minorHAnsi" w:eastAsia="Times New Roman" w:hAnsiTheme="minorHAnsi" w:cs="Arial"/>
                <w:color w:val="000000"/>
                <w:sz w:val="22"/>
              </w:rPr>
            </w:pPr>
          </w:p>
        </w:tc>
      </w:tr>
    </w:tbl>
    <w:p w14:paraId="62620A7D" w14:textId="77777777" w:rsidR="00004732" w:rsidRPr="00FB14A7" w:rsidRDefault="00004732" w:rsidP="00004732">
      <w:pPr>
        <w:pStyle w:val="template"/>
        <w:rPr>
          <w:rFonts w:asciiTheme="minorHAnsi" w:hAnsiTheme="minorHAnsi" w:cs="Arial"/>
          <w:i w:val="0"/>
        </w:rPr>
      </w:pPr>
    </w:p>
    <w:p w14:paraId="62620A7E" w14:textId="77777777" w:rsidR="00320263" w:rsidRPr="00D574A8" w:rsidRDefault="00004732" w:rsidP="00320263">
      <w:pPr>
        <w:pStyle w:val="Heading2"/>
        <w:rPr>
          <w:rFonts w:asciiTheme="minorHAnsi" w:hAnsiTheme="minorHAnsi" w:cs="Arial"/>
          <w:i w:val="0"/>
          <w:color w:val="0070C0"/>
          <w:sz w:val="24"/>
          <w:szCs w:val="24"/>
        </w:rPr>
      </w:pPr>
      <w:bookmarkStart w:id="4" w:name="_Toc499737577"/>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14:paraId="62620A7F"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62620A80"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499737578"/>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62620A81"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62620A86"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2620A82"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2620A83"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2620A84"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2620A85"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62620A8B"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62620A87"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08AF995C87B148D5B25484E2667C2C42"/>
            </w:placeholder>
            <w:date w:fullDate="2017-06-13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62620A88" w14:textId="5490BB87" w:rsidR="00320263" w:rsidRPr="004E7A3E" w:rsidRDefault="007D0471"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6/13/2017</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0F2B8BC7A6E344048C46723180DAF927"/>
              </w:placeholder>
            </w:sdtPr>
            <w:sdtEndPr/>
            <w:sdtContent>
              <w:p w14:paraId="62620A89" w14:textId="77777777" w:rsidR="00320263" w:rsidRPr="004E7A3E" w:rsidRDefault="00834712" w:rsidP="0083471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Jerome Starke</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62620A8A"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375D69" w:rsidRPr="004E7A3E" w14:paraId="62620A90"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62620A8C" w14:textId="77777777" w:rsidR="00375D69" w:rsidRPr="00CF2307" w:rsidRDefault="00375D69"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62620A8D" w14:textId="77777777" w:rsidR="00375D69" w:rsidRDefault="00375D69" w:rsidP="00BD6161">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62620A8E" w14:textId="77777777" w:rsidR="00375D69" w:rsidRDefault="00375D69"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62620A8F" w14:textId="77777777" w:rsidR="00375D69" w:rsidRDefault="00375D69" w:rsidP="006723C5">
            <w:pPr>
              <w:spacing w:after="0" w:line="240" w:lineRule="auto"/>
              <w:rPr>
                <w:rFonts w:asciiTheme="minorHAnsi" w:eastAsia="Times New Roman" w:hAnsiTheme="minorHAnsi" w:cs="Arial"/>
                <w:color w:val="000000"/>
                <w:sz w:val="22"/>
              </w:rPr>
            </w:pPr>
          </w:p>
        </w:tc>
      </w:tr>
      <w:tr w:rsidR="00375D69" w:rsidRPr="004E7A3E" w14:paraId="62620A95"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62620A91" w14:textId="77777777" w:rsidR="00375D69" w:rsidRPr="00CF2307" w:rsidRDefault="00375D69"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62620A92" w14:textId="77777777" w:rsidR="00375D69" w:rsidRDefault="00375D69" w:rsidP="00BD6161">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62620A93" w14:textId="77777777" w:rsidR="00375D69" w:rsidRDefault="00375D69"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62620A94" w14:textId="77777777" w:rsidR="00375D69" w:rsidRDefault="00375D69" w:rsidP="006723C5">
            <w:pPr>
              <w:spacing w:after="0" w:line="240" w:lineRule="auto"/>
              <w:rPr>
                <w:rFonts w:asciiTheme="minorHAnsi" w:eastAsia="Times New Roman" w:hAnsiTheme="minorHAnsi" w:cs="Arial"/>
                <w:color w:val="000000"/>
                <w:sz w:val="22"/>
              </w:rPr>
            </w:pPr>
          </w:p>
        </w:tc>
      </w:tr>
      <w:tr w:rsidR="00320263" w:rsidRPr="004E7A3E" w14:paraId="62620A9A"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62620A96"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62620A97" w14:textId="77777777" w:rsidR="00320263" w:rsidRPr="004E7A3E" w:rsidRDefault="00320263" w:rsidP="00933A6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62620A98"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62620A99" w14:textId="77777777" w:rsidR="00320263" w:rsidRPr="004E7A3E" w:rsidRDefault="00320263" w:rsidP="00BD6161">
            <w:pPr>
              <w:spacing w:after="0" w:line="240" w:lineRule="auto"/>
              <w:rPr>
                <w:rFonts w:asciiTheme="minorHAnsi" w:eastAsia="Times New Roman" w:hAnsiTheme="minorHAnsi" w:cs="Arial"/>
                <w:color w:val="000000"/>
                <w:sz w:val="22"/>
              </w:rPr>
            </w:pPr>
          </w:p>
        </w:tc>
      </w:tr>
      <w:bookmarkEnd w:id="6"/>
    </w:tbl>
    <w:p w14:paraId="62620A9B"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62620A9C" w14:textId="77777777" w:rsidR="00116C57" w:rsidRPr="00D574A8" w:rsidRDefault="00CF2307" w:rsidP="00116C57">
      <w:pPr>
        <w:pStyle w:val="Heading1"/>
        <w:rPr>
          <w:rFonts w:asciiTheme="minorHAnsi" w:hAnsiTheme="minorHAnsi" w:cs="Arial"/>
          <w:color w:val="0070C0"/>
          <w:sz w:val="28"/>
        </w:rPr>
      </w:pPr>
      <w:bookmarkStart w:id="7" w:name="_Toc499737579"/>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62620A9D"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499737580"/>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0F2B8BC7A6E344048C46723180DAF927"/>
        </w:placeholder>
      </w:sdtPr>
      <w:sdtEndPr/>
      <w:sdtContent>
        <w:sdt>
          <w:sdtPr>
            <w:rPr>
              <w:rFonts w:asciiTheme="minorHAnsi" w:hAnsiTheme="minorHAnsi" w:cs="Arial"/>
              <w:i w:val="0"/>
            </w:rPr>
            <w:id w:val="1569838334"/>
            <w:placeholder>
              <w:docPart w:val="D010782E526F4AA9AC37BE7A298D87ED"/>
            </w:placeholder>
          </w:sdtPr>
          <w:sdtEndPr/>
          <w:sdtContent>
            <w:p w14:paraId="62620A9E" w14:textId="2F73428F" w:rsidR="00834712" w:rsidRPr="000A01A4" w:rsidRDefault="00834712" w:rsidP="00834712">
              <w:pPr>
                <w:pStyle w:val="template"/>
                <w:rPr>
                  <w:rFonts w:ascii="Calibri" w:hAnsi="Calibri" w:cs="Arial"/>
                  <w:i w:val="0"/>
                </w:rPr>
              </w:pPr>
              <w:r>
                <w:rPr>
                  <w:rFonts w:ascii="Calibri" w:hAnsi="Calibri" w:cs="Arial"/>
                  <w:i w:val="0"/>
                </w:rPr>
                <w:t xml:space="preserve">This document will define the communication protocol, message structure, and special business logic for the </w:t>
              </w:r>
              <w:r w:rsidR="007D0471">
                <w:rPr>
                  <w:rFonts w:ascii="Calibri" w:hAnsi="Calibri" w:cs="Arial"/>
                  <w:i w:val="0"/>
                </w:rPr>
                <w:t>PDFs</w:t>
              </w:r>
              <w:r>
                <w:rPr>
                  <w:rFonts w:ascii="Calibri" w:hAnsi="Calibri" w:cs="Arial"/>
                  <w:i w:val="0"/>
                </w:rPr>
                <w:t xml:space="preserve"> from Cerner to Resonance interfaces. This document will be used to complete the build and to denote all changes to the initial requirements. The intended audience is developers and business owners.</w:t>
              </w:r>
            </w:p>
          </w:sdtContent>
        </w:sdt>
        <w:p w14:paraId="62620A9F" w14:textId="77777777" w:rsidR="00C53B6B" w:rsidRDefault="002C7252" w:rsidP="00B46568">
          <w:pPr>
            <w:pStyle w:val="template"/>
            <w:rPr>
              <w:rFonts w:asciiTheme="minorHAnsi" w:hAnsiTheme="minorHAnsi" w:cs="Arial"/>
              <w:i w:val="0"/>
            </w:rPr>
          </w:pPr>
        </w:p>
      </w:sdtContent>
    </w:sdt>
    <w:p w14:paraId="62620AA1"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9" w:name="_Toc499737581"/>
      <w:r w:rsidRPr="00D574A8">
        <w:rPr>
          <w:rFonts w:asciiTheme="minorHAnsi" w:hAnsiTheme="minorHAnsi" w:cs="Arial"/>
          <w:i w:val="0"/>
          <w:color w:val="0070C0"/>
          <w:sz w:val="24"/>
          <w:szCs w:val="24"/>
        </w:rPr>
        <w:t>1.2    Project Scope</w:t>
      </w:r>
      <w:bookmarkEnd w:id="9"/>
    </w:p>
    <w:p w14:paraId="62620AA2" w14:textId="1147A30E" w:rsidR="009666CA" w:rsidRPr="004E7A3E" w:rsidRDefault="002C7252" w:rsidP="009666CA">
      <w:pPr>
        <w:pStyle w:val="template"/>
        <w:rPr>
          <w:rFonts w:asciiTheme="minorHAnsi" w:hAnsiTheme="minorHAnsi" w:cs="Arial"/>
          <w:i w:val="0"/>
        </w:rPr>
      </w:pPr>
      <w:sdt>
        <w:sdtPr>
          <w:rPr>
            <w:rFonts w:asciiTheme="minorHAnsi" w:hAnsiTheme="minorHAnsi" w:cs="Arial"/>
            <w:i w:val="0"/>
          </w:rPr>
          <w:id w:val="-1111823088"/>
          <w:placeholder>
            <w:docPart w:val="0F2B8BC7A6E344048C46723180DAF927"/>
          </w:placeholder>
        </w:sdtPr>
        <w:sdtEndPr/>
        <w:sdtContent>
          <w:r w:rsidR="00834712">
            <w:rPr>
              <w:rFonts w:asciiTheme="minorHAnsi" w:hAnsiTheme="minorHAnsi" w:cs="Arial"/>
              <w:i w:val="0"/>
            </w:rPr>
            <w:t xml:space="preserve">This interface will facilitate the automation of sending </w:t>
          </w:r>
          <w:r w:rsidR="007D0471">
            <w:rPr>
              <w:rFonts w:asciiTheme="minorHAnsi" w:hAnsiTheme="minorHAnsi" w:cs="Arial"/>
              <w:i w:val="0"/>
            </w:rPr>
            <w:t>PDFs</w:t>
          </w:r>
          <w:r w:rsidR="00834712">
            <w:rPr>
              <w:rFonts w:asciiTheme="minorHAnsi" w:hAnsiTheme="minorHAnsi" w:cs="Arial"/>
              <w:i w:val="0"/>
            </w:rPr>
            <w:t xml:space="preserve"> from Cerner Millennium into Cerner Resonance/CommonWell</w:t>
          </w:r>
          <w:r w:rsidR="009666CA">
            <w:rPr>
              <w:rFonts w:asciiTheme="minorHAnsi" w:hAnsiTheme="minorHAnsi" w:cs="Arial"/>
              <w:i w:val="0"/>
            </w:rPr>
            <w:t>.</w:t>
          </w:r>
        </w:sdtContent>
      </w:sdt>
    </w:p>
    <w:p w14:paraId="62620AA3" w14:textId="77777777" w:rsidR="009666CA" w:rsidRDefault="009666CA" w:rsidP="00B46568">
      <w:pPr>
        <w:pStyle w:val="template"/>
        <w:rPr>
          <w:rFonts w:asciiTheme="minorHAnsi" w:hAnsiTheme="minorHAnsi" w:cs="Arial"/>
        </w:rPr>
      </w:pPr>
    </w:p>
    <w:p w14:paraId="62620AA5" w14:textId="77777777"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499737582"/>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10"/>
    </w:p>
    <w:p w14:paraId="62620AA6" w14:textId="77777777" w:rsidR="00C66DF0" w:rsidRPr="00D574A8" w:rsidRDefault="00CF2307" w:rsidP="002654C8">
      <w:pPr>
        <w:pStyle w:val="Heading3"/>
        <w:ind w:firstLine="720"/>
        <w:rPr>
          <w:b w:val="0"/>
          <w:color w:val="0070C0"/>
        </w:rPr>
      </w:pPr>
      <w:bookmarkStart w:id="11" w:name="_Toc499737583"/>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1"/>
    </w:p>
    <w:sdt>
      <w:sdtPr>
        <w:rPr>
          <w:rFonts w:asciiTheme="minorHAnsi" w:hAnsiTheme="minorHAnsi" w:cs="Arial"/>
          <w:color w:val="auto"/>
          <w:sz w:val="22"/>
        </w:rPr>
        <w:id w:val="-1106347750"/>
        <w:placeholder>
          <w:docPart w:val="0F2B8BC7A6E344048C46723180DAF927"/>
        </w:placeholder>
      </w:sdtPr>
      <w:sdtEndPr/>
      <w:sdtContent>
        <w:p w14:paraId="62620AA9" w14:textId="425835B4" w:rsidR="008F1EDB" w:rsidRPr="004E7A3E" w:rsidRDefault="00FA6FBB" w:rsidP="002654C8">
          <w:pPr>
            <w:ind w:left="720"/>
            <w:rPr>
              <w:rFonts w:asciiTheme="minorHAnsi" w:hAnsiTheme="minorHAnsi" w:cs="Arial"/>
              <w:color w:val="auto"/>
            </w:rPr>
          </w:pPr>
          <w:r>
            <w:rPr>
              <w:rFonts w:asciiTheme="minorHAnsi" w:hAnsiTheme="minorHAnsi" w:cs="Arial"/>
              <w:color w:val="auto"/>
              <w:sz w:val="22"/>
            </w:rPr>
            <w:t>PIX</w:t>
          </w:r>
          <w:r>
            <w:rPr>
              <w:rFonts w:asciiTheme="minorHAnsi" w:hAnsiTheme="minorHAnsi" w:cs="Arial"/>
              <w:color w:val="auto"/>
              <w:sz w:val="22"/>
            </w:rPr>
            <w:tab/>
            <w:t>Patient Identifier Cross-Referencing</w:t>
          </w:r>
        </w:p>
      </w:sdtContent>
    </w:sdt>
    <w:p w14:paraId="62620AAA" w14:textId="77777777" w:rsidR="00C66DF0" w:rsidRPr="00D574A8" w:rsidRDefault="00CF2307" w:rsidP="007A3CDB">
      <w:pPr>
        <w:pStyle w:val="Heading3"/>
        <w:ind w:firstLine="720"/>
        <w:rPr>
          <w:b w:val="0"/>
          <w:color w:val="0070C0"/>
        </w:rPr>
      </w:pPr>
      <w:bookmarkStart w:id="12" w:name="_Toc499737584"/>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2"/>
    </w:p>
    <w:sdt>
      <w:sdtPr>
        <w:rPr>
          <w:rFonts w:asciiTheme="minorHAnsi" w:hAnsiTheme="minorHAnsi" w:cs="Arial"/>
          <w:color w:val="auto"/>
          <w:sz w:val="22"/>
        </w:rPr>
        <w:id w:val="938495654"/>
        <w:placeholder>
          <w:docPart w:val="0F2B8BC7A6E344048C46723180DAF927"/>
        </w:placeholder>
      </w:sdtPr>
      <w:sdtEndPr/>
      <w:sdtContent>
        <w:p w14:paraId="62620AAB" w14:textId="77777777" w:rsidR="008F1EDB" w:rsidRPr="004E7A3E" w:rsidRDefault="00F9121B" w:rsidP="007A3CDB">
          <w:pPr>
            <w:ind w:left="720"/>
            <w:rPr>
              <w:rFonts w:asciiTheme="minorHAnsi" w:hAnsiTheme="minorHAnsi" w:cs="Arial"/>
              <w:color w:val="auto"/>
            </w:rPr>
          </w:pPr>
          <w:r>
            <w:rPr>
              <w:rFonts w:asciiTheme="minorHAnsi" w:hAnsiTheme="minorHAnsi" w:cs="Arial"/>
              <w:color w:val="auto"/>
              <w:sz w:val="22"/>
            </w:rPr>
            <w:t>List the</w:t>
          </w:r>
          <w:r w:rsidR="00CF2307" w:rsidRPr="00CF2307">
            <w:rPr>
              <w:rFonts w:asciiTheme="minorHAnsi" w:hAnsiTheme="minorHAnsi" w:cs="Arial"/>
              <w:color w:val="auto"/>
              <w:sz w:val="22"/>
            </w:rPr>
            <w:t xml:space="preserve"> terms that require</w:t>
          </w:r>
          <w:r w:rsidR="00383D69">
            <w:rPr>
              <w:rFonts w:asciiTheme="minorHAnsi" w:hAnsiTheme="minorHAnsi" w:cs="Arial"/>
              <w:color w:val="auto"/>
              <w:sz w:val="22"/>
            </w:rPr>
            <w:t xml:space="preserve"> definition with respect to Cloverleaf and the product whose requirements are </w:t>
          </w:r>
          <w:r w:rsidR="00CF2307" w:rsidRPr="00CF2307">
            <w:rPr>
              <w:rFonts w:asciiTheme="minorHAnsi" w:hAnsiTheme="minorHAnsi" w:cs="Arial"/>
              <w:color w:val="auto"/>
              <w:sz w:val="22"/>
            </w:rPr>
            <w:t>d</w:t>
          </w:r>
          <w:r w:rsidR="00383D69">
            <w:rPr>
              <w:rFonts w:asciiTheme="minorHAnsi" w:hAnsiTheme="minorHAnsi" w:cs="Arial"/>
              <w:color w:val="auto"/>
              <w:sz w:val="22"/>
            </w:rPr>
            <w:t>efined in this document.</w:t>
          </w:r>
          <w:r w:rsidR="00CF2307" w:rsidRPr="00CF2307">
            <w:rPr>
              <w:rFonts w:asciiTheme="minorHAnsi" w:hAnsiTheme="minorHAnsi" w:cs="Arial"/>
              <w:color w:val="auto"/>
              <w:sz w:val="22"/>
            </w:rPr>
            <w:t xml:space="preserve">  The definitions are specific to this document and may not be identical to the definitions of these terms in common use.</w:t>
          </w:r>
        </w:p>
      </w:sdtContent>
    </w:sdt>
    <w:p w14:paraId="62620AAC"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3" w:name="_Toc304970742"/>
      <w:bookmarkStart w:id="14" w:name="_Toc499737585"/>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3"/>
      <w:bookmarkEnd w:id="14"/>
    </w:p>
    <w:p w14:paraId="62620AAD" w14:textId="77777777" w:rsidR="00EB59AF" w:rsidRPr="002002E8" w:rsidRDefault="00EB59AF" w:rsidP="00EB59AF">
      <w:pPr>
        <w:pStyle w:val="template"/>
        <w:numPr>
          <w:ilvl w:val="1"/>
          <w:numId w:val="26"/>
        </w:numPr>
        <w:rPr>
          <w:rFonts w:asciiTheme="minorHAnsi" w:hAnsiTheme="minorHAnsi" w:cs="Arial"/>
        </w:rPr>
      </w:pPr>
      <w:r w:rsidRPr="002002E8">
        <w:rPr>
          <w:rFonts w:asciiTheme="minorHAnsi" w:hAnsiTheme="minorHAnsi" w:cs="Arial"/>
        </w:rPr>
        <w:t>Document Exchange with Resonance Reference Pages</w:t>
      </w:r>
    </w:p>
    <w:p w14:paraId="62620AAE" w14:textId="77777777" w:rsidR="00EB59AF" w:rsidRPr="002002E8" w:rsidRDefault="002C7252" w:rsidP="00EB59AF">
      <w:pPr>
        <w:pStyle w:val="template"/>
        <w:ind w:left="1440"/>
        <w:rPr>
          <w:rFonts w:asciiTheme="minorHAnsi" w:hAnsiTheme="minorHAnsi" w:cs="Arial"/>
        </w:rPr>
      </w:pPr>
      <w:hyperlink r:id="rId12" w:history="1">
        <w:r w:rsidR="00EB59AF" w:rsidRPr="002002E8">
          <w:rPr>
            <w:rStyle w:val="Hyperlink"/>
            <w:rFonts w:asciiTheme="minorHAnsi" w:hAnsiTheme="minorHAnsi" w:cs="Arial"/>
          </w:rPr>
          <w:t>https://wiki.ucern.com/display/reference/Document+Exchange+with+Resonance+Reference+Pages</w:t>
        </w:r>
      </w:hyperlink>
      <w:r w:rsidR="00EB59AF" w:rsidRPr="002002E8">
        <w:rPr>
          <w:rFonts w:asciiTheme="minorHAnsi" w:hAnsiTheme="minorHAnsi" w:cs="Arial"/>
        </w:rPr>
        <w:t xml:space="preserve"> </w:t>
      </w:r>
    </w:p>
    <w:p w14:paraId="62620AAF" w14:textId="77777777" w:rsidR="00EB59AF" w:rsidRPr="002002E8" w:rsidRDefault="00EB59AF" w:rsidP="00EB59AF">
      <w:pPr>
        <w:pStyle w:val="template"/>
        <w:numPr>
          <w:ilvl w:val="1"/>
          <w:numId w:val="26"/>
        </w:numPr>
        <w:rPr>
          <w:rFonts w:asciiTheme="minorHAnsi" w:hAnsiTheme="minorHAnsi" w:cs="Arial"/>
        </w:rPr>
      </w:pPr>
      <w:r w:rsidRPr="002002E8">
        <w:rPr>
          <w:rFonts w:asciiTheme="minorHAnsi" w:hAnsiTheme="minorHAnsi" w:cs="Arial"/>
        </w:rPr>
        <w:t>All About Data Reconciliation</w:t>
      </w:r>
    </w:p>
    <w:p w14:paraId="62620AB0" w14:textId="77777777" w:rsidR="00EB59AF" w:rsidRPr="002002E8" w:rsidRDefault="002C7252" w:rsidP="00EB59AF">
      <w:pPr>
        <w:pStyle w:val="template"/>
        <w:ind w:left="1440"/>
        <w:rPr>
          <w:rFonts w:asciiTheme="minorHAnsi" w:hAnsiTheme="minorHAnsi" w:cs="Arial"/>
        </w:rPr>
      </w:pPr>
      <w:hyperlink r:id="rId13" w:history="1">
        <w:r w:rsidR="00EB59AF" w:rsidRPr="002002E8">
          <w:rPr>
            <w:rStyle w:val="Hyperlink"/>
            <w:rFonts w:asciiTheme="minorHAnsi" w:hAnsiTheme="minorHAnsi" w:cs="Arial"/>
          </w:rPr>
          <w:t>https://wiki.ucern.com/display/public/reference/All+About+Data+Reconciliation</w:t>
        </w:r>
      </w:hyperlink>
    </w:p>
    <w:p w14:paraId="62620AB1" w14:textId="77777777" w:rsidR="00EB59AF" w:rsidRPr="002002E8" w:rsidRDefault="00EB59AF" w:rsidP="00EB59AF">
      <w:pPr>
        <w:pStyle w:val="template"/>
        <w:numPr>
          <w:ilvl w:val="1"/>
          <w:numId w:val="26"/>
        </w:numPr>
        <w:rPr>
          <w:rFonts w:asciiTheme="minorHAnsi" w:hAnsiTheme="minorHAnsi" w:cs="Arial"/>
        </w:rPr>
      </w:pPr>
      <w:r w:rsidRPr="002002E8">
        <w:rPr>
          <w:rFonts w:asciiTheme="minorHAnsi" w:hAnsiTheme="minorHAnsi" w:cs="Arial"/>
        </w:rPr>
        <w:t xml:space="preserve">All About Document Sharing  </w:t>
      </w:r>
    </w:p>
    <w:p w14:paraId="62620AB2" w14:textId="77777777" w:rsidR="00EB59AF" w:rsidRPr="002002E8" w:rsidRDefault="002C7252" w:rsidP="00EB59AF">
      <w:pPr>
        <w:pStyle w:val="template"/>
        <w:ind w:left="1440"/>
        <w:rPr>
          <w:rFonts w:asciiTheme="minorHAnsi" w:hAnsiTheme="minorHAnsi" w:cs="Arial"/>
        </w:rPr>
      </w:pPr>
      <w:hyperlink r:id="rId14" w:history="1">
        <w:r w:rsidR="00EB59AF" w:rsidRPr="002002E8">
          <w:rPr>
            <w:rStyle w:val="Hyperlink"/>
            <w:rFonts w:asciiTheme="minorHAnsi" w:hAnsiTheme="minorHAnsi" w:cs="Arial"/>
          </w:rPr>
          <w:t>https://wiki.ucern.com/display/public/reference/All+About+Document+Sharing</w:t>
        </w:r>
      </w:hyperlink>
    </w:p>
    <w:p w14:paraId="62620AB3" w14:textId="77777777" w:rsidR="00EB59AF" w:rsidRPr="002002E8" w:rsidRDefault="00EB59AF" w:rsidP="00EB59AF">
      <w:pPr>
        <w:pStyle w:val="template"/>
        <w:numPr>
          <w:ilvl w:val="1"/>
          <w:numId w:val="26"/>
        </w:numPr>
        <w:rPr>
          <w:rFonts w:asciiTheme="minorHAnsi" w:hAnsiTheme="minorHAnsi" w:cs="Arial"/>
        </w:rPr>
      </w:pPr>
      <w:r w:rsidRPr="002002E8">
        <w:rPr>
          <w:rFonts w:asciiTheme="minorHAnsi" w:hAnsiTheme="minorHAnsi" w:cs="Arial"/>
        </w:rPr>
        <w:t xml:space="preserve">Configure XDS Document Exchange </w:t>
      </w:r>
    </w:p>
    <w:p w14:paraId="62620AB4" w14:textId="77777777" w:rsidR="00EB59AF" w:rsidRPr="002002E8" w:rsidRDefault="002C7252" w:rsidP="00EB59AF">
      <w:pPr>
        <w:pStyle w:val="template"/>
        <w:ind w:left="1440"/>
        <w:rPr>
          <w:rFonts w:asciiTheme="minorHAnsi" w:hAnsiTheme="minorHAnsi" w:cs="Arial"/>
        </w:rPr>
      </w:pPr>
      <w:hyperlink r:id="rId15" w:history="1">
        <w:r w:rsidR="00EB59AF" w:rsidRPr="002002E8">
          <w:rPr>
            <w:rStyle w:val="Hyperlink"/>
            <w:rFonts w:asciiTheme="minorHAnsi" w:hAnsiTheme="minorHAnsi" w:cs="Arial"/>
          </w:rPr>
          <w:t>https://wiki.ucern.com/display/reference/Configure+XDS+Document+Exchange</w:t>
        </w:r>
      </w:hyperlink>
      <w:r w:rsidR="00EB59AF" w:rsidRPr="002002E8">
        <w:rPr>
          <w:rFonts w:asciiTheme="minorHAnsi" w:hAnsiTheme="minorHAnsi" w:cs="Arial"/>
        </w:rPr>
        <w:t xml:space="preserve"> </w:t>
      </w:r>
    </w:p>
    <w:p w14:paraId="62620AB5" w14:textId="77777777" w:rsidR="00EB59AF" w:rsidRPr="002002E8" w:rsidRDefault="00EB59AF" w:rsidP="00EB59AF">
      <w:pPr>
        <w:pStyle w:val="template"/>
        <w:numPr>
          <w:ilvl w:val="1"/>
          <w:numId w:val="26"/>
        </w:numPr>
        <w:rPr>
          <w:rFonts w:asciiTheme="minorHAnsi" w:hAnsiTheme="minorHAnsi" w:cs="Arial"/>
        </w:rPr>
      </w:pPr>
      <w:r w:rsidRPr="002002E8">
        <w:rPr>
          <w:rFonts w:asciiTheme="minorHAnsi" w:hAnsiTheme="minorHAnsi" w:cs="Arial"/>
        </w:rPr>
        <w:t>Cloud Status Dashboard (Downtime Notifications)</w:t>
      </w:r>
    </w:p>
    <w:p w14:paraId="62620AB6" w14:textId="77777777" w:rsidR="00EB59AF" w:rsidRPr="002002E8" w:rsidRDefault="00EB59AF" w:rsidP="00EB59AF">
      <w:pPr>
        <w:pStyle w:val="template"/>
        <w:ind w:left="1440"/>
        <w:rPr>
          <w:rFonts w:asciiTheme="minorHAnsi" w:hAnsiTheme="minorHAnsi" w:cs="Arial"/>
        </w:rPr>
      </w:pPr>
      <w:r w:rsidRPr="002002E8">
        <w:rPr>
          <w:rFonts w:asciiTheme="minorHAnsi" w:hAnsiTheme="minorHAnsi" w:cs="Arial"/>
        </w:rPr>
        <w:t xml:space="preserve">CSD Wiki - </w:t>
      </w:r>
      <w:hyperlink r:id="rId16" w:history="1">
        <w:r w:rsidRPr="002002E8">
          <w:rPr>
            <w:rStyle w:val="Hyperlink"/>
            <w:rFonts w:asciiTheme="minorHAnsi" w:hAnsiTheme="minorHAnsi" w:cs="Arial"/>
          </w:rPr>
          <w:t>https://wiki.ucern.com/display/public/30olympusHP/Cloud+Status+Dashboard</w:t>
        </w:r>
      </w:hyperlink>
    </w:p>
    <w:p w14:paraId="62620AB7" w14:textId="77777777" w:rsidR="00EB59AF" w:rsidRPr="002002E8" w:rsidRDefault="00EB59AF" w:rsidP="00EB59AF">
      <w:pPr>
        <w:pStyle w:val="template"/>
        <w:ind w:left="1440"/>
        <w:rPr>
          <w:rFonts w:asciiTheme="minorHAnsi" w:hAnsiTheme="minorHAnsi" w:cs="Arial"/>
        </w:rPr>
      </w:pPr>
      <w:r w:rsidRPr="002002E8">
        <w:rPr>
          <w:rFonts w:asciiTheme="minorHAnsi" w:hAnsiTheme="minorHAnsi" w:cs="Arial"/>
        </w:rPr>
        <w:t xml:space="preserve">CSD - </w:t>
      </w:r>
      <w:hyperlink r:id="rId17" w:history="1">
        <w:r w:rsidRPr="002002E8">
          <w:rPr>
            <w:rStyle w:val="Hyperlink"/>
            <w:rFonts w:asciiTheme="minorHAnsi" w:hAnsiTheme="minorHAnsi" w:cs="Arial"/>
          </w:rPr>
          <w:t>https://cloudstatus.cernerworks.com/topics</w:t>
        </w:r>
      </w:hyperlink>
    </w:p>
    <w:p w14:paraId="62620AB8" w14:textId="77777777" w:rsidR="00EB59AF" w:rsidRPr="002002E8" w:rsidRDefault="00EB59AF" w:rsidP="00EB59AF">
      <w:pPr>
        <w:pStyle w:val="template"/>
        <w:numPr>
          <w:ilvl w:val="1"/>
          <w:numId w:val="26"/>
        </w:numPr>
        <w:rPr>
          <w:rFonts w:asciiTheme="minorHAnsi" w:hAnsiTheme="minorHAnsi" w:cs="Arial"/>
        </w:rPr>
      </w:pPr>
      <w:r w:rsidRPr="002002E8">
        <w:rPr>
          <w:rFonts w:asciiTheme="minorHAnsi" w:hAnsiTheme="minorHAnsi" w:cs="Arial"/>
        </w:rPr>
        <w:t xml:space="preserve">Document Transaction Server (SCP 508)  </w:t>
      </w:r>
    </w:p>
    <w:p w14:paraId="62620AB9" w14:textId="77777777" w:rsidR="00EB59AF" w:rsidRPr="002002E8" w:rsidRDefault="002C7252" w:rsidP="00EB59AF">
      <w:pPr>
        <w:pStyle w:val="template"/>
        <w:ind w:left="1440"/>
        <w:rPr>
          <w:rFonts w:asciiTheme="minorHAnsi" w:hAnsiTheme="minorHAnsi" w:cs="Arial"/>
        </w:rPr>
      </w:pPr>
      <w:hyperlink r:id="rId18" w:history="1">
        <w:r w:rsidR="00EB59AF" w:rsidRPr="002002E8">
          <w:rPr>
            <w:rStyle w:val="Hyperlink"/>
            <w:rFonts w:asciiTheme="minorHAnsi" w:hAnsiTheme="minorHAnsi" w:cs="Arial"/>
          </w:rPr>
          <w:t>https://wiki.ucern.com/display/public/reference/Document+Transaction+Server+%28SCP+508%29</w:t>
        </w:r>
      </w:hyperlink>
    </w:p>
    <w:p w14:paraId="62620ABA" w14:textId="77777777" w:rsidR="00EB59AF" w:rsidRPr="002002E8" w:rsidRDefault="00EB59AF" w:rsidP="00EB59AF">
      <w:pPr>
        <w:pStyle w:val="template"/>
        <w:numPr>
          <w:ilvl w:val="1"/>
          <w:numId w:val="26"/>
        </w:numPr>
        <w:rPr>
          <w:rFonts w:asciiTheme="minorHAnsi" w:hAnsiTheme="minorHAnsi" w:cs="Arial"/>
        </w:rPr>
      </w:pPr>
      <w:r w:rsidRPr="002002E8">
        <w:rPr>
          <w:rFonts w:asciiTheme="minorHAnsi" w:hAnsiTheme="minorHAnsi" w:cs="Arial"/>
        </w:rPr>
        <w:t>Configure Parsing Received CDA for Data Reconciliation</w:t>
      </w:r>
    </w:p>
    <w:p w14:paraId="62620ABB" w14:textId="77777777" w:rsidR="00EB59AF" w:rsidRPr="002002E8" w:rsidRDefault="002C7252" w:rsidP="00EB59AF">
      <w:pPr>
        <w:pStyle w:val="template"/>
        <w:ind w:left="1440"/>
        <w:rPr>
          <w:rFonts w:asciiTheme="minorHAnsi" w:hAnsiTheme="minorHAnsi" w:cs="Arial"/>
        </w:rPr>
      </w:pPr>
      <w:hyperlink r:id="rId19" w:history="1">
        <w:r w:rsidR="00EB59AF" w:rsidRPr="002002E8">
          <w:rPr>
            <w:rStyle w:val="Hyperlink"/>
            <w:rFonts w:asciiTheme="minorHAnsi" w:hAnsiTheme="minorHAnsi" w:cs="Arial"/>
          </w:rPr>
          <w:t>https://wiki.ucern.com/display/public/reference/Configure+Parsing+Received+CDA+for+Data+Reconciliation</w:t>
        </w:r>
      </w:hyperlink>
      <w:r w:rsidR="00EB59AF" w:rsidRPr="002002E8">
        <w:rPr>
          <w:rFonts w:asciiTheme="minorHAnsi" w:hAnsiTheme="minorHAnsi" w:cs="Arial"/>
          <w:u w:val="single"/>
        </w:rPr>
        <w:t xml:space="preserve"> </w:t>
      </w:r>
    </w:p>
    <w:p w14:paraId="62620ABC" w14:textId="77777777" w:rsidR="00EB59AF" w:rsidRPr="002002E8" w:rsidRDefault="00EB59AF" w:rsidP="00EB59AF">
      <w:pPr>
        <w:pStyle w:val="template"/>
        <w:numPr>
          <w:ilvl w:val="1"/>
          <w:numId w:val="26"/>
        </w:numPr>
        <w:rPr>
          <w:rFonts w:asciiTheme="minorHAnsi" w:hAnsiTheme="minorHAnsi" w:cs="Arial"/>
        </w:rPr>
      </w:pPr>
      <w:r w:rsidRPr="002002E8">
        <w:rPr>
          <w:rFonts w:asciiTheme="minorHAnsi" w:hAnsiTheme="minorHAnsi" w:cs="Arial"/>
        </w:rPr>
        <w:t xml:space="preserve">Troubleshooting </w:t>
      </w:r>
    </w:p>
    <w:p w14:paraId="62620ABD" w14:textId="77777777" w:rsidR="00EB59AF" w:rsidRDefault="002C7252" w:rsidP="00EB59AF">
      <w:pPr>
        <w:pStyle w:val="template"/>
        <w:ind w:left="1440"/>
        <w:rPr>
          <w:rFonts w:asciiTheme="minorHAnsi" w:hAnsiTheme="minorHAnsi" w:cs="Arial"/>
        </w:rPr>
      </w:pPr>
      <w:hyperlink r:id="rId20" w:history="1">
        <w:r w:rsidR="00EB59AF" w:rsidRPr="002002E8">
          <w:rPr>
            <w:rStyle w:val="Hyperlink"/>
            <w:rFonts w:asciiTheme="minorHAnsi" w:hAnsiTheme="minorHAnsi" w:cs="Arial"/>
          </w:rPr>
          <w:t>https://wiki.ucern.com/display/reference/Configure+XDS+Document+Exchange#ConfigureXDSDocumentExchange-Troubleshooting</w:t>
        </w:r>
      </w:hyperlink>
    </w:p>
    <w:p w14:paraId="62620ABE" w14:textId="77777777" w:rsidR="00582585" w:rsidRDefault="00582585" w:rsidP="00582585">
      <w:pPr>
        <w:pStyle w:val="template"/>
        <w:numPr>
          <w:ilvl w:val="1"/>
          <w:numId w:val="27"/>
        </w:numPr>
        <w:rPr>
          <w:rFonts w:asciiTheme="minorHAnsi" w:hAnsiTheme="minorHAnsi" w:cs="Arial"/>
        </w:rPr>
      </w:pPr>
      <w:r w:rsidRPr="00582585">
        <w:rPr>
          <w:rFonts w:asciiTheme="minorHAnsi" w:hAnsiTheme="minorHAnsi" w:cs="Arial"/>
        </w:rPr>
        <w:t>CommonWell uCern Group</w:t>
      </w:r>
      <w:r>
        <w:rPr>
          <w:rFonts w:asciiTheme="minorHAnsi" w:hAnsiTheme="minorHAnsi" w:cs="Arial"/>
        </w:rPr>
        <w:br/>
      </w:r>
      <w:hyperlink r:id="rId21" w:history="1">
        <w:r w:rsidRPr="00582585">
          <w:rPr>
            <w:rStyle w:val="Hyperlink"/>
            <w:rFonts w:asciiTheme="minorHAnsi" w:hAnsiTheme="minorHAnsi" w:cs="Arial"/>
          </w:rPr>
          <w:t>https://connect.ucern.com/groups/commonwell-health-alliance-collaborative</w:t>
        </w:r>
      </w:hyperlink>
    </w:p>
    <w:p w14:paraId="62620AC2" w14:textId="77777777" w:rsidR="008B39A0" w:rsidRPr="00D574A8" w:rsidRDefault="008B39A0" w:rsidP="008B39A0">
      <w:pPr>
        <w:pStyle w:val="Heading1"/>
        <w:rPr>
          <w:rFonts w:asciiTheme="minorHAnsi" w:hAnsiTheme="minorHAnsi" w:cs="Arial"/>
          <w:color w:val="0070C0"/>
          <w:sz w:val="28"/>
        </w:rPr>
      </w:pPr>
      <w:bookmarkStart w:id="15" w:name="_Toc499737586"/>
      <w:r>
        <w:rPr>
          <w:rFonts w:asciiTheme="minorHAnsi" w:hAnsiTheme="minorHAnsi" w:cs="Arial"/>
          <w:color w:val="0070C0"/>
          <w:sz w:val="28"/>
        </w:rPr>
        <w:lastRenderedPageBreak/>
        <w:t>2</w:t>
      </w:r>
      <w:r w:rsidRPr="00D574A8">
        <w:rPr>
          <w:rFonts w:asciiTheme="minorHAnsi" w:hAnsiTheme="minorHAnsi" w:cs="Arial"/>
          <w:color w:val="0070C0"/>
          <w:sz w:val="28"/>
        </w:rPr>
        <w:t xml:space="preserve">.   </w:t>
      </w:r>
      <w:r>
        <w:rPr>
          <w:rFonts w:asciiTheme="minorHAnsi" w:hAnsiTheme="minorHAnsi" w:cs="Arial"/>
          <w:color w:val="0070C0"/>
          <w:sz w:val="28"/>
        </w:rPr>
        <w:t>Diagram</w:t>
      </w:r>
      <w:bookmarkEnd w:id="15"/>
      <w:r w:rsidRPr="00D574A8">
        <w:rPr>
          <w:rFonts w:asciiTheme="minorHAnsi" w:hAnsiTheme="minorHAnsi" w:cs="Arial"/>
          <w:color w:val="0070C0"/>
          <w:sz w:val="28"/>
        </w:rPr>
        <w:t xml:space="preserve"> </w:t>
      </w:r>
    </w:p>
    <w:p w14:paraId="62620AC3" w14:textId="77777777" w:rsidR="004D01FE" w:rsidRPr="004D01FE" w:rsidRDefault="004D01FE" w:rsidP="004D01FE">
      <w:pPr>
        <w:spacing w:line="240" w:lineRule="auto"/>
      </w:pPr>
    </w:p>
    <w:sdt>
      <w:sdtPr>
        <w:rPr>
          <w:rFonts w:asciiTheme="minorHAnsi" w:hAnsiTheme="minorHAnsi" w:cs="Arial"/>
          <w:color w:val="auto"/>
          <w:sz w:val="22"/>
        </w:rPr>
        <w:id w:val="-1851322890"/>
        <w:placeholder>
          <w:docPart w:val="0F2B8BC7A6E344048C46723180DAF927"/>
        </w:placeholder>
      </w:sdtPr>
      <w:sdtEndPr/>
      <w:sdtContent>
        <w:p w14:paraId="62620AC4" w14:textId="569EFAE9" w:rsidR="00E22ECF" w:rsidRDefault="007D0471" w:rsidP="004D01FE">
          <w:pPr>
            <w:spacing w:line="240" w:lineRule="auto"/>
            <w:rPr>
              <w:rFonts w:asciiTheme="minorHAnsi" w:hAnsiTheme="minorHAnsi" w:cs="Arial"/>
              <w:color w:val="auto"/>
              <w:sz w:val="22"/>
            </w:rPr>
          </w:pPr>
          <w:r>
            <w:rPr>
              <w:rFonts w:asciiTheme="minorHAnsi" w:hAnsiTheme="minorHAnsi" w:cs="Arial"/>
              <w:color w:val="auto"/>
              <w:sz w:val="22"/>
            </w:rPr>
            <w:t>A document (H&amp;P, etc) is signed in Cerner</w:t>
          </w:r>
          <w:r w:rsidR="00062E53">
            <w:rPr>
              <w:rFonts w:asciiTheme="minorHAnsi" w:hAnsiTheme="minorHAnsi" w:cs="Arial"/>
              <w:color w:val="auto"/>
              <w:sz w:val="22"/>
            </w:rPr>
            <w:t xml:space="preserve"> and genera</w:t>
          </w:r>
          <w:r>
            <w:rPr>
              <w:rFonts w:asciiTheme="minorHAnsi" w:hAnsiTheme="minorHAnsi" w:cs="Arial"/>
              <w:color w:val="auto"/>
              <w:sz w:val="22"/>
            </w:rPr>
            <w:t>tes a PIX Query message</w:t>
          </w:r>
          <w:r w:rsidR="00062E53">
            <w:rPr>
              <w:rFonts w:asciiTheme="minorHAnsi" w:hAnsiTheme="minorHAnsi" w:cs="Arial"/>
              <w:color w:val="auto"/>
              <w:sz w:val="22"/>
            </w:rPr>
            <w:t xml:space="preserve">.  The PIX query is sent to Resonance to see if the patient is in Resonance and if present a PIX response is sent back of OK.  If OK is received, the </w:t>
          </w:r>
          <w:r>
            <w:rPr>
              <w:rFonts w:asciiTheme="minorHAnsi" w:hAnsiTheme="minorHAnsi" w:cs="Arial"/>
              <w:color w:val="auto"/>
              <w:sz w:val="22"/>
            </w:rPr>
            <w:t>PDF</w:t>
          </w:r>
          <w:r w:rsidR="00062E53">
            <w:rPr>
              <w:rFonts w:asciiTheme="minorHAnsi" w:hAnsiTheme="minorHAnsi" w:cs="Arial"/>
              <w:color w:val="auto"/>
              <w:sz w:val="22"/>
            </w:rPr>
            <w:t xml:space="preserve"> message is passed to Resonance and if processed successfully Resonance will return a response of </w:t>
          </w:r>
          <w:r w:rsidR="00062E53" w:rsidRPr="00062E53">
            <w:rPr>
              <w:rFonts w:asciiTheme="minorHAnsi" w:hAnsiTheme="minorHAnsi" w:cs="Arial"/>
              <w:color w:val="auto"/>
              <w:sz w:val="22"/>
            </w:rPr>
            <w:t>ResponseStatusType:Success</w:t>
          </w:r>
          <w:r w:rsidR="00062E53">
            <w:rPr>
              <w:rFonts w:asciiTheme="minorHAnsi" w:hAnsiTheme="minorHAnsi" w:cs="Arial"/>
              <w:color w:val="auto"/>
              <w:sz w:val="22"/>
            </w:rPr>
            <w:t>.</w:t>
          </w:r>
        </w:p>
        <w:p w14:paraId="62620AC5" w14:textId="77777777" w:rsidR="00251535" w:rsidRDefault="002C7252" w:rsidP="004D01FE">
          <w:pPr>
            <w:spacing w:line="240" w:lineRule="auto"/>
            <w:rPr>
              <w:rFonts w:asciiTheme="minorHAnsi" w:hAnsiTheme="minorHAnsi" w:cs="Arial"/>
              <w:color w:val="auto"/>
              <w:sz w:val="22"/>
            </w:rPr>
          </w:pPr>
        </w:p>
      </w:sdtContent>
    </w:sdt>
    <w:p w14:paraId="62620AC6" w14:textId="0C6E7401" w:rsidR="00CF0FEA" w:rsidRDefault="002C7252">
      <w:pPr>
        <w:rPr>
          <w:noProof/>
        </w:rPr>
      </w:pPr>
      <w:sdt>
        <w:sdtPr>
          <w:rPr>
            <w:noProof/>
          </w:rPr>
          <w:id w:val="245688626"/>
          <w:picture/>
        </w:sdtPr>
        <w:sdtEndPr/>
        <w:sdtContent>
          <w:r w:rsidR="006D2740">
            <w:rPr>
              <w:noProof/>
            </w:rPr>
            <w:drawing>
              <wp:inline distT="0" distB="0" distL="0" distR="0" wp14:anchorId="0464F05B" wp14:editId="6BB610CF">
                <wp:extent cx="6858000" cy="2856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2856865"/>
                        </a:xfrm>
                        <a:prstGeom prst="rect">
                          <a:avLst/>
                        </a:prstGeom>
                      </pic:spPr>
                    </pic:pic>
                  </a:graphicData>
                </a:graphic>
              </wp:inline>
            </w:drawing>
          </w:r>
        </w:sdtContent>
      </w:sdt>
    </w:p>
    <w:p w14:paraId="42AFC990" w14:textId="77777777" w:rsidR="006D2740" w:rsidRDefault="00CF0FEA">
      <w:pPr>
        <w:rPr>
          <w:rFonts w:asciiTheme="minorHAnsi" w:hAnsiTheme="minorHAnsi" w:cs="Arial"/>
          <w:sz w:val="28"/>
        </w:rPr>
      </w:pPr>
      <w:r>
        <w:rPr>
          <w:noProof/>
        </w:rPr>
        <w:drawing>
          <wp:inline distT="0" distB="0" distL="0" distR="0" wp14:anchorId="62620CAC" wp14:editId="62620CAD">
            <wp:extent cx="6858000" cy="30854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3085465"/>
                    </a:xfrm>
                    <a:prstGeom prst="rect">
                      <a:avLst/>
                    </a:prstGeom>
                  </pic:spPr>
                </pic:pic>
              </a:graphicData>
            </a:graphic>
          </wp:inline>
        </w:drawing>
      </w:r>
    </w:p>
    <w:p w14:paraId="2C0C9B48" w14:textId="77777777" w:rsidR="0032538F" w:rsidRDefault="0032538F">
      <w:pPr>
        <w:rPr>
          <w:rFonts w:asciiTheme="minorHAnsi" w:hAnsiTheme="minorHAnsi" w:cs="Arial"/>
          <w:sz w:val="28"/>
        </w:rPr>
      </w:pPr>
    </w:p>
    <w:p w14:paraId="6143CDBF" w14:textId="05303E5A" w:rsidR="00B35F47" w:rsidRPr="0032538F" w:rsidRDefault="00B35F47">
      <w:pPr>
        <w:rPr>
          <w:rFonts w:asciiTheme="minorHAnsi" w:hAnsiTheme="minorHAnsi" w:cs="Arial"/>
          <w:b/>
          <w:color w:val="auto"/>
          <w:sz w:val="28"/>
        </w:rPr>
      </w:pPr>
      <w:r w:rsidRPr="0032538F">
        <w:rPr>
          <w:rFonts w:asciiTheme="minorHAnsi" w:hAnsiTheme="minorHAnsi" w:cs="Arial"/>
          <w:b/>
          <w:color w:val="auto"/>
          <w:sz w:val="28"/>
        </w:rPr>
        <w:lastRenderedPageBreak/>
        <w:t xml:space="preserve">Detailed PDF </w:t>
      </w:r>
      <w:r w:rsidR="00C8530B" w:rsidRPr="0032538F">
        <w:rPr>
          <w:rFonts w:asciiTheme="minorHAnsi" w:hAnsiTheme="minorHAnsi" w:cs="Arial"/>
          <w:b/>
          <w:color w:val="auto"/>
          <w:sz w:val="28"/>
        </w:rPr>
        <w:t xml:space="preserve">Flow </w:t>
      </w:r>
      <w:r w:rsidRPr="0032538F">
        <w:rPr>
          <w:rFonts w:asciiTheme="minorHAnsi" w:hAnsiTheme="minorHAnsi" w:cs="Arial"/>
          <w:b/>
          <w:color w:val="auto"/>
          <w:sz w:val="28"/>
        </w:rPr>
        <w:t>Diagram:</w:t>
      </w:r>
    </w:p>
    <w:p w14:paraId="62620AC7" w14:textId="1F66C878" w:rsidR="005212A4" w:rsidRDefault="006D2740">
      <w:pPr>
        <w:rPr>
          <w:rFonts w:asciiTheme="minorHAnsi" w:eastAsiaTheme="majorEastAsia" w:hAnsiTheme="minorHAnsi" w:cs="Arial"/>
          <w:bCs/>
          <w:color w:val="365F91" w:themeColor="accent1" w:themeShade="BF"/>
          <w:sz w:val="28"/>
          <w:szCs w:val="28"/>
        </w:rPr>
      </w:pPr>
      <w:r>
        <w:rPr>
          <w:rFonts w:asciiTheme="minorHAnsi" w:hAnsiTheme="minorHAnsi" w:cs="Arial"/>
          <w:noProof/>
          <w:sz w:val="28"/>
        </w:rPr>
        <w:drawing>
          <wp:inline distT="0" distB="0" distL="0" distR="0" wp14:anchorId="45255CB0" wp14:editId="1CF8F097">
            <wp:extent cx="5935692" cy="737235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SI_SIManager_XDS Workflows_Provide_Register_XDS_SD.png"/>
                    <pic:cNvPicPr/>
                  </pic:nvPicPr>
                  <pic:blipFill>
                    <a:blip r:embed="rId24">
                      <a:extLst>
                        <a:ext uri="{28A0092B-C50C-407E-A947-70E740481C1C}">
                          <a14:useLocalDpi xmlns:a14="http://schemas.microsoft.com/office/drawing/2010/main" val="0"/>
                        </a:ext>
                      </a:extLst>
                    </a:blip>
                    <a:stretch>
                      <a:fillRect/>
                    </a:stretch>
                  </pic:blipFill>
                  <pic:spPr>
                    <a:xfrm>
                      <a:off x="0" y="0"/>
                      <a:ext cx="5942391" cy="7380671"/>
                    </a:xfrm>
                    <a:prstGeom prst="rect">
                      <a:avLst/>
                    </a:prstGeom>
                  </pic:spPr>
                </pic:pic>
              </a:graphicData>
            </a:graphic>
          </wp:inline>
        </w:drawing>
      </w:r>
      <w:r w:rsidR="005212A4">
        <w:rPr>
          <w:rFonts w:asciiTheme="minorHAnsi" w:hAnsiTheme="minorHAnsi" w:cs="Arial"/>
          <w:sz w:val="28"/>
        </w:rPr>
        <w:br w:type="page"/>
      </w:r>
    </w:p>
    <w:p w14:paraId="62620AC8"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6" w:name="_Toc499737587"/>
      <w:r w:rsidRPr="00D574A8">
        <w:rPr>
          <w:rFonts w:asciiTheme="minorHAnsi" w:hAnsiTheme="minorHAnsi" w:cs="Arial"/>
          <w:color w:val="0070C0"/>
          <w:sz w:val="28"/>
        </w:rPr>
        <w:lastRenderedPageBreak/>
        <w:t>3.    Requirements</w:t>
      </w:r>
      <w:bookmarkEnd w:id="16"/>
    </w:p>
    <w:p w14:paraId="62620AC9"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7" w:name="_Toc439994682"/>
      <w:bookmarkStart w:id="18" w:name="_Toc499737588"/>
      <w:r w:rsidRPr="00D574A8">
        <w:rPr>
          <w:rFonts w:asciiTheme="minorHAnsi" w:hAnsiTheme="minorHAnsi" w:cs="Arial"/>
          <w:i w:val="0"/>
          <w:color w:val="0070C0"/>
          <w:sz w:val="24"/>
          <w:szCs w:val="24"/>
        </w:rPr>
        <w:t>3.1    Functional Requirements</w:t>
      </w:r>
      <w:bookmarkStart w:id="19" w:name="_Toc439994696"/>
      <w:bookmarkEnd w:id="17"/>
      <w:bookmarkEnd w:id="18"/>
    </w:p>
    <w:p w14:paraId="62620ACA" w14:textId="77777777" w:rsidR="004D01FE" w:rsidRPr="004D01FE" w:rsidRDefault="004D01FE" w:rsidP="004D01FE">
      <w:pPr>
        <w:spacing w:line="20" w:lineRule="atLeast"/>
      </w:pPr>
    </w:p>
    <w:sdt>
      <w:sdtPr>
        <w:rPr>
          <w:rFonts w:asciiTheme="minorHAnsi" w:hAnsiTheme="minorHAnsi" w:cs="Arial"/>
          <w:i w:val="0"/>
        </w:rPr>
        <w:id w:val="1676066936"/>
        <w:placeholder>
          <w:docPart w:val="0F2B8BC7A6E344048C46723180DAF927"/>
        </w:placeholder>
      </w:sdtPr>
      <w:sdtEndPr/>
      <w:sdtContent>
        <w:p w14:paraId="62620ACB"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62620ACF" w14:textId="77777777" w:rsidTr="009A1D0B">
        <w:trPr>
          <w:trHeight w:val="342"/>
        </w:trPr>
        <w:tc>
          <w:tcPr>
            <w:tcW w:w="1905" w:type="dxa"/>
            <w:tcBorders>
              <w:top w:val="nil"/>
              <w:left w:val="nil"/>
              <w:bottom w:val="nil"/>
              <w:right w:val="nil"/>
            </w:tcBorders>
            <w:shd w:val="clear" w:color="000000" w:fill="F2F2F2"/>
            <w:noWrap/>
            <w:vAlign w:val="bottom"/>
            <w:hideMark/>
          </w:tcPr>
          <w:p w14:paraId="62620ACC"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62620ACD"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62620ACE"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62620AD3" w14:textId="77777777" w:rsidTr="009A1D0B">
        <w:trPr>
          <w:trHeight w:val="465"/>
        </w:trPr>
        <w:tc>
          <w:tcPr>
            <w:tcW w:w="1905" w:type="dxa"/>
            <w:tcBorders>
              <w:top w:val="nil"/>
              <w:left w:val="nil"/>
              <w:bottom w:val="nil"/>
              <w:right w:val="nil"/>
            </w:tcBorders>
            <w:shd w:val="clear" w:color="000000" w:fill="F2F2F2"/>
            <w:noWrap/>
            <w:vAlign w:val="bottom"/>
            <w:hideMark/>
          </w:tcPr>
          <w:p w14:paraId="62620AD0"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62620AD1"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62620AD2"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62620AD7" w14:textId="77777777" w:rsidTr="00B85976">
        <w:trPr>
          <w:trHeight w:val="495"/>
        </w:trPr>
        <w:tc>
          <w:tcPr>
            <w:tcW w:w="1905" w:type="dxa"/>
            <w:tcBorders>
              <w:top w:val="nil"/>
              <w:left w:val="nil"/>
              <w:bottom w:val="nil"/>
              <w:right w:val="nil"/>
            </w:tcBorders>
            <w:shd w:val="clear" w:color="000000" w:fill="F2F2F2"/>
            <w:noWrap/>
            <w:hideMark/>
          </w:tcPr>
          <w:p w14:paraId="62620AD4" w14:textId="77777777" w:rsidR="00894772" w:rsidRDefault="00894772" w:rsidP="00E22ECF">
            <w:pPr>
              <w:spacing w:after="0" w:line="240" w:lineRule="auto"/>
              <w:rPr>
                <w:rFonts w:ascii="Calibri" w:eastAsia="Times New Roman" w:hAnsi="Calibri"/>
                <w:color w:val="000000"/>
                <w:sz w:val="22"/>
              </w:rPr>
            </w:pPr>
            <w:r>
              <w:rPr>
                <w:rFonts w:ascii="Calibri" w:eastAsia="Times New Roman" w:hAnsi="Calibri"/>
                <w:color w:val="000000"/>
                <w:sz w:val="22"/>
              </w:rPr>
              <w:t>FR</w:t>
            </w:r>
            <w:r w:rsidR="00E22ECF">
              <w:rPr>
                <w:rFonts w:ascii="Calibri" w:eastAsia="Times New Roman" w:hAnsi="Calibri"/>
                <w:color w:val="000000"/>
                <w:sz w:val="22"/>
              </w:rPr>
              <w:t>.2017</w:t>
            </w:r>
            <w:r w:rsidRPr="00446162">
              <w:rPr>
                <w:rFonts w:ascii="Calibri" w:eastAsia="Times New Roman" w:hAnsi="Calibri"/>
                <w:color w:val="000000"/>
                <w:sz w:val="22"/>
              </w:rPr>
              <w:t>.</w:t>
            </w:r>
            <w:r w:rsidR="00062E53">
              <w:rPr>
                <w:rFonts w:ascii="Calibri" w:eastAsia="Times New Roman" w:hAnsi="Calibri"/>
                <w:color w:val="000000"/>
                <w:sz w:val="22"/>
              </w:rPr>
              <w:t>6</w:t>
            </w:r>
            <w:r w:rsidRPr="00446162">
              <w:rPr>
                <w:rFonts w:ascii="Calibri" w:eastAsia="Times New Roman" w:hAnsi="Calibri"/>
                <w:color w:val="000000"/>
                <w:sz w:val="22"/>
              </w:rPr>
              <w:t>.</w:t>
            </w:r>
            <w:r>
              <w:rPr>
                <w:rFonts w:ascii="Calibri" w:eastAsia="Times New Roman" w:hAnsi="Calibri"/>
                <w:color w:val="000000"/>
                <w:sz w:val="22"/>
              </w:rPr>
              <w:t>0</w:t>
            </w:r>
          </w:p>
        </w:tc>
        <w:sdt>
          <w:sdtPr>
            <w:rPr>
              <w:rFonts w:ascii="Calibri" w:eastAsia="Times New Roman" w:hAnsi="Calibri"/>
              <w:color w:val="auto"/>
              <w:sz w:val="22"/>
            </w:rPr>
            <w:id w:val="967713767"/>
            <w:placeholder>
              <w:docPart w:val="E965728734B149C884D53B57DC39B5F7"/>
            </w:placeholder>
          </w:sdtPr>
          <w:sdtEndPr/>
          <w:sdtContent>
            <w:tc>
              <w:tcPr>
                <w:tcW w:w="2880" w:type="dxa"/>
                <w:tcBorders>
                  <w:top w:val="nil"/>
                  <w:left w:val="nil"/>
                  <w:bottom w:val="nil"/>
                  <w:right w:val="nil"/>
                </w:tcBorders>
              </w:tcPr>
              <w:p w14:paraId="62620AD5" w14:textId="77777777" w:rsidR="00894772" w:rsidRDefault="00E22ECF" w:rsidP="00E22ECF">
                <w:pPr>
                  <w:spacing w:after="0" w:line="240" w:lineRule="auto"/>
                  <w:rPr>
                    <w:rFonts w:ascii="Calibri" w:eastAsia="Times New Roman" w:hAnsi="Calibri"/>
                    <w:color w:val="auto"/>
                    <w:sz w:val="22"/>
                  </w:rPr>
                </w:pPr>
                <w:r>
                  <w:rPr>
                    <w:rFonts w:ascii="Calibri" w:eastAsia="Times New Roman" w:hAnsi="Calibri"/>
                    <w:color w:val="auto"/>
                    <w:sz w:val="22"/>
                  </w:rPr>
                  <w:t>Patient Consent</w:t>
                </w:r>
              </w:p>
            </w:tc>
          </w:sdtContent>
        </w:sdt>
        <w:sdt>
          <w:sdtPr>
            <w:rPr>
              <w:rFonts w:ascii="Calibri" w:eastAsia="Times New Roman" w:hAnsi="Calibri"/>
              <w:color w:val="auto"/>
              <w:sz w:val="22"/>
            </w:rPr>
            <w:id w:val="-1380861846"/>
            <w:placeholder>
              <w:docPart w:val="1E13852F2A944D97A5BF90A07718C977"/>
            </w:placeholder>
          </w:sdtPr>
          <w:sdtEndPr/>
          <w:sdtContent>
            <w:tc>
              <w:tcPr>
                <w:tcW w:w="6138" w:type="dxa"/>
                <w:tcBorders>
                  <w:top w:val="nil"/>
                  <w:left w:val="nil"/>
                  <w:bottom w:val="nil"/>
                  <w:right w:val="nil"/>
                </w:tcBorders>
                <w:shd w:val="clear" w:color="auto" w:fill="auto"/>
              </w:tcPr>
              <w:p w14:paraId="62620AD6" w14:textId="2F00BAE8" w:rsidR="00894772" w:rsidRDefault="00E22ECF" w:rsidP="007D0471">
                <w:pPr>
                  <w:spacing w:after="0" w:line="240" w:lineRule="auto"/>
                  <w:rPr>
                    <w:rFonts w:ascii="Calibri" w:eastAsia="Times New Roman" w:hAnsi="Calibri"/>
                    <w:color w:val="auto"/>
                    <w:sz w:val="22"/>
                  </w:rPr>
                </w:pPr>
                <w:r>
                  <w:rPr>
                    <w:rFonts w:ascii="Calibri" w:eastAsia="Times New Roman" w:hAnsi="Calibri"/>
                    <w:color w:val="auto"/>
                    <w:sz w:val="22"/>
                  </w:rPr>
                  <w:t xml:space="preserve">Patient must have consent to send </w:t>
                </w:r>
                <w:r w:rsidR="007D0471">
                  <w:rPr>
                    <w:rFonts w:ascii="Calibri" w:eastAsia="Times New Roman" w:hAnsi="Calibri"/>
                    <w:color w:val="auto"/>
                    <w:sz w:val="22"/>
                  </w:rPr>
                  <w:t>PDF</w:t>
                </w:r>
                <w:r>
                  <w:rPr>
                    <w:rFonts w:ascii="Calibri" w:eastAsia="Times New Roman" w:hAnsi="Calibri"/>
                    <w:color w:val="auto"/>
                    <w:sz w:val="22"/>
                  </w:rPr>
                  <w:t xml:space="preserve"> outbound to Resonance/CommonWell</w:t>
                </w:r>
              </w:p>
            </w:tc>
          </w:sdtContent>
        </w:sdt>
      </w:tr>
      <w:tr w:rsidR="00062E53" w14:paraId="62620ADB" w14:textId="77777777" w:rsidTr="00B85976">
        <w:trPr>
          <w:trHeight w:val="495"/>
        </w:trPr>
        <w:tc>
          <w:tcPr>
            <w:tcW w:w="1905" w:type="dxa"/>
            <w:tcBorders>
              <w:top w:val="nil"/>
              <w:left w:val="nil"/>
              <w:bottom w:val="nil"/>
              <w:right w:val="nil"/>
            </w:tcBorders>
            <w:shd w:val="clear" w:color="000000" w:fill="F2F2F2"/>
            <w:noWrap/>
          </w:tcPr>
          <w:p w14:paraId="62620AD8" w14:textId="77777777" w:rsidR="00062E53" w:rsidRDefault="00062E53" w:rsidP="00062E53">
            <w:pPr>
              <w:spacing w:after="0" w:line="240" w:lineRule="auto"/>
              <w:rPr>
                <w:rFonts w:ascii="Calibri" w:eastAsia="Times New Roman" w:hAnsi="Calibri"/>
                <w:color w:val="000000"/>
                <w:sz w:val="22"/>
              </w:rPr>
            </w:pPr>
            <w:r>
              <w:rPr>
                <w:rFonts w:ascii="Calibri" w:eastAsia="Times New Roman" w:hAnsi="Calibri"/>
                <w:color w:val="000000"/>
                <w:sz w:val="22"/>
              </w:rPr>
              <w:t>FR.2017</w:t>
            </w:r>
            <w:r w:rsidRPr="00446162">
              <w:rPr>
                <w:rFonts w:ascii="Calibri" w:eastAsia="Times New Roman" w:hAnsi="Calibri"/>
                <w:color w:val="000000"/>
                <w:sz w:val="22"/>
              </w:rPr>
              <w:t>.</w:t>
            </w:r>
            <w:r>
              <w:rPr>
                <w:rFonts w:ascii="Calibri" w:eastAsia="Times New Roman" w:hAnsi="Calibri"/>
                <w:color w:val="000000"/>
                <w:sz w:val="22"/>
              </w:rPr>
              <w:t>6</w:t>
            </w:r>
            <w:r w:rsidRPr="00446162">
              <w:rPr>
                <w:rFonts w:ascii="Calibri" w:eastAsia="Times New Roman" w:hAnsi="Calibri"/>
                <w:color w:val="000000"/>
                <w:sz w:val="22"/>
              </w:rPr>
              <w:t>.</w:t>
            </w:r>
            <w:r>
              <w:rPr>
                <w:rFonts w:ascii="Calibri" w:eastAsia="Times New Roman" w:hAnsi="Calibri"/>
                <w:color w:val="000000"/>
                <w:sz w:val="22"/>
              </w:rPr>
              <w:t>1</w:t>
            </w:r>
          </w:p>
        </w:tc>
        <w:tc>
          <w:tcPr>
            <w:tcW w:w="2880" w:type="dxa"/>
            <w:tcBorders>
              <w:top w:val="nil"/>
              <w:left w:val="nil"/>
              <w:bottom w:val="nil"/>
              <w:right w:val="nil"/>
            </w:tcBorders>
          </w:tcPr>
          <w:p w14:paraId="62620AD9" w14:textId="581D4848" w:rsidR="00062E53" w:rsidRDefault="007D0471" w:rsidP="007D0471">
            <w:pPr>
              <w:spacing w:after="0" w:line="240" w:lineRule="auto"/>
              <w:rPr>
                <w:rFonts w:ascii="Calibri" w:eastAsia="Times New Roman" w:hAnsi="Calibri"/>
                <w:color w:val="auto"/>
                <w:sz w:val="22"/>
              </w:rPr>
            </w:pPr>
            <w:r>
              <w:rPr>
                <w:rFonts w:ascii="Calibri" w:eastAsia="Times New Roman" w:hAnsi="Calibri"/>
                <w:color w:val="auto"/>
                <w:sz w:val="22"/>
              </w:rPr>
              <w:t>XDS Triggers On</w:t>
            </w:r>
          </w:p>
        </w:tc>
        <w:sdt>
          <w:sdtPr>
            <w:rPr>
              <w:rFonts w:ascii="Calibri" w:eastAsia="Times New Roman" w:hAnsi="Calibri"/>
              <w:color w:val="auto"/>
              <w:sz w:val="22"/>
            </w:rPr>
            <w:id w:val="-1322266904"/>
            <w:placeholder>
              <w:docPart w:val="D2E8956FEDB244E89E85F22C0C79DE55"/>
            </w:placeholder>
          </w:sdtPr>
          <w:sdtEndPr/>
          <w:sdtContent>
            <w:tc>
              <w:tcPr>
                <w:tcW w:w="6138" w:type="dxa"/>
                <w:tcBorders>
                  <w:top w:val="nil"/>
                  <w:left w:val="nil"/>
                  <w:bottom w:val="nil"/>
                  <w:right w:val="nil"/>
                </w:tcBorders>
                <w:shd w:val="clear" w:color="auto" w:fill="auto"/>
              </w:tcPr>
              <w:p w14:paraId="62620ADA" w14:textId="3F202863" w:rsidR="00062E53" w:rsidRDefault="007D0471" w:rsidP="007D0471">
                <w:pPr>
                  <w:spacing w:after="0" w:line="240" w:lineRule="auto"/>
                  <w:rPr>
                    <w:rFonts w:ascii="Calibri" w:eastAsia="Times New Roman" w:hAnsi="Calibri"/>
                    <w:color w:val="auto"/>
                    <w:sz w:val="22"/>
                  </w:rPr>
                </w:pPr>
                <w:r>
                  <w:rPr>
                    <w:rFonts w:ascii="Calibri" w:eastAsia="Times New Roman" w:hAnsi="Calibri"/>
                    <w:color w:val="auto"/>
                    <w:sz w:val="22"/>
                  </w:rPr>
                  <w:t>There are ESO triggers for XDS</w:t>
                </w:r>
                <w:r w:rsidR="006D2740">
                  <w:rPr>
                    <w:rFonts w:ascii="Calibri" w:eastAsia="Times New Roman" w:hAnsi="Calibri"/>
                    <w:color w:val="auto"/>
                    <w:sz w:val="22"/>
                  </w:rPr>
                  <w:t xml:space="preserve"> Documents</w:t>
                </w:r>
                <w:r>
                  <w:rPr>
                    <w:rFonts w:ascii="Calibri" w:eastAsia="Times New Roman" w:hAnsi="Calibri"/>
                    <w:color w:val="auto"/>
                    <w:sz w:val="22"/>
                  </w:rPr>
                  <w:t xml:space="preserve"> that must be enabled</w:t>
                </w:r>
              </w:p>
            </w:tc>
          </w:sdtContent>
        </w:sdt>
      </w:tr>
      <w:tr w:rsidR="007D0471" w14:paraId="7AA8E241" w14:textId="77777777" w:rsidTr="00B85976">
        <w:trPr>
          <w:trHeight w:val="495"/>
        </w:trPr>
        <w:tc>
          <w:tcPr>
            <w:tcW w:w="1905" w:type="dxa"/>
            <w:tcBorders>
              <w:top w:val="nil"/>
              <w:left w:val="nil"/>
              <w:bottom w:val="nil"/>
              <w:right w:val="nil"/>
            </w:tcBorders>
            <w:shd w:val="clear" w:color="000000" w:fill="F2F2F2"/>
            <w:noWrap/>
          </w:tcPr>
          <w:p w14:paraId="0F8F0793" w14:textId="31472CB9" w:rsidR="007D0471" w:rsidRDefault="007D0471" w:rsidP="007D0471">
            <w:pPr>
              <w:spacing w:after="0" w:line="240" w:lineRule="auto"/>
              <w:rPr>
                <w:rFonts w:ascii="Calibri" w:eastAsia="Times New Roman" w:hAnsi="Calibri"/>
                <w:color w:val="000000"/>
                <w:sz w:val="22"/>
              </w:rPr>
            </w:pPr>
            <w:r>
              <w:rPr>
                <w:rFonts w:ascii="Calibri" w:eastAsia="Times New Roman" w:hAnsi="Calibri"/>
                <w:color w:val="000000"/>
                <w:sz w:val="22"/>
              </w:rPr>
              <w:t>FR.2017</w:t>
            </w:r>
            <w:r w:rsidRPr="00446162">
              <w:rPr>
                <w:rFonts w:ascii="Calibri" w:eastAsia="Times New Roman" w:hAnsi="Calibri"/>
                <w:color w:val="000000"/>
                <w:sz w:val="22"/>
              </w:rPr>
              <w:t>.</w:t>
            </w:r>
            <w:r>
              <w:rPr>
                <w:rFonts w:ascii="Calibri" w:eastAsia="Times New Roman" w:hAnsi="Calibri"/>
                <w:color w:val="000000"/>
                <w:sz w:val="22"/>
              </w:rPr>
              <w:t>6</w:t>
            </w:r>
            <w:r w:rsidRPr="00446162">
              <w:rPr>
                <w:rFonts w:ascii="Calibri" w:eastAsia="Times New Roman" w:hAnsi="Calibri"/>
                <w:color w:val="000000"/>
                <w:sz w:val="22"/>
              </w:rPr>
              <w:t>.</w:t>
            </w:r>
            <w:r>
              <w:rPr>
                <w:rFonts w:ascii="Calibri" w:eastAsia="Times New Roman" w:hAnsi="Calibri"/>
                <w:color w:val="000000"/>
                <w:sz w:val="22"/>
              </w:rPr>
              <w:t>2</w:t>
            </w:r>
          </w:p>
        </w:tc>
        <w:tc>
          <w:tcPr>
            <w:tcW w:w="2880" w:type="dxa"/>
            <w:tcBorders>
              <w:top w:val="nil"/>
              <w:left w:val="nil"/>
              <w:bottom w:val="nil"/>
              <w:right w:val="nil"/>
            </w:tcBorders>
          </w:tcPr>
          <w:p w14:paraId="7D2251B7" w14:textId="59769A98" w:rsidR="007D0471" w:rsidRDefault="007D0471" w:rsidP="007D0471">
            <w:pPr>
              <w:spacing w:after="0" w:line="240" w:lineRule="auto"/>
              <w:rPr>
                <w:rFonts w:ascii="Calibri" w:eastAsia="Times New Roman" w:hAnsi="Calibri"/>
                <w:color w:val="auto"/>
                <w:sz w:val="22"/>
              </w:rPr>
            </w:pPr>
            <w:r>
              <w:rPr>
                <w:rFonts w:ascii="Calibri" w:eastAsia="Times New Roman" w:hAnsi="Calibri"/>
                <w:color w:val="auto"/>
                <w:sz w:val="22"/>
              </w:rPr>
              <w:t>Documents Aliased</w:t>
            </w:r>
          </w:p>
        </w:tc>
        <w:sdt>
          <w:sdtPr>
            <w:rPr>
              <w:rFonts w:ascii="Calibri" w:eastAsia="Times New Roman" w:hAnsi="Calibri"/>
              <w:color w:val="auto"/>
              <w:sz w:val="22"/>
            </w:rPr>
            <w:id w:val="-2132167341"/>
            <w:placeholder>
              <w:docPart w:val="B9E5D7B1F5ED43CB8D05346A7EF23685"/>
            </w:placeholder>
          </w:sdtPr>
          <w:sdtEndPr/>
          <w:sdtContent>
            <w:tc>
              <w:tcPr>
                <w:tcW w:w="6138" w:type="dxa"/>
                <w:tcBorders>
                  <w:top w:val="nil"/>
                  <w:left w:val="nil"/>
                  <w:bottom w:val="nil"/>
                  <w:right w:val="nil"/>
                </w:tcBorders>
                <w:shd w:val="clear" w:color="auto" w:fill="auto"/>
              </w:tcPr>
              <w:p w14:paraId="28A5C5FA" w14:textId="772B448A" w:rsidR="007D0471" w:rsidRDefault="007D0471" w:rsidP="007D0471">
                <w:pPr>
                  <w:spacing w:after="0" w:line="240" w:lineRule="auto"/>
                  <w:rPr>
                    <w:rFonts w:ascii="Calibri" w:eastAsia="Times New Roman" w:hAnsi="Calibri"/>
                    <w:color w:val="auto"/>
                    <w:sz w:val="22"/>
                  </w:rPr>
                </w:pPr>
                <w:r>
                  <w:rPr>
                    <w:rFonts w:ascii="Calibri" w:eastAsia="Times New Roman" w:hAnsi="Calibri"/>
                    <w:color w:val="auto"/>
                    <w:sz w:val="22"/>
                  </w:rPr>
                  <w:t>LOINC aliases need to be added to documents for them to go outbound</w:t>
                </w:r>
              </w:p>
            </w:tc>
          </w:sdtContent>
        </w:sdt>
      </w:tr>
      <w:tr w:rsidR="007D0471" w14:paraId="32F1B590" w14:textId="77777777" w:rsidTr="00B85976">
        <w:trPr>
          <w:trHeight w:val="495"/>
        </w:trPr>
        <w:tc>
          <w:tcPr>
            <w:tcW w:w="1905" w:type="dxa"/>
            <w:tcBorders>
              <w:top w:val="nil"/>
              <w:left w:val="nil"/>
              <w:bottom w:val="nil"/>
              <w:right w:val="nil"/>
            </w:tcBorders>
            <w:shd w:val="clear" w:color="000000" w:fill="F2F2F2"/>
            <w:noWrap/>
          </w:tcPr>
          <w:p w14:paraId="30DF2C16" w14:textId="0D533797" w:rsidR="007D0471" w:rsidRDefault="007D0471" w:rsidP="007D0471">
            <w:pPr>
              <w:spacing w:after="0" w:line="240" w:lineRule="auto"/>
              <w:rPr>
                <w:rFonts w:ascii="Calibri" w:eastAsia="Times New Roman" w:hAnsi="Calibri"/>
                <w:color w:val="000000"/>
                <w:sz w:val="22"/>
              </w:rPr>
            </w:pPr>
            <w:r>
              <w:rPr>
                <w:rFonts w:ascii="Calibri" w:eastAsia="Times New Roman" w:hAnsi="Calibri"/>
                <w:color w:val="000000"/>
                <w:sz w:val="22"/>
              </w:rPr>
              <w:t>FR.2017</w:t>
            </w:r>
            <w:r w:rsidRPr="00446162">
              <w:rPr>
                <w:rFonts w:ascii="Calibri" w:eastAsia="Times New Roman" w:hAnsi="Calibri"/>
                <w:color w:val="000000"/>
                <w:sz w:val="22"/>
              </w:rPr>
              <w:t>.</w:t>
            </w:r>
            <w:r>
              <w:rPr>
                <w:rFonts w:ascii="Calibri" w:eastAsia="Times New Roman" w:hAnsi="Calibri"/>
                <w:color w:val="000000"/>
                <w:sz w:val="22"/>
              </w:rPr>
              <w:t>6</w:t>
            </w:r>
            <w:r w:rsidRPr="00446162">
              <w:rPr>
                <w:rFonts w:ascii="Calibri" w:eastAsia="Times New Roman" w:hAnsi="Calibri"/>
                <w:color w:val="000000"/>
                <w:sz w:val="22"/>
              </w:rPr>
              <w:t>.</w:t>
            </w:r>
            <w:r>
              <w:rPr>
                <w:rFonts w:ascii="Calibri" w:eastAsia="Times New Roman" w:hAnsi="Calibri"/>
                <w:color w:val="000000"/>
                <w:sz w:val="22"/>
              </w:rPr>
              <w:t>3</w:t>
            </w:r>
          </w:p>
        </w:tc>
        <w:tc>
          <w:tcPr>
            <w:tcW w:w="2880" w:type="dxa"/>
            <w:tcBorders>
              <w:top w:val="nil"/>
              <w:left w:val="nil"/>
              <w:bottom w:val="nil"/>
              <w:right w:val="nil"/>
            </w:tcBorders>
          </w:tcPr>
          <w:p w14:paraId="7CAB02BC" w14:textId="2D40A4F2" w:rsidR="007D0471" w:rsidRDefault="007D0471" w:rsidP="006D2740">
            <w:pPr>
              <w:spacing w:after="0" w:line="240" w:lineRule="auto"/>
              <w:rPr>
                <w:rFonts w:ascii="Calibri" w:eastAsia="Times New Roman" w:hAnsi="Calibri"/>
                <w:color w:val="auto"/>
                <w:sz w:val="22"/>
              </w:rPr>
            </w:pPr>
            <w:r>
              <w:rPr>
                <w:rFonts w:ascii="Calibri" w:eastAsia="Times New Roman" w:hAnsi="Calibri"/>
                <w:color w:val="auto"/>
                <w:sz w:val="22"/>
              </w:rPr>
              <w:t xml:space="preserve">SI_Manager </w:t>
            </w:r>
            <w:r w:rsidR="006D2740">
              <w:rPr>
                <w:rFonts w:ascii="Calibri" w:eastAsia="Times New Roman" w:hAnsi="Calibri"/>
                <w:color w:val="auto"/>
                <w:sz w:val="22"/>
              </w:rPr>
              <w:t>Org-Doc Relation</w:t>
            </w:r>
          </w:p>
        </w:tc>
        <w:sdt>
          <w:sdtPr>
            <w:rPr>
              <w:rFonts w:ascii="Calibri" w:eastAsia="Times New Roman" w:hAnsi="Calibri"/>
              <w:color w:val="auto"/>
              <w:sz w:val="22"/>
            </w:rPr>
            <w:id w:val="-524253470"/>
            <w:placeholder>
              <w:docPart w:val="1FFFF2D488A54163BEAD4A0B79924000"/>
            </w:placeholder>
          </w:sdtPr>
          <w:sdtEndPr/>
          <w:sdtContent>
            <w:tc>
              <w:tcPr>
                <w:tcW w:w="6138" w:type="dxa"/>
                <w:tcBorders>
                  <w:top w:val="nil"/>
                  <w:left w:val="nil"/>
                  <w:bottom w:val="nil"/>
                  <w:right w:val="nil"/>
                </w:tcBorders>
                <w:shd w:val="clear" w:color="auto" w:fill="auto"/>
              </w:tcPr>
              <w:p w14:paraId="4794CFB9" w14:textId="715D8104" w:rsidR="007D0471" w:rsidRDefault="006D2740" w:rsidP="006D2740">
                <w:pPr>
                  <w:spacing w:after="0" w:line="240" w:lineRule="auto"/>
                  <w:rPr>
                    <w:rFonts w:ascii="Calibri" w:eastAsia="Times New Roman" w:hAnsi="Calibri"/>
                    <w:color w:val="auto"/>
                    <w:sz w:val="22"/>
                  </w:rPr>
                </w:pPr>
                <w:r>
                  <w:rPr>
                    <w:rFonts w:ascii="Calibri" w:eastAsia="Times New Roman" w:hAnsi="Calibri"/>
                    <w:color w:val="auto"/>
                    <w:sz w:val="22"/>
                  </w:rPr>
                  <w:t>In SI_manager, under device settings for the contributor system the org and documents allowed have to be configured.</w:t>
                </w:r>
              </w:p>
            </w:tc>
          </w:sdtContent>
        </w:sdt>
      </w:tr>
    </w:tbl>
    <w:p w14:paraId="62620ADC" w14:textId="77777777" w:rsidR="00894772" w:rsidRDefault="00894772" w:rsidP="004D01FE">
      <w:pPr>
        <w:pStyle w:val="template"/>
        <w:spacing w:line="20" w:lineRule="atLeast"/>
        <w:rPr>
          <w:rFonts w:asciiTheme="minorHAnsi" w:hAnsiTheme="minorHAnsi" w:cs="Arial"/>
          <w:i w:val="0"/>
        </w:rPr>
      </w:pPr>
    </w:p>
    <w:p w14:paraId="62620ADD" w14:textId="77777777" w:rsidR="000934D6" w:rsidRDefault="000934D6">
      <w:pPr>
        <w:rPr>
          <w:rFonts w:asciiTheme="minorHAnsi" w:eastAsiaTheme="majorEastAsia" w:hAnsiTheme="minorHAnsi" w:cs="Arial"/>
          <w:bCs/>
          <w:color w:val="4F81BD" w:themeColor="accent1"/>
          <w:sz w:val="24"/>
          <w:szCs w:val="24"/>
        </w:rPr>
      </w:pPr>
    </w:p>
    <w:p w14:paraId="62620ADE" w14:textId="77777777" w:rsidR="00D14D82" w:rsidRDefault="00D14D82" w:rsidP="00D22BAF">
      <w:pPr>
        <w:rPr>
          <w:rFonts w:asciiTheme="minorHAnsi" w:hAnsiTheme="minorHAnsi" w:cs="Arial"/>
          <w:color w:val="auto"/>
          <w:sz w:val="22"/>
        </w:rPr>
      </w:pPr>
    </w:p>
    <w:p w14:paraId="62620ADF" w14:textId="77777777"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0" w:name="_Toc499737589"/>
      <w:r w:rsidRPr="00D574A8">
        <w:rPr>
          <w:rFonts w:asciiTheme="minorHAnsi" w:hAnsiTheme="minorHAnsi" w:cs="Arial"/>
          <w:i w:val="0"/>
          <w:color w:val="0070C0"/>
          <w:sz w:val="24"/>
          <w:szCs w:val="24"/>
        </w:rPr>
        <w:t>3.2    Non-Functional Requirements</w:t>
      </w:r>
      <w:bookmarkEnd w:id="20"/>
    </w:p>
    <w:sdt>
      <w:sdtPr>
        <w:rPr>
          <w:rFonts w:asciiTheme="minorHAnsi" w:hAnsiTheme="minorHAnsi" w:cs="Arial"/>
          <w:color w:val="auto"/>
          <w:sz w:val="22"/>
        </w:rPr>
        <w:id w:val="1671754727"/>
        <w:placeholder>
          <w:docPart w:val="0F2B8BC7A6E344048C46723180DAF927"/>
        </w:placeholder>
      </w:sdtPr>
      <w:sdtEndPr/>
      <w:sdtContent>
        <w:p w14:paraId="62620AE0" w14:textId="7777777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62620AE4" w14:textId="77777777" w:rsidTr="009A1D0B">
        <w:trPr>
          <w:trHeight w:val="342"/>
        </w:trPr>
        <w:tc>
          <w:tcPr>
            <w:tcW w:w="1905" w:type="dxa"/>
            <w:tcBorders>
              <w:top w:val="nil"/>
              <w:left w:val="nil"/>
              <w:bottom w:val="nil"/>
              <w:right w:val="nil"/>
            </w:tcBorders>
            <w:shd w:val="clear" w:color="000000" w:fill="F2F2F2"/>
            <w:noWrap/>
            <w:vAlign w:val="bottom"/>
            <w:hideMark/>
          </w:tcPr>
          <w:p w14:paraId="62620AE1"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62620AE2"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62620AE3"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62620AE8" w14:textId="77777777" w:rsidTr="009A1D0B">
        <w:trPr>
          <w:trHeight w:val="465"/>
        </w:trPr>
        <w:tc>
          <w:tcPr>
            <w:tcW w:w="1905" w:type="dxa"/>
            <w:tcBorders>
              <w:top w:val="nil"/>
              <w:left w:val="nil"/>
              <w:bottom w:val="nil"/>
              <w:right w:val="nil"/>
            </w:tcBorders>
            <w:shd w:val="clear" w:color="000000" w:fill="F2F2F2"/>
            <w:noWrap/>
            <w:vAlign w:val="bottom"/>
            <w:hideMark/>
          </w:tcPr>
          <w:p w14:paraId="62620AE5"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62620AE6"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62620AE7"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62620AEC" w14:textId="77777777" w:rsidTr="009A1D0B">
        <w:trPr>
          <w:trHeight w:val="495"/>
        </w:trPr>
        <w:tc>
          <w:tcPr>
            <w:tcW w:w="1905" w:type="dxa"/>
            <w:tcBorders>
              <w:top w:val="nil"/>
              <w:left w:val="nil"/>
              <w:bottom w:val="nil"/>
              <w:right w:val="nil"/>
            </w:tcBorders>
            <w:shd w:val="clear" w:color="000000" w:fill="F2F2F2"/>
            <w:noWrap/>
            <w:hideMark/>
          </w:tcPr>
          <w:p w14:paraId="62620AE9" w14:textId="77777777" w:rsidR="00894772" w:rsidRDefault="00532846" w:rsidP="009A1D0B">
            <w:pPr>
              <w:spacing w:after="0" w:line="240" w:lineRule="auto"/>
              <w:rPr>
                <w:rFonts w:ascii="Calibri" w:eastAsia="Times New Roman" w:hAnsi="Calibri"/>
                <w:color w:val="000000"/>
                <w:sz w:val="22"/>
              </w:rPr>
            </w:pPr>
            <w:r>
              <w:rPr>
                <w:rFonts w:ascii="Calibri" w:eastAsia="Times New Roman" w:hAnsi="Calibri"/>
                <w:color w:val="000000"/>
                <w:sz w:val="22"/>
              </w:rPr>
              <w:t>NFR.20XX</w:t>
            </w:r>
            <w:r w:rsidR="00894772" w:rsidRPr="00446162">
              <w:rPr>
                <w:rFonts w:ascii="Calibri" w:eastAsia="Times New Roman" w:hAnsi="Calibri"/>
                <w:color w:val="000000"/>
                <w:sz w:val="22"/>
              </w:rPr>
              <w:t>.</w:t>
            </w:r>
            <w:r w:rsidR="00894772">
              <w:rPr>
                <w:rFonts w:ascii="Calibri" w:eastAsia="Times New Roman" w:hAnsi="Calibri"/>
                <w:color w:val="000000"/>
                <w:sz w:val="22"/>
              </w:rPr>
              <w:t>1</w:t>
            </w:r>
            <w:r w:rsidR="00894772" w:rsidRPr="00446162">
              <w:rPr>
                <w:rFonts w:ascii="Calibri" w:eastAsia="Times New Roman" w:hAnsi="Calibri"/>
                <w:color w:val="000000"/>
                <w:sz w:val="22"/>
              </w:rPr>
              <w:t>.</w:t>
            </w:r>
            <w:r w:rsidR="00894772">
              <w:rPr>
                <w:rFonts w:ascii="Calibri" w:eastAsia="Times New Roman" w:hAnsi="Calibri"/>
                <w:color w:val="000000"/>
                <w:sz w:val="22"/>
              </w:rPr>
              <w:t>0</w:t>
            </w:r>
          </w:p>
        </w:tc>
        <w:sdt>
          <w:sdtPr>
            <w:rPr>
              <w:rFonts w:ascii="Calibri" w:eastAsia="Times New Roman" w:hAnsi="Calibri"/>
              <w:color w:val="auto"/>
              <w:sz w:val="22"/>
            </w:rPr>
            <w:id w:val="1709989112"/>
            <w:placeholder>
              <w:docPart w:val="23CF6FE1A5D648679858E3BF575B600D"/>
            </w:placeholder>
            <w:showingPlcHdr/>
          </w:sdtPr>
          <w:sdtEndPr/>
          <w:sdtContent>
            <w:tc>
              <w:tcPr>
                <w:tcW w:w="2880" w:type="dxa"/>
                <w:tcBorders>
                  <w:top w:val="nil"/>
                  <w:left w:val="nil"/>
                  <w:bottom w:val="nil"/>
                  <w:right w:val="nil"/>
                </w:tcBorders>
              </w:tcPr>
              <w:p w14:paraId="62620AEA"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sdt>
          <w:sdtPr>
            <w:rPr>
              <w:rFonts w:ascii="Calibri" w:eastAsia="Times New Roman" w:hAnsi="Calibri"/>
              <w:color w:val="auto"/>
              <w:sz w:val="22"/>
            </w:rPr>
            <w:id w:val="-109523800"/>
            <w:placeholder>
              <w:docPart w:val="2AF2D57C38C2426AB48D52FD377EB468"/>
            </w:placeholder>
            <w:showingPlcHdr/>
          </w:sdtPr>
          <w:sdtEndPr/>
          <w:sdtContent>
            <w:tc>
              <w:tcPr>
                <w:tcW w:w="6138" w:type="dxa"/>
                <w:tcBorders>
                  <w:top w:val="nil"/>
                  <w:left w:val="nil"/>
                  <w:bottom w:val="nil"/>
                  <w:right w:val="nil"/>
                </w:tcBorders>
                <w:shd w:val="clear" w:color="auto" w:fill="auto"/>
              </w:tcPr>
              <w:p w14:paraId="62620AEB"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tr>
    </w:tbl>
    <w:p w14:paraId="62620AED" w14:textId="77777777" w:rsidR="00894772" w:rsidRPr="004E7A3E" w:rsidRDefault="00894772" w:rsidP="00876B9A">
      <w:pPr>
        <w:rPr>
          <w:rFonts w:asciiTheme="minorHAnsi" w:hAnsiTheme="minorHAnsi" w:cs="Arial"/>
          <w:color w:val="auto"/>
          <w:sz w:val="22"/>
        </w:rPr>
      </w:pPr>
    </w:p>
    <w:p w14:paraId="62620AEE" w14:textId="77777777" w:rsidR="00805EC2" w:rsidRDefault="00805EC2" w:rsidP="00805EC2"/>
    <w:p w14:paraId="62620AEF" w14:textId="77777777" w:rsidR="00856E7C" w:rsidRDefault="00856E7C" w:rsidP="00805EC2"/>
    <w:p w14:paraId="62620AF0" w14:textId="77777777" w:rsidR="00856E7C" w:rsidRDefault="00856E7C" w:rsidP="00805EC2"/>
    <w:p w14:paraId="62620AF1" w14:textId="77777777" w:rsidR="009F64CD" w:rsidRDefault="009F64CD" w:rsidP="00805EC2"/>
    <w:p w14:paraId="62620AF2" w14:textId="77777777" w:rsidR="009F64CD" w:rsidRDefault="009F64CD" w:rsidP="00805EC2"/>
    <w:p w14:paraId="62620AF3" w14:textId="77777777" w:rsidR="009F64CD" w:rsidRDefault="009F64CD" w:rsidP="00805EC2"/>
    <w:p w14:paraId="62620AF4" w14:textId="77777777" w:rsidR="009F64CD" w:rsidRDefault="009F64CD" w:rsidP="00805EC2"/>
    <w:p w14:paraId="62620AF5" w14:textId="77777777" w:rsidR="009F64CD" w:rsidRDefault="009F64CD" w:rsidP="00805EC2"/>
    <w:p w14:paraId="62620AF6"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1" w:name="_Toc499737590"/>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1"/>
    </w:p>
    <w:p w14:paraId="62620AF7" w14:textId="77777777"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w:t>
      </w:r>
    </w:p>
    <w:p w14:paraId="62620AF8" w14:textId="77777777" w:rsidR="00856E7C" w:rsidRDefault="00856E7C" w:rsidP="00805EC2"/>
    <w:p w14:paraId="62620AF9" w14:textId="77777777" w:rsidR="009F64CD" w:rsidRDefault="009F64CD" w:rsidP="00805EC2"/>
    <w:p w14:paraId="62620AFA" w14:textId="77777777" w:rsidR="009F64CD" w:rsidRPr="0085436E" w:rsidRDefault="00E22ECF" w:rsidP="009F64CD">
      <w:pPr>
        <w:pStyle w:val="Heading3"/>
        <w:rPr>
          <w:b w:val="0"/>
          <w:color w:val="0070C0"/>
          <w:sz w:val="24"/>
          <w:szCs w:val="24"/>
        </w:rPr>
      </w:pPr>
      <w:bookmarkStart w:id="22" w:name="_Toc499737591"/>
      <w:r>
        <w:rPr>
          <w:b w:val="0"/>
          <w:color w:val="0070C0"/>
          <w:sz w:val="24"/>
          <w:szCs w:val="24"/>
        </w:rPr>
        <w:t xml:space="preserve">3.3.1    OE_MGR </w:t>
      </w:r>
      <w:r w:rsidR="005D6C84">
        <w:rPr>
          <w:b w:val="0"/>
          <w:color w:val="0070C0"/>
          <w:sz w:val="24"/>
          <w:szCs w:val="24"/>
        </w:rPr>
        <w:t xml:space="preserve">PIX Query </w:t>
      </w:r>
      <w:r>
        <w:rPr>
          <w:b w:val="0"/>
          <w:color w:val="0070C0"/>
          <w:sz w:val="24"/>
          <w:szCs w:val="24"/>
        </w:rPr>
        <w:t>Out</w:t>
      </w:r>
      <w:r w:rsidR="009F64CD" w:rsidRPr="0085436E">
        <w:rPr>
          <w:b w:val="0"/>
          <w:color w:val="0070C0"/>
          <w:sz w:val="24"/>
          <w:szCs w:val="24"/>
        </w:rPr>
        <w:t xml:space="preserve">bound to </w:t>
      </w:r>
      <w:r>
        <w:rPr>
          <w:b w:val="0"/>
          <w:color w:val="0070C0"/>
          <w:sz w:val="24"/>
          <w:szCs w:val="24"/>
        </w:rPr>
        <w:t>Resonance</w:t>
      </w:r>
      <w:bookmarkEnd w:id="22"/>
    </w:p>
    <w:sdt>
      <w:sdtPr>
        <w:id w:val="-1767608992"/>
        <w:placeholder>
          <w:docPart w:val="B541747F72974BE08B61EBABA121EF42"/>
        </w:placeholder>
      </w:sdtPr>
      <w:sdtEndPr/>
      <w:sdtContent>
        <w:p w14:paraId="62620AFB" w14:textId="77777777" w:rsidR="00E22ECF" w:rsidRDefault="00E22ECF" w:rsidP="00E22ECF">
          <w:pPr>
            <w:pStyle w:val="ListParagraph"/>
            <w:numPr>
              <w:ilvl w:val="0"/>
              <w:numId w:val="25"/>
            </w:numPr>
          </w:pPr>
          <w:r>
            <w:t xml:space="preserve">HTTPS </w:t>
          </w:r>
        </w:p>
        <w:p w14:paraId="62620AFC" w14:textId="77777777" w:rsidR="009F64CD" w:rsidRPr="0085436E" w:rsidRDefault="005D6C84" w:rsidP="000D61C3">
          <w:pPr>
            <w:pStyle w:val="ListParagraph"/>
            <w:numPr>
              <w:ilvl w:val="0"/>
              <w:numId w:val="24"/>
            </w:numPr>
          </w:pPr>
          <w:r>
            <w:rPr>
              <w:noProof/>
            </w:rPr>
            <w:drawing>
              <wp:inline distT="0" distB="0" distL="0" distR="0" wp14:anchorId="62620CAE" wp14:editId="62620CAF">
                <wp:extent cx="1143000" cy="257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43000" cy="257175"/>
                        </a:xfrm>
                        <a:prstGeom prst="rect">
                          <a:avLst/>
                        </a:prstGeom>
                      </pic:spPr>
                    </pic:pic>
                  </a:graphicData>
                </a:graphic>
              </wp:inline>
            </w:drawing>
          </w:r>
        </w:p>
      </w:sdtContent>
    </w:sdt>
    <w:p w14:paraId="62620AFD" w14:textId="77777777" w:rsidR="009F64CD" w:rsidRPr="0085436E" w:rsidRDefault="009F64CD" w:rsidP="00805EC2"/>
    <w:p w14:paraId="62620AFE" w14:textId="77777777" w:rsidR="009F64CD" w:rsidRPr="0085436E" w:rsidRDefault="009F64CD" w:rsidP="009F64CD">
      <w:pPr>
        <w:pStyle w:val="Heading3"/>
        <w:rPr>
          <w:b w:val="0"/>
          <w:sz w:val="24"/>
          <w:szCs w:val="24"/>
        </w:rPr>
      </w:pPr>
      <w:bookmarkStart w:id="23" w:name="_Toc499737592"/>
      <w:r w:rsidRPr="0085436E">
        <w:rPr>
          <w:b w:val="0"/>
          <w:sz w:val="24"/>
          <w:szCs w:val="24"/>
        </w:rPr>
        <w:t xml:space="preserve">3.3.2    </w:t>
      </w:r>
      <w:r w:rsidR="00E22ECF" w:rsidRPr="0085436E">
        <w:rPr>
          <w:b w:val="0"/>
          <w:color w:val="0070C0"/>
          <w:sz w:val="24"/>
          <w:szCs w:val="24"/>
        </w:rPr>
        <w:t xml:space="preserve">Inbound </w:t>
      </w:r>
      <w:r w:rsidR="005D6C84">
        <w:rPr>
          <w:b w:val="0"/>
          <w:color w:val="0070C0"/>
          <w:sz w:val="24"/>
          <w:szCs w:val="24"/>
        </w:rPr>
        <w:t xml:space="preserve">PIX Response </w:t>
      </w:r>
      <w:r w:rsidR="005D6C84">
        <w:rPr>
          <w:b w:val="0"/>
          <w:sz w:val="24"/>
          <w:szCs w:val="24"/>
        </w:rPr>
        <w:t>OE_MGR</w:t>
      </w:r>
      <w:bookmarkEnd w:id="23"/>
    </w:p>
    <w:p w14:paraId="62620AFF" w14:textId="77777777" w:rsidR="005D6C84" w:rsidRDefault="005D6C84" w:rsidP="000F341B">
      <w:pPr>
        <w:pStyle w:val="ListParagraph"/>
        <w:numPr>
          <w:ilvl w:val="0"/>
          <w:numId w:val="24"/>
        </w:numPr>
      </w:pPr>
      <w:r>
        <w:t>HTTPS</w:t>
      </w:r>
    </w:p>
    <w:sdt>
      <w:sdtPr>
        <w:id w:val="1069161819"/>
        <w:placeholder>
          <w:docPart w:val="8273EB0090284AF5A8E80565F579AE81"/>
        </w:placeholder>
      </w:sdtPr>
      <w:sdtEndPr/>
      <w:sdtContent>
        <w:p w14:paraId="62620B00" w14:textId="77777777" w:rsidR="009F64CD" w:rsidRPr="0085436E" w:rsidRDefault="005D6C84" w:rsidP="000F341B">
          <w:pPr>
            <w:pStyle w:val="ListParagraph"/>
            <w:numPr>
              <w:ilvl w:val="0"/>
              <w:numId w:val="24"/>
            </w:numPr>
          </w:pPr>
          <w:r>
            <w:rPr>
              <w:noProof/>
            </w:rPr>
            <w:drawing>
              <wp:inline distT="0" distB="0" distL="0" distR="0" wp14:anchorId="62620CB0" wp14:editId="62620CB1">
                <wp:extent cx="1143000" cy="257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43000" cy="257175"/>
                        </a:xfrm>
                        <a:prstGeom prst="rect">
                          <a:avLst/>
                        </a:prstGeom>
                      </pic:spPr>
                    </pic:pic>
                  </a:graphicData>
                </a:graphic>
              </wp:inline>
            </w:drawing>
          </w:r>
        </w:p>
      </w:sdtContent>
    </w:sdt>
    <w:p w14:paraId="62620B01" w14:textId="77777777" w:rsidR="00653533" w:rsidRPr="0085436E" w:rsidRDefault="00653533" w:rsidP="00805EC2"/>
    <w:p w14:paraId="62620B02" w14:textId="67453BA1" w:rsidR="00A12775" w:rsidRPr="0085436E" w:rsidRDefault="00A12775" w:rsidP="00A12775">
      <w:pPr>
        <w:pStyle w:val="Heading3"/>
        <w:rPr>
          <w:b w:val="0"/>
          <w:color w:val="0070C0"/>
          <w:sz w:val="24"/>
          <w:szCs w:val="24"/>
        </w:rPr>
      </w:pPr>
      <w:bookmarkStart w:id="24" w:name="_Toc499737593"/>
      <w:r w:rsidRPr="0085436E">
        <w:rPr>
          <w:b w:val="0"/>
          <w:color w:val="0070C0"/>
          <w:sz w:val="24"/>
          <w:szCs w:val="24"/>
        </w:rPr>
        <w:t xml:space="preserve">3.3.3    </w:t>
      </w:r>
      <w:r w:rsidR="005D6C84">
        <w:rPr>
          <w:b w:val="0"/>
          <w:color w:val="0070C0"/>
          <w:sz w:val="24"/>
          <w:szCs w:val="24"/>
        </w:rPr>
        <w:t xml:space="preserve">OE_MGR </w:t>
      </w:r>
      <w:r w:rsidR="00B35F47">
        <w:rPr>
          <w:b w:val="0"/>
          <w:color w:val="0070C0"/>
          <w:sz w:val="24"/>
          <w:szCs w:val="24"/>
        </w:rPr>
        <w:t>PDF</w:t>
      </w:r>
      <w:r w:rsidR="005D6C84">
        <w:rPr>
          <w:b w:val="0"/>
          <w:color w:val="0070C0"/>
          <w:sz w:val="24"/>
          <w:szCs w:val="24"/>
        </w:rPr>
        <w:t xml:space="preserve"> Out</w:t>
      </w:r>
      <w:r w:rsidR="005D6C84" w:rsidRPr="0085436E">
        <w:rPr>
          <w:b w:val="0"/>
          <w:color w:val="0070C0"/>
          <w:sz w:val="24"/>
          <w:szCs w:val="24"/>
        </w:rPr>
        <w:t xml:space="preserve">bound to </w:t>
      </w:r>
      <w:r w:rsidR="005D6C84">
        <w:rPr>
          <w:b w:val="0"/>
          <w:color w:val="0070C0"/>
          <w:sz w:val="24"/>
          <w:szCs w:val="24"/>
        </w:rPr>
        <w:t>Resonance</w:t>
      </w:r>
      <w:bookmarkEnd w:id="24"/>
    </w:p>
    <w:sdt>
      <w:sdtPr>
        <w:id w:val="-1418706218"/>
        <w:placeholder>
          <w:docPart w:val="01D72033E8AC4BA79A04F7968291AC29"/>
        </w:placeholder>
      </w:sdtPr>
      <w:sdtEndPr/>
      <w:sdtContent>
        <w:p w14:paraId="62620B03" w14:textId="77777777" w:rsidR="005D6C84" w:rsidRDefault="005D6C84" w:rsidP="000F341B">
          <w:pPr>
            <w:pStyle w:val="ListParagraph"/>
            <w:numPr>
              <w:ilvl w:val="0"/>
              <w:numId w:val="24"/>
            </w:numPr>
          </w:pPr>
          <w:r>
            <w:t>HTTPS</w:t>
          </w:r>
        </w:p>
        <w:p w14:paraId="62620B04" w14:textId="77777777" w:rsidR="00A12775" w:rsidRPr="0085436E" w:rsidRDefault="005D6C84" w:rsidP="000F341B">
          <w:pPr>
            <w:pStyle w:val="ListParagraph"/>
            <w:numPr>
              <w:ilvl w:val="0"/>
              <w:numId w:val="24"/>
            </w:numPr>
          </w:pPr>
          <w:r>
            <w:rPr>
              <w:noProof/>
            </w:rPr>
            <w:drawing>
              <wp:inline distT="0" distB="0" distL="0" distR="0" wp14:anchorId="62620CB2" wp14:editId="62620CB3">
                <wp:extent cx="1171575" cy="257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71575" cy="257175"/>
                        </a:xfrm>
                        <a:prstGeom prst="rect">
                          <a:avLst/>
                        </a:prstGeom>
                      </pic:spPr>
                    </pic:pic>
                  </a:graphicData>
                </a:graphic>
              </wp:inline>
            </w:drawing>
          </w:r>
        </w:p>
      </w:sdtContent>
    </w:sdt>
    <w:p w14:paraId="62620B05" w14:textId="77777777" w:rsidR="00A12775" w:rsidRPr="0085436E" w:rsidRDefault="00A12775" w:rsidP="00A12775"/>
    <w:p w14:paraId="62620B06" w14:textId="4B1E3A68" w:rsidR="00A12775" w:rsidRPr="0085436E" w:rsidRDefault="00A12775" w:rsidP="00A12775">
      <w:pPr>
        <w:pStyle w:val="Heading3"/>
        <w:rPr>
          <w:b w:val="0"/>
          <w:sz w:val="24"/>
          <w:szCs w:val="24"/>
        </w:rPr>
      </w:pPr>
      <w:bookmarkStart w:id="25" w:name="_Toc499737594"/>
      <w:r w:rsidRPr="0085436E">
        <w:rPr>
          <w:b w:val="0"/>
          <w:sz w:val="24"/>
          <w:szCs w:val="24"/>
        </w:rPr>
        <w:t xml:space="preserve">3.3.4    </w:t>
      </w:r>
      <w:r w:rsidR="00E22ECF" w:rsidRPr="0085436E">
        <w:rPr>
          <w:b w:val="0"/>
          <w:color w:val="0070C0"/>
          <w:sz w:val="24"/>
          <w:szCs w:val="24"/>
        </w:rPr>
        <w:t xml:space="preserve">Inbound </w:t>
      </w:r>
      <w:r w:rsidR="00B35F47">
        <w:rPr>
          <w:b w:val="0"/>
          <w:color w:val="0070C0"/>
          <w:sz w:val="24"/>
          <w:szCs w:val="24"/>
        </w:rPr>
        <w:t>PDF</w:t>
      </w:r>
      <w:r w:rsidR="005D6C84">
        <w:rPr>
          <w:b w:val="0"/>
          <w:color w:val="0070C0"/>
          <w:sz w:val="24"/>
          <w:szCs w:val="24"/>
        </w:rPr>
        <w:t xml:space="preserve"> Response </w:t>
      </w:r>
      <w:r w:rsidR="005D6C84">
        <w:rPr>
          <w:b w:val="0"/>
          <w:sz w:val="24"/>
          <w:szCs w:val="24"/>
        </w:rPr>
        <w:t xml:space="preserve">to </w:t>
      </w:r>
      <w:r w:rsidR="005D6C84">
        <w:rPr>
          <w:b w:val="0"/>
          <w:color w:val="0070C0"/>
          <w:sz w:val="24"/>
          <w:szCs w:val="24"/>
        </w:rPr>
        <w:t>OE_MGR</w:t>
      </w:r>
      <w:bookmarkEnd w:id="25"/>
    </w:p>
    <w:sdt>
      <w:sdtPr>
        <w:id w:val="-1632089767"/>
        <w:placeholder>
          <w:docPart w:val="00398B6640F04800909F7A84FC90D961"/>
        </w:placeholder>
      </w:sdtPr>
      <w:sdtEndPr/>
      <w:sdtContent>
        <w:p w14:paraId="62620B07" w14:textId="77777777" w:rsidR="005D6C84" w:rsidRDefault="005D6C84" w:rsidP="000F341B">
          <w:pPr>
            <w:pStyle w:val="ListParagraph"/>
            <w:numPr>
              <w:ilvl w:val="0"/>
              <w:numId w:val="24"/>
            </w:numPr>
          </w:pPr>
          <w:r>
            <w:t>HTTPS</w:t>
          </w:r>
        </w:p>
        <w:p w14:paraId="62620B08" w14:textId="77777777" w:rsidR="00A12775" w:rsidRPr="0085436E" w:rsidRDefault="005D6C84" w:rsidP="000F341B">
          <w:pPr>
            <w:pStyle w:val="ListParagraph"/>
            <w:numPr>
              <w:ilvl w:val="0"/>
              <w:numId w:val="24"/>
            </w:numPr>
          </w:pPr>
          <w:r>
            <w:rPr>
              <w:noProof/>
            </w:rPr>
            <w:drawing>
              <wp:inline distT="0" distB="0" distL="0" distR="0" wp14:anchorId="62620CB4" wp14:editId="62620CB5">
                <wp:extent cx="1171575" cy="257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71575" cy="257175"/>
                        </a:xfrm>
                        <a:prstGeom prst="rect">
                          <a:avLst/>
                        </a:prstGeom>
                      </pic:spPr>
                    </pic:pic>
                  </a:graphicData>
                </a:graphic>
              </wp:inline>
            </w:drawing>
          </w:r>
        </w:p>
      </w:sdtContent>
    </w:sdt>
    <w:p w14:paraId="62620B09" w14:textId="77777777" w:rsidR="00DB6D60" w:rsidRDefault="00DB6D60" w:rsidP="00DB6D60">
      <w:pPr>
        <w:pStyle w:val="Heading3"/>
        <w:rPr>
          <w:b w:val="0"/>
          <w:color w:val="0070C0"/>
          <w:sz w:val="24"/>
          <w:szCs w:val="24"/>
        </w:rPr>
      </w:pPr>
    </w:p>
    <w:p w14:paraId="088187B9" w14:textId="77777777" w:rsidR="002C7252" w:rsidRDefault="002C7252">
      <w:pPr>
        <w:rPr>
          <w:rFonts w:asciiTheme="minorHAnsi" w:eastAsiaTheme="majorEastAsia" w:hAnsiTheme="minorHAnsi" w:cs="Arial"/>
          <w:bCs/>
          <w:color w:val="0070C0"/>
          <w:sz w:val="28"/>
          <w:szCs w:val="28"/>
        </w:rPr>
      </w:pPr>
      <w:bookmarkStart w:id="26" w:name="_Toc367260181"/>
      <w:r>
        <w:rPr>
          <w:rFonts w:asciiTheme="minorHAnsi" w:hAnsiTheme="minorHAnsi" w:cs="Arial"/>
          <w:color w:val="0070C0"/>
          <w:sz w:val="28"/>
        </w:rPr>
        <w:br w:type="page"/>
      </w:r>
    </w:p>
    <w:p w14:paraId="62620B0A" w14:textId="1EA058F6" w:rsidR="00805EC2" w:rsidRDefault="00805EC2" w:rsidP="00805EC2">
      <w:pPr>
        <w:pStyle w:val="Heading1"/>
        <w:spacing w:after="240" w:line="240" w:lineRule="atLeast"/>
        <w:rPr>
          <w:rFonts w:asciiTheme="minorHAnsi" w:hAnsiTheme="minorHAnsi" w:cs="Arial"/>
          <w:color w:val="0070C0"/>
          <w:sz w:val="28"/>
        </w:rPr>
      </w:pPr>
      <w:bookmarkStart w:id="27" w:name="_Toc499737595"/>
      <w:r w:rsidRPr="0073057F">
        <w:rPr>
          <w:rFonts w:asciiTheme="minorHAnsi" w:hAnsiTheme="minorHAnsi" w:cs="Arial"/>
          <w:color w:val="0070C0"/>
          <w:sz w:val="28"/>
        </w:rPr>
        <w:lastRenderedPageBreak/>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6"/>
      <w:bookmarkEnd w:id="27"/>
    </w:p>
    <w:p w14:paraId="62620B0B"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8" w:name="_Toc499737596"/>
      <w:r>
        <w:rPr>
          <w:rFonts w:asciiTheme="minorHAnsi" w:hAnsiTheme="minorHAnsi" w:cs="Arial"/>
          <w:i w:val="0"/>
          <w:color w:val="0070C0"/>
          <w:sz w:val="24"/>
          <w:szCs w:val="24"/>
        </w:rPr>
        <w:t>4.1 Messaging Format</w:t>
      </w:r>
      <w:bookmarkEnd w:id="28"/>
    </w:p>
    <w:p w14:paraId="62620B0C" w14:textId="77777777" w:rsidR="00856E7C" w:rsidRPr="00856E7C" w:rsidRDefault="00856E7C" w:rsidP="00856E7C"/>
    <w:p w14:paraId="62620B0D" w14:textId="77777777" w:rsidR="00856E7C" w:rsidRPr="00172896" w:rsidRDefault="00856E7C" w:rsidP="00856E7C">
      <w:pPr>
        <w:pStyle w:val="Heading3"/>
        <w:rPr>
          <w:b w:val="0"/>
          <w:sz w:val="24"/>
          <w:szCs w:val="24"/>
        </w:rPr>
      </w:pPr>
      <w:bookmarkStart w:id="29" w:name="_Toc499737597"/>
      <w:r w:rsidRPr="00172896">
        <w:rPr>
          <w:b w:val="0"/>
          <w:sz w:val="24"/>
          <w:szCs w:val="24"/>
        </w:rPr>
        <w:t>4.1.1     Segments</w:t>
      </w:r>
      <w:bookmarkEnd w:id="29"/>
    </w:p>
    <w:p w14:paraId="62620B0E" w14:textId="77777777" w:rsidR="00856E7C" w:rsidRPr="00755D93" w:rsidRDefault="00856E7C" w:rsidP="002C7252">
      <w:pPr>
        <w:spacing w:after="0" w:line="240" w:lineRule="auto"/>
        <w:rPr>
          <w:color w:val="000000" w:themeColor="text1"/>
        </w:rPr>
      </w:pPr>
      <w:r w:rsidRPr="00755D93">
        <w:rPr>
          <w:color w:val="000000" w:themeColor="text1"/>
        </w:rPr>
        <w:t>The segme</w:t>
      </w:r>
      <w:r w:rsidR="00164F02" w:rsidRPr="00755D93">
        <w:rPr>
          <w:color w:val="000000" w:themeColor="text1"/>
        </w:rPr>
        <w:t>nts utilized for this interface</w:t>
      </w:r>
      <w:r w:rsidRPr="00755D93">
        <w:rPr>
          <w:color w:val="000000" w:themeColor="text1"/>
        </w:rPr>
        <w:t xml:space="preserve"> are:</w:t>
      </w:r>
    </w:p>
    <w:p w14:paraId="62620B0F" w14:textId="77777777" w:rsidR="00866B9F" w:rsidRPr="00755D93" w:rsidRDefault="00866B9F" w:rsidP="002C7252">
      <w:pPr>
        <w:spacing w:after="0" w:line="240" w:lineRule="auto"/>
        <w:rPr>
          <w:color w:val="000000" w:themeColor="text1"/>
        </w:rPr>
      </w:pPr>
    </w:p>
    <w:p w14:paraId="62620B10" w14:textId="77777777" w:rsidR="00C54544" w:rsidRPr="00755D93" w:rsidRDefault="00C54544" w:rsidP="002C7252">
      <w:pPr>
        <w:spacing w:after="0" w:line="240" w:lineRule="auto"/>
        <w:rPr>
          <w:i/>
          <w:color w:val="000000" w:themeColor="text1"/>
        </w:rPr>
      </w:pPr>
      <w:r w:rsidRPr="00755D93">
        <w:rPr>
          <w:i/>
          <w:color w:val="000000" w:themeColor="text1"/>
        </w:rPr>
        <w:t>&lt;?xml version="1.0"?&gt;</w:t>
      </w:r>
    </w:p>
    <w:p w14:paraId="62620B11" w14:textId="77777777" w:rsidR="00C54544" w:rsidRPr="00755D93" w:rsidRDefault="00C54544" w:rsidP="002C7252">
      <w:pPr>
        <w:spacing w:after="0" w:line="240" w:lineRule="auto"/>
        <w:rPr>
          <w:i/>
          <w:color w:val="000000" w:themeColor="text1"/>
        </w:rPr>
      </w:pPr>
    </w:p>
    <w:p w14:paraId="62620B12" w14:textId="77777777" w:rsidR="00C54544" w:rsidRPr="00755D93" w:rsidRDefault="00C54544" w:rsidP="002C7252">
      <w:pPr>
        <w:spacing w:after="0" w:line="240" w:lineRule="auto"/>
        <w:rPr>
          <w:i/>
          <w:color w:val="000000" w:themeColor="text1"/>
        </w:rPr>
      </w:pPr>
      <w:r w:rsidRPr="00755D93">
        <w:rPr>
          <w:i/>
          <w:color w:val="000000" w:themeColor="text1"/>
        </w:rPr>
        <w:t>&lt;soap:Envelope</w:t>
      </w:r>
    </w:p>
    <w:p w14:paraId="62620B13" w14:textId="77777777" w:rsidR="00C54544" w:rsidRPr="00755D93" w:rsidRDefault="00C54544" w:rsidP="002C7252">
      <w:pPr>
        <w:spacing w:after="0" w:line="240" w:lineRule="auto"/>
        <w:rPr>
          <w:i/>
          <w:color w:val="000000" w:themeColor="text1"/>
        </w:rPr>
      </w:pPr>
      <w:r w:rsidRPr="00755D93">
        <w:rPr>
          <w:i/>
          <w:color w:val="000000" w:themeColor="text1"/>
        </w:rPr>
        <w:t>xmlns:soap="http://www.w3.org/2003/05/soap-envelope/"</w:t>
      </w:r>
    </w:p>
    <w:p w14:paraId="62620B14" w14:textId="77777777" w:rsidR="00C54544" w:rsidRPr="00755D93" w:rsidRDefault="00C54544" w:rsidP="002C7252">
      <w:pPr>
        <w:spacing w:after="0" w:line="240" w:lineRule="auto"/>
        <w:rPr>
          <w:i/>
          <w:color w:val="000000" w:themeColor="text1"/>
        </w:rPr>
      </w:pPr>
      <w:r w:rsidRPr="00755D93">
        <w:rPr>
          <w:i/>
          <w:color w:val="000000" w:themeColor="text1"/>
        </w:rPr>
        <w:t>soap:encodingStyle="http://www.w3.org/2003/05/soap-encoding"&gt;</w:t>
      </w:r>
    </w:p>
    <w:p w14:paraId="62620B15" w14:textId="77777777" w:rsidR="00C54544" w:rsidRPr="00755D93" w:rsidRDefault="00C54544" w:rsidP="002C7252">
      <w:pPr>
        <w:spacing w:after="0" w:line="240" w:lineRule="auto"/>
        <w:rPr>
          <w:i/>
          <w:color w:val="000000" w:themeColor="text1"/>
        </w:rPr>
      </w:pPr>
    </w:p>
    <w:p w14:paraId="62620B16" w14:textId="77777777" w:rsidR="00C54544" w:rsidRPr="00755D93" w:rsidRDefault="00C54544" w:rsidP="002C7252">
      <w:pPr>
        <w:spacing w:after="0" w:line="240" w:lineRule="auto"/>
        <w:rPr>
          <w:i/>
          <w:color w:val="000000" w:themeColor="text1"/>
        </w:rPr>
      </w:pPr>
      <w:r w:rsidRPr="00755D93">
        <w:rPr>
          <w:i/>
          <w:color w:val="000000" w:themeColor="text1"/>
        </w:rPr>
        <w:t>&lt;soap:Header&gt;</w:t>
      </w:r>
    </w:p>
    <w:p w14:paraId="62620B17" w14:textId="77777777" w:rsidR="00C54544" w:rsidRPr="00755D93" w:rsidRDefault="00C54544" w:rsidP="002C7252">
      <w:pPr>
        <w:spacing w:after="0" w:line="240" w:lineRule="auto"/>
        <w:rPr>
          <w:i/>
          <w:color w:val="000000" w:themeColor="text1"/>
        </w:rPr>
      </w:pPr>
      <w:r w:rsidRPr="00755D93">
        <w:rPr>
          <w:i/>
          <w:color w:val="000000" w:themeColor="text1"/>
        </w:rPr>
        <w:t>...</w:t>
      </w:r>
    </w:p>
    <w:p w14:paraId="62620B18" w14:textId="77777777" w:rsidR="00C54544" w:rsidRPr="00755D93" w:rsidRDefault="00C54544" w:rsidP="002C7252">
      <w:pPr>
        <w:spacing w:after="0" w:line="240" w:lineRule="auto"/>
        <w:rPr>
          <w:i/>
          <w:color w:val="000000" w:themeColor="text1"/>
        </w:rPr>
      </w:pPr>
      <w:r w:rsidRPr="00755D93">
        <w:rPr>
          <w:i/>
          <w:color w:val="000000" w:themeColor="text1"/>
        </w:rPr>
        <w:t>&lt;/soap:Header&gt;</w:t>
      </w:r>
    </w:p>
    <w:p w14:paraId="62620B19" w14:textId="77777777" w:rsidR="00C54544" w:rsidRPr="00755D93" w:rsidRDefault="00C54544" w:rsidP="002C7252">
      <w:pPr>
        <w:spacing w:after="0" w:line="240" w:lineRule="auto"/>
        <w:rPr>
          <w:i/>
          <w:color w:val="000000" w:themeColor="text1"/>
        </w:rPr>
      </w:pPr>
    </w:p>
    <w:p w14:paraId="62620B1A" w14:textId="77777777" w:rsidR="00C54544" w:rsidRPr="00755D93" w:rsidRDefault="00C54544" w:rsidP="002C7252">
      <w:pPr>
        <w:spacing w:after="0" w:line="240" w:lineRule="auto"/>
        <w:rPr>
          <w:i/>
          <w:color w:val="000000" w:themeColor="text1"/>
        </w:rPr>
      </w:pPr>
      <w:r w:rsidRPr="00755D93">
        <w:rPr>
          <w:i/>
          <w:color w:val="000000" w:themeColor="text1"/>
        </w:rPr>
        <w:t>&lt;soap:Body&gt;</w:t>
      </w:r>
    </w:p>
    <w:p w14:paraId="62620B1B" w14:textId="77777777" w:rsidR="00C54544" w:rsidRPr="00755D93" w:rsidRDefault="00C54544" w:rsidP="002C7252">
      <w:pPr>
        <w:spacing w:after="0" w:line="240" w:lineRule="auto"/>
        <w:rPr>
          <w:i/>
          <w:color w:val="000000" w:themeColor="text1"/>
        </w:rPr>
      </w:pPr>
      <w:r w:rsidRPr="00755D93">
        <w:rPr>
          <w:i/>
          <w:color w:val="000000" w:themeColor="text1"/>
        </w:rPr>
        <w:t>...</w:t>
      </w:r>
    </w:p>
    <w:p w14:paraId="62620B1C" w14:textId="77777777" w:rsidR="00C54544" w:rsidRPr="00755D93" w:rsidRDefault="00C54544" w:rsidP="002C7252">
      <w:pPr>
        <w:spacing w:after="0" w:line="240" w:lineRule="auto"/>
        <w:rPr>
          <w:i/>
          <w:color w:val="000000" w:themeColor="text1"/>
        </w:rPr>
      </w:pPr>
      <w:r w:rsidRPr="00755D93">
        <w:rPr>
          <w:i/>
          <w:color w:val="000000" w:themeColor="text1"/>
        </w:rPr>
        <w:t xml:space="preserve">  &lt;soap:Fault&gt;</w:t>
      </w:r>
    </w:p>
    <w:p w14:paraId="62620B1D" w14:textId="77777777" w:rsidR="00C54544" w:rsidRPr="00755D93" w:rsidRDefault="00C54544" w:rsidP="002C7252">
      <w:pPr>
        <w:spacing w:after="0" w:line="240" w:lineRule="auto"/>
        <w:rPr>
          <w:i/>
          <w:color w:val="000000" w:themeColor="text1"/>
        </w:rPr>
      </w:pPr>
      <w:r w:rsidRPr="00755D93">
        <w:rPr>
          <w:i/>
          <w:color w:val="000000" w:themeColor="text1"/>
        </w:rPr>
        <w:t xml:space="preserve">  ...</w:t>
      </w:r>
    </w:p>
    <w:p w14:paraId="62620B1E" w14:textId="77777777" w:rsidR="00C54544" w:rsidRPr="00755D93" w:rsidRDefault="00C54544" w:rsidP="002C7252">
      <w:pPr>
        <w:spacing w:after="0" w:line="240" w:lineRule="auto"/>
        <w:rPr>
          <w:i/>
          <w:color w:val="000000" w:themeColor="text1"/>
        </w:rPr>
      </w:pPr>
      <w:r w:rsidRPr="00755D93">
        <w:rPr>
          <w:i/>
          <w:color w:val="000000" w:themeColor="text1"/>
        </w:rPr>
        <w:t xml:space="preserve">  &lt;/soap:Fault&gt;</w:t>
      </w:r>
    </w:p>
    <w:p w14:paraId="62620B1F" w14:textId="77777777" w:rsidR="00C54544" w:rsidRPr="00755D93" w:rsidRDefault="00C54544" w:rsidP="002C7252">
      <w:pPr>
        <w:spacing w:after="0" w:line="240" w:lineRule="auto"/>
        <w:rPr>
          <w:i/>
          <w:color w:val="000000" w:themeColor="text1"/>
        </w:rPr>
      </w:pPr>
      <w:r w:rsidRPr="00755D93">
        <w:rPr>
          <w:i/>
          <w:color w:val="000000" w:themeColor="text1"/>
        </w:rPr>
        <w:t>&lt;/soap:Body&gt;</w:t>
      </w:r>
    </w:p>
    <w:p w14:paraId="62620B20" w14:textId="77777777" w:rsidR="00C54544" w:rsidRPr="00755D93" w:rsidRDefault="00C54544" w:rsidP="002C7252">
      <w:pPr>
        <w:spacing w:after="0" w:line="240" w:lineRule="auto"/>
        <w:rPr>
          <w:i/>
          <w:color w:val="000000" w:themeColor="text1"/>
        </w:rPr>
      </w:pPr>
    </w:p>
    <w:p w14:paraId="62620B21" w14:textId="77777777" w:rsidR="00C54544" w:rsidRPr="00755D93" w:rsidRDefault="00C54544" w:rsidP="002C7252">
      <w:pPr>
        <w:spacing w:after="0" w:line="240" w:lineRule="auto"/>
        <w:rPr>
          <w:i/>
          <w:color w:val="000000" w:themeColor="text1"/>
        </w:rPr>
      </w:pPr>
      <w:r w:rsidRPr="00755D93">
        <w:rPr>
          <w:i/>
          <w:color w:val="000000" w:themeColor="text1"/>
        </w:rPr>
        <w:t>&lt;/soap:Envelope&gt;</w:t>
      </w:r>
    </w:p>
    <w:p w14:paraId="62620B22" w14:textId="77777777" w:rsidR="00164F02" w:rsidRPr="00164F02" w:rsidRDefault="00164F02" w:rsidP="00164F02">
      <w:pPr>
        <w:spacing w:after="0"/>
        <w:rPr>
          <w:i/>
        </w:rPr>
      </w:pPr>
    </w:p>
    <w:p w14:paraId="62620B23" w14:textId="77777777" w:rsidR="00164F02" w:rsidRPr="00856E7C" w:rsidRDefault="00164F02" w:rsidP="00856E7C">
      <w:r>
        <w:tab/>
      </w:r>
    </w:p>
    <w:p w14:paraId="62620B24" w14:textId="77777777" w:rsidR="00805EC2" w:rsidRPr="00172896" w:rsidRDefault="00805EC2" w:rsidP="00856E7C">
      <w:pPr>
        <w:pStyle w:val="Heading3"/>
        <w:rPr>
          <w:b w:val="0"/>
          <w:sz w:val="24"/>
          <w:szCs w:val="24"/>
        </w:rPr>
      </w:pPr>
      <w:bookmarkStart w:id="30" w:name="_Toc367260182"/>
      <w:bookmarkStart w:id="31" w:name="_Toc499737598"/>
      <w:r w:rsidRPr="00172896">
        <w:rPr>
          <w:b w:val="0"/>
          <w:sz w:val="24"/>
          <w:szCs w:val="24"/>
        </w:rPr>
        <w:t>4.1</w:t>
      </w:r>
      <w:r w:rsidR="00856E7C" w:rsidRPr="00172896">
        <w:rPr>
          <w:b w:val="0"/>
          <w:i/>
          <w:sz w:val="24"/>
          <w:szCs w:val="24"/>
        </w:rPr>
        <w:t>.</w:t>
      </w:r>
      <w:r w:rsidR="00856E7C" w:rsidRPr="00DA03FD">
        <w:rPr>
          <w:b w:val="0"/>
          <w:sz w:val="24"/>
          <w:szCs w:val="24"/>
        </w:rPr>
        <w:t>2</w:t>
      </w:r>
      <w:r w:rsidRPr="00172896">
        <w:rPr>
          <w:b w:val="0"/>
          <w:sz w:val="24"/>
          <w:szCs w:val="24"/>
        </w:rPr>
        <w:t xml:space="preserve">     Messaging </w:t>
      </w:r>
      <w:bookmarkEnd w:id="30"/>
      <w:r w:rsidR="00856E7C" w:rsidRPr="00172896">
        <w:rPr>
          <w:b w:val="0"/>
          <w:sz w:val="24"/>
          <w:szCs w:val="24"/>
        </w:rPr>
        <w:t>Event Types</w:t>
      </w:r>
      <w:bookmarkEnd w:id="31"/>
    </w:p>
    <w:p w14:paraId="62620B25"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2432"/>
      </w:tblGrid>
      <w:tr w:rsidR="00805EC2" w:rsidRPr="00FB14A7" w14:paraId="62620B28" w14:textId="77777777" w:rsidTr="009A1D0B">
        <w:tc>
          <w:tcPr>
            <w:tcW w:w="1475" w:type="dxa"/>
            <w:shd w:val="clear" w:color="auto" w:fill="00B0F0"/>
          </w:tcPr>
          <w:p w14:paraId="62620B26"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2432" w:type="dxa"/>
            <w:shd w:val="clear" w:color="auto" w:fill="00B0F0"/>
          </w:tcPr>
          <w:p w14:paraId="62620B27"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62620B2B" w14:textId="77777777" w:rsidTr="009A1D0B">
        <w:tc>
          <w:tcPr>
            <w:tcW w:w="1475" w:type="dxa"/>
          </w:tcPr>
          <w:p w14:paraId="62620B29" w14:textId="77777777" w:rsidR="00805EC2" w:rsidRPr="002F12BE" w:rsidRDefault="00805EC2" w:rsidP="002F12BE">
            <w:pPr>
              <w:rPr>
                <w:rFonts w:asciiTheme="minorHAnsi" w:hAnsiTheme="minorHAnsi" w:cs="Arial"/>
                <w:color w:val="000000" w:themeColor="text1"/>
              </w:rPr>
            </w:pPr>
          </w:p>
        </w:tc>
        <w:tc>
          <w:tcPr>
            <w:tcW w:w="2432" w:type="dxa"/>
          </w:tcPr>
          <w:p w14:paraId="62620B2A" w14:textId="77777777" w:rsidR="00805EC2" w:rsidRPr="002F12BE" w:rsidRDefault="00805EC2" w:rsidP="002F12BE">
            <w:pPr>
              <w:rPr>
                <w:rFonts w:asciiTheme="minorHAnsi" w:hAnsiTheme="minorHAnsi" w:cs="Arial"/>
                <w:color w:val="000000" w:themeColor="text1"/>
              </w:rPr>
            </w:pPr>
          </w:p>
        </w:tc>
      </w:tr>
      <w:tr w:rsidR="00CB3178" w:rsidRPr="00FB14A7" w14:paraId="62620B2E" w14:textId="77777777" w:rsidTr="009A1D0B">
        <w:tc>
          <w:tcPr>
            <w:tcW w:w="1475" w:type="dxa"/>
          </w:tcPr>
          <w:p w14:paraId="62620B2C" w14:textId="77777777" w:rsidR="00CB3178" w:rsidRPr="002F12BE" w:rsidRDefault="00CB3178" w:rsidP="009A1D0B">
            <w:pPr>
              <w:rPr>
                <w:rFonts w:asciiTheme="minorHAnsi" w:hAnsiTheme="minorHAnsi" w:cs="Arial"/>
                <w:color w:val="000000" w:themeColor="text1"/>
              </w:rPr>
            </w:pPr>
          </w:p>
        </w:tc>
        <w:tc>
          <w:tcPr>
            <w:tcW w:w="2432" w:type="dxa"/>
          </w:tcPr>
          <w:p w14:paraId="62620B2D" w14:textId="77777777" w:rsidR="00CB3178" w:rsidRPr="002F12BE" w:rsidRDefault="00CB3178" w:rsidP="009A1D0B">
            <w:pPr>
              <w:rPr>
                <w:rFonts w:asciiTheme="minorHAnsi" w:hAnsiTheme="minorHAnsi" w:cs="Arial"/>
                <w:color w:val="000000" w:themeColor="text1"/>
              </w:rPr>
            </w:pPr>
          </w:p>
        </w:tc>
      </w:tr>
      <w:tr w:rsidR="00805EC2" w:rsidRPr="00FB14A7" w14:paraId="62620B31" w14:textId="77777777" w:rsidTr="009A1D0B">
        <w:tc>
          <w:tcPr>
            <w:tcW w:w="1475" w:type="dxa"/>
          </w:tcPr>
          <w:p w14:paraId="62620B2F" w14:textId="77777777" w:rsidR="00805EC2" w:rsidRPr="002F12BE" w:rsidRDefault="00805EC2" w:rsidP="009A1D0B">
            <w:pPr>
              <w:rPr>
                <w:rFonts w:asciiTheme="minorHAnsi" w:hAnsiTheme="minorHAnsi" w:cs="Arial"/>
                <w:color w:val="000000" w:themeColor="text1"/>
              </w:rPr>
            </w:pPr>
          </w:p>
        </w:tc>
        <w:tc>
          <w:tcPr>
            <w:tcW w:w="2432" w:type="dxa"/>
          </w:tcPr>
          <w:p w14:paraId="62620B30" w14:textId="77777777" w:rsidR="00805EC2" w:rsidRPr="002F12BE" w:rsidRDefault="00805EC2" w:rsidP="009A1D0B">
            <w:pPr>
              <w:rPr>
                <w:rFonts w:asciiTheme="minorHAnsi" w:hAnsiTheme="minorHAnsi" w:cs="Arial"/>
                <w:color w:val="000000" w:themeColor="text1"/>
              </w:rPr>
            </w:pPr>
          </w:p>
        </w:tc>
      </w:tr>
    </w:tbl>
    <w:p w14:paraId="62620B32" w14:textId="77777777" w:rsidR="00805EC2" w:rsidRDefault="00805EC2" w:rsidP="00805EC2">
      <w:pPr>
        <w:rPr>
          <w:rFonts w:asciiTheme="minorHAnsi" w:hAnsiTheme="minorHAnsi" w:cs="Arial"/>
        </w:rPr>
      </w:pPr>
    </w:p>
    <w:p w14:paraId="62620B33" w14:textId="77777777" w:rsidR="00D5373E" w:rsidRDefault="00D5373E" w:rsidP="00D5373E">
      <w:pPr>
        <w:pStyle w:val="Heading3"/>
        <w:rPr>
          <w:b w:val="0"/>
          <w:sz w:val="24"/>
          <w:szCs w:val="24"/>
        </w:rPr>
      </w:pPr>
      <w:bookmarkStart w:id="32" w:name="_Toc499737599"/>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2"/>
    </w:p>
    <w:sdt>
      <w:sdtPr>
        <w:rPr>
          <w:rFonts w:asciiTheme="minorHAnsi" w:hAnsiTheme="minorHAnsi"/>
          <w:sz w:val="22"/>
        </w:rPr>
        <w:id w:val="969093869"/>
        <w:placeholder>
          <w:docPart w:val="0F2B8BC7A6E344048C46723180DAF927"/>
        </w:placeholder>
      </w:sdtPr>
      <w:sdtEndPr/>
      <w:sdtContent>
        <w:p w14:paraId="62620B34" w14:textId="77777777" w:rsidR="00D5373E" w:rsidRPr="00D5373E" w:rsidRDefault="005D6C84" w:rsidP="00D5373E">
          <w:r>
            <w:rPr>
              <w:rFonts w:asciiTheme="minorHAnsi" w:hAnsiTheme="minorHAnsi"/>
              <w:sz w:val="22"/>
            </w:rPr>
            <w:t>NA</w:t>
          </w:r>
        </w:p>
      </w:sdtContent>
    </w:sdt>
    <w:p w14:paraId="62620B35" w14:textId="77777777" w:rsidR="003A6F3A" w:rsidRDefault="003A6F3A" w:rsidP="00805EC2">
      <w:pPr>
        <w:rPr>
          <w:rFonts w:asciiTheme="minorHAnsi" w:hAnsiTheme="minorHAnsi" w:cs="Arial"/>
        </w:rPr>
      </w:pPr>
    </w:p>
    <w:p w14:paraId="62620B36" w14:textId="77777777" w:rsidR="003A6F3A" w:rsidRPr="00D5373E" w:rsidRDefault="00D5373E" w:rsidP="00D5373E">
      <w:pPr>
        <w:pStyle w:val="Heading3"/>
        <w:rPr>
          <w:b w:val="0"/>
          <w:sz w:val="24"/>
          <w:szCs w:val="24"/>
        </w:rPr>
      </w:pPr>
      <w:bookmarkStart w:id="33" w:name="_Toc499737600"/>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3"/>
    </w:p>
    <w:sdt>
      <w:sdtPr>
        <w:rPr>
          <w:rFonts w:asciiTheme="minorHAnsi" w:hAnsiTheme="minorHAnsi"/>
          <w:sz w:val="22"/>
        </w:rPr>
        <w:id w:val="1742128504"/>
        <w:placeholder>
          <w:docPart w:val="0F2B8BC7A6E344048C46723180DAF927"/>
        </w:placeholder>
      </w:sdtPr>
      <w:sdtEndPr/>
      <w:sdtContent>
        <w:p w14:paraId="62620B37" w14:textId="77777777" w:rsidR="003A6F3A" w:rsidRDefault="005D6C84" w:rsidP="00805EC2">
          <w:pPr>
            <w:rPr>
              <w:rFonts w:asciiTheme="minorHAnsi" w:hAnsiTheme="minorHAnsi" w:cs="Arial"/>
            </w:rPr>
          </w:pPr>
          <w:r>
            <w:rPr>
              <w:rFonts w:asciiTheme="minorHAnsi" w:hAnsiTheme="minorHAnsi"/>
              <w:sz w:val="22"/>
            </w:rPr>
            <w:t>NA</w:t>
          </w:r>
        </w:p>
      </w:sdtContent>
    </w:sdt>
    <w:p w14:paraId="62620B38" w14:textId="77777777" w:rsidR="003A6F3A" w:rsidRDefault="003A6F3A" w:rsidP="00805EC2">
      <w:pPr>
        <w:rPr>
          <w:rFonts w:asciiTheme="minorHAnsi" w:hAnsiTheme="minorHAnsi" w:cs="Arial"/>
        </w:rPr>
      </w:pPr>
    </w:p>
    <w:p w14:paraId="62620B3F" w14:textId="77777777" w:rsidR="00856E7C" w:rsidRPr="00B75A1B" w:rsidRDefault="00856E7C" w:rsidP="00856E7C">
      <w:pPr>
        <w:pStyle w:val="Heading2"/>
        <w:rPr>
          <w:i w:val="0"/>
          <w:color w:val="0070C0"/>
        </w:rPr>
      </w:pPr>
      <w:bookmarkStart w:id="34" w:name="_Toc370205141"/>
      <w:bookmarkStart w:id="35" w:name="_Toc499737601"/>
      <w:r w:rsidRPr="00B75A1B">
        <w:rPr>
          <w:i w:val="0"/>
          <w:color w:val="0070C0"/>
        </w:rPr>
        <w:lastRenderedPageBreak/>
        <w:t>4.2     Data Transformation Requirements</w:t>
      </w:r>
      <w:bookmarkEnd w:id="34"/>
      <w:bookmarkEnd w:id="35"/>
    </w:p>
    <w:p w14:paraId="62620B40" w14:textId="77777777" w:rsidR="00856E7C" w:rsidRPr="00856E7C" w:rsidRDefault="00856E7C" w:rsidP="00856E7C"/>
    <w:tbl>
      <w:tblPr>
        <w:tblW w:w="5073" w:type="pct"/>
        <w:tblInd w:w="-5" w:type="dxa"/>
        <w:tblLayout w:type="fixed"/>
        <w:tblLook w:val="04A0" w:firstRow="1" w:lastRow="0" w:firstColumn="1" w:lastColumn="0" w:noHBand="0" w:noVBand="1"/>
      </w:tblPr>
      <w:tblGrid>
        <w:gridCol w:w="3540"/>
        <w:gridCol w:w="1145"/>
        <w:gridCol w:w="1059"/>
        <w:gridCol w:w="1054"/>
        <w:gridCol w:w="882"/>
        <w:gridCol w:w="3257"/>
      </w:tblGrid>
      <w:tr w:rsidR="00856E7C" w:rsidRPr="00FB14A7" w14:paraId="62620B47" w14:textId="77777777" w:rsidTr="002C7252">
        <w:trPr>
          <w:trHeight w:val="564"/>
          <w:tblHeader/>
        </w:trPr>
        <w:tc>
          <w:tcPr>
            <w:tcW w:w="1618" w:type="pct"/>
            <w:tcBorders>
              <w:top w:val="single" w:sz="12" w:space="0" w:color="auto"/>
              <w:left w:val="single" w:sz="4" w:space="0" w:color="auto"/>
              <w:bottom w:val="single" w:sz="12" w:space="0" w:color="auto"/>
              <w:right w:val="single" w:sz="12" w:space="0" w:color="auto"/>
            </w:tcBorders>
            <w:shd w:val="clear" w:color="auto" w:fill="00B0F0"/>
            <w:vAlign w:val="center"/>
            <w:hideMark/>
          </w:tcPr>
          <w:p w14:paraId="62620B41" w14:textId="77777777" w:rsidR="00856E7C" w:rsidRPr="00FB14A7" w:rsidRDefault="00856E7C"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23" w:type="pct"/>
            <w:tcBorders>
              <w:top w:val="single" w:sz="12" w:space="0" w:color="auto"/>
              <w:left w:val="nil"/>
              <w:bottom w:val="single" w:sz="12" w:space="0" w:color="auto"/>
              <w:right w:val="single" w:sz="12" w:space="0" w:color="auto"/>
            </w:tcBorders>
            <w:shd w:val="clear" w:color="auto" w:fill="00B0F0"/>
            <w:vAlign w:val="center"/>
            <w:hideMark/>
          </w:tcPr>
          <w:p w14:paraId="62620B42" w14:textId="77777777" w:rsidR="00856E7C" w:rsidRPr="00FB14A7" w:rsidRDefault="00856E7C"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484" w:type="pct"/>
            <w:tcBorders>
              <w:top w:val="single" w:sz="12" w:space="0" w:color="auto"/>
              <w:left w:val="nil"/>
              <w:bottom w:val="single" w:sz="12" w:space="0" w:color="auto"/>
              <w:right w:val="single" w:sz="12" w:space="0" w:color="auto"/>
            </w:tcBorders>
            <w:shd w:val="clear" w:color="auto" w:fill="00B0F0"/>
            <w:vAlign w:val="center"/>
            <w:hideMark/>
          </w:tcPr>
          <w:p w14:paraId="62620B43" w14:textId="77777777" w:rsidR="00856E7C" w:rsidRPr="00FB14A7" w:rsidRDefault="00856E7C"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482" w:type="pct"/>
            <w:tcBorders>
              <w:top w:val="single" w:sz="12" w:space="0" w:color="auto"/>
              <w:left w:val="nil"/>
              <w:bottom w:val="single" w:sz="12" w:space="0" w:color="auto"/>
              <w:right w:val="single" w:sz="12" w:space="0" w:color="auto"/>
            </w:tcBorders>
            <w:shd w:val="clear" w:color="auto" w:fill="00B0F0"/>
            <w:vAlign w:val="center"/>
            <w:hideMark/>
          </w:tcPr>
          <w:p w14:paraId="62620B44" w14:textId="77777777" w:rsidR="00856E7C" w:rsidRPr="00FB14A7" w:rsidRDefault="00856E7C"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403" w:type="pct"/>
            <w:tcBorders>
              <w:top w:val="single" w:sz="12" w:space="0" w:color="auto"/>
              <w:left w:val="nil"/>
              <w:bottom w:val="single" w:sz="12" w:space="0" w:color="auto"/>
              <w:right w:val="single" w:sz="12" w:space="0" w:color="auto"/>
            </w:tcBorders>
            <w:shd w:val="clear" w:color="auto" w:fill="00B0F0"/>
            <w:vAlign w:val="center"/>
            <w:hideMark/>
          </w:tcPr>
          <w:p w14:paraId="62620B45" w14:textId="77777777" w:rsidR="00856E7C" w:rsidRPr="00FB14A7" w:rsidRDefault="00856E7C"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1489" w:type="pct"/>
            <w:tcBorders>
              <w:top w:val="single" w:sz="12" w:space="0" w:color="auto"/>
              <w:left w:val="nil"/>
              <w:bottom w:val="single" w:sz="12" w:space="0" w:color="auto"/>
              <w:right w:val="single" w:sz="12" w:space="0" w:color="auto"/>
            </w:tcBorders>
            <w:shd w:val="clear" w:color="auto" w:fill="00B0F0"/>
            <w:vAlign w:val="center"/>
            <w:hideMark/>
          </w:tcPr>
          <w:p w14:paraId="62620B46" w14:textId="77777777" w:rsidR="00856E7C" w:rsidRPr="00FB14A7" w:rsidRDefault="00856E7C"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856E7C" w:rsidRPr="00FB14A7" w14:paraId="62620B4E" w14:textId="77777777" w:rsidTr="002C7252">
        <w:trPr>
          <w:trHeight w:val="438"/>
        </w:trPr>
        <w:tc>
          <w:tcPr>
            <w:tcW w:w="1618" w:type="pct"/>
            <w:tcBorders>
              <w:top w:val="nil"/>
              <w:left w:val="single" w:sz="4" w:space="0" w:color="auto"/>
              <w:bottom w:val="single" w:sz="4" w:space="0" w:color="auto"/>
              <w:right w:val="single" w:sz="4" w:space="0" w:color="auto"/>
            </w:tcBorders>
            <w:shd w:val="clear" w:color="auto" w:fill="auto"/>
            <w:vAlign w:val="center"/>
          </w:tcPr>
          <w:p w14:paraId="62620B48" w14:textId="77777777" w:rsidR="00856E7C" w:rsidRPr="003563CB" w:rsidRDefault="00856E7C" w:rsidP="003563CB">
            <w:pPr>
              <w:spacing w:after="0" w:line="240" w:lineRule="auto"/>
              <w:rPr>
                <w:rFonts w:asciiTheme="minorHAnsi" w:eastAsia="Times New Roman" w:hAnsiTheme="minorHAnsi" w:cs="Times New Roman"/>
                <w:color w:val="000000" w:themeColor="text1"/>
                <w:szCs w:val="20"/>
              </w:rPr>
            </w:pPr>
          </w:p>
        </w:tc>
        <w:tc>
          <w:tcPr>
            <w:tcW w:w="523" w:type="pct"/>
            <w:tcBorders>
              <w:top w:val="nil"/>
              <w:left w:val="nil"/>
              <w:bottom w:val="single" w:sz="4" w:space="0" w:color="auto"/>
              <w:right w:val="single" w:sz="4" w:space="0" w:color="auto"/>
            </w:tcBorders>
            <w:shd w:val="clear" w:color="auto" w:fill="auto"/>
            <w:vAlign w:val="center"/>
          </w:tcPr>
          <w:p w14:paraId="62620B49" w14:textId="77777777" w:rsidR="00856E7C" w:rsidRPr="003563CB" w:rsidRDefault="00856E7C" w:rsidP="003563CB">
            <w:pPr>
              <w:spacing w:after="0" w:line="240" w:lineRule="auto"/>
              <w:rPr>
                <w:rFonts w:asciiTheme="minorHAnsi" w:eastAsia="Times New Roman" w:hAnsiTheme="minorHAnsi" w:cs="Times New Roman"/>
                <w:color w:val="000000" w:themeColor="text1"/>
                <w:szCs w:val="20"/>
              </w:rPr>
            </w:pPr>
            <w:r w:rsidRPr="003563CB">
              <w:rPr>
                <w:rFonts w:asciiTheme="minorHAnsi" w:eastAsia="Times New Roman" w:hAnsiTheme="minorHAnsi" w:cs="Times New Roman"/>
                <w:color w:val="000000" w:themeColor="text1"/>
                <w:szCs w:val="20"/>
              </w:rPr>
              <w:t>MSH:XX.XX</w:t>
            </w:r>
          </w:p>
        </w:tc>
        <w:tc>
          <w:tcPr>
            <w:tcW w:w="484" w:type="pct"/>
            <w:tcBorders>
              <w:top w:val="nil"/>
              <w:left w:val="nil"/>
              <w:bottom w:val="single" w:sz="4" w:space="0" w:color="auto"/>
              <w:right w:val="single" w:sz="4" w:space="0" w:color="auto"/>
            </w:tcBorders>
            <w:shd w:val="clear" w:color="auto" w:fill="auto"/>
            <w:vAlign w:val="center"/>
          </w:tcPr>
          <w:p w14:paraId="62620B4A" w14:textId="77777777" w:rsidR="00856E7C" w:rsidRPr="003563CB" w:rsidRDefault="00856E7C" w:rsidP="003563CB">
            <w:pPr>
              <w:spacing w:after="0" w:line="240" w:lineRule="auto"/>
              <w:rPr>
                <w:rFonts w:asciiTheme="minorHAnsi" w:eastAsia="Times New Roman" w:hAnsiTheme="minorHAnsi" w:cs="Times New Roman"/>
                <w:color w:val="000000" w:themeColor="text1"/>
                <w:szCs w:val="20"/>
              </w:rPr>
            </w:pPr>
          </w:p>
        </w:tc>
        <w:tc>
          <w:tcPr>
            <w:tcW w:w="482" w:type="pct"/>
            <w:tcBorders>
              <w:top w:val="nil"/>
              <w:left w:val="nil"/>
              <w:bottom w:val="single" w:sz="4" w:space="0" w:color="auto"/>
              <w:right w:val="single" w:sz="4" w:space="0" w:color="auto"/>
            </w:tcBorders>
            <w:shd w:val="clear" w:color="auto" w:fill="auto"/>
            <w:vAlign w:val="center"/>
          </w:tcPr>
          <w:p w14:paraId="62620B4B" w14:textId="77777777" w:rsidR="00856E7C" w:rsidRPr="003563CB" w:rsidRDefault="00856E7C" w:rsidP="003563CB">
            <w:pPr>
              <w:spacing w:after="0" w:line="240" w:lineRule="auto"/>
              <w:rPr>
                <w:rFonts w:asciiTheme="minorHAnsi" w:eastAsia="Times New Roman" w:hAnsiTheme="minorHAnsi" w:cs="Times New Roman"/>
                <w:color w:val="000000" w:themeColor="text1"/>
                <w:szCs w:val="20"/>
              </w:rPr>
            </w:pPr>
          </w:p>
        </w:tc>
        <w:tc>
          <w:tcPr>
            <w:tcW w:w="403" w:type="pct"/>
            <w:tcBorders>
              <w:top w:val="nil"/>
              <w:left w:val="nil"/>
              <w:bottom w:val="single" w:sz="4" w:space="0" w:color="auto"/>
              <w:right w:val="single" w:sz="4" w:space="0" w:color="auto"/>
            </w:tcBorders>
            <w:shd w:val="clear" w:color="auto" w:fill="auto"/>
            <w:vAlign w:val="center"/>
          </w:tcPr>
          <w:p w14:paraId="62620B4C" w14:textId="77777777" w:rsidR="00856E7C" w:rsidRPr="003563CB" w:rsidRDefault="00856E7C" w:rsidP="003563CB">
            <w:pPr>
              <w:spacing w:after="0" w:line="240" w:lineRule="auto"/>
              <w:rPr>
                <w:rFonts w:asciiTheme="minorHAnsi" w:eastAsia="Times New Roman" w:hAnsiTheme="minorHAnsi" w:cs="Times New Roman"/>
                <w:color w:val="000000" w:themeColor="text1"/>
                <w:szCs w:val="20"/>
              </w:rPr>
            </w:pPr>
          </w:p>
        </w:tc>
        <w:tc>
          <w:tcPr>
            <w:tcW w:w="1489" w:type="pct"/>
            <w:tcBorders>
              <w:top w:val="nil"/>
              <w:left w:val="nil"/>
              <w:bottom w:val="single" w:sz="4" w:space="0" w:color="auto"/>
              <w:right w:val="single" w:sz="4" w:space="0" w:color="auto"/>
            </w:tcBorders>
            <w:shd w:val="clear" w:color="auto" w:fill="auto"/>
            <w:vAlign w:val="center"/>
          </w:tcPr>
          <w:p w14:paraId="62620B4D" w14:textId="77777777" w:rsidR="00856E7C" w:rsidRPr="003563CB" w:rsidRDefault="00856E7C" w:rsidP="003563CB">
            <w:pPr>
              <w:spacing w:after="0" w:line="240" w:lineRule="auto"/>
              <w:rPr>
                <w:rFonts w:asciiTheme="minorHAnsi" w:eastAsia="Times New Roman" w:hAnsiTheme="minorHAnsi" w:cs="Times New Roman"/>
                <w:color w:val="000000" w:themeColor="text1"/>
                <w:szCs w:val="20"/>
              </w:rPr>
            </w:pPr>
          </w:p>
        </w:tc>
      </w:tr>
      <w:tr w:rsidR="00856E7C" w:rsidRPr="00FB14A7" w14:paraId="62620B55" w14:textId="77777777" w:rsidTr="002C7252">
        <w:trPr>
          <w:trHeight w:val="449"/>
        </w:trPr>
        <w:tc>
          <w:tcPr>
            <w:tcW w:w="1618" w:type="pct"/>
            <w:tcBorders>
              <w:top w:val="single" w:sz="4" w:space="0" w:color="auto"/>
              <w:left w:val="single" w:sz="4" w:space="0" w:color="auto"/>
              <w:bottom w:val="single" w:sz="4" w:space="0" w:color="auto"/>
              <w:right w:val="single" w:sz="4" w:space="0" w:color="auto"/>
            </w:tcBorders>
            <w:shd w:val="clear" w:color="auto" w:fill="auto"/>
            <w:vAlign w:val="center"/>
          </w:tcPr>
          <w:p w14:paraId="62620B4F" w14:textId="77777777" w:rsidR="00856E7C" w:rsidRPr="003563CB" w:rsidRDefault="00856E7C" w:rsidP="003563CB">
            <w:pPr>
              <w:spacing w:after="0" w:line="240" w:lineRule="auto"/>
              <w:rPr>
                <w:rFonts w:asciiTheme="minorHAnsi" w:eastAsia="Times New Roman" w:hAnsiTheme="minorHAnsi" w:cs="Times New Roman"/>
                <w:color w:val="000000" w:themeColor="text1"/>
                <w:szCs w:val="20"/>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62620B50" w14:textId="77777777" w:rsidR="00856E7C" w:rsidRPr="003563CB" w:rsidRDefault="00856E7C" w:rsidP="003563CB">
            <w:pPr>
              <w:spacing w:after="0" w:line="240" w:lineRule="auto"/>
              <w:rPr>
                <w:rFonts w:asciiTheme="minorHAnsi" w:eastAsia="Times New Roman" w:hAnsiTheme="minorHAnsi" w:cs="Times New Roman"/>
                <w:color w:val="000000" w:themeColor="text1"/>
                <w:szCs w:val="20"/>
              </w:rPr>
            </w:pPr>
          </w:p>
        </w:tc>
        <w:tc>
          <w:tcPr>
            <w:tcW w:w="484" w:type="pct"/>
            <w:tcBorders>
              <w:top w:val="single" w:sz="4" w:space="0" w:color="auto"/>
              <w:left w:val="nil"/>
              <w:bottom w:val="single" w:sz="4" w:space="0" w:color="auto"/>
              <w:right w:val="single" w:sz="4" w:space="0" w:color="auto"/>
            </w:tcBorders>
            <w:shd w:val="clear" w:color="auto" w:fill="auto"/>
            <w:vAlign w:val="center"/>
          </w:tcPr>
          <w:p w14:paraId="62620B51" w14:textId="77777777" w:rsidR="00856E7C" w:rsidRPr="003563CB" w:rsidRDefault="00856E7C" w:rsidP="003563CB">
            <w:pPr>
              <w:spacing w:after="0" w:line="240" w:lineRule="auto"/>
              <w:rPr>
                <w:rFonts w:asciiTheme="minorHAnsi" w:eastAsia="Times New Roman" w:hAnsiTheme="minorHAnsi" w:cs="Times New Roman"/>
                <w:color w:val="000000" w:themeColor="text1"/>
                <w:szCs w:val="20"/>
              </w:rPr>
            </w:pPr>
          </w:p>
        </w:tc>
        <w:tc>
          <w:tcPr>
            <w:tcW w:w="482" w:type="pct"/>
            <w:tcBorders>
              <w:top w:val="single" w:sz="4" w:space="0" w:color="auto"/>
              <w:left w:val="nil"/>
              <w:bottom w:val="single" w:sz="4" w:space="0" w:color="auto"/>
              <w:right w:val="single" w:sz="4" w:space="0" w:color="auto"/>
            </w:tcBorders>
            <w:shd w:val="clear" w:color="auto" w:fill="auto"/>
            <w:vAlign w:val="center"/>
          </w:tcPr>
          <w:p w14:paraId="62620B52" w14:textId="77777777" w:rsidR="00856E7C" w:rsidRPr="003563CB" w:rsidRDefault="00856E7C" w:rsidP="003563CB">
            <w:pPr>
              <w:spacing w:after="0" w:line="240" w:lineRule="auto"/>
              <w:rPr>
                <w:rFonts w:asciiTheme="minorHAnsi" w:eastAsia="Times New Roman" w:hAnsiTheme="minorHAnsi" w:cs="Times New Roman"/>
                <w:color w:val="000000" w:themeColor="text1"/>
                <w:szCs w:val="20"/>
              </w:rPr>
            </w:pPr>
          </w:p>
        </w:tc>
        <w:tc>
          <w:tcPr>
            <w:tcW w:w="403" w:type="pct"/>
            <w:tcBorders>
              <w:top w:val="single" w:sz="4" w:space="0" w:color="auto"/>
              <w:left w:val="nil"/>
              <w:bottom w:val="single" w:sz="4" w:space="0" w:color="auto"/>
              <w:right w:val="single" w:sz="4" w:space="0" w:color="auto"/>
            </w:tcBorders>
            <w:shd w:val="clear" w:color="auto" w:fill="auto"/>
            <w:vAlign w:val="center"/>
          </w:tcPr>
          <w:p w14:paraId="62620B53" w14:textId="77777777" w:rsidR="00856E7C" w:rsidRPr="003563CB" w:rsidRDefault="00856E7C" w:rsidP="003563CB">
            <w:pPr>
              <w:spacing w:after="0" w:line="240" w:lineRule="auto"/>
              <w:rPr>
                <w:rFonts w:asciiTheme="minorHAnsi" w:eastAsia="Times New Roman" w:hAnsiTheme="minorHAnsi" w:cs="Times New Roman"/>
                <w:color w:val="000000" w:themeColor="text1"/>
                <w:szCs w:val="20"/>
              </w:rPr>
            </w:pPr>
          </w:p>
        </w:tc>
        <w:tc>
          <w:tcPr>
            <w:tcW w:w="1489" w:type="pct"/>
            <w:tcBorders>
              <w:top w:val="single" w:sz="4" w:space="0" w:color="auto"/>
              <w:left w:val="nil"/>
              <w:bottom w:val="single" w:sz="4" w:space="0" w:color="auto"/>
              <w:right w:val="single" w:sz="4" w:space="0" w:color="auto"/>
            </w:tcBorders>
            <w:shd w:val="clear" w:color="auto" w:fill="auto"/>
            <w:vAlign w:val="center"/>
          </w:tcPr>
          <w:p w14:paraId="62620B54" w14:textId="77777777" w:rsidR="00856E7C" w:rsidRPr="003563CB" w:rsidRDefault="00856E7C" w:rsidP="003563CB">
            <w:pPr>
              <w:spacing w:after="0" w:line="240" w:lineRule="auto"/>
              <w:rPr>
                <w:rFonts w:asciiTheme="minorHAnsi" w:eastAsia="Times New Roman" w:hAnsiTheme="minorHAnsi" w:cs="Times New Roman"/>
                <w:color w:val="000000" w:themeColor="text1"/>
                <w:szCs w:val="20"/>
              </w:rPr>
            </w:pPr>
          </w:p>
        </w:tc>
      </w:tr>
      <w:tr w:rsidR="003563CB" w:rsidRPr="00FB14A7" w14:paraId="62620B5C" w14:textId="77777777" w:rsidTr="002C7252">
        <w:trPr>
          <w:trHeight w:val="449"/>
        </w:trPr>
        <w:tc>
          <w:tcPr>
            <w:tcW w:w="1618" w:type="pct"/>
            <w:tcBorders>
              <w:top w:val="single" w:sz="4" w:space="0" w:color="auto"/>
              <w:left w:val="single" w:sz="4" w:space="0" w:color="auto"/>
              <w:bottom w:val="single" w:sz="4" w:space="0" w:color="auto"/>
              <w:right w:val="single" w:sz="4" w:space="0" w:color="auto"/>
            </w:tcBorders>
            <w:shd w:val="clear" w:color="auto" w:fill="auto"/>
            <w:vAlign w:val="center"/>
          </w:tcPr>
          <w:p w14:paraId="62620B56" w14:textId="77777777" w:rsidR="003563CB" w:rsidRPr="003563CB" w:rsidRDefault="003563CB" w:rsidP="003563CB">
            <w:pPr>
              <w:spacing w:after="0" w:line="240" w:lineRule="auto"/>
              <w:rPr>
                <w:rFonts w:asciiTheme="minorHAnsi" w:eastAsia="Times New Roman" w:hAnsiTheme="minorHAnsi" w:cs="Times New Roman"/>
                <w:color w:val="000000" w:themeColor="text1"/>
                <w:szCs w:val="20"/>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62620B57" w14:textId="77777777" w:rsidR="003563CB" w:rsidRPr="003563CB" w:rsidRDefault="003563CB" w:rsidP="003563CB">
            <w:pPr>
              <w:spacing w:after="0" w:line="240" w:lineRule="auto"/>
              <w:rPr>
                <w:rFonts w:asciiTheme="minorHAnsi" w:eastAsia="Times New Roman" w:hAnsiTheme="minorHAnsi" w:cs="Times New Roman"/>
                <w:color w:val="000000" w:themeColor="text1"/>
                <w:szCs w:val="20"/>
              </w:rPr>
            </w:pPr>
          </w:p>
        </w:tc>
        <w:tc>
          <w:tcPr>
            <w:tcW w:w="484" w:type="pct"/>
            <w:tcBorders>
              <w:top w:val="single" w:sz="4" w:space="0" w:color="auto"/>
              <w:left w:val="nil"/>
              <w:bottom w:val="single" w:sz="4" w:space="0" w:color="auto"/>
              <w:right w:val="single" w:sz="4" w:space="0" w:color="auto"/>
            </w:tcBorders>
            <w:shd w:val="clear" w:color="auto" w:fill="auto"/>
            <w:vAlign w:val="center"/>
          </w:tcPr>
          <w:p w14:paraId="62620B58" w14:textId="77777777" w:rsidR="003563CB" w:rsidRPr="003563CB" w:rsidRDefault="003563CB" w:rsidP="003563CB">
            <w:pPr>
              <w:spacing w:after="0" w:line="240" w:lineRule="auto"/>
              <w:rPr>
                <w:rFonts w:asciiTheme="minorHAnsi" w:eastAsia="Times New Roman" w:hAnsiTheme="minorHAnsi" w:cs="Times New Roman"/>
                <w:color w:val="000000" w:themeColor="text1"/>
                <w:szCs w:val="20"/>
              </w:rPr>
            </w:pPr>
          </w:p>
        </w:tc>
        <w:tc>
          <w:tcPr>
            <w:tcW w:w="482" w:type="pct"/>
            <w:tcBorders>
              <w:top w:val="single" w:sz="4" w:space="0" w:color="auto"/>
              <w:left w:val="nil"/>
              <w:bottom w:val="single" w:sz="4" w:space="0" w:color="auto"/>
              <w:right w:val="single" w:sz="4" w:space="0" w:color="auto"/>
            </w:tcBorders>
            <w:shd w:val="clear" w:color="auto" w:fill="auto"/>
            <w:vAlign w:val="center"/>
          </w:tcPr>
          <w:p w14:paraId="62620B59" w14:textId="77777777" w:rsidR="003563CB" w:rsidRPr="003563CB" w:rsidRDefault="003563CB" w:rsidP="003563CB">
            <w:pPr>
              <w:spacing w:after="0" w:line="240" w:lineRule="auto"/>
              <w:rPr>
                <w:rFonts w:asciiTheme="minorHAnsi" w:eastAsia="Times New Roman" w:hAnsiTheme="minorHAnsi" w:cs="Times New Roman"/>
                <w:color w:val="000000" w:themeColor="text1"/>
                <w:szCs w:val="20"/>
              </w:rPr>
            </w:pPr>
          </w:p>
        </w:tc>
        <w:tc>
          <w:tcPr>
            <w:tcW w:w="403" w:type="pct"/>
            <w:tcBorders>
              <w:top w:val="single" w:sz="4" w:space="0" w:color="auto"/>
              <w:left w:val="nil"/>
              <w:bottom w:val="single" w:sz="4" w:space="0" w:color="auto"/>
              <w:right w:val="single" w:sz="4" w:space="0" w:color="auto"/>
            </w:tcBorders>
            <w:shd w:val="clear" w:color="auto" w:fill="auto"/>
            <w:vAlign w:val="center"/>
          </w:tcPr>
          <w:p w14:paraId="62620B5A" w14:textId="77777777" w:rsidR="003563CB" w:rsidRPr="003563CB" w:rsidRDefault="003563CB" w:rsidP="003563CB">
            <w:pPr>
              <w:spacing w:after="0" w:line="240" w:lineRule="auto"/>
              <w:rPr>
                <w:rFonts w:asciiTheme="minorHAnsi" w:eastAsia="Times New Roman" w:hAnsiTheme="minorHAnsi" w:cs="Times New Roman"/>
                <w:color w:val="000000" w:themeColor="text1"/>
                <w:szCs w:val="20"/>
              </w:rPr>
            </w:pPr>
          </w:p>
        </w:tc>
        <w:tc>
          <w:tcPr>
            <w:tcW w:w="1489" w:type="pct"/>
            <w:tcBorders>
              <w:top w:val="single" w:sz="4" w:space="0" w:color="auto"/>
              <w:left w:val="nil"/>
              <w:bottom w:val="single" w:sz="4" w:space="0" w:color="auto"/>
              <w:right w:val="single" w:sz="4" w:space="0" w:color="auto"/>
            </w:tcBorders>
            <w:shd w:val="clear" w:color="auto" w:fill="auto"/>
            <w:vAlign w:val="center"/>
          </w:tcPr>
          <w:p w14:paraId="62620B5B" w14:textId="77777777" w:rsidR="003563CB" w:rsidRPr="003563CB" w:rsidRDefault="003563CB" w:rsidP="003563CB">
            <w:pPr>
              <w:spacing w:after="0" w:line="240" w:lineRule="auto"/>
              <w:rPr>
                <w:rFonts w:asciiTheme="minorHAnsi" w:eastAsia="Times New Roman" w:hAnsiTheme="minorHAnsi" w:cs="Times New Roman"/>
                <w:color w:val="000000" w:themeColor="text1"/>
                <w:szCs w:val="20"/>
              </w:rPr>
            </w:pPr>
          </w:p>
        </w:tc>
      </w:tr>
      <w:tr w:rsidR="003563CB" w:rsidRPr="00FB14A7" w14:paraId="62620B63" w14:textId="77777777" w:rsidTr="002C7252">
        <w:trPr>
          <w:trHeight w:val="449"/>
        </w:trPr>
        <w:tc>
          <w:tcPr>
            <w:tcW w:w="1618" w:type="pct"/>
            <w:tcBorders>
              <w:top w:val="single" w:sz="4" w:space="0" w:color="auto"/>
              <w:left w:val="single" w:sz="4" w:space="0" w:color="auto"/>
              <w:bottom w:val="single" w:sz="4" w:space="0" w:color="auto"/>
              <w:right w:val="single" w:sz="4" w:space="0" w:color="auto"/>
            </w:tcBorders>
            <w:shd w:val="clear" w:color="auto" w:fill="auto"/>
            <w:vAlign w:val="center"/>
          </w:tcPr>
          <w:p w14:paraId="62620B5D" w14:textId="77777777" w:rsidR="003563CB" w:rsidRPr="003563CB" w:rsidRDefault="003563CB" w:rsidP="003563CB">
            <w:pPr>
              <w:spacing w:after="0" w:line="240" w:lineRule="auto"/>
              <w:rPr>
                <w:rFonts w:asciiTheme="minorHAnsi" w:eastAsia="Times New Roman" w:hAnsiTheme="minorHAnsi" w:cs="Times New Roman"/>
                <w:color w:val="000000" w:themeColor="text1"/>
                <w:szCs w:val="20"/>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62620B5E" w14:textId="77777777" w:rsidR="003563CB" w:rsidRPr="003563CB" w:rsidRDefault="003563CB" w:rsidP="003563CB">
            <w:pPr>
              <w:spacing w:after="0" w:line="240" w:lineRule="auto"/>
              <w:rPr>
                <w:rFonts w:asciiTheme="minorHAnsi" w:eastAsia="Times New Roman" w:hAnsiTheme="minorHAnsi" w:cs="Times New Roman"/>
                <w:color w:val="000000" w:themeColor="text1"/>
                <w:szCs w:val="20"/>
              </w:rPr>
            </w:pPr>
          </w:p>
        </w:tc>
        <w:tc>
          <w:tcPr>
            <w:tcW w:w="484" w:type="pct"/>
            <w:tcBorders>
              <w:top w:val="single" w:sz="4" w:space="0" w:color="auto"/>
              <w:left w:val="nil"/>
              <w:bottom w:val="single" w:sz="4" w:space="0" w:color="auto"/>
              <w:right w:val="single" w:sz="4" w:space="0" w:color="auto"/>
            </w:tcBorders>
            <w:shd w:val="clear" w:color="auto" w:fill="auto"/>
            <w:vAlign w:val="center"/>
          </w:tcPr>
          <w:p w14:paraId="62620B5F" w14:textId="77777777" w:rsidR="003563CB" w:rsidRPr="003563CB" w:rsidRDefault="003563CB" w:rsidP="003563CB">
            <w:pPr>
              <w:spacing w:after="0" w:line="240" w:lineRule="auto"/>
              <w:rPr>
                <w:rFonts w:asciiTheme="minorHAnsi" w:eastAsia="Times New Roman" w:hAnsiTheme="minorHAnsi" w:cs="Times New Roman"/>
                <w:color w:val="000000" w:themeColor="text1"/>
                <w:szCs w:val="20"/>
              </w:rPr>
            </w:pPr>
          </w:p>
        </w:tc>
        <w:tc>
          <w:tcPr>
            <w:tcW w:w="482" w:type="pct"/>
            <w:tcBorders>
              <w:top w:val="single" w:sz="4" w:space="0" w:color="auto"/>
              <w:left w:val="nil"/>
              <w:bottom w:val="single" w:sz="4" w:space="0" w:color="auto"/>
              <w:right w:val="single" w:sz="4" w:space="0" w:color="auto"/>
            </w:tcBorders>
            <w:shd w:val="clear" w:color="auto" w:fill="auto"/>
            <w:vAlign w:val="center"/>
          </w:tcPr>
          <w:p w14:paraId="62620B60" w14:textId="77777777" w:rsidR="003563CB" w:rsidRPr="003563CB" w:rsidRDefault="003563CB" w:rsidP="003563CB">
            <w:pPr>
              <w:spacing w:after="0" w:line="240" w:lineRule="auto"/>
              <w:rPr>
                <w:rFonts w:asciiTheme="minorHAnsi" w:eastAsia="Times New Roman" w:hAnsiTheme="minorHAnsi" w:cs="Times New Roman"/>
                <w:color w:val="000000" w:themeColor="text1"/>
                <w:szCs w:val="20"/>
              </w:rPr>
            </w:pPr>
          </w:p>
        </w:tc>
        <w:tc>
          <w:tcPr>
            <w:tcW w:w="403" w:type="pct"/>
            <w:tcBorders>
              <w:top w:val="single" w:sz="4" w:space="0" w:color="auto"/>
              <w:left w:val="nil"/>
              <w:bottom w:val="single" w:sz="4" w:space="0" w:color="auto"/>
              <w:right w:val="single" w:sz="4" w:space="0" w:color="auto"/>
            </w:tcBorders>
            <w:shd w:val="clear" w:color="auto" w:fill="auto"/>
            <w:vAlign w:val="center"/>
          </w:tcPr>
          <w:p w14:paraId="62620B61" w14:textId="77777777" w:rsidR="003563CB" w:rsidRPr="003563CB" w:rsidRDefault="003563CB" w:rsidP="003563CB">
            <w:pPr>
              <w:spacing w:after="0" w:line="240" w:lineRule="auto"/>
              <w:rPr>
                <w:rFonts w:asciiTheme="minorHAnsi" w:eastAsia="Times New Roman" w:hAnsiTheme="minorHAnsi" w:cs="Times New Roman"/>
                <w:color w:val="000000" w:themeColor="text1"/>
                <w:szCs w:val="20"/>
              </w:rPr>
            </w:pPr>
          </w:p>
        </w:tc>
        <w:tc>
          <w:tcPr>
            <w:tcW w:w="1489" w:type="pct"/>
            <w:tcBorders>
              <w:top w:val="single" w:sz="4" w:space="0" w:color="auto"/>
              <w:left w:val="nil"/>
              <w:bottom w:val="single" w:sz="4" w:space="0" w:color="auto"/>
              <w:right w:val="single" w:sz="4" w:space="0" w:color="auto"/>
            </w:tcBorders>
            <w:shd w:val="clear" w:color="auto" w:fill="auto"/>
            <w:vAlign w:val="center"/>
          </w:tcPr>
          <w:p w14:paraId="62620B62" w14:textId="77777777" w:rsidR="003563CB" w:rsidRPr="003563CB" w:rsidRDefault="003563CB" w:rsidP="003563CB">
            <w:pPr>
              <w:spacing w:after="0" w:line="240" w:lineRule="auto"/>
              <w:rPr>
                <w:rFonts w:asciiTheme="minorHAnsi" w:eastAsia="Times New Roman" w:hAnsiTheme="minorHAnsi" w:cs="Times New Roman"/>
                <w:color w:val="000000" w:themeColor="text1"/>
                <w:szCs w:val="20"/>
              </w:rPr>
            </w:pPr>
          </w:p>
        </w:tc>
      </w:tr>
    </w:tbl>
    <w:p w14:paraId="62620B64" w14:textId="77777777" w:rsidR="008F225E" w:rsidRDefault="008F225E" w:rsidP="00F01E3D"/>
    <w:p w14:paraId="62620B65" w14:textId="77777777" w:rsidR="003A6F3A" w:rsidRDefault="003A6F3A" w:rsidP="00F01E3D"/>
    <w:p w14:paraId="62620B66" w14:textId="77777777" w:rsidR="005F5955" w:rsidRPr="00DF5909" w:rsidRDefault="005F5955" w:rsidP="005F5955">
      <w:pPr>
        <w:rPr>
          <w:color w:val="FF0000"/>
        </w:rPr>
      </w:pPr>
      <w:r>
        <w:rPr>
          <w:color w:val="FF0000"/>
        </w:rPr>
        <w:t>RAW data sent for all messages.</w:t>
      </w:r>
    </w:p>
    <w:p w14:paraId="62620B67" w14:textId="77777777" w:rsidR="005E05C9" w:rsidRDefault="005E05C9" w:rsidP="00F01E3D"/>
    <w:p w14:paraId="00408F65" w14:textId="77777777" w:rsidR="00002E3E" w:rsidRDefault="00002E3E" w:rsidP="00F01E3D"/>
    <w:p w14:paraId="2CBF965E" w14:textId="77777777" w:rsidR="00DA03FD" w:rsidRDefault="00DA03FD" w:rsidP="00F01E3D"/>
    <w:p w14:paraId="62620B68" w14:textId="77777777" w:rsidR="005E05C9" w:rsidRPr="00B75A1B" w:rsidRDefault="005E05C9" w:rsidP="005E05C9">
      <w:pPr>
        <w:pStyle w:val="Heading2"/>
        <w:rPr>
          <w:i w:val="0"/>
          <w:color w:val="0070C0"/>
        </w:rPr>
      </w:pPr>
      <w:bookmarkStart w:id="36" w:name="_Toc499737602"/>
      <w:r w:rsidRPr="00B75A1B">
        <w:rPr>
          <w:i w:val="0"/>
          <w:color w:val="0070C0"/>
        </w:rPr>
        <w:t>4</w:t>
      </w:r>
      <w:r>
        <w:rPr>
          <w:i w:val="0"/>
          <w:color w:val="0070C0"/>
        </w:rPr>
        <w:t>.3</w:t>
      </w:r>
      <w:r w:rsidRPr="00B75A1B">
        <w:rPr>
          <w:i w:val="0"/>
          <w:color w:val="0070C0"/>
        </w:rPr>
        <w:t xml:space="preserve">     </w:t>
      </w:r>
      <w:r>
        <w:rPr>
          <w:i w:val="0"/>
          <w:color w:val="0070C0"/>
        </w:rPr>
        <w:t>Sample Message</w:t>
      </w:r>
      <w:bookmarkEnd w:id="36"/>
    </w:p>
    <w:p w14:paraId="62620B69" w14:textId="77777777" w:rsidR="005E05C9" w:rsidRDefault="005E05C9" w:rsidP="00F01E3D"/>
    <w:p w14:paraId="62620B6A" w14:textId="77777777" w:rsidR="005E05C9" w:rsidRPr="00062E53" w:rsidRDefault="005D6C84" w:rsidP="00F01E3D">
      <w:pPr>
        <w:rPr>
          <w:b/>
        </w:rPr>
      </w:pPr>
      <w:r w:rsidRPr="00062E53">
        <w:rPr>
          <w:b/>
        </w:rPr>
        <w:t>PIX Query Outbound:</w:t>
      </w:r>
    </w:p>
    <w:p w14:paraId="62620B6B" w14:textId="77777777" w:rsidR="005D6C84" w:rsidRPr="005D6C84" w:rsidRDefault="002C7252" w:rsidP="005D6C84">
      <w:pPr>
        <w:autoSpaceDE w:val="0"/>
        <w:autoSpaceDN w:val="0"/>
        <w:adjustRightInd w:val="0"/>
        <w:spacing w:before="100" w:after="100" w:line="240" w:lineRule="auto"/>
        <w:rPr>
          <w:rFonts w:ascii="Times New Roman" w:hAnsi="Times New Roman" w:cs="Times New Roman"/>
          <w:color w:val="auto"/>
          <w:sz w:val="24"/>
          <w:szCs w:val="24"/>
        </w:rPr>
      </w:pPr>
      <w:hyperlink w:history="1">
        <w:r w:rsidR="005D6C84" w:rsidRPr="005D6C84">
          <w:rPr>
            <w:rFonts w:ascii="Times New Roman" w:hAnsi="Times New Roman" w:cs="Times New Roman"/>
            <w:color w:val="0000FF"/>
            <w:sz w:val="24"/>
            <w:szCs w:val="24"/>
            <w:u w:val="single"/>
          </w:rPr>
          <w:t>-</w:t>
        </w:r>
      </w:hyperlink>
      <w:r w:rsidR="005D6C84" w:rsidRPr="005D6C84">
        <w:rPr>
          <w:rFonts w:ascii="Times New Roman" w:hAnsi="Times New Roman" w:cs="Times New Roman"/>
          <w:color w:val="auto"/>
          <w:sz w:val="24"/>
          <w:szCs w:val="24"/>
        </w:rPr>
        <w:t xml:space="preserve"> &lt;soap:Envelope xmlns:soap="http://www.w3.org/2003/05/soap-envelope"&gt; </w:t>
      </w:r>
    </w:p>
    <w:p w14:paraId="62620B6C" w14:textId="77777777" w:rsidR="005D6C84" w:rsidRPr="005D6C84" w:rsidRDefault="002C7252" w:rsidP="005D6C84">
      <w:pPr>
        <w:autoSpaceDE w:val="0"/>
        <w:autoSpaceDN w:val="0"/>
        <w:adjustRightInd w:val="0"/>
        <w:spacing w:before="100" w:after="100" w:line="240" w:lineRule="auto"/>
        <w:rPr>
          <w:rFonts w:ascii="Times New Roman" w:hAnsi="Times New Roman" w:cs="Times New Roman"/>
          <w:color w:val="auto"/>
          <w:sz w:val="24"/>
          <w:szCs w:val="24"/>
        </w:rPr>
      </w:pPr>
      <w:hyperlink w:history="1">
        <w:r w:rsidR="005D6C84" w:rsidRPr="005D6C84">
          <w:rPr>
            <w:rFonts w:ascii="Times New Roman" w:hAnsi="Times New Roman" w:cs="Times New Roman"/>
            <w:color w:val="0000FF"/>
            <w:sz w:val="24"/>
            <w:szCs w:val="24"/>
            <w:u w:val="single"/>
          </w:rPr>
          <w:t>-</w:t>
        </w:r>
      </w:hyperlink>
      <w:r w:rsidR="005D6C84" w:rsidRPr="005D6C84">
        <w:rPr>
          <w:rFonts w:ascii="Times New Roman" w:hAnsi="Times New Roman" w:cs="Times New Roman"/>
          <w:color w:val="auto"/>
          <w:sz w:val="24"/>
          <w:szCs w:val="24"/>
        </w:rPr>
        <w:t xml:space="preserve"> &lt;soap:Header&gt; </w:t>
      </w:r>
    </w:p>
    <w:p w14:paraId="62620B6D" w14:textId="77777777" w:rsidR="005D6C84" w:rsidRPr="005D6C84" w:rsidRDefault="002C7252" w:rsidP="005D6C84">
      <w:pPr>
        <w:autoSpaceDE w:val="0"/>
        <w:autoSpaceDN w:val="0"/>
        <w:adjustRightInd w:val="0"/>
        <w:spacing w:before="100" w:after="100" w:line="240" w:lineRule="auto"/>
        <w:rPr>
          <w:rFonts w:ascii="Times New Roman" w:hAnsi="Times New Roman" w:cs="Times New Roman"/>
          <w:color w:val="auto"/>
          <w:sz w:val="24"/>
          <w:szCs w:val="24"/>
        </w:rPr>
      </w:pPr>
      <w:hyperlink w:history="1">
        <w:r w:rsidR="005D6C84" w:rsidRPr="005D6C84">
          <w:rPr>
            <w:rFonts w:ascii="Times New Roman" w:hAnsi="Times New Roman" w:cs="Times New Roman"/>
            <w:color w:val="0000FF"/>
            <w:sz w:val="24"/>
            <w:szCs w:val="24"/>
            <w:u w:val="single"/>
          </w:rPr>
          <w:t>-</w:t>
        </w:r>
      </w:hyperlink>
      <w:r w:rsidR="005D6C84" w:rsidRPr="005D6C84">
        <w:rPr>
          <w:rFonts w:ascii="Times New Roman" w:hAnsi="Times New Roman" w:cs="Times New Roman"/>
          <w:color w:val="auto"/>
          <w:sz w:val="24"/>
          <w:szCs w:val="24"/>
        </w:rPr>
        <w:t xml:space="preserve"> &lt;wsse:Security xmlns:wsse="http://docs.oasis-open.org/wss/2004/01/oasis-200401-wss-wssecurity-secext-1.0.xsd" xmlns:wsu="http://docs.oasis-open.org/wss/2004/01/oasis-200401-wss-wssecurity-utility-1.0.xsd" soap:mustUnderstand="</w:t>
      </w:r>
      <w:r w:rsidR="005D6C84" w:rsidRPr="005D6C84">
        <w:rPr>
          <w:rFonts w:ascii="Times New Roman" w:hAnsi="Times New Roman" w:cs="Times New Roman"/>
          <w:b/>
          <w:bCs/>
          <w:color w:val="auto"/>
          <w:sz w:val="24"/>
          <w:szCs w:val="24"/>
        </w:rPr>
        <w:t>true</w:t>
      </w:r>
      <w:r w:rsidR="005D6C84" w:rsidRPr="005D6C84">
        <w:rPr>
          <w:rFonts w:ascii="Times New Roman" w:hAnsi="Times New Roman" w:cs="Times New Roman"/>
          <w:color w:val="auto"/>
          <w:sz w:val="24"/>
          <w:szCs w:val="24"/>
        </w:rPr>
        <w:t xml:space="preserve">"&gt; </w:t>
      </w:r>
    </w:p>
    <w:p w14:paraId="62620B6E"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&lt;wsse:BinarySecurityToken EncodingType="</w:t>
      </w:r>
      <w:r w:rsidRPr="005D6C84">
        <w:rPr>
          <w:rFonts w:ascii="Times New Roman" w:hAnsi="Times New Roman" w:cs="Times New Roman"/>
          <w:b/>
          <w:bCs/>
          <w:color w:val="auto"/>
          <w:sz w:val="24"/>
          <w:szCs w:val="24"/>
        </w:rPr>
        <w:t>http://docs.oasis-open.org/wss/2004/01/oasis-200401-wss-soap-message-security-1.0#Base64Binary</w:t>
      </w:r>
      <w:r w:rsidRPr="005D6C84">
        <w:rPr>
          <w:rFonts w:ascii="Times New Roman" w:hAnsi="Times New Roman" w:cs="Times New Roman"/>
          <w:color w:val="auto"/>
          <w:sz w:val="24"/>
          <w:szCs w:val="24"/>
        </w:rPr>
        <w:t>" ValueType="</w:t>
      </w:r>
      <w:r w:rsidRPr="005D6C84">
        <w:rPr>
          <w:rFonts w:ascii="Times New Roman" w:hAnsi="Times New Roman" w:cs="Times New Roman"/>
          <w:b/>
          <w:bCs/>
          <w:color w:val="auto"/>
          <w:sz w:val="24"/>
          <w:szCs w:val="24"/>
        </w:rPr>
        <w:t>http://docs.oasis-open.org/wss/2004/01/oasis-200401-wss-x509-token-profile-1.0#X509v3</w:t>
      </w:r>
      <w:r w:rsidRPr="005D6C84">
        <w:rPr>
          <w:rFonts w:ascii="Times New Roman" w:hAnsi="Times New Roman" w:cs="Times New Roman"/>
          <w:color w:val="auto"/>
          <w:sz w:val="24"/>
          <w:szCs w:val="24"/>
        </w:rPr>
        <w:t>" wsu:Id="</w:t>
      </w:r>
      <w:r w:rsidRPr="005D6C84">
        <w:rPr>
          <w:rFonts w:ascii="Times New Roman" w:hAnsi="Times New Roman" w:cs="Times New Roman"/>
          <w:b/>
          <w:bCs/>
          <w:color w:val="auto"/>
          <w:sz w:val="24"/>
          <w:szCs w:val="24"/>
        </w:rPr>
        <w:t>X509-ef59bbb6-e197-4dbf-94cd-34fbb477f48b</w:t>
      </w:r>
      <w:r w:rsidRPr="005D6C84">
        <w:rPr>
          <w:rFonts w:ascii="Times New Roman" w:hAnsi="Times New Roman" w:cs="Times New Roman"/>
          <w:color w:val="auto"/>
          <w:sz w:val="24"/>
          <w:szCs w:val="24"/>
        </w:rPr>
        <w:t>"&gt;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</w:t>
      </w:r>
      <w:r w:rsidRPr="005D6C84">
        <w:rPr>
          <w:rFonts w:ascii="Times New Roman" w:hAnsi="Times New Roman" w:cs="Times New Roman"/>
          <w:color w:val="auto"/>
          <w:sz w:val="24"/>
          <w:szCs w:val="24"/>
        </w:rPr>
        <w:lastRenderedPageBreak/>
        <w:t xml:space="preserve">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&lt;/wsse:BinarySecurityToken&gt; </w:t>
      </w:r>
    </w:p>
    <w:p w14:paraId="62620B6F" w14:textId="77777777" w:rsidR="005D6C84" w:rsidRPr="005D6C84" w:rsidRDefault="002C7252" w:rsidP="005D6C84">
      <w:pPr>
        <w:autoSpaceDE w:val="0"/>
        <w:autoSpaceDN w:val="0"/>
        <w:adjustRightInd w:val="0"/>
        <w:spacing w:before="100" w:after="100" w:line="240" w:lineRule="auto"/>
        <w:rPr>
          <w:rFonts w:ascii="Times New Roman" w:hAnsi="Times New Roman" w:cs="Times New Roman"/>
          <w:color w:val="auto"/>
          <w:sz w:val="24"/>
          <w:szCs w:val="24"/>
        </w:rPr>
      </w:pPr>
      <w:hyperlink w:history="1">
        <w:r w:rsidR="005D6C84" w:rsidRPr="005D6C84">
          <w:rPr>
            <w:rFonts w:ascii="Times New Roman" w:hAnsi="Times New Roman" w:cs="Times New Roman"/>
            <w:color w:val="0000FF"/>
            <w:sz w:val="24"/>
            <w:szCs w:val="24"/>
            <w:u w:val="single"/>
          </w:rPr>
          <w:t>-</w:t>
        </w:r>
      </w:hyperlink>
      <w:r w:rsidR="005D6C84" w:rsidRPr="005D6C84">
        <w:rPr>
          <w:rFonts w:ascii="Times New Roman" w:hAnsi="Times New Roman" w:cs="Times New Roman"/>
          <w:color w:val="auto"/>
          <w:sz w:val="24"/>
          <w:szCs w:val="24"/>
        </w:rPr>
        <w:t xml:space="preserve"> &lt;ds:Signature xmlns:ds="http://www.w3.org/2000/09/xmldsig#" Id="</w:t>
      </w:r>
      <w:r w:rsidR="005D6C84" w:rsidRPr="005D6C84">
        <w:rPr>
          <w:rFonts w:ascii="Times New Roman" w:hAnsi="Times New Roman" w:cs="Times New Roman"/>
          <w:b/>
          <w:bCs/>
          <w:color w:val="auto"/>
          <w:sz w:val="24"/>
          <w:szCs w:val="24"/>
        </w:rPr>
        <w:t>SIG-14a247c8-96b0-43c7-9675-f0ffeb01062d</w:t>
      </w:r>
      <w:r w:rsidR="005D6C84" w:rsidRPr="005D6C84">
        <w:rPr>
          <w:rFonts w:ascii="Times New Roman" w:hAnsi="Times New Roman" w:cs="Times New Roman"/>
          <w:color w:val="auto"/>
          <w:sz w:val="24"/>
          <w:szCs w:val="24"/>
        </w:rPr>
        <w:t xml:space="preserve">"&gt; </w:t>
      </w:r>
    </w:p>
    <w:p w14:paraId="62620B70" w14:textId="77777777" w:rsidR="005D6C84" w:rsidRPr="005D6C84" w:rsidRDefault="002C7252" w:rsidP="005D6C84">
      <w:pPr>
        <w:autoSpaceDE w:val="0"/>
        <w:autoSpaceDN w:val="0"/>
        <w:adjustRightInd w:val="0"/>
        <w:spacing w:before="100" w:after="100" w:line="240" w:lineRule="auto"/>
        <w:rPr>
          <w:rFonts w:ascii="Times New Roman" w:hAnsi="Times New Roman" w:cs="Times New Roman"/>
          <w:color w:val="auto"/>
          <w:sz w:val="24"/>
          <w:szCs w:val="24"/>
        </w:rPr>
      </w:pPr>
      <w:hyperlink w:history="1">
        <w:r w:rsidR="005D6C84" w:rsidRPr="005D6C84">
          <w:rPr>
            <w:rFonts w:ascii="Times New Roman" w:hAnsi="Times New Roman" w:cs="Times New Roman"/>
            <w:color w:val="0000FF"/>
            <w:sz w:val="24"/>
            <w:szCs w:val="24"/>
            <w:u w:val="single"/>
          </w:rPr>
          <w:t>-</w:t>
        </w:r>
      </w:hyperlink>
      <w:r w:rsidR="005D6C84" w:rsidRPr="005D6C84">
        <w:rPr>
          <w:rFonts w:ascii="Times New Roman" w:hAnsi="Times New Roman" w:cs="Times New Roman"/>
          <w:color w:val="auto"/>
          <w:sz w:val="24"/>
          <w:szCs w:val="24"/>
        </w:rPr>
        <w:t xml:space="preserve"> &lt;ds:SignedInfo&gt; </w:t>
      </w:r>
    </w:p>
    <w:p w14:paraId="62620B71" w14:textId="77777777" w:rsidR="005D6C84" w:rsidRPr="005D6C84" w:rsidRDefault="002C7252" w:rsidP="005D6C84">
      <w:pPr>
        <w:autoSpaceDE w:val="0"/>
        <w:autoSpaceDN w:val="0"/>
        <w:adjustRightInd w:val="0"/>
        <w:spacing w:before="100" w:after="100" w:line="240" w:lineRule="auto"/>
        <w:rPr>
          <w:rFonts w:ascii="Times New Roman" w:hAnsi="Times New Roman" w:cs="Times New Roman"/>
          <w:color w:val="auto"/>
          <w:sz w:val="24"/>
          <w:szCs w:val="24"/>
        </w:rPr>
      </w:pPr>
      <w:hyperlink w:history="1">
        <w:r w:rsidR="005D6C84" w:rsidRPr="005D6C84">
          <w:rPr>
            <w:rFonts w:ascii="Times New Roman" w:hAnsi="Times New Roman" w:cs="Times New Roman"/>
            <w:color w:val="0000FF"/>
            <w:sz w:val="24"/>
            <w:szCs w:val="24"/>
            <w:u w:val="single"/>
          </w:rPr>
          <w:t>-</w:t>
        </w:r>
      </w:hyperlink>
      <w:r w:rsidR="005D6C84" w:rsidRPr="005D6C84">
        <w:rPr>
          <w:rFonts w:ascii="Times New Roman" w:hAnsi="Times New Roman" w:cs="Times New Roman"/>
          <w:color w:val="auto"/>
          <w:sz w:val="24"/>
          <w:szCs w:val="24"/>
        </w:rPr>
        <w:t xml:space="preserve"> &lt;ds:CanonicalizationMethod Algorithm="</w:t>
      </w:r>
      <w:r w:rsidR="005D6C84" w:rsidRPr="005D6C84">
        <w:rPr>
          <w:rFonts w:ascii="Times New Roman" w:hAnsi="Times New Roman" w:cs="Times New Roman"/>
          <w:b/>
          <w:bCs/>
          <w:color w:val="auto"/>
          <w:sz w:val="24"/>
          <w:szCs w:val="24"/>
        </w:rPr>
        <w:t>http://www.w3.org/2001/10/xml-exc-c14n#</w:t>
      </w:r>
      <w:r w:rsidR="005D6C84" w:rsidRPr="005D6C84">
        <w:rPr>
          <w:rFonts w:ascii="Times New Roman" w:hAnsi="Times New Roman" w:cs="Times New Roman"/>
          <w:color w:val="auto"/>
          <w:sz w:val="24"/>
          <w:szCs w:val="24"/>
        </w:rPr>
        <w:t xml:space="preserve">"&gt; </w:t>
      </w:r>
    </w:p>
    <w:p w14:paraId="62620B72"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&lt;ec:InclusiveNamespaces xmlns:ec="http://www.w3.org/2001/10/xml-exc-c14n#" PrefixList="</w:t>
      </w:r>
      <w:r w:rsidRPr="005D6C84">
        <w:rPr>
          <w:rFonts w:ascii="Times New Roman" w:hAnsi="Times New Roman" w:cs="Times New Roman"/>
          <w:b/>
          <w:bCs/>
          <w:color w:val="auto"/>
          <w:sz w:val="24"/>
          <w:szCs w:val="24"/>
        </w:rPr>
        <w:t>soap</w:t>
      </w:r>
      <w:r w:rsidRPr="005D6C84">
        <w:rPr>
          <w:rFonts w:ascii="Times New Roman" w:hAnsi="Times New Roman" w:cs="Times New Roman"/>
          <w:color w:val="auto"/>
          <w:sz w:val="24"/>
          <w:szCs w:val="24"/>
        </w:rPr>
        <w:t xml:space="preserve">" /&gt; </w:t>
      </w:r>
    </w:p>
    <w:p w14:paraId="62620B73"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&lt;/ds:CanonicalizationMethod&gt; </w:t>
      </w:r>
    </w:p>
    <w:p w14:paraId="62620B74"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&lt;ds:SignatureMethod Algorithm="</w:t>
      </w:r>
      <w:r w:rsidRPr="005D6C84">
        <w:rPr>
          <w:rFonts w:ascii="Times New Roman" w:hAnsi="Times New Roman" w:cs="Times New Roman"/>
          <w:b/>
          <w:bCs/>
          <w:color w:val="auto"/>
          <w:sz w:val="24"/>
          <w:szCs w:val="24"/>
        </w:rPr>
        <w:t>http://www.w3.org/2000/09/xmldsig#rsa-sha1</w:t>
      </w:r>
      <w:r w:rsidRPr="005D6C84">
        <w:rPr>
          <w:rFonts w:ascii="Times New Roman" w:hAnsi="Times New Roman" w:cs="Times New Roman"/>
          <w:color w:val="auto"/>
          <w:sz w:val="24"/>
          <w:szCs w:val="24"/>
        </w:rPr>
        <w:t xml:space="preserve">" /&gt; </w:t>
      </w:r>
    </w:p>
    <w:p w14:paraId="62620B75" w14:textId="77777777" w:rsidR="005D6C84" w:rsidRPr="005D6C84" w:rsidRDefault="002C7252" w:rsidP="005D6C84">
      <w:pPr>
        <w:autoSpaceDE w:val="0"/>
        <w:autoSpaceDN w:val="0"/>
        <w:adjustRightInd w:val="0"/>
        <w:spacing w:before="100" w:after="100" w:line="240" w:lineRule="auto"/>
        <w:rPr>
          <w:rFonts w:ascii="Times New Roman" w:hAnsi="Times New Roman" w:cs="Times New Roman"/>
          <w:color w:val="auto"/>
          <w:sz w:val="24"/>
          <w:szCs w:val="24"/>
        </w:rPr>
      </w:pPr>
      <w:hyperlink w:history="1">
        <w:r w:rsidR="005D6C84" w:rsidRPr="005D6C84">
          <w:rPr>
            <w:rFonts w:ascii="Times New Roman" w:hAnsi="Times New Roman" w:cs="Times New Roman"/>
            <w:color w:val="0000FF"/>
            <w:sz w:val="24"/>
            <w:szCs w:val="24"/>
            <w:u w:val="single"/>
          </w:rPr>
          <w:t>-</w:t>
        </w:r>
      </w:hyperlink>
      <w:r w:rsidR="005D6C84" w:rsidRPr="005D6C84">
        <w:rPr>
          <w:rFonts w:ascii="Times New Roman" w:hAnsi="Times New Roman" w:cs="Times New Roman"/>
          <w:color w:val="auto"/>
          <w:sz w:val="24"/>
          <w:szCs w:val="24"/>
        </w:rPr>
        <w:t xml:space="preserve"> &lt;ds:Reference URI="</w:t>
      </w:r>
      <w:r w:rsidR="005D6C84" w:rsidRPr="005D6C84">
        <w:rPr>
          <w:rFonts w:ascii="Times New Roman" w:hAnsi="Times New Roman" w:cs="Times New Roman"/>
          <w:b/>
          <w:bCs/>
          <w:color w:val="auto"/>
          <w:sz w:val="24"/>
          <w:szCs w:val="24"/>
        </w:rPr>
        <w:t>#id-589f5b65-83f2-4abe-8163-4c4c10ef181c</w:t>
      </w:r>
      <w:r w:rsidR="005D6C84" w:rsidRPr="005D6C84">
        <w:rPr>
          <w:rFonts w:ascii="Times New Roman" w:hAnsi="Times New Roman" w:cs="Times New Roman"/>
          <w:color w:val="auto"/>
          <w:sz w:val="24"/>
          <w:szCs w:val="24"/>
        </w:rPr>
        <w:t xml:space="preserve">"&gt; </w:t>
      </w:r>
    </w:p>
    <w:p w14:paraId="62620B76" w14:textId="77777777" w:rsidR="005D6C84" w:rsidRPr="005D6C84" w:rsidRDefault="002C7252" w:rsidP="005D6C84">
      <w:pPr>
        <w:autoSpaceDE w:val="0"/>
        <w:autoSpaceDN w:val="0"/>
        <w:adjustRightInd w:val="0"/>
        <w:spacing w:before="100" w:after="100" w:line="240" w:lineRule="auto"/>
        <w:rPr>
          <w:rFonts w:ascii="Times New Roman" w:hAnsi="Times New Roman" w:cs="Times New Roman"/>
          <w:color w:val="auto"/>
          <w:sz w:val="24"/>
          <w:szCs w:val="24"/>
        </w:rPr>
      </w:pPr>
      <w:hyperlink w:history="1">
        <w:r w:rsidR="005D6C84" w:rsidRPr="005D6C84">
          <w:rPr>
            <w:rFonts w:ascii="Times New Roman" w:hAnsi="Times New Roman" w:cs="Times New Roman"/>
            <w:color w:val="0000FF"/>
            <w:sz w:val="24"/>
            <w:szCs w:val="24"/>
            <w:u w:val="single"/>
          </w:rPr>
          <w:t>-</w:t>
        </w:r>
      </w:hyperlink>
      <w:r w:rsidR="005D6C84" w:rsidRPr="005D6C84">
        <w:rPr>
          <w:rFonts w:ascii="Times New Roman" w:hAnsi="Times New Roman" w:cs="Times New Roman"/>
          <w:color w:val="auto"/>
          <w:sz w:val="24"/>
          <w:szCs w:val="24"/>
        </w:rPr>
        <w:t xml:space="preserve"> &lt;ds:Transforms&gt; </w:t>
      </w:r>
    </w:p>
    <w:p w14:paraId="62620B77"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&lt;ds:Transform Algorithm="</w:t>
      </w:r>
      <w:r w:rsidRPr="005D6C84">
        <w:rPr>
          <w:rFonts w:ascii="Times New Roman" w:hAnsi="Times New Roman" w:cs="Times New Roman"/>
          <w:b/>
          <w:bCs/>
          <w:color w:val="auto"/>
          <w:sz w:val="24"/>
          <w:szCs w:val="24"/>
        </w:rPr>
        <w:t>http://www.w3.org/2001/10/xml-exc-c14n#</w:t>
      </w:r>
      <w:r w:rsidRPr="005D6C84">
        <w:rPr>
          <w:rFonts w:ascii="Times New Roman" w:hAnsi="Times New Roman" w:cs="Times New Roman"/>
          <w:color w:val="auto"/>
          <w:sz w:val="24"/>
          <w:szCs w:val="24"/>
        </w:rPr>
        <w:t xml:space="preserve">" /&gt; </w:t>
      </w:r>
    </w:p>
    <w:p w14:paraId="62620B78"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&lt;/ds:Transforms&gt; </w:t>
      </w:r>
    </w:p>
    <w:p w14:paraId="62620B79"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&lt;ds:DigestMethod Algorithm="</w:t>
      </w:r>
      <w:r w:rsidRPr="005D6C84">
        <w:rPr>
          <w:rFonts w:ascii="Times New Roman" w:hAnsi="Times New Roman" w:cs="Times New Roman"/>
          <w:b/>
          <w:bCs/>
          <w:color w:val="auto"/>
          <w:sz w:val="24"/>
          <w:szCs w:val="24"/>
        </w:rPr>
        <w:t>http://www.w3.org/2000/09/xmldsig#sha1</w:t>
      </w:r>
      <w:r w:rsidRPr="005D6C84">
        <w:rPr>
          <w:rFonts w:ascii="Times New Roman" w:hAnsi="Times New Roman" w:cs="Times New Roman"/>
          <w:color w:val="auto"/>
          <w:sz w:val="24"/>
          <w:szCs w:val="24"/>
        </w:rPr>
        <w:t xml:space="preserve">" /&gt; </w:t>
      </w:r>
    </w:p>
    <w:p w14:paraId="62620B7A"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&lt;ds:DigestValue&gt;cMGECkaabHTUinrCvghL0lr1e3E=&lt;/ds:DigestValue&gt; </w:t>
      </w:r>
    </w:p>
    <w:p w14:paraId="62620B7B"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&lt;/ds:Reference&gt; </w:t>
      </w:r>
    </w:p>
    <w:p w14:paraId="62620B7C"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&lt;/ds:SignedInfo&gt; </w:t>
      </w:r>
    </w:p>
    <w:p w14:paraId="62620B7D"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ds:SignatureValue&gt;hCdg6StO5GE13zyQjNFIFOhUg/dQ3yNK/1o7GCpzM90eiv1/NsNT6FkHf2F6/VtR426JG+NaUSr5vmNzgTNyVZWN+vwBPDCktoVFjMkgd6RcENXeK4iVYq6zukRe2SPd5ptcs/lwzZWw+xlx1pfIoYt9sWcW6MMrmyUzcrASJaAFjCLOalJiVse4L3vtUD7MCWDHco2+4ahPBrH2f8kveknyMu61Nx+JSLkUnmh11hTD3wLrxBv2pJ2o93g6XE7RiOIunIC7XEtPk/RwL/QfsgA7x5H8yRcqkKM2JnEBAG+emNKgv18BOS65g2lazAMfi95ucj4XVqLxic9QlZGZkg==&lt;/ds:SignatureValue&gt; </w:t>
      </w:r>
    </w:p>
    <w:p w14:paraId="62620B7E" w14:textId="77777777" w:rsidR="005D6C84" w:rsidRPr="005D6C84" w:rsidRDefault="002C7252" w:rsidP="005D6C84">
      <w:pPr>
        <w:autoSpaceDE w:val="0"/>
        <w:autoSpaceDN w:val="0"/>
        <w:adjustRightInd w:val="0"/>
        <w:spacing w:before="100" w:after="100" w:line="240" w:lineRule="auto"/>
        <w:rPr>
          <w:rFonts w:ascii="Times New Roman" w:hAnsi="Times New Roman" w:cs="Times New Roman"/>
          <w:color w:val="auto"/>
          <w:sz w:val="24"/>
          <w:szCs w:val="24"/>
        </w:rPr>
      </w:pPr>
      <w:hyperlink w:history="1">
        <w:r w:rsidR="005D6C84" w:rsidRPr="005D6C84">
          <w:rPr>
            <w:rFonts w:ascii="Times New Roman" w:hAnsi="Times New Roman" w:cs="Times New Roman"/>
            <w:color w:val="0000FF"/>
            <w:sz w:val="24"/>
            <w:szCs w:val="24"/>
            <w:u w:val="single"/>
          </w:rPr>
          <w:t>-</w:t>
        </w:r>
      </w:hyperlink>
      <w:r w:rsidR="005D6C84" w:rsidRPr="005D6C84">
        <w:rPr>
          <w:rFonts w:ascii="Times New Roman" w:hAnsi="Times New Roman" w:cs="Times New Roman"/>
          <w:color w:val="auto"/>
          <w:sz w:val="24"/>
          <w:szCs w:val="24"/>
        </w:rPr>
        <w:t xml:space="preserve"> &lt;ds:KeyInfo Id="</w:t>
      </w:r>
      <w:r w:rsidR="005D6C84" w:rsidRPr="005D6C84">
        <w:rPr>
          <w:rFonts w:ascii="Times New Roman" w:hAnsi="Times New Roman" w:cs="Times New Roman"/>
          <w:b/>
          <w:bCs/>
          <w:color w:val="auto"/>
          <w:sz w:val="24"/>
          <w:szCs w:val="24"/>
        </w:rPr>
        <w:t>KI-c402bf23-e235-497d-89ba-f77a7f6f6a50</w:t>
      </w:r>
      <w:r w:rsidR="005D6C84" w:rsidRPr="005D6C84">
        <w:rPr>
          <w:rFonts w:ascii="Times New Roman" w:hAnsi="Times New Roman" w:cs="Times New Roman"/>
          <w:color w:val="auto"/>
          <w:sz w:val="24"/>
          <w:szCs w:val="24"/>
        </w:rPr>
        <w:t xml:space="preserve">"&gt; </w:t>
      </w:r>
    </w:p>
    <w:p w14:paraId="62620B7F" w14:textId="77777777" w:rsidR="005D6C84" w:rsidRPr="005D6C84" w:rsidRDefault="002C7252" w:rsidP="005D6C84">
      <w:pPr>
        <w:autoSpaceDE w:val="0"/>
        <w:autoSpaceDN w:val="0"/>
        <w:adjustRightInd w:val="0"/>
        <w:spacing w:before="100" w:after="100" w:line="240" w:lineRule="auto"/>
        <w:rPr>
          <w:rFonts w:ascii="Times New Roman" w:hAnsi="Times New Roman" w:cs="Times New Roman"/>
          <w:color w:val="auto"/>
          <w:sz w:val="24"/>
          <w:szCs w:val="24"/>
        </w:rPr>
      </w:pPr>
      <w:hyperlink w:history="1">
        <w:r w:rsidR="005D6C84" w:rsidRPr="005D6C84">
          <w:rPr>
            <w:rFonts w:ascii="Times New Roman" w:hAnsi="Times New Roman" w:cs="Times New Roman"/>
            <w:color w:val="0000FF"/>
            <w:sz w:val="24"/>
            <w:szCs w:val="24"/>
            <w:u w:val="single"/>
          </w:rPr>
          <w:t>-</w:t>
        </w:r>
      </w:hyperlink>
      <w:r w:rsidR="005D6C84" w:rsidRPr="005D6C84">
        <w:rPr>
          <w:rFonts w:ascii="Times New Roman" w:hAnsi="Times New Roman" w:cs="Times New Roman"/>
          <w:color w:val="auto"/>
          <w:sz w:val="24"/>
          <w:szCs w:val="24"/>
        </w:rPr>
        <w:t xml:space="preserve"> &lt;wsse:SecurityTokenReference xmlns:wsse="http://docs.oasis-open.org/wss/2004/01/oasis-200401-wss-wssecurity-secext-1.0.xsd" xmlns:wsu="http://docs.oasis-open.org/wss/2004/01/oasis-200401-wss-wssecurity-utility-1.0.xsd" wsu:Id="</w:t>
      </w:r>
      <w:r w:rsidR="005D6C84" w:rsidRPr="005D6C84">
        <w:rPr>
          <w:rFonts w:ascii="Times New Roman" w:hAnsi="Times New Roman" w:cs="Times New Roman"/>
          <w:b/>
          <w:bCs/>
          <w:color w:val="auto"/>
          <w:sz w:val="24"/>
          <w:szCs w:val="24"/>
        </w:rPr>
        <w:t>STR-6e97aa84-2fd1-4370-b764-6ca1a3e486f3</w:t>
      </w:r>
      <w:r w:rsidR="005D6C84" w:rsidRPr="005D6C84">
        <w:rPr>
          <w:rFonts w:ascii="Times New Roman" w:hAnsi="Times New Roman" w:cs="Times New Roman"/>
          <w:color w:val="auto"/>
          <w:sz w:val="24"/>
          <w:szCs w:val="24"/>
        </w:rPr>
        <w:t xml:space="preserve">"&gt; </w:t>
      </w:r>
    </w:p>
    <w:p w14:paraId="62620B80"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&lt;wsse:Reference URI="</w:t>
      </w:r>
      <w:r w:rsidRPr="005D6C84">
        <w:rPr>
          <w:rFonts w:ascii="Times New Roman" w:hAnsi="Times New Roman" w:cs="Times New Roman"/>
          <w:b/>
          <w:bCs/>
          <w:color w:val="auto"/>
          <w:sz w:val="24"/>
          <w:szCs w:val="24"/>
        </w:rPr>
        <w:t>#X509-ef59bbb6-e197-4dbf-94cd-34fbb477f48b</w:t>
      </w:r>
      <w:r w:rsidRPr="005D6C84">
        <w:rPr>
          <w:rFonts w:ascii="Times New Roman" w:hAnsi="Times New Roman" w:cs="Times New Roman"/>
          <w:color w:val="auto"/>
          <w:sz w:val="24"/>
          <w:szCs w:val="24"/>
        </w:rPr>
        <w:t>" ValueType="</w:t>
      </w:r>
      <w:r w:rsidRPr="005D6C84">
        <w:rPr>
          <w:rFonts w:ascii="Times New Roman" w:hAnsi="Times New Roman" w:cs="Times New Roman"/>
          <w:b/>
          <w:bCs/>
          <w:color w:val="auto"/>
          <w:sz w:val="24"/>
          <w:szCs w:val="24"/>
        </w:rPr>
        <w:t>http://docs.oasis-open.org/wss/2004/01/oasis-200401-wss-x509-token-profile-1.0#X509v3</w:t>
      </w:r>
      <w:r w:rsidRPr="005D6C84">
        <w:rPr>
          <w:rFonts w:ascii="Times New Roman" w:hAnsi="Times New Roman" w:cs="Times New Roman"/>
          <w:color w:val="auto"/>
          <w:sz w:val="24"/>
          <w:szCs w:val="24"/>
        </w:rPr>
        <w:t xml:space="preserve">" /&gt; </w:t>
      </w:r>
    </w:p>
    <w:p w14:paraId="62620B81"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&lt;/wsse:SecurityTokenReference&gt; </w:t>
      </w:r>
    </w:p>
    <w:p w14:paraId="62620B82"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&lt;/ds:KeyInfo&gt; </w:t>
      </w:r>
    </w:p>
    <w:p w14:paraId="62620B83"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&lt;/ds:Signature&gt; </w:t>
      </w:r>
    </w:p>
    <w:p w14:paraId="62620B84" w14:textId="77777777" w:rsidR="005D6C84" w:rsidRPr="005D6C84" w:rsidRDefault="002C7252" w:rsidP="005D6C84">
      <w:pPr>
        <w:autoSpaceDE w:val="0"/>
        <w:autoSpaceDN w:val="0"/>
        <w:adjustRightInd w:val="0"/>
        <w:spacing w:before="100" w:after="100" w:line="240" w:lineRule="auto"/>
        <w:rPr>
          <w:rFonts w:ascii="Times New Roman" w:hAnsi="Times New Roman" w:cs="Times New Roman"/>
          <w:color w:val="auto"/>
          <w:sz w:val="24"/>
          <w:szCs w:val="24"/>
        </w:rPr>
      </w:pPr>
      <w:hyperlink w:history="1">
        <w:r w:rsidR="005D6C84" w:rsidRPr="005D6C84">
          <w:rPr>
            <w:rFonts w:ascii="Times New Roman" w:hAnsi="Times New Roman" w:cs="Times New Roman"/>
            <w:color w:val="0000FF"/>
            <w:sz w:val="24"/>
            <w:szCs w:val="24"/>
            <w:u w:val="single"/>
          </w:rPr>
          <w:t>-</w:t>
        </w:r>
      </w:hyperlink>
      <w:r w:rsidR="005D6C84" w:rsidRPr="005D6C84">
        <w:rPr>
          <w:rFonts w:ascii="Times New Roman" w:hAnsi="Times New Roman" w:cs="Times New Roman"/>
          <w:color w:val="auto"/>
          <w:sz w:val="24"/>
          <w:szCs w:val="24"/>
        </w:rPr>
        <w:t xml:space="preserve"> &lt;wsu:Timestamp wsu:Id="</w:t>
      </w:r>
      <w:r w:rsidR="005D6C84" w:rsidRPr="005D6C84">
        <w:rPr>
          <w:rFonts w:ascii="Times New Roman" w:hAnsi="Times New Roman" w:cs="Times New Roman"/>
          <w:b/>
          <w:bCs/>
          <w:color w:val="auto"/>
          <w:sz w:val="24"/>
          <w:szCs w:val="24"/>
        </w:rPr>
        <w:t>TS-f4db9562-ad30-4563-b453-6d7505d2d50d</w:t>
      </w:r>
      <w:r w:rsidR="005D6C84" w:rsidRPr="005D6C84">
        <w:rPr>
          <w:rFonts w:ascii="Times New Roman" w:hAnsi="Times New Roman" w:cs="Times New Roman"/>
          <w:color w:val="auto"/>
          <w:sz w:val="24"/>
          <w:szCs w:val="24"/>
        </w:rPr>
        <w:t xml:space="preserve">"&gt; </w:t>
      </w:r>
    </w:p>
    <w:p w14:paraId="62620B85"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&lt;wsu:Created&gt;2017-05-10T17:40:49Z&lt;/wsu:Created&gt; </w:t>
      </w:r>
    </w:p>
    <w:p w14:paraId="62620B86"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&lt;wsu:Expires&gt;2017-05-10T17:45:49Z&lt;/wsu:Expires&gt; </w:t>
      </w:r>
    </w:p>
    <w:p w14:paraId="62620B87"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&lt;/wsu:Timestamp&gt; </w:t>
      </w:r>
    </w:p>
    <w:p w14:paraId="62620B88"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&lt;/wsse:Security&gt; </w:t>
      </w:r>
    </w:p>
    <w:p w14:paraId="62620B89"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&lt;Action xmlns="http://www.w3.org/2005/08/addressing" xmlns:wsu="http://docs.oasis-open.org/wss/2004/01/oasis-200401-wss-wssecurity-utility-1.0.xsd" soap:mustUnderstand="</w:t>
      </w:r>
      <w:r w:rsidRPr="005D6C84">
        <w:rPr>
          <w:rFonts w:ascii="Times New Roman" w:hAnsi="Times New Roman" w:cs="Times New Roman"/>
          <w:b/>
          <w:bCs/>
          <w:color w:val="auto"/>
          <w:sz w:val="24"/>
          <w:szCs w:val="24"/>
        </w:rPr>
        <w:t>true</w:t>
      </w:r>
      <w:r w:rsidRPr="005D6C84">
        <w:rPr>
          <w:rFonts w:ascii="Times New Roman" w:hAnsi="Times New Roman" w:cs="Times New Roman"/>
          <w:color w:val="auto"/>
          <w:sz w:val="24"/>
          <w:szCs w:val="24"/>
        </w:rPr>
        <w:t>" wsu:Id="</w:t>
      </w:r>
      <w:r w:rsidRPr="005D6C84">
        <w:rPr>
          <w:rFonts w:ascii="Times New Roman" w:hAnsi="Times New Roman" w:cs="Times New Roman"/>
          <w:b/>
          <w:bCs/>
          <w:color w:val="auto"/>
          <w:sz w:val="24"/>
          <w:szCs w:val="24"/>
        </w:rPr>
        <w:t>id-589f5b65-83f2-4abe-8163-4c4c10ef181c</w:t>
      </w:r>
      <w:r w:rsidRPr="005D6C84">
        <w:rPr>
          <w:rFonts w:ascii="Times New Roman" w:hAnsi="Times New Roman" w:cs="Times New Roman"/>
          <w:color w:val="auto"/>
          <w:sz w:val="24"/>
          <w:szCs w:val="24"/>
        </w:rPr>
        <w:t xml:space="preserve">"&gt;urn:hl7-org:v3:PRPA_IN201309UV02&lt;/Action&gt; </w:t>
      </w:r>
    </w:p>
    <w:p w14:paraId="62620B8A"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&lt;MessageID xmlns="http://www.w3.org/2005/08/addressing"&gt;urn:uuid:1cd84407-6aef-48e0-8a25-474e6c7e6ef4&lt;/MessageID&gt; </w:t>
      </w:r>
    </w:p>
    <w:p w14:paraId="62620B8B"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&lt;To xmlns="http://www.w3.org/2005/08/addressing" soap:mustUnderstand="</w:t>
      </w:r>
      <w:r w:rsidRPr="005D6C84">
        <w:rPr>
          <w:rFonts w:ascii="Times New Roman" w:hAnsi="Times New Roman" w:cs="Times New Roman"/>
          <w:b/>
          <w:bCs/>
          <w:color w:val="auto"/>
          <w:sz w:val="24"/>
          <w:szCs w:val="24"/>
        </w:rPr>
        <w:t>true</w:t>
      </w:r>
      <w:r w:rsidRPr="005D6C84">
        <w:rPr>
          <w:rFonts w:ascii="Times New Roman" w:hAnsi="Times New Roman" w:cs="Times New Roman"/>
          <w:color w:val="auto"/>
          <w:sz w:val="24"/>
          <w:szCs w:val="24"/>
        </w:rPr>
        <w:t xml:space="preserve">"&gt;https://cert.cernerresonance.com:9443/pixpdq-manager/2.16.840.1.113883.3.1106.10000&lt;/To&gt; </w:t>
      </w:r>
    </w:p>
    <w:p w14:paraId="62620B8C" w14:textId="77777777" w:rsidR="005D6C84" w:rsidRPr="005D6C84" w:rsidRDefault="002C7252" w:rsidP="005D6C84">
      <w:pPr>
        <w:autoSpaceDE w:val="0"/>
        <w:autoSpaceDN w:val="0"/>
        <w:adjustRightInd w:val="0"/>
        <w:spacing w:before="100" w:after="100" w:line="240" w:lineRule="auto"/>
        <w:rPr>
          <w:rFonts w:ascii="Times New Roman" w:hAnsi="Times New Roman" w:cs="Times New Roman"/>
          <w:color w:val="auto"/>
          <w:sz w:val="24"/>
          <w:szCs w:val="24"/>
        </w:rPr>
      </w:pPr>
      <w:hyperlink w:history="1">
        <w:r w:rsidR="005D6C84" w:rsidRPr="005D6C84">
          <w:rPr>
            <w:rFonts w:ascii="Times New Roman" w:hAnsi="Times New Roman" w:cs="Times New Roman"/>
            <w:color w:val="0000FF"/>
            <w:sz w:val="24"/>
            <w:szCs w:val="24"/>
            <w:u w:val="single"/>
          </w:rPr>
          <w:t>-</w:t>
        </w:r>
      </w:hyperlink>
      <w:r w:rsidR="005D6C84" w:rsidRPr="005D6C84">
        <w:rPr>
          <w:rFonts w:ascii="Times New Roman" w:hAnsi="Times New Roman" w:cs="Times New Roman"/>
          <w:color w:val="auto"/>
          <w:sz w:val="24"/>
          <w:szCs w:val="24"/>
        </w:rPr>
        <w:t xml:space="preserve"> &lt;ReplyTo xmlns="http://www.w3.org/2005/08/addressing" soap:mustUnderstand="</w:t>
      </w:r>
      <w:r w:rsidR="005D6C84" w:rsidRPr="005D6C84">
        <w:rPr>
          <w:rFonts w:ascii="Times New Roman" w:hAnsi="Times New Roman" w:cs="Times New Roman"/>
          <w:b/>
          <w:bCs/>
          <w:color w:val="auto"/>
          <w:sz w:val="24"/>
          <w:szCs w:val="24"/>
        </w:rPr>
        <w:t>true</w:t>
      </w:r>
      <w:r w:rsidR="005D6C84" w:rsidRPr="005D6C84">
        <w:rPr>
          <w:rFonts w:ascii="Times New Roman" w:hAnsi="Times New Roman" w:cs="Times New Roman"/>
          <w:color w:val="auto"/>
          <w:sz w:val="24"/>
          <w:szCs w:val="24"/>
        </w:rPr>
        <w:t xml:space="preserve">"&gt; </w:t>
      </w:r>
    </w:p>
    <w:p w14:paraId="62620B8D"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&lt;Address&gt;http://www.w3.org/2005/08/addressing/anonymous&lt;/Address&gt; </w:t>
      </w:r>
    </w:p>
    <w:p w14:paraId="62620B8E"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&lt;/ReplyTo&gt; </w:t>
      </w:r>
    </w:p>
    <w:p w14:paraId="62620B8F"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&lt;/soap:Header&gt; </w:t>
      </w:r>
    </w:p>
    <w:p w14:paraId="62620B90" w14:textId="77777777" w:rsidR="005D6C84" w:rsidRPr="005D6C84" w:rsidRDefault="002C7252" w:rsidP="005D6C84">
      <w:pPr>
        <w:autoSpaceDE w:val="0"/>
        <w:autoSpaceDN w:val="0"/>
        <w:adjustRightInd w:val="0"/>
        <w:spacing w:before="100" w:after="100" w:line="240" w:lineRule="auto"/>
        <w:rPr>
          <w:rFonts w:ascii="Times New Roman" w:hAnsi="Times New Roman" w:cs="Times New Roman"/>
          <w:color w:val="auto"/>
          <w:sz w:val="24"/>
          <w:szCs w:val="24"/>
        </w:rPr>
      </w:pPr>
      <w:hyperlink w:history="1">
        <w:r w:rsidR="005D6C84" w:rsidRPr="005D6C84">
          <w:rPr>
            <w:rFonts w:ascii="Times New Roman" w:hAnsi="Times New Roman" w:cs="Times New Roman"/>
            <w:color w:val="0000FF"/>
            <w:sz w:val="24"/>
            <w:szCs w:val="24"/>
            <w:u w:val="single"/>
          </w:rPr>
          <w:t>-</w:t>
        </w:r>
      </w:hyperlink>
      <w:r w:rsidR="005D6C84" w:rsidRPr="005D6C84">
        <w:rPr>
          <w:rFonts w:ascii="Times New Roman" w:hAnsi="Times New Roman" w:cs="Times New Roman"/>
          <w:color w:val="auto"/>
          <w:sz w:val="24"/>
          <w:szCs w:val="24"/>
        </w:rPr>
        <w:t xml:space="preserve"> &lt;soap:Body&gt; </w:t>
      </w:r>
    </w:p>
    <w:p w14:paraId="62620B91" w14:textId="77777777" w:rsidR="005D6C84" w:rsidRPr="005D6C84" w:rsidRDefault="002C7252" w:rsidP="005D6C84">
      <w:pPr>
        <w:autoSpaceDE w:val="0"/>
        <w:autoSpaceDN w:val="0"/>
        <w:adjustRightInd w:val="0"/>
        <w:spacing w:before="100" w:after="100" w:line="240" w:lineRule="auto"/>
        <w:rPr>
          <w:rFonts w:ascii="Times New Roman" w:hAnsi="Times New Roman" w:cs="Times New Roman"/>
          <w:color w:val="auto"/>
          <w:sz w:val="24"/>
          <w:szCs w:val="24"/>
        </w:rPr>
      </w:pPr>
      <w:hyperlink w:history="1">
        <w:r w:rsidR="005D6C84" w:rsidRPr="005D6C84">
          <w:rPr>
            <w:rFonts w:ascii="Times New Roman" w:hAnsi="Times New Roman" w:cs="Times New Roman"/>
            <w:color w:val="0000FF"/>
            <w:sz w:val="24"/>
            <w:szCs w:val="24"/>
            <w:u w:val="single"/>
          </w:rPr>
          <w:t>-</w:t>
        </w:r>
      </w:hyperlink>
      <w:r w:rsidR="005D6C84" w:rsidRPr="005D6C84">
        <w:rPr>
          <w:rFonts w:ascii="Times New Roman" w:hAnsi="Times New Roman" w:cs="Times New Roman"/>
          <w:color w:val="auto"/>
          <w:sz w:val="24"/>
          <w:szCs w:val="24"/>
        </w:rPr>
        <w:t xml:space="preserve"> &lt;ns6:PRPA_IN201309UV02 xmlns="urn:ihe:iti:xds-b:2007" xmlns:ns2="urn:oasis:names:tc:ebxml-regrep:xsd:rim:3.0" xmlns:ns3="urn:oasis:names:tc:ebxml-regrep:xsd:rs:3.0" xmlns:ns4="urn:oasis:names:tc:ebxml-regrep:xsd:lcm:3.0" xmlns:ns5="urn:oasis:names:tc:ebxml-regrep:xsd:query:3.0" xmlns:ns6="urn:hl7-org:v3"&gt; </w:t>
      </w:r>
    </w:p>
    <w:p w14:paraId="62620B92"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&lt;ns6:id root="</w:t>
      </w:r>
      <w:r w:rsidRPr="005D6C84">
        <w:rPr>
          <w:rFonts w:ascii="Times New Roman" w:hAnsi="Times New Roman" w:cs="Times New Roman"/>
          <w:b/>
          <w:bCs/>
          <w:color w:val="auto"/>
          <w:sz w:val="24"/>
          <w:szCs w:val="24"/>
        </w:rPr>
        <w:t>a026d6a4-ea0d-48cc-819b-510ea9aad243</w:t>
      </w:r>
      <w:r w:rsidRPr="005D6C84">
        <w:rPr>
          <w:rFonts w:ascii="Times New Roman" w:hAnsi="Times New Roman" w:cs="Times New Roman"/>
          <w:color w:val="auto"/>
          <w:sz w:val="24"/>
          <w:szCs w:val="24"/>
        </w:rPr>
        <w:t xml:space="preserve">" /&gt; </w:t>
      </w:r>
    </w:p>
    <w:p w14:paraId="62620B93"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&lt;ns6:creationTime value="</w:t>
      </w:r>
      <w:r w:rsidRPr="005D6C84">
        <w:rPr>
          <w:rFonts w:ascii="Times New Roman" w:hAnsi="Times New Roman" w:cs="Times New Roman"/>
          <w:b/>
          <w:bCs/>
          <w:color w:val="auto"/>
          <w:sz w:val="24"/>
          <w:szCs w:val="24"/>
        </w:rPr>
        <w:t>20170510174049</w:t>
      </w:r>
      <w:r w:rsidRPr="005D6C84">
        <w:rPr>
          <w:rFonts w:ascii="Times New Roman" w:hAnsi="Times New Roman" w:cs="Times New Roman"/>
          <w:color w:val="auto"/>
          <w:sz w:val="24"/>
          <w:szCs w:val="24"/>
        </w:rPr>
        <w:t xml:space="preserve">" /&gt; </w:t>
      </w:r>
    </w:p>
    <w:p w14:paraId="62620B94"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&lt;ns6:interactionId extension="</w:t>
      </w:r>
      <w:r w:rsidRPr="005D6C84">
        <w:rPr>
          <w:rFonts w:ascii="Times New Roman" w:hAnsi="Times New Roman" w:cs="Times New Roman"/>
          <w:b/>
          <w:bCs/>
          <w:color w:val="auto"/>
          <w:sz w:val="24"/>
          <w:szCs w:val="24"/>
        </w:rPr>
        <w:t>PRPA_IN201309UV02</w:t>
      </w:r>
      <w:r w:rsidRPr="005D6C84">
        <w:rPr>
          <w:rFonts w:ascii="Times New Roman" w:hAnsi="Times New Roman" w:cs="Times New Roman"/>
          <w:color w:val="auto"/>
          <w:sz w:val="24"/>
          <w:szCs w:val="24"/>
        </w:rPr>
        <w:t>" root="</w:t>
      </w:r>
      <w:r w:rsidRPr="005D6C84">
        <w:rPr>
          <w:rFonts w:ascii="Times New Roman" w:hAnsi="Times New Roman" w:cs="Times New Roman"/>
          <w:b/>
          <w:bCs/>
          <w:color w:val="auto"/>
          <w:sz w:val="24"/>
          <w:szCs w:val="24"/>
        </w:rPr>
        <w:t>2.16.840.1.113883.1.6</w:t>
      </w:r>
      <w:r w:rsidRPr="005D6C84">
        <w:rPr>
          <w:rFonts w:ascii="Times New Roman" w:hAnsi="Times New Roman" w:cs="Times New Roman"/>
          <w:color w:val="auto"/>
          <w:sz w:val="24"/>
          <w:szCs w:val="24"/>
        </w:rPr>
        <w:t xml:space="preserve">" /&gt; </w:t>
      </w:r>
    </w:p>
    <w:p w14:paraId="62620B95"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&lt;ns6:processingCode code="</w:t>
      </w:r>
      <w:r w:rsidRPr="005D6C84">
        <w:rPr>
          <w:rFonts w:ascii="Times New Roman" w:hAnsi="Times New Roman" w:cs="Times New Roman"/>
          <w:b/>
          <w:bCs/>
          <w:color w:val="auto"/>
          <w:sz w:val="24"/>
          <w:szCs w:val="24"/>
        </w:rPr>
        <w:t>P</w:t>
      </w:r>
      <w:r w:rsidRPr="005D6C84">
        <w:rPr>
          <w:rFonts w:ascii="Times New Roman" w:hAnsi="Times New Roman" w:cs="Times New Roman"/>
          <w:color w:val="auto"/>
          <w:sz w:val="24"/>
          <w:szCs w:val="24"/>
        </w:rPr>
        <w:t xml:space="preserve">" /&gt; </w:t>
      </w:r>
    </w:p>
    <w:p w14:paraId="62620B96"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&lt;ns6:processingModeCode code="</w:t>
      </w:r>
      <w:r w:rsidRPr="005D6C84">
        <w:rPr>
          <w:rFonts w:ascii="Times New Roman" w:hAnsi="Times New Roman" w:cs="Times New Roman"/>
          <w:b/>
          <w:bCs/>
          <w:color w:val="auto"/>
          <w:sz w:val="24"/>
          <w:szCs w:val="24"/>
        </w:rPr>
        <w:t>T</w:t>
      </w:r>
      <w:r w:rsidRPr="005D6C84">
        <w:rPr>
          <w:rFonts w:ascii="Times New Roman" w:hAnsi="Times New Roman" w:cs="Times New Roman"/>
          <w:color w:val="auto"/>
          <w:sz w:val="24"/>
          <w:szCs w:val="24"/>
        </w:rPr>
        <w:t xml:space="preserve">" /&gt; </w:t>
      </w:r>
    </w:p>
    <w:p w14:paraId="62620B97"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&lt;ns6:acceptAckCode code="</w:t>
      </w:r>
      <w:r w:rsidRPr="005D6C84">
        <w:rPr>
          <w:rFonts w:ascii="Times New Roman" w:hAnsi="Times New Roman" w:cs="Times New Roman"/>
          <w:b/>
          <w:bCs/>
          <w:color w:val="auto"/>
          <w:sz w:val="24"/>
          <w:szCs w:val="24"/>
        </w:rPr>
        <w:t>AL</w:t>
      </w:r>
      <w:r w:rsidRPr="005D6C84">
        <w:rPr>
          <w:rFonts w:ascii="Times New Roman" w:hAnsi="Times New Roman" w:cs="Times New Roman"/>
          <w:color w:val="auto"/>
          <w:sz w:val="24"/>
          <w:szCs w:val="24"/>
        </w:rPr>
        <w:t xml:space="preserve">" /&gt; </w:t>
      </w:r>
    </w:p>
    <w:p w14:paraId="62620B98"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lastRenderedPageBreak/>
        <w:t>&lt;ns6:receiver typeCode="</w:t>
      </w:r>
      <w:r w:rsidRPr="005D6C84">
        <w:rPr>
          <w:rFonts w:ascii="Times New Roman" w:hAnsi="Times New Roman" w:cs="Times New Roman"/>
          <w:b/>
          <w:bCs/>
          <w:color w:val="auto"/>
          <w:sz w:val="24"/>
          <w:szCs w:val="24"/>
        </w:rPr>
        <w:t>RCV</w:t>
      </w:r>
      <w:r w:rsidRPr="005D6C84">
        <w:rPr>
          <w:rFonts w:ascii="Times New Roman" w:hAnsi="Times New Roman" w:cs="Times New Roman"/>
          <w:color w:val="auto"/>
          <w:sz w:val="24"/>
          <w:szCs w:val="24"/>
        </w:rPr>
        <w:t xml:space="preserve">" /&gt; </w:t>
      </w:r>
    </w:p>
    <w:p w14:paraId="62620B99" w14:textId="77777777" w:rsidR="005D6C84" w:rsidRPr="005D6C84" w:rsidRDefault="002C7252" w:rsidP="005D6C84">
      <w:pPr>
        <w:autoSpaceDE w:val="0"/>
        <w:autoSpaceDN w:val="0"/>
        <w:adjustRightInd w:val="0"/>
        <w:spacing w:before="100" w:after="100" w:line="240" w:lineRule="auto"/>
        <w:rPr>
          <w:rFonts w:ascii="Times New Roman" w:hAnsi="Times New Roman" w:cs="Times New Roman"/>
          <w:color w:val="auto"/>
          <w:sz w:val="24"/>
          <w:szCs w:val="24"/>
        </w:rPr>
      </w:pPr>
      <w:hyperlink w:history="1">
        <w:r w:rsidR="005D6C84" w:rsidRPr="005D6C84">
          <w:rPr>
            <w:rFonts w:ascii="Times New Roman" w:hAnsi="Times New Roman" w:cs="Times New Roman"/>
            <w:color w:val="0000FF"/>
            <w:sz w:val="24"/>
            <w:szCs w:val="24"/>
            <w:u w:val="single"/>
          </w:rPr>
          <w:t>-</w:t>
        </w:r>
      </w:hyperlink>
      <w:r w:rsidR="005D6C84" w:rsidRPr="005D6C84">
        <w:rPr>
          <w:rFonts w:ascii="Times New Roman" w:hAnsi="Times New Roman" w:cs="Times New Roman"/>
          <w:color w:val="auto"/>
          <w:sz w:val="24"/>
          <w:szCs w:val="24"/>
        </w:rPr>
        <w:t xml:space="preserve"> &lt;ns6:sender typeCode="</w:t>
      </w:r>
      <w:r w:rsidR="005D6C84" w:rsidRPr="005D6C84">
        <w:rPr>
          <w:rFonts w:ascii="Times New Roman" w:hAnsi="Times New Roman" w:cs="Times New Roman"/>
          <w:b/>
          <w:bCs/>
          <w:color w:val="auto"/>
          <w:sz w:val="24"/>
          <w:szCs w:val="24"/>
        </w:rPr>
        <w:t>SND</w:t>
      </w:r>
      <w:r w:rsidR="005D6C84" w:rsidRPr="005D6C84">
        <w:rPr>
          <w:rFonts w:ascii="Times New Roman" w:hAnsi="Times New Roman" w:cs="Times New Roman"/>
          <w:color w:val="auto"/>
          <w:sz w:val="24"/>
          <w:szCs w:val="24"/>
        </w:rPr>
        <w:t xml:space="preserve">"&gt; </w:t>
      </w:r>
    </w:p>
    <w:p w14:paraId="62620B9A" w14:textId="77777777" w:rsidR="005D6C84" w:rsidRPr="005D6C84" w:rsidRDefault="002C7252" w:rsidP="005D6C84">
      <w:pPr>
        <w:autoSpaceDE w:val="0"/>
        <w:autoSpaceDN w:val="0"/>
        <w:adjustRightInd w:val="0"/>
        <w:spacing w:before="100" w:after="100" w:line="240" w:lineRule="auto"/>
        <w:rPr>
          <w:rFonts w:ascii="Times New Roman" w:hAnsi="Times New Roman" w:cs="Times New Roman"/>
          <w:color w:val="auto"/>
          <w:sz w:val="24"/>
          <w:szCs w:val="24"/>
        </w:rPr>
      </w:pPr>
      <w:hyperlink w:history="1">
        <w:r w:rsidR="005D6C84" w:rsidRPr="005D6C84">
          <w:rPr>
            <w:rFonts w:ascii="Times New Roman" w:hAnsi="Times New Roman" w:cs="Times New Roman"/>
            <w:color w:val="0000FF"/>
            <w:sz w:val="24"/>
            <w:szCs w:val="24"/>
            <w:u w:val="single"/>
          </w:rPr>
          <w:t>-</w:t>
        </w:r>
      </w:hyperlink>
      <w:r w:rsidR="005D6C84" w:rsidRPr="005D6C84">
        <w:rPr>
          <w:rFonts w:ascii="Times New Roman" w:hAnsi="Times New Roman" w:cs="Times New Roman"/>
          <w:color w:val="auto"/>
          <w:sz w:val="24"/>
          <w:szCs w:val="24"/>
        </w:rPr>
        <w:t xml:space="preserve"> &lt;ns6:device classCode="</w:t>
      </w:r>
      <w:r w:rsidR="005D6C84" w:rsidRPr="005D6C84">
        <w:rPr>
          <w:rFonts w:ascii="Times New Roman" w:hAnsi="Times New Roman" w:cs="Times New Roman"/>
          <w:b/>
          <w:bCs/>
          <w:color w:val="auto"/>
          <w:sz w:val="24"/>
          <w:szCs w:val="24"/>
        </w:rPr>
        <w:t>DEV</w:t>
      </w:r>
      <w:r w:rsidR="005D6C84" w:rsidRPr="005D6C84">
        <w:rPr>
          <w:rFonts w:ascii="Times New Roman" w:hAnsi="Times New Roman" w:cs="Times New Roman"/>
          <w:color w:val="auto"/>
          <w:sz w:val="24"/>
          <w:szCs w:val="24"/>
        </w:rPr>
        <w:t>" determinerCode="</w:t>
      </w:r>
      <w:r w:rsidR="005D6C84" w:rsidRPr="005D6C84">
        <w:rPr>
          <w:rFonts w:ascii="Times New Roman" w:hAnsi="Times New Roman" w:cs="Times New Roman"/>
          <w:b/>
          <w:bCs/>
          <w:color w:val="auto"/>
          <w:sz w:val="24"/>
          <w:szCs w:val="24"/>
        </w:rPr>
        <w:t>INSTANCE</w:t>
      </w:r>
      <w:r w:rsidR="005D6C84" w:rsidRPr="005D6C84">
        <w:rPr>
          <w:rFonts w:ascii="Times New Roman" w:hAnsi="Times New Roman" w:cs="Times New Roman"/>
          <w:color w:val="auto"/>
          <w:sz w:val="24"/>
          <w:szCs w:val="24"/>
        </w:rPr>
        <w:t xml:space="preserve">"&gt; </w:t>
      </w:r>
    </w:p>
    <w:p w14:paraId="62620B9B"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&lt;ns6:id root="</w:t>
      </w:r>
      <w:r w:rsidRPr="005D6C84">
        <w:rPr>
          <w:rFonts w:ascii="Times New Roman" w:hAnsi="Times New Roman" w:cs="Times New Roman"/>
          <w:b/>
          <w:bCs/>
          <w:color w:val="auto"/>
          <w:sz w:val="24"/>
          <w:szCs w:val="24"/>
        </w:rPr>
        <w:t>2.16.840.1.113883.3.1106.650.999338</w:t>
      </w:r>
      <w:r w:rsidRPr="005D6C84">
        <w:rPr>
          <w:rFonts w:ascii="Times New Roman" w:hAnsi="Times New Roman" w:cs="Times New Roman"/>
          <w:color w:val="auto"/>
          <w:sz w:val="24"/>
          <w:szCs w:val="24"/>
        </w:rPr>
        <w:t xml:space="preserve">" /&gt; </w:t>
      </w:r>
    </w:p>
    <w:p w14:paraId="62620B9C" w14:textId="77777777" w:rsidR="005D6C84" w:rsidRPr="005D6C84" w:rsidRDefault="002C7252" w:rsidP="005D6C84">
      <w:pPr>
        <w:autoSpaceDE w:val="0"/>
        <w:autoSpaceDN w:val="0"/>
        <w:adjustRightInd w:val="0"/>
        <w:spacing w:before="100" w:after="100" w:line="240" w:lineRule="auto"/>
        <w:rPr>
          <w:rFonts w:ascii="Times New Roman" w:hAnsi="Times New Roman" w:cs="Times New Roman"/>
          <w:color w:val="auto"/>
          <w:sz w:val="24"/>
          <w:szCs w:val="24"/>
        </w:rPr>
      </w:pPr>
      <w:hyperlink w:history="1">
        <w:r w:rsidR="005D6C84" w:rsidRPr="005D6C84">
          <w:rPr>
            <w:rFonts w:ascii="Times New Roman" w:hAnsi="Times New Roman" w:cs="Times New Roman"/>
            <w:color w:val="0000FF"/>
            <w:sz w:val="24"/>
            <w:szCs w:val="24"/>
            <w:u w:val="single"/>
          </w:rPr>
          <w:t>-</w:t>
        </w:r>
      </w:hyperlink>
      <w:r w:rsidR="005D6C84" w:rsidRPr="005D6C84">
        <w:rPr>
          <w:rFonts w:ascii="Times New Roman" w:hAnsi="Times New Roman" w:cs="Times New Roman"/>
          <w:color w:val="auto"/>
          <w:sz w:val="24"/>
          <w:szCs w:val="24"/>
        </w:rPr>
        <w:t xml:space="preserve"> &lt;ns6:asAgent classCode="</w:t>
      </w:r>
      <w:r w:rsidR="005D6C84" w:rsidRPr="005D6C84">
        <w:rPr>
          <w:rFonts w:ascii="Times New Roman" w:hAnsi="Times New Roman" w:cs="Times New Roman"/>
          <w:b/>
          <w:bCs/>
          <w:color w:val="auto"/>
          <w:sz w:val="24"/>
          <w:szCs w:val="24"/>
        </w:rPr>
        <w:t>AGNT</w:t>
      </w:r>
      <w:r w:rsidR="005D6C84" w:rsidRPr="005D6C84">
        <w:rPr>
          <w:rFonts w:ascii="Times New Roman" w:hAnsi="Times New Roman" w:cs="Times New Roman"/>
          <w:color w:val="auto"/>
          <w:sz w:val="24"/>
          <w:szCs w:val="24"/>
        </w:rPr>
        <w:t xml:space="preserve">"&gt; </w:t>
      </w:r>
    </w:p>
    <w:p w14:paraId="62620B9D" w14:textId="77777777" w:rsidR="005D6C84" w:rsidRPr="005D6C84" w:rsidRDefault="002C7252" w:rsidP="005D6C84">
      <w:pPr>
        <w:autoSpaceDE w:val="0"/>
        <w:autoSpaceDN w:val="0"/>
        <w:adjustRightInd w:val="0"/>
        <w:spacing w:before="100" w:after="100" w:line="240" w:lineRule="auto"/>
        <w:rPr>
          <w:rFonts w:ascii="Times New Roman" w:hAnsi="Times New Roman" w:cs="Times New Roman"/>
          <w:color w:val="auto"/>
          <w:sz w:val="24"/>
          <w:szCs w:val="24"/>
        </w:rPr>
      </w:pPr>
      <w:hyperlink w:history="1">
        <w:r w:rsidR="005D6C84" w:rsidRPr="005D6C84">
          <w:rPr>
            <w:rFonts w:ascii="Times New Roman" w:hAnsi="Times New Roman" w:cs="Times New Roman"/>
            <w:color w:val="0000FF"/>
            <w:sz w:val="24"/>
            <w:szCs w:val="24"/>
            <w:u w:val="single"/>
          </w:rPr>
          <w:t>-</w:t>
        </w:r>
      </w:hyperlink>
      <w:r w:rsidR="005D6C84" w:rsidRPr="005D6C84">
        <w:rPr>
          <w:rFonts w:ascii="Times New Roman" w:hAnsi="Times New Roman" w:cs="Times New Roman"/>
          <w:color w:val="auto"/>
          <w:sz w:val="24"/>
          <w:szCs w:val="24"/>
        </w:rPr>
        <w:t xml:space="preserve"> &lt;ns6:representedOrganization classCode="</w:t>
      </w:r>
      <w:r w:rsidR="005D6C84" w:rsidRPr="005D6C84">
        <w:rPr>
          <w:rFonts w:ascii="Times New Roman" w:hAnsi="Times New Roman" w:cs="Times New Roman"/>
          <w:b/>
          <w:bCs/>
          <w:color w:val="auto"/>
          <w:sz w:val="24"/>
          <w:szCs w:val="24"/>
        </w:rPr>
        <w:t>ORG</w:t>
      </w:r>
      <w:r w:rsidR="005D6C84" w:rsidRPr="005D6C84">
        <w:rPr>
          <w:rFonts w:ascii="Times New Roman" w:hAnsi="Times New Roman" w:cs="Times New Roman"/>
          <w:color w:val="auto"/>
          <w:sz w:val="24"/>
          <w:szCs w:val="24"/>
        </w:rPr>
        <w:t>" determinerCode="</w:t>
      </w:r>
      <w:r w:rsidR="005D6C84" w:rsidRPr="005D6C84">
        <w:rPr>
          <w:rFonts w:ascii="Times New Roman" w:hAnsi="Times New Roman" w:cs="Times New Roman"/>
          <w:b/>
          <w:bCs/>
          <w:color w:val="auto"/>
          <w:sz w:val="24"/>
          <w:szCs w:val="24"/>
        </w:rPr>
        <w:t>INSTANCE</w:t>
      </w:r>
      <w:r w:rsidR="005D6C84" w:rsidRPr="005D6C84">
        <w:rPr>
          <w:rFonts w:ascii="Times New Roman" w:hAnsi="Times New Roman" w:cs="Times New Roman"/>
          <w:color w:val="auto"/>
          <w:sz w:val="24"/>
          <w:szCs w:val="24"/>
        </w:rPr>
        <w:t xml:space="preserve">"&gt; </w:t>
      </w:r>
    </w:p>
    <w:p w14:paraId="62620B9E"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&lt;ns6:id root="</w:t>
      </w:r>
      <w:r w:rsidRPr="005D6C84">
        <w:rPr>
          <w:rFonts w:ascii="Times New Roman" w:hAnsi="Times New Roman" w:cs="Times New Roman"/>
          <w:b/>
          <w:bCs/>
          <w:color w:val="auto"/>
          <w:sz w:val="24"/>
          <w:szCs w:val="24"/>
        </w:rPr>
        <w:t>2.16.840.1.113883.3.1106.650</w:t>
      </w:r>
      <w:r w:rsidRPr="005D6C84">
        <w:rPr>
          <w:rFonts w:ascii="Times New Roman" w:hAnsi="Times New Roman" w:cs="Times New Roman"/>
          <w:color w:val="auto"/>
          <w:sz w:val="24"/>
          <w:szCs w:val="24"/>
        </w:rPr>
        <w:t xml:space="preserve">" /&gt; </w:t>
      </w:r>
    </w:p>
    <w:p w14:paraId="62620B9F"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&lt;/ns6:representedOrganization&gt; </w:t>
      </w:r>
    </w:p>
    <w:p w14:paraId="62620BA0"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&lt;/ns6:asAgent&gt; </w:t>
      </w:r>
    </w:p>
    <w:p w14:paraId="62620BA1"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&lt;/ns6:device&gt; </w:t>
      </w:r>
    </w:p>
    <w:p w14:paraId="62620BA2"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&lt;/ns6:sender&gt; </w:t>
      </w:r>
    </w:p>
    <w:p w14:paraId="62620BA3" w14:textId="77777777" w:rsidR="005D6C84" w:rsidRPr="005D6C84" w:rsidRDefault="002C7252" w:rsidP="005D6C84">
      <w:pPr>
        <w:autoSpaceDE w:val="0"/>
        <w:autoSpaceDN w:val="0"/>
        <w:adjustRightInd w:val="0"/>
        <w:spacing w:before="100" w:after="100" w:line="240" w:lineRule="auto"/>
        <w:rPr>
          <w:rFonts w:ascii="Times New Roman" w:hAnsi="Times New Roman" w:cs="Times New Roman"/>
          <w:color w:val="auto"/>
          <w:sz w:val="24"/>
          <w:szCs w:val="24"/>
        </w:rPr>
      </w:pPr>
      <w:hyperlink w:history="1">
        <w:r w:rsidR="005D6C84" w:rsidRPr="005D6C84">
          <w:rPr>
            <w:rFonts w:ascii="Times New Roman" w:hAnsi="Times New Roman" w:cs="Times New Roman"/>
            <w:color w:val="0000FF"/>
            <w:sz w:val="24"/>
            <w:szCs w:val="24"/>
            <w:u w:val="single"/>
          </w:rPr>
          <w:t>-</w:t>
        </w:r>
      </w:hyperlink>
      <w:r w:rsidR="005D6C84" w:rsidRPr="005D6C84">
        <w:rPr>
          <w:rFonts w:ascii="Times New Roman" w:hAnsi="Times New Roman" w:cs="Times New Roman"/>
          <w:color w:val="auto"/>
          <w:sz w:val="24"/>
          <w:szCs w:val="24"/>
        </w:rPr>
        <w:t xml:space="preserve"> &lt;ns6:controlActProcess classCode="</w:t>
      </w:r>
      <w:r w:rsidR="005D6C84" w:rsidRPr="005D6C84">
        <w:rPr>
          <w:rFonts w:ascii="Times New Roman" w:hAnsi="Times New Roman" w:cs="Times New Roman"/>
          <w:b/>
          <w:bCs/>
          <w:color w:val="auto"/>
          <w:sz w:val="24"/>
          <w:szCs w:val="24"/>
        </w:rPr>
        <w:t>CACT</w:t>
      </w:r>
      <w:r w:rsidR="005D6C84" w:rsidRPr="005D6C84">
        <w:rPr>
          <w:rFonts w:ascii="Times New Roman" w:hAnsi="Times New Roman" w:cs="Times New Roman"/>
          <w:color w:val="auto"/>
          <w:sz w:val="24"/>
          <w:szCs w:val="24"/>
        </w:rPr>
        <w:t>" moodCode="</w:t>
      </w:r>
      <w:r w:rsidR="005D6C84" w:rsidRPr="005D6C84">
        <w:rPr>
          <w:rFonts w:ascii="Times New Roman" w:hAnsi="Times New Roman" w:cs="Times New Roman"/>
          <w:b/>
          <w:bCs/>
          <w:color w:val="auto"/>
          <w:sz w:val="24"/>
          <w:szCs w:val="24"/>
        </w:rPr>
        <w:t>EVN</w:t>
      </w:r>
      <w:r w:rsidR="005D6C84" w:rsidRPr="005D6C84">
        <w:rPr>
          <w:rFonts w:ascii="Times New Roman" w:hAnsi="Times New Roman" w:cs="Times New Roman"/>
          <w:color w:val="auto"/>
          <w:sz w:val="24"/>
          <w:szCs w:val="24"/>
        </w:rPr>
        <w:t xml:space="preserve">"&gt; </w:t>
      </w:r>
    </w:p>
    <w:p w14:paraId="62620BA4"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&lt;ns6:code code="</w:t>
      </w:r>
      <w:r w:rsidRPr="005D6C84">
        <w:rPr>
          <w:rFonts w:ascii="Times New Roman" w:hAnsi="Times New Roman" w:cs="Times New Roman"/>
          <w:b/>
          <w:bCs/>
          <w:color w:val="auto"/>
          <w:sz w:val="24"/>
          <w:szCs w:val="24"/>
        </w:rPr>
        <w:t>PRPA_TE201309UV02</w:t>
      </w:r>
      <w:r w:rsidRPr="005D6C84">
        <w:rPr>
          <w:rFonts w:ascii="Times New Roman" w:hAnsi="Times New Roman" w:cs="Times New Roman"/>
          <w:color w:val="auto"/>
          <w:sz w:val="24"/>
          <w:szCs w:val="24"/>
        </w:rPr>
        <w:t>" codeSystem="</w:t>
      </w:r>
      <w:r w:rsidRPr="005D6C84">
        <w:rPr>
          <w:rFonts w:ascii="Times New Roman" w:hAnsi="Times New Roman" w:cs="Times New Roman"/>
          <w:b/>
          <w:bCs/>
          <w:color w:val="auto"/>
          <w:sz w:val="24"/>
          <w:szCs w:val="24"/>
        </w:rPr>
        <w:t>2.16.840.1.113883.1.6</w:t>
      </w:r>
      <w:r w:rsidRPr="005D6C84">
        <w:rPr>
          <w:rFonts w:ascii="Times New Roman" w:hAnsi="Times New Roman" w:cs="Times New Roman"/>
          <w:color w:val="auto"/>
          <w:sz w:val="24"/>
          <w:szCs w:val="24"/>
        </w:rPr>
        <w:t xml:space="preserve">" /&gt; </w:t>
      </w:r>
    </w:p>
    <w:p w14:paraId="62620BA5" w14:textId="77777777" w:rsidR="005D6C84" w:rsidRPr="005D6C84" w:rsidRDefault="002C7252" w:rsidP="005D6C84">
      <w:pPr>
        <w:autoSpaceDE w:val="0"/>
        <w:autoSpaceDN w:val="0"/>
        <w:adjustRightInd w:val="0"/>
        <w:spacing w:before="100" w:after="100" w:line="240" w:lineRule="auto"/>
        <w:rPr>
          <w:rFonts w:ascii="Times New Roman" w:hAnsi="Times New Roman" w:cs="Times New Roman"/>
          <w:color w:val="auto"/>
          <w:sz w:val="24"/>
          <w:szCs w:val="24"/>
        </w:rPr>
      </w:pPr>
      <w:hyperlink w:history="1">
        <w:r w:rsidR="005D6C84" w:rsidRPr="005D6C84">
          <w:rPr>
            <w:rFonts w:ascii="Times New Roman" w:hAnsi="Times New Roman" w:cs="Times New Roman"/>
            <w:color w:val="0000FF"/>
            <w:sz w:val="24"/>
            <w:szCs w:val="24"/>
            <w:u w:val="single"/>
          </w:rPr>
          <w:t>-</w:t>
        </w:r>
      </w:hyperlink>
      <w:r w:rsidR="005D6C84" w:rsidRPr="005D6C84">
        <w:rPr>
          <w:rFonts w:ascii="Times New Roman" w:hAnsi="Times New Roman" w:cs="Times New Roman"/>
          <w:color w:val="auto"/>
          <w:sz w:val="24"/>
          <w:szCs w:val="24"/>
        </w:rPr>
        <w:t xml:space="preserve"> &lt;ns6:queryByParameter&gt; </w:t>
      </w:r>
    </w:p>
    <w:p w14:paraId="62620BA6"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&lt;ns6:queryId root="</w:t>
      </w:r>
      <w:r w:rsidRPr="005D6C84">
        <w:rPr>
          <w:rFonts w:ascii="Times New Roman" w:hAnsi="Times New Roman" w:cs="Times New Roman"/>
          <w:b/>
          <w:bCs/>
          <w:color w:val="auto"/>
          <w:sz w:val="24"/>
          <w:szCs w:val="24"/>
        </w:rPr>
        <w:t>a8282e10-8cdc-4a8f-9293-91f4fa227f42</w:t>
      </w:r>
      <w:r w:rsidRPr="005D6C84">
        <w:rPr>
          <w:rFonts w:ascii="Times New Roman" w:hAnsi="Times New Roman" w:cs="Times New Roman"/>
          <w:color w:val="auto"/>
          <w:sz w:val="24"/>
          <w:szCs w:val="24"/>
        </w:rPr>
        <w:t xml:space="preserve">" /&gt; </w:t>
      </w:r>
    </w:p>
    <w:p w14:paraId="62620BA7"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&lt;ns6:statusCode code="</w:t>
      </w:r>
      <w:r w:rsidRPr="005D6C84">
        <w:rPr>
          <w:rFonts w:ascii="Times New Roman" w:hAnsi="Times New Roman" w:cs="Times New Roman"/>
          <w:b/>
          <w:bCs/>
          <w:color w:val="auto"/>
          <w:sz w:val="24"/>
          <w:szCs w:val="24"/>
        </w:rPr>
        <w:t>new</w:t>
      </w:r>
      <w:r w:rsidRPr="005D6C84">
        <w:rPr>
          <w:rFonts w:ascii="Times New Roman" w:hAnsi="Times New Roman" w:cs="Times New Roman"/>
          <w:color w:val="auto"/>
          <w:sz w:val="24"/>
          <w:szCs w:val="24"/>
        </w:rPr>
        <w:t xml:space="preserve">" /&gt; </w:t>
      </w:r>
    </w:p>
    <w:p w14:paraId="62620BA8"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&lt;ns6:responsePriorityCode code="</w:t>
      </w:r>
      <w:r w:rsidRPr="005D6C84">
        <w:rPr>
          <w:rFonts w:ascii="Times New Roman" w:hAnsi="Times New Roman" w:cs="Times New Roman"/>
          <w:b/>
          <w:bCs/>
          <w:color w:val="auto"/>
          <w:sz w:val="24"/>
          <w:szCs w:val="24"/>
        </w:rPr>
        <w:t>new</w:t>
      </w:r>
      <w:r w:rsidRPr="005D6C84">
        <w:rPr>
          <w:rFonts w:ascii="Times New Roman" w:hAnsi="Times New Roman" w:cs="Times New Roman"/>
          <w:color w:val="auto"/>
          <w:sz w:val="24"/>
          <w:szCs w:val="24"/>
        </w:rPr>
        <w:t xml:space="preserve">" /&gt; </w:t>
      </w:r>
    </w:p>
    <w:p w14:paraId="62620BA9" w14:textId="77777777" w:rsidR="005D6C84" w:rsidRPr="005D6C84" w:rsidRDefault="002C7252" w:rsidP="005D6C84">
      <w:pPr>
        <w:autoSpaceDE w:val="0"/>
        <w:autoSpaceDN w:val="0"/>
        <w:adjustRightInd w:val="0"/>
        <w:spacing w:before="100" w:after="100" w:line="240" w:lineRule="auto"/>
        <w:rPr>
          <w:rFonts w:ascii="Times New Roman" w:hAnsi="Times New Roman" w:cs="Times New Roman"/>
          <w:color w:val="auto"/>
          <w:sz w:val="24"/>
          <w:szCs w:val="24"/>
        </w:rPr>
      </w:pPr>
      <w:hyperlink w:history="1">
        <w:r w:rsidR="005D6C84" w:rsidRPr="005D6C84">
          <w:rPr>
            <w:rFonts w:ascii="Times New Roman" w:hAnsi="Times New Roman" w:cs="Times New Roman"/>
            <w:color w:val="0000FF"/>
            <w:sz w:val="24"/>
            <w:szCs w:val="24"/>
            <w:u w:val="single"/>
          </w:rPr>
          <w:t>-</w:t>
        </w:r>
      </w:hyperlink>
      <w:r w:rsidR="005D6C84" w:rsidRPr="005D6C84">
        <w:rPr>
          <w:rFonts w:ascii="Times New Roman" w:hAnsi="Times New Roman" w:cs="Times New Roman"/>
          <w:color w:val="auto"/>
          <w:sz w:val="24"/>
          <w:szCs w:val="24"/>
        </w:rPr>
        <w:t xml:space="preserve"> &lt;ns6:parameterList&gt; </w:t>
      </w:r>
    </w:p>
    <w:p w14:paraId="62620BAA" w14:textId="77777777" w:rsidR="005D6C84" w:rsidRPr="005D6C84" w:rsidRDefault="002C7252" w:rsidP="005D6C84">
      <w:pPr>
        <w:autoSpaceDE w:val="0"/>
        <w:autoSpaceDN w:val="0"/>
        <w:adjustRightInd w:val="0"/>
        <w:spacing w:before="100" w:after="100" w:line="240" w:lineRule="auto"/>
        <w:rPr>
          <w:rFonts w:ascii="Times New Roman" w:hAnsi="Times New Roman" w:cs="Times New Roman"/>
          <w:color w:val="auto"/>
          <w:sz w:val="24"/>
          <w:szCs w:val="24"/>
        </w:rPr>
      </w:pPr>
      <w:hyperlink w:history="1">
        <w:r w:rsidR="005D6C84" w:rsidRPr="005D6C84">
          <w:rPr>
            <w:rFonts w:ascii="Times New Roman" w:hAnsi="Times New Roman" w:cs="Times New Roman"/>
            <w:color w:val="0000FF"/>
            <w:sz w:val="24"/>
            <w:szCs w:val="24"/>
            <w:u w:val="single"/>
          </w:rPr>
          <w:t>-</w:t>
        </w:r>
      </w:hyperlink>
      <w:r w:rsidR="005D6C84" w:rsidRPr="005D6C84">
        <w:rPr>
          <w:rFonts w:ascii="Times New Roman" w:hAnsi="Times New Roman" w:cs="Times New Roman"/>
          <w:color w:val="auto"/>
          <w:sz w:val="24"/>
          <w:szCs w:val="24"/>
        </w:rPr>
        <w:t xml:space="preserve"> &lt;ns6:dataSource&gt; </w:t>
      </w:r>
    </w:p>
    <w:p w14:paraId="62620BAB"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&lt;ns6:value root="</w:t>
      </w:r>
      <w:r w:rsidRPr="005D6C84">
        <w:rPr>
          <w:rFonts w:ascii="Times New Roman" w:hAnsi="Times New Roman" w:cs="Times New Roman"/>
          <w:b/>
          <w:bCs/>
          <w:color w:val="auto"/>
          <w:sz w:val="24"/>
          <w:szCs w:val="24"/>
        </w:rPr>
        <w:t>2.16.840.1.113883.3.1106.10000.1</w:t>
      </w:r>
      <w:r w:rsidRPr="005D6C84">
        <w:rPr>
          <w:rFonts w:ascii="Times New Roman" w:hAnsi="Times New Roman" w:cs="Times New Roman"/>
          <w:color w:val="auto"/>
          <w:sz w:val="24"/>
          <w:szCs w:val="24"/>
        </w:rPr>
        <w:t xml:space="preserve">" /&gt; </w:t>
      </w:r>
    </w:p>
    <w:p w14:paraId="62620BAC"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&lt;ns6:semanticsText&gt;DataSource.Id&lt;/ns6:semanticsText&gt; </w:t>
      </w:r>
    </w:p>
    <w:p w14:paraId="62620BAD"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&lt;/ns6:dataSource&gt; </w:t>
      </w:r>
    </w:p>
    <w:p w14:paraId="62620BAE" w14:textId="77777777" w:rsidR="005D6C84" w:rsidRPr="005D6C84" w:rsidRDefault="002C7252" w:rsidP="005D6C84">
      <w:pPr>
        <w:autoSpaceDE w:val="0"/>
        <w:autoSpaceDN w:val="0"/>
        <w:adjustRightInd w:val="0"/>
        <w:spacing w:before="100" w:after="100" w:line="240" w:lineRule="auto"/>
        <w:rPr>
          <w:rFonts w:ascii="Times New Roman" w:hAnsi="Times New Roman" w:cs="Times New Roman"/>
          <w:color w:val="auto"/>
          <w:sz w:val="24"/>
          <w:szCs w:val="24"/>
        </w:rPr>
      </w:pPr>
      <w:hyperlink w:history="1">
        <w:r w:rsidR="005D6C84" w:rsidRPr="005D6C84">
          <w:rPr>
            <w:rFonts w:ascii="Times New Roman" w:hAnsi="Times New Roman" w:cs="Times New Roman"/>
            <w:color w:val="0000FF"/>
            <w:sz w:val="24"/>
            <w:szCs w:val="24"/>
            <w:u w:val="single"/>
          </w:rPr>
          <w:t>-</w:t>
        </w:r>
      </w:hyperlink>
      <w:r w:rsidR="005D6C84" w:rsidRPr="005D6C84">
        <w:rPr>
          <w:rFonts w:ascii="Times New Roman" w:hAnsi="Times New Roman" w:cs="Times New Roman"/>
          <w:color w:val="auto"/>
          <w:sz w:val="24"/>
          <w:szCs w:val="24"/>
        </w:rPr>
        <w:t xml:space="preserve"> &lt;ns6:patientIdentifier&gt; </w:t>
      </w:r>
    </w:p>
    <w:p w14:paraId="62620BAF"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&lt;ns6:value extension="</w:t>
      </w:r>
      <w:r w:rsidRPr="005D6C84">
        <w:rPr>
          <w:rFonts w:ascii="Times New Roman" w:hAnsi="Times New Roman" w:cs="Times New Roman"/>
          <w:b/>
          <w:bCs/>
          <w:color w:val="auto"/>
          <w:sz w:val="24"/>
          <w:szCs w:val="24"/>
        </w:rPr>
        <w:t>810012281</w:t>
      </w:r>
      <w:r w:rsidRPr="005D6C84">
        <w:rPr>
          <w:rFonts w:ascii="Times New Roman" w:hAnsi="Times New Roman" w:cs="Times New Roman"/>
          <w:color w:val="auto"/>
          <w:sz w:val="24"/>
          <w:szCs w:val="24"/>
        </w:rPr>
        <w:t>" root="</w:t>
      </w:r>
      <w:r w:rsidRPr="005D6C84">
        <w:rPr>
          <w:rFonts w:ascii="Times New Roman" w:hAnsi="Times New Roman" w:cs="Times New Roman"/>
          <w:b/>
          <w:bCs/>
          <w:color w:val="auto"/>
          <w:sz w:val="24"/>
          <w:szCs w:val="24"/>
        </w:rPr>
        <w:t>2.16.840.1.113883.3.1106.21</w:t>
      </w:r>
      <w:r w:rsidRPr="005D6C84">
        <w:rPr>
          <w:rFonts w:ascii="Times New Roman" w:hAnsi="Times New Roman" w:cs="Times New Roman"/>
          <w:color w:val="auto"/>
          <w:sz w:val="24"/>
          <w:szCs w:val="24"/>
        </w:rPr>
        <w:t xml:space="preserve">" /&gt; </w:t>
      </w:r>
    </w:p>
    <w:p w14:paraId="62620BB0"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&lt;ns6:semanticsText&gt;Patient.Id&lt;/ns6:semanticsText&gt; </w:t>
      </w:r>
    </w:p>
    <w:p w14:paraId="62620BB1"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&lt;/ns6:patientIdentifier&gt; </w:t>
      </w:r>
    </w:p>
    <w:p w14:paraId="62620BB2"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&lt;/ns6:parameterList&gt; </w:t>
      </w:r>
    </w:p>
    <w:p w14:paraId="62620BB3"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&lt;/ns6:queryByParameter&gt; </w:t>
      </w:r>
    </w:p>
    <w:p w14:paraId="62620BB4"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&lt;/ns6:controlActProcess&gt; </w:t>
      </w:r>
    </w:p>
    <w:p w14:paraId="62620BB5"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&lt;/ns6:PRPA_IN201309UV02&gt; </w:t>
      </w:r>
    </w:p>
    <w:p w14:paraId="62620BB6"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&lt;/soap:Body&gt; </w:t>
      </w:r>
    </w:p>
    <w:p w14:paraId="62620BB7"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&lt;/soap:Envelope&gt;</w:t>
      </w:r>
    </w:p>
    <w:p w14:paraId="62620BB8" w14:textId="77777777" w:rsidR="005D6C84" w:rsidRDefault="005D6C84" w:rsidP="00F01E3D"/>
    <w:p w14:paraId="62620BB9" w14:textId="77777777" w:rsidR="005D6C84" w:rsidRDefault="005D6C84" w:rsidP="00F01E3D"/>
    <w:p w14:paraId="62620BBA" w14:textId="77777777" w:rsidR="005D6C84" w:rsidRPr="005D6C84" w:rsidRDefault="005D6C84" w:rsidP="00F01E3D">
      <w:pPr>
        <w:rPr>
          <w:b/>
        </w:rPr>
      </w:pPr>
      <w:r w:rsidRPr="005D6C84">
        <w:rPr>
          <w:b/>
        </w:rPr>
        <w:t>PIX Query Response:</w:t>
      </w:r>
    </w:p>
    <w:p w14:paraId="62620BBB"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&lt;?xml version="1.0" encoding="UTF-8" ?&gt; </w:t>
      </w:r>
    </w:p>
    <w:p w14:paraId="62620BBC" w14:textId="77777777" w:rsidR="005D6C84" w:rsidRPr="005D6C84" w:rsidRDefault="002C7252" w:rsidP="005D6C84">
      <w:pPr>
        <w:autoSpaceDE w:val="0"/>
        <w:autoSpaceDN w:val="0"/>
        <w:adjustRightInd w:val="0"/>
        <w:spacing w:before="100" w:after="100" w:line="240" w:lineRule="auto"/>
        <w:rPr>
          <w:rFonts w:ascii="Times New Roman" w:hAnsi="Times New Roman" w:cs="Times New Roman"/>
          <w:color w:val="auto"/>
          <w:sz w:val="24"/>
          <w:szCs w:val="24"/>
        </w:rPr>
      </w:pPr>
      <w:hyperlink w:history="1">
        <w:r w:rsidR="005D6C84" w:rsidRPr="005D6C84">
          <w:rPr>
            <w:rFonts w:ascii="Times New Roman" w:hAnsi="Times New Roman" w:cs="Times New Roman"/>
            <w:color w:val="0000FF"/>
            <w:sz w:val="24"/>
            <w:szCs w:val="24"/>
            <w:u w:val="single"/>
          </w:rPr>
          <w:t>-</w:t>
        </w:r>
      </w:hyperlink>
      <w:r w:rsidR="005D6C84" w:rsidRPr="005D6C84">
        <w:rPr>
          <w:rFonts w:ascii="Times New Roman" w:hAnsi="Times New Roman" w:cs="Times New Roman"/>
          <w:color w:val="auto"/>
          <w:sz w:val="24"/>
          <w:szCs w:val="24"/>
        </w:rPr>
        <w:t xml:space="preserve"> &lt;ns6:PRPA_IN201310UV02 xmlns:ns6="urn:hl7-org:v3" xmlns="urn:ihe:iti:xds-b:2007" xmlns:ns2="urn:oasis:names:tc:ebxml-regrep:xsd:rim:3.0" xmlns:ns3="urn:oasis:names:tc:ebxml-regrep:xsd:rs:3.0" xmlns:ns4="urn:oasis:names:tc:ebxml-regrep:xsd:lcm:3.0" xmlns:ns5="urn:oasis:names:tc:ebxml-regrep:xsd:query:3.0"&gt; </w:t>
      </w:r>
    </w:p>
    <w:p w14:paraId="62620BBD"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&lt;ns6:interactionId root="</w:t>
      </w:r>
      <w:r w:rsidRPr="005D6C84">
        <w:rPr>
          <w:rFonts w:ascii="Times New Roman" w:hAnsi="Times New Roman" w:cs="Times New Roman"/>
          <w:b/>
          <w:bCs/>
          <w:color w:val="auto"/>
          <w:sz w:val="24"/>
          <w:szCs w:val="24"/>
        </w:rPr>
        <w:t>2.16.840.1.113883.1.6</w:t>
      </w:r>
      <w:r w:rsidRPr="005D6C84">
        <w:rPr>
          <w:rFonts w:ascii="Times New Roman" w:hAnsi="Times New Roman" w:cs="Times New Roman"/>
          <w:color w:val="auto"/>
          <w:sz w:val="24"/>
          <w:szCs w:val="24"/>
        </w:rPr>
        <w:t>" extension="</w:t>
      </w:r>
      <w:r w:rsidRPr="005D6C84">
        <w:rPr>
          <w:rFonts w:ascii="Times New Roman" w:hAnsi="Times New Roman" w:cs="Times New Roman"/>
          <w:b/>
          <w:bCs/>
          <w:color w:val="auto"/>
          <w:sz w:val="24"/>
          <w:szCs w:val="24"/>
        </w:rPr>
        <w:t>PRPA_IN201310UV02</w:t>
      </w:r>
      <w:r w:rsidRPr="005D6C84">
        <w:rPr>
          <w:rFonts w:ascii="Times New Roman" w:hAnsi="Times New Roman" w:cs="Times New Roman"/>
          <w:color w:val="auto"/>
          <w:sz w:val="24"/>
          <w:szCs w:val="24"/>
        </w:rPr>
        <w:t xml:space="preserve">" /&gt; </w:t>
      </w:r>
    </w:p>
    <w:p w14:paraId="62620BBE"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&lt;ns6:processingModeCode code="</w:t>
      </w:r>
      <w:r w:rsidRPr="005D6C84">
        <w:rPr>
          <w:rFonts w:ascii="Times New Roman" w:hAnsi="Times New Roman" w:cs="Times New Roman"/>
          <w:b/>
          <w:bCs/>
          <w:color w:val="auto"/>
          <w:sz w:val="24"/>
          <w:szCs w:val="24"/>
        </w:rPr>
        <w:t>T</w:t>
      </w:r>
      <w:r w:rsidRPr="005D6C84">
        <w:rPr>
          <w:rFonts w:ascii="Times New Roman" w:hAnsi="Times New Roman" w:cs="Times New Roman"/>
          <w:color w:val="auto"/>
          <w:sz w:val="24"/>
          <w:szCs w:val="24"/>
        </w:rPr>
        <w:t xml:space="preserve">" /&gt; </w:t>
      </w:r>
    </w:p>
    <w:p w14:paraId="62620BBF"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&lt;ns6:acceptAckCode code="</w:t>
      </w:r>
      <w:r w:rsidRPr="005D6C84">
        <w:rPr>
          <w:rFonts w:ascii="Times New Roman" w:hAnsi="Times New Roman" w:cs="Times New Roman"/>
          <w:b/>
          <w:bCs/>
          <w:color w:val="auto"/>
          <w:sz w:val="24"/>
          <w:szCs w:val="24"/>
        </w:rPr>
        <w:t>NE</w:t>
      </w:r>
      <w:r w:rsidRPr="005D6C84">
        <w:rPr>
          <w:rFonts w:ascii="Times New Roman" w:hAnsi="Times New Roman" w:cs="Times New Roman"/>
          <w:color w:val="auto"/>
          <w:sz w:val="24"/>
          <w:szCs w:val="24"/>
        </w:rPr>
        <w:t xml:space="preserve">" /&gt; </w:t>
      </w:r>
    </w:p>
    <w:p w14:paraId="62620BC0" w14:textId="77777777" w:rsidR="005D6C84" w:rsidRPr="005D6C84" w:rsidRDefault="002C7252" w:rsidP="005D6C84">
      <w:pPr>
        <w:autoSpaceDE w:val="0"/>
        <w:autoSpaceDN w:val="0"/>
        <w:adjustRightInd w:val="0"/>
        <w:spacing w:before="100" w:after="100" w:line="240" w:lineRule="auto"/>
        <w:rPr>
          <w:rFonts w:ascii="Times New Roman" w:hAnsi="Times New Roman" w:cs="Times New Roman"/>
          <w:color w:val="auto"/>
          <w:sz w:val="24"/>
          <w:szCs w:val="24"/>
        </w:rPr>
      </w:pPr>
      <w:hyperlink w:history="1">
        <w:r w:rsidR="005D6C84" w:rsidRPr="005D6C84">
          <w:rPr>
            <w:rFonts w:ascii="Times New Roman" w:hAnsi="Times New Roman" w:cs="Times New Roman"/>
            <w:color w:val="0000FF"/>
            <w:sz w:val="24"/>
            <w:szCs w:val="24"/>
            <w:u w:val="single"/>
          </w:rPr>
          <w:t>-</w:t>
        </w:r>
      </w:hyperlink>
      <w:r w:rsidR="005D6C84" w:rsidRPr="005D6C84">
        <w:rPr>
          <w:rFonts w:ascii="Times New Roman" w:hAnsi="Times New Roman" w:cs="Times New Roman"/>
          <w:color w:val="auto"/>
          <w:sz w:val="24"/>
          <w:szCs w:val="24"/>
        </w:rPr>
        <w:t xml:space="preserve"> &lt;ns6:receiver typeCode="</w:t>
      </w:r>
      <w:r w:rsidR="005D6C84" w:rsidRPr="005D6C84">
        <w:rPr>
          <w:rFonts w:ascii="Times New Roman" w:hAnsi="Times New Roman" w:cs="Times New Roman"/>
          <w:b/>
          <w:bCs/>
          <w:color w:val="auto"/>
          <w:sz w:val="24"/>
          <w:szCs w:val="24"/>
        </w:rPr>
        <w:t>RCV</w:t>
      </w:r>
      <w:r w:rsidR="005D6C84" w:rsidRPr="005D6C84">
        <w:rPr>
          <w:rFonts w:ascii="Times New Roman" w:hAnsi="Times New Roman" w:cs="Times New Roman"/>
          <w:color w:val="auto"/>
          <w:sz w:val="24"/>
          <w:szCs w:val="24"/>
        </w:rPr>
        <w:t xml:space="preserve">"&gt; </w:t>
      </w:r>
    </w:p>
    <w:p w14:paraId="62620BC1" w14:textId="77777777" w:rsidR="005D6C84" w:rsidRPr="005D6C84" w:rsidRDefault="002C7252" w:rsidP="005D6C84">
      <w:pPr>
        <w:autoSpaceDE w:val="0"/>
        <w:autoSpaceDN w:val="0"/>
        <w:adjustRightInd w:val="0"/>
        <w:spacing w:before="100" w:after="100" w:line="240" w:lineRule="auto"/>
        <w:rPr>
          <w:rFonts w:ascii="Times New Roman" w:hAnsi="Times New Roman" w:cs="Times New Roman"/>
          <w:color w:val="auto"/>
          <w:sz w:val="24"/>
          <w:szCs w:val="24"/>
        </w:rPr>
      </w:pPr>
      <w:hyperlink w:history="1">
        <w:r w:rsidR="005D6C84" w:rsidRPr="005D6C84">
          <w:rPr>
            <w:rFonts w:ascii="Times New Roman" w:hAnsi="Times New Roman" w:cs="Times New Roman"/>
            <w:color w:val="0000FF"/>
            <w:sz w:val="24"/>
            <w:szCs w:val="24"/>
            <w:u w:val="single"/>
          </w:rPr>
          <w:t>-</w:t>
        </w:r>
      </w:hyperlink>
      <w:r w:rsidR="005D6C84" w:rsidRPr="005D6C84">
        <w:rPr>
          <w:rFonts w:ascii="Times New Roman" w:hAnsi="Times New Roman" w:cs="Times New Roman"/>
          <w:color w:val="auto"/>
          <w:sz w:val="24"/>
          <w:szCs w:val="24"/>
        </w:rPr>
        <w:t xml:space="preserve"> &lt;ns6:device classCode="</w:t>
      </w:r>
      <w:r w:rsidR="005D6C84" w:rsidRPr="005D6C84">
        <w:rPr>
          <w:rFonts w:ascii="Times New Roman" w:hAnsi="Times New Roman" w:cs="Times New Roman"/>
          <w:b/>
          <w:bCs/>
          <w:color w:val="auto"/>
          <w:sz w:val="24"/>
          <w:szCs w:val="24"/>
        </w:rPr>
        <w:t>DEV</w:t>
      </w:r>
      <w:r w:rsidR="005D6C84" w:rsidRPr="005D6C84">
        <w:rPr>
          <w:rFonts w:ascii="Times New Roman" w:hAnsi="Times New Roman" w:cs="Times New Roman"/>
          <w:color w:val="auto"/>
          <w:sz w:val="24"/>
          <w:szCs w:val="24"/>
        </w:rPr>
        <w:t>" determinerCode="</w:t>
      </w:r>
      <w:r w:rsidR="005D6C84" w:rsidRPr="005D6C84">
        <w:rPr>
          <w:rFonts w:ascii="Times New Roman" w:hAnsi="Times New Roman" w:cs="Times New Roman"/>
          <w:b/>
          <w:bCs/>
          <w:color w:val="auto"/>
          <w:sz w:val="24"/>
          <w:szCs w:val="24"/>
        </w:rPr>
        <w:t>INSTANCE</w:t>
      </w:r>
      <w:r w:rsidR="005D6C84" w:rsidRPr="005D6C84">
        <w:rPr>
          <w:rFonts w:ascii="Times New Roman" w:hAnsi="Times New Roman" w:cs="Times New Roman"/>
          <w:color w:val="auto"/>
          <w:sz w:val="24"/>
          <w:szCs w:val="24"/>
        </w:rPr>
        <w:t xml:space="preserve">"&gt; </w:t>
      </w:r>
    </w:p>
    <w:p w14:paraId="62620BC2"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&lt;ns6:id root="</w:t>
      </w:r>
      <w:r w:rsidRPr="005D6C84">
        <w:rPr>
          <w:rFonts w:ascii="Times New Roman" w:hAnsi="Times New Roman" w:cs="Times New Roman"/>
          <w:b/>
          <w:bCs/>
          <w:color w:val="auto"/>
          <w:sz w:val="24"/>
          <w:szCs w:val="24"/>
        </w:rPr>
        <w:t>2.16.840.1.113883.3.1106.650.999338</w:t>
      </w:r>
      <w:r w:rsidRPr="005D6C84">
        <w:rPr>
          <w:rFonts w:ascii="Times New Roman" w:hAnsi="Times New Roman" w:cs="Times New Roman"/>
          <w:color w:val="auto"/>
          <w:sz w:val="24"/>
          <w:szCs w:val="24"/>
        </w:rPr>
        <w:t xml:space="preserve">" /&gt; </w:t>
      </w:r>
    </w:p>
    <w:p w14:paraId="62620BC3" w14:textId="77777777" w:rsidR="005D6C84" w:rsidRPr="005D6C84" w:rsidRDefault="002C7252" w:rsidP="005D6C84">
      <w:pPr>
        <w:autoSpaceDE w:val="0"/>
        <w:autoSpaceDN w:val="0"/>
        <w:adjustRightInd w:val="0"/>
        <w:spacing w:before="100" w:after="100" w:line="240" w:lineRule="auto"/>
        <w:rPr>
          <w:rFonts w:ascii="Times New Roman" w:hAnsi="Times New Roman" w:cs="Times New Roman"/>
          <w:color w:val="auto"/>
          <w:sz w:val="24"/>
          <w:szCs w:val="24"/>
        </w:rPr>
      </w:pPr>
      <w:hyperlink w:history="1">
        <w:r w:rsidR="005D6C84" w:rsidRPr="005D6C84">
          <w:rPr>
            <w:rFonts w:ascii="Times New Roman" w:hAnsi="Times New Roman" w:cs="Times New Roman"/>
            <w:color w:val="0000FF"/>
            <w:sz w:val="24"/>
            <w:szCs w:val="24"/>
            <w:u w:val="single"/>
          </w:rPr>
          <w:t>-</w:t>
        </w:r>
      </w:hyperlink>
      <w:r w:rsidR="005D6C84" w:rsidRPr="005D6C84">
        <w:rPr>
          <w:rFonts w:ascii="Times New Roman" w:hAnsi="Times New Roman" w:cs="Times New Roman"/>
          <w:color w:val="auto"/>
          <w:sz w:val="24"/>
          <w:szCs w:val="24"/>
        </w:rPr>
        <w:t xml:space="preserve"> &lt;ns6:asAgent classCode="</w:t>
      </w:r>
      <w:r w:rsidR="005D6C84" w:rsidRPr="005D6C84">
        <w:rPr>
          <w:rFonts w:ascii="Times New Roman" w:hAnsi="Times New Roman" w:cs="Times New Roman"/>
          <w:b/>
          <w:bCs/>
          <w:color w:val="auto"/>
          <w:sz w:val="24"/>
          <w:szCs w:val="24"/>
        </w:rPr>
        <w:t>AGNT</w:t>
      </w:r>
      <w:r w:rsidR="005D6C84" w:rsidRPr="005D6C84">
        <w:rPr>
          <w:rFonts w:ascii="Times New Roman" w:hAnsi="Times New Roman" w:cs="Times New Roman"/>
          <w:color w:val="auto"/>
          <w:sz w:val="24"/>
          <w:szCs w:val="24"/>
        </w:rPr>
        <w:t xml:space="preserve">"&gt; </w:t>
      </w:r>
    </w:p>
    <w:p w14:paraId="62620BC4" w14:textId="77777777" w:rsidR="005D6C84" w:rsidRPr="005D6C84" w:rsidRDefault="002C7252" w:rsidP="005D6C84">
      <w:pPr>
        <w:autoSpaceDE w:val="0"/>
        <w:autoSpaceDN w:val="0"/>
        <w:adjustRightInd w:val="0"/>
        <w:spacing w:before="100" w:after="100" w:line="240" w:lineRule="auto"/>
        <w:rPr>
          <w:rFonts w:ascii="Times New Roman" w:hAnsi="Times New Roman" w:cs="Times New Roman"/>
          <w:color w:val="auto"/>
          <w:sz w:val="24"/>
          <w:szCs w:val="24"/>
        </w:rPr>
      </w:pPr>
      <w:hyperlink w:history="1">
        <w:r w:rsidR="005D6C84" w:rsidRPr="005D6C84">
          <w:rPr>
            <w:rFonts w:ascii="Times New Roman" w:hAnsi="Times New Roman" w:cs="Times New Roman"/>
            <w:color w:val="0000FF"/>
            <w:sz w:val="24"/>
            <w:szCs w:val="24"/>
            <w:u w:val="single"/>
          </w:rPr>
          <w:t>-</w:t>
        </w:r>
      </w:hyperlink>
      <w:r w:rsidR="005D6C84" w:rsidRPr="005D6C84">
        <w:rPr>
          <w:rFonts w:ascii="Times New Roman" w:hAnsi="Times New Roman" w:cs="Times New Roman"/>
          <w:color w:val="auto"/>
          <w:sz w:val="24"/>
          <w:szCs w:val="24"/>
        </w:rPr>
        <w:t xml:space="preserve"> &lt;ns6:representedOrganization classCode="</w:t>
      </w:r>
      <w:r w:rsidR="005D6C84" w:rsidRPr="005D6C84">
        <w:rPr>
          <w:rFonts w:ascii="Times New Roman" w:hAnsi="Times New Roman" w:cs="Times New Roman"/>
          <w:b/>
          <w:bCs/>
          <w:color w:val="auto"/>
          <w:sz w:val="24"/>
          <w:szCs w:val="24"/>
        </w:rPr>
        <w:t>ORG</w:t>
      </w:r>
      <w:r w:rsidR="005D6C84" w:rsidRPr="005D6C84">
        <w:rPr>
          <w:rFonts w:ascii="Times New Roman" w:hAnsi="Times New Roman" w:cs="Times New Roman"/>
          <w:color w:val="auto"/>
          <w:sz w:val="24"/>
          <w:szCs w:val="24"/>
        </w:rPr>
        <w:t>" determinerCode="</w:t>
      </w:r>
      <w:r w:rsidR="005D6C84" w:rsidRPr="005D6C84">
        <w:rPr>
          <w:rFonts w:ascii="Times New Roman" w:hAnsi="Times New Roman" w:cs="Times New Roman"/>
          <w:b/>
          <w:bCs/>
          <w:color w:val="auto"/>
          <w:sz w:val="24"/>
          <w:szCs w:val="24"/>
        </w:rPr>
        <w:t>INSTANCE</w:t>
      </w:r>
      <w:r w:rsidR="005D6C84" w:rsidRPr="005D6C84">
        <w:rPr>
          <w:rFonts w:ascii="Times New Roman" w:hAnsi="Times New Roman" w:cs="Times New Roman"/>
          <w:color w:val="auto"/>
          <w:sz w:val="24"/>
          <w:szCs w:val="24"/>
        </w:rPr>
        <w:t xml:space="preserve">"&gt; </w:t>
      </w:r>
    </w:p>
    <w:p w14:paraId="62620BC5"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&lt;ns6:id root="</w:t>
      </w:r>
      <w:r w:rsidRPr="005D6C84">
        <w:rPr>
          <w:rFonts w:ascii="Times New Roman" w:hAnsi="Times New Roman" w:cs="Times New Roman"/>
          <w:b/>
          <w:bCs/>
          <w:color w:val="auto"/>
          <w:sz w:val="24"/>
          <w:szCs w:val="24"/>
        </w:rPr>
        <w:t>2.16.840.1.113883.3.1106.650</w:t>
      </w:r>
      <w:r w:rsidRPr="005D6C84">
        <w:rPr>
          <w:rFonts w:ascii="Times New Roman" w:hAnsi="Times New Roman" w:cs="Times New Roman"/>
          <w:color w:val="auto"/>
          <w:sz w:val="24"/>
          <w:szCs w:val="24"/>
        </w:rPr>
        <w:t xml:space="preserve">" /&gt; </w:t>
      </w:r>
    </w:p>
    <w:p w14:paraId="62620BC6"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&lt;/ns6:representedOrganization&gt; </w:t>
      </w:r>
    </w:p>
    <w:p w14:paraId="62620BC7"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&lt;/ns6:asAgent&gt; </w:t>
      </w:r>
    </w:p>
    <w:p w14:paraId="62620BC8"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&lt;/ns6:device&gt; </w:t>
      </w:r>
    </w:p>
    <w:p w14:paraId="62620BC9"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&lt;/ns6:receiver&gt; </w:t>
      </w:r>
    </w:p>
    <w:p w14:paraId="62620BCA" w14:textId="77777777" w:rsidR="005D6C84" w:rsidRPr="005D6C84" w:rsidRDefault="002C7252" w:rsidP="005D6C84">
      <w:pPr>
        <w:autoSpaceDE w:val="0"/>
        <w:autoSpaceDN w:val="0"/>
        <w:adjustRightInd w:val="0"/>
        <w:spacing w:before="100" w:after="100" w:line="240" w:lineRule="auto"/>
        <w:rPr>
          <w:rFonts w:ascii="Times New Roman" w:hAnsi="Times New Roman" w:cs="Times New Roman"/>
          <w:color w:val="auto"/>
          <w:sz w:val="24"/>
          <w:szCs w:val="24"/>
        </w:rPr>
      </w:pPr>
      <w:hyperlink w:history="1">
        <w:r w:rsidR="005D6C84" w:rsidRPr="005D6C84">
          <w:rPr>
            <w:rFonts w:ascii="Times New Roman" w:hAnsi="Times New Roman" w:cs="Times New Roman"/>
            <w:color w:val="0000FF"/>
            <w:sz w:val="24"/>
            <w:szCs w:val="24"/>
            <w:u w:val="single"/>
          </w:rPr>
          <w:t>-</w:t>
        </w:r>
      </w:hyperlink>
      <w:r w:rsidR="005D6C84" w:rsidRPr="005D6C84">
        <w:rPr>
          <w:rFonts w:ascii="Times New Roman" w:hAnsi="Times New Roman" w:cs="Times New Roman"/>
          <w:color w:val="auto"/>
          <w:sz w:val="24"/>
          <w:szCs w:val="24"/>
        </w:rPr>
        <w:t xml:space="preserve"> &lt;ns6:acknowledgement&gt; </w:t>
      </w:r>
    </w:p>
    <w:p w14:paraId="62620BCB"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062E53">
        <w:rPr>
          <w:rFonts w:ascii="Times New Roman" w:hAnsi="Times New Roman" w:cs="Times New Roman"/>
          <w:color w:val="auto"/>
          <w:sz w:val="24"/>
          <w:szCs w:val="24"/>
          <w:highlight w:val="yellow"/>
        </w:rPr>
        <w:t>&lt;ns6:typeCode code="</w:t>
      </w:r>
      <w:r w:rsidRPr="00062E53">
        <w:rPr>
          <w:rFonts w:ascii="Times New Roman" w:hAnsi="Times New Roman" w:cs="Times New Roman"/>
          <w:b/>
          <w:bCs/>
          <w:color w:val="auto"/>
          <w:sz w:val="24"/>
          <w:szCs w:val="24"/>
          <w:highlight w:val="yellow"/>
        </w:rPr>
        <w:t>AA</w:t>
      </w:r>
      <w:r w:rsidRPr="00062E53">
        <w:rPr>
          <w:rFonts w:ascii="Times New Roman" w:hAnsi="Times New Roman" w:cs="Times New Roman"/>
          <w:color w:val="auto"/>
          <w:sz w:val="24"/>
          <w:szCs w:val="24"/>
          <w:highlight w:val="yellow"/>
        </w:rPr>
        <w:t>" /&gt;</w:t>
      </w:r>
      <w:r w:rsidRPr="005D6C84">
        <w:rPr>
          <w:rFonts w:ascii="Times New Roman" w:hAnsi="Times New Roman" w:cs="Times New Roman"/>
          <w:color w:val="auto"/>
          <w:sz w:val="24"/>
          <w:szCs w:val="24"/>
        </w:rPr>
        <w:t xml:space="preserve"> </w:t>
      </w:r>
    </w:p>
    <w:p w14:paraId="62620BCC" w14:textId="77777777" w:rsidR="005D6C84" w:rsidRPr="005D6C84" w:rsidRDefault="002C7252" w:rsidP="005D6C84">
      <w:pPr>
        <w:autoSpaceDE w:val="0"/>
        <w:autoSpaceDN w:val="0"/>
        <w:adjustRightInd w:val="0"/>
        <w:spacing w:before="100" w:after="100" w:line="240" w:lineRule="auto"/>
        <w:rPr>
          <w:rFonts w:ascii="Times New Roman" w:hAnsi="Times New Roman" w:cs="Times New Roman"/>
          <w:color w:val="auto"/>
          <w:sz w:val="24"/>
          <w:szCs w:val="24"/>
        </w:rPr>
      </w:pPr>
      <w:hyperlink w:history="1">
        <w:r w:rsidR="005D6C84" w:rsidRPr="005D6C84">
          <w:rPr>
            <w:rFonts w:ascii="Times New Roman" w:hAnsi="Times New Roman" w:cs="Times New Roman"/>
            <w:color w:val="0000FF"/>
            <w:sz w:val="24"/>
            <w:szCs w:val="24"/>
            <w:u w:val="single"/>
          </w:rPr>
          <w:t>-</w:t>
        </w:r>
      </w:hyperlink>
      <w:r w:rsidR="005D6C84" w:rsidRPr="005D6C84">
        <w:rPr>
          <w:rFonts w:ascii="Times New Roman" w:hAnsi="Times New Roman" w:cs="Times New Roman"/>
          <w:color w:val="auto"/>
          <w:sz w:val="24"/>
          <w:szCs w:val="24"/>
        </w:rPr>
        <w:t xml:space="preserve"> &lt;ns6:targetMessage&gt; </w:t>
      </w:r>
    </w:p>
    <w:p w14:paraId="62620BCD"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&lt;ns6:id root="</w:t>
      </w:r>
      <w:r w:rsidRPr="005D6C84">
        <w:rPr>
          <w:rFonts w:ascii="Times New Roman" w:hAnsi="Times New Roman" w:cs="Times New Roman"/>
          <w:b/>
          <w:bCs/>
          <w:color w:val="auto"/>
          <w:sz w:val="24"/>
          <w:szCs w:val="24"/>
        </w:rPr>
        <w:t>a026d6a4-ea0d-48cc-819b-510ea9aad243</w:t>
      </w:r>
      <w:r w:rsidRPr="005D6C84">
        <w:rPr>
          <w:rFonts w:ascii="Times New Roman" w:hAnsi="Times New Roman" w:cs="Times New Roman"/>
          <w:color w:val="auto"/>
          <w:sz w:val="24"/>
          <w:szCs w:val="24"/>
        </w:rPr>
        <w:t xml:space="preserve">" /&gt; </w:t>
      </w:r>
    </w:p>
    <w:p w14:paraId="62620BCE"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&lt;/ns6:targetMessage&gt; </w:t>
      </w:r>
    </w:p>
    <w:p w14:paraId="62620BCF"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&lt;/ns6:acknowledgement&gt; </w:t>
      </w:r>
    </w:p>
    <w:p w14:paraId="62620BD0" w14:textId="77777777" w:rsidR="005D6C84" w:rsidRPr="005D6C84" w:rsidRDefault="002C7252" w:rsidP="005D6C84">
      <w:pPr>
        <w:autoSpaceDE w:val="0"/>
        <w:autoSpaceDN w:val="0"/>
        <w:adjustRightInd w:val="0"/>
        <w:spacing w:before="100" w:after="100" w:line="240" w:lineRule="auto"/>
        <w:rPr>
          <w:rFonts w:ascii="Times New Roman" w:hAnsi="Times New Roman" w:cs="Times New Roman"/>
          <w:color w:val="auto"/>
          <w:sz w:val="24"/>
          <w:szCs w:val="24"/>
        </w:rPr>
      </w:pPr>
      <w:hyperlink w:history="1">
        <w:r w:rsidR="005D6C84" w:rsidRPr="005D6C84">
          <w:rPr>
            <w:rFonts w:ascii="Times New Roman" w:hAnsi="Times New Roman" w:cs="Times New Roman"/>
            <w:color w:val="0000FF"/>
            <w:sz w:val="24"/>
            <w:szCs w:val="24"/>
            <w:u w:val="single"/>
          </w:rPr>
          <w:t>-</w:t>
        </w:r>
      </w:hyperlink>
      <w:r w:rsidR="005D6C84" w:rsidRPr="005D6C84">
        <w:rPr>
          <w:rFonts w:ascii="Times New Roman" w:hAnsi="Times New Roman" w:cs="Times New Roman"/>
          <w:color w:val="auto"/>
          <w:sz w:val="24"/>
          <w:szCs w:val="24"/>
        </w:rPr>
        <w:t xml:space="preserve"> &lt;ns6:controlActProcess classCode="</w:t>
      </w:r>
      <w:r w:rsidR="005D6C84" w:rsidRPr="005D6C84">
        <w:rPr>
          <w:rFonts w:ascii="Times New Roman" w:hAnsi="Times New Roman" w:cs="Times New Roman"/>
          <w:b/>
          <w:bCs/>
          <w:color w:val="auto"/>
          <w:sz w:val="24"/>
          <w:szCs w:val="24"/>
        </w:rPr>
        <w:t>CACT</w:t>
      </w:r>
      <w:r w:rsidR="005D6C84" w:rsidRPr="005D6C84">
        <w:rPr>
          <w:rFonts w:ascii="Times New Roman" w:hAnsi="Times New Roman" w:cs="Times New Roman"/>
          <w:color w:val="auto"/>
          <w:sz w:val="24"/>
          <w:szCs w:val="24"/>
        </w:rPr>
        <w:t>" moodCode="</w:t>
      </w:r>
      <w:r w:rsidR="005D6C84" w:rsidRPr="005D6C84">
        <w:rPr>
          <w:rFonts w:ascii="Times New Roman" w:hAnsi="Times New Roman" w:cs="Times New Roman"/>
          <w:b/>
          <w:bCs/>
          <w:color w:val="auto"/>
          <w:sz w:val="24"/>
          <w:szCs w:val="24"/>
        </w:rPr>
        <w:t>EVN</w:t>
      </w:r>
      <w:r w:rsidR="005D6C84" w:rsidRPr="005D6C84">
        <w:rPr>
          <w:rFonts w:ascii="Times New Roman" w:hAnsi="Times New Roman" w:cs="Times New Roman"/>
          <w:color w:val="auto"/>
          <w:sz w:val="24"/>
          <w:szCs w:val="24"/>
        </w:rPr>
        <w:t xml:space="preserve">"&gt; </w:t>
      </w:r>
    </w:p>
    <w:p w14:paraId="62620BD1"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&lt;ns6:code code="</w:t>
      </w:r>
      <w:r w:rsidRPr="005D6C84">
        <w:rPr>
          <w:rFonts w:ascii="Times New Roman" w:hAnsi="Times New Roman" w:cs="Times New Roman"/>
          <w:b/>
          <w:bCs/>
          <w:color w:val="auto"/>
          <w:sz w:val="24"/>
          <w:szCs w:val="24"/>
        </w:rPr>
        <w:t>PRPA_IN201310UV02</w:t>
      </w:r>
      <w:r w:rsidRPr="005D6C84">
        <w:rPr>
          <w:rFonts w:ascii="Times New Roman" w:hAnsi="Times New Roman" w:cs="Times New Roman"/>
          <w:color w:val="auto"/>
          <w:sz w:val="24"/>
          <w:szCs w:val="24"/>
        </w:rPr>
        <w:t xml:space="preserve">" /&gt; </w:t>
      </w:r>
    </w:p>
    <w:p w14:paraId="62620BD2" w14:textId="77777777" w:rsidR="005D6C84" w:rsidRPr="005D6C84" w:rsidRDefault="002C7252" w:rsidP="005D6C84">
      <w:pPr>
        <w:autoSpaceDE w:val="0"/>
        <w:autoSpaceDN w:val="0"/>
        <w:adjustRightInd w:val="0"/>
        <w:spacing w:before="100" w:after="100" w:line="240" w:lineRule="auto"/>
        <w:rPr>
          <w:rFonts w:ascii="Times New Roman" w:hAnsi="Times New Roman" w:cs="Times New Roman"/>
          <w:color w:val="auto"/>
          <w:sz w:val="24"/>
          <w:szCs w:val="24"/>
        </w:rPr>
      </w:pPr>
      <w:hyperlink w:history="1">
        <w:r w:rsidR="005D6C84" w:rsidRPr="005D6C84">
          <w:rPr>
            <w:rFonts w:ascii="Times New Roman" w:hAnsi="Times New Roman" w:cs="Times New Roman"/>
            <w:color w:val="0000FF"/>
            <w:sz w:val="24"/>
            <w:szCs w:val="24"/>
            <w:u w:val="single"/>
          </w:rPr>
          <w:t>-</w:t>
        </w:r>
      </w:hyperlink>
      <w:r w:rsidR="005D6C84" w:rsidRPr="005D6C84">
        <w:rPr>
          <w:rFonts w:ascii="Times New Roman" w:hAnsi="Times New Roman" w:cs="Times New Roman"/>
          <w:color w:val="auto"/>
          <w:sz w:val="24"/>
          <w:szCs w:val="24"/>
        </w:rPr>
        <w:t xml:space="preserve"> &lt;ns6:subject&gt; </w:t>
      </w:r>
    </w:p>
    <w:p w14:paraId="62620BD3" w14:textId="77777777" w:rsidR="005D6C84" w:rsidRPr="005D6C84" w:rsidRDefault="002C7252" w:rsidP="005D6C84">
      <w:pPr>
        <w:autoSpaceDE w:val="0"/>
        <w:autoSpaceDN w:val="0"/>
        <w:adjustRightInd w:val="0"/>
        <w:spacing w:before="100" w:after="100" w:line="240" w:lineRule="auto"/>
        <w:rPr>
          <w:rFonts w:ascii="Times New Roman" w:hAnsi="Times New Roman" w:cs="Times New Roman"/>
          <w:color w:val="auto"/>
          <w:sz w:val="24"/>
          <w:szCs w:val="24"/>
        </w:rPr>
      </w:pPr>
      <w:hyperlink w:history="1">
        <w:r w:rsidR="005D6C84" w:rsidRPr="005D6C84">
          <w:rPr>
            <w:rFonts w:ascii="Times New Roman" w:hAnsi="Times New Roman" w:cs="Times New Roman"/>
            <w:color w:val="0000FF"/>
            <w:sz w:val="24"/>
            <w:szCs w:val="24"/>
            <w:u w:val="single"/>
          </w:rPr>
          <w:t>-</w:t>
        </w:r>
      </w:hyperlink>
      <w:r w:rsidR="005D6C84" w:rsidRPr="005D6C84">
        <w:rPr>
          <w:rFonts w:ascii="Times New Roman" w:hAnsi="Times New Roman" w:cs="Times New Roman"/>
          <w:color w:val="auto"/>
          <w:sz w:val="24"/>
          <w:szCs w:val="24"/>
        </w:rPr>
        <w:t xml:space="preserve"> &lt;ns6:registrationEvent&gt; </w:t>
      </w:r>
    </w:p>
    <w:p w14:paraId="62620BD4" w14:textId="77777777" w:rsidR="005D6C84" w:rsidRPr="005D6C84" w:rsidRDefault="002C7252" w:rsidP="005D6C84">
      <w:pPr>
        <w:autoSpaceDE w:val="0"/>
        <w:autoSpaceDN w:val="0"/>
        <w:adjustRightInd w:val="0"/>
        <w:spacing w:before="100" w:after="100" w:line="240" w:lineRule="auto"/>
        <w:rPr>
          <w:rFonts w:ascii="Times New Roman" w:hAnsi="Times New Roman" w:cs="Times New Roman"/>
          <w:color w:val="auto"/>
          <w:sz w:val="24"/>
          <w:szCs w:val="24"/>
        </w:rPr>
      </w:pPr>
      <w:hyperlink w:history="1">
        <w:r w:rsidR="005D6C84" w:rsidRPr="005D6C84">
          <w:rPr>
            <w:rFonts w:ascii="Times New Roman" w:hAnsi="Times New Roman" w:cs="Times New Roman"/>
            <w:color w:val="0000FF"/>
            <w:sz w:val="24"/>
            <w:szCs w:val="24"/>
            <w:u w:val="single"/>
          </w:rPr>
          <w:t>-</w:t>
        </w:r>
      </w:hyperlink>
      <w:r w:rsidR="005D6C84" w:rsidRPr="005D6C84">
        <w:rPr>
          <w:rFonts w:ascii="Times New Roman" w:hAnsi="Times New Roman" w:cs="Times New Roman"/>
          <w:color w:val="auto"/>
          <w:sz w:val="24"/>
          <w:szCs w:val="24"/>
        </w:rPr>
        <w:t xml:space="preserve"> &lt;ns6:subject1&gt; </w:t>
      </w:r>
    </w:p>
    <w:p w14:paraId="62620BD5" w14:textId="77777777" w:rsidR="005D6C84" w:rsidRPr="005D6C84" w:rsidRDefault="002C7252" w:rsidP="005D6C84">
      <w:pPr>
        <w:autoSpaceDE w:val="0"/>
        <w:autoSpaceDN w:val="0"/>
        <w:adjustRightInd w:val="0"/>
        <w:spacing w:before="100" w:after="100" w:line="240" w:lineRule="auto"/>
        <w:rPr>
          <w:rFonts w:ascii="Times New Roman" w:hAnsi="Times New Roman" w:cs="Times New Roman"/>
          <w:color w:val="auto"/>
          <w:sz w:val="24"/>
          <w:szCs w:val="24"/>
        </w:rPr>
      </w:pPr>
      <w:hyperlink w:history="1">
        <w:r w:rsidR="005D6C84" w:rsidRPr="005D6C84">
          <w:rPr>
            <w:rFonts w:ascii="Times New Roman" w:hAnsi="Times New Roman" w:cs="Times New Roman"/>
            <w:color w:val="0000FF"/>
            <w:sz w:val="24"/>
            <w:szCs w:val="24"/>
            <w:u w:val="single"/>
          </w:rPr>
          <w:t>-</w:t>
        </w:r>
      </w:hyperlink>
      <w:r w:rsidR="005D6C84" w:rsidRPr="005D6C84">
        <w:rPr>
          <w:rFonts w:ascii="Times New Roman" w:hAnsi="Times New Roman" w:cs="Times New Roman"/>
          <w:color w:val="auto"/>
          <w:sz w:val="24"/>
          <w:szCs w:val="24"/>
        </w:rPr>
        <w:t xml:space="preserve"> &lt;ns6:patient classCode="</w:t>
      </w:r>
      <w:r w:rsidR="005D6C84" w:rsidRPr="005D6C84">
        <w:rPr>
          <w:rFonts w:ascii="Times New Roman" w:hAnsi="Times New Roman" w:cs="Times New Roman"/>
          <w:b/>
          <w:bCs/>
          <w:color w:val="auto"/>
          <w:sz w:val="24"/>
          <w:szCs w:val="24"/>
        </w:rPr>
        <w:t>PAT</w:t>
      </w:r>
      <w:r w:rsidR="005D6C84" w:rsidRPr="005D6C84">
        <w:rPr>
          <w:rFonts w:ascii="Times New Roman" w:hAnsi="Times New Roman" w:cs="Times New Roman"/>
          <w:color w:val="auto"/>
          <w:sz w:val="24"/>
          <w:szCs w:val="24"/>
        </w:rPr>
        <w:t xml:space="preserve">"&gt; </w:t>
      </w:r>
    </w:p>
    <w:p w14:paraId="62620BD6"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&lt;ns6:id root="</w:t>
      </w:r>
      <w:r w:rsidRPr="005D6C84">
        <w:rPr>
          <w:rFonts w:ascii="Times New Roman" w:hAnsi="Times New Roman" w:cs="Times New Roman"/>
          <w:b/>
          <w:bCs/>
          <w:color w:val="auto"/>
          <w:sz w:val="24"/>
          <w:szCs w:val="24"/>
        </w:rPr>
        <w:t>2.16.840.1.113883.3.1106.10000.1</w:t>
      </w:r>
      <w:r w:rsidRPr="005D6C84">
        <w:rPr>
          <w:rFonts w:ascii="Times New Roman" w:hAnsi="Times New Roman" w:cs="Times New Roman"/>
          <w:color w:val="auto"/>
          <w:sz w:val="24"/>
          <w:szCs w:val="24"/>
        </w:rPr>
        <w:t>" extension="</w:t>
      </w:r>
      <w:r w:rsidRPr="005D6C84">
        <w:rPr>
          <w:rFonts w:ascii="Times New Roman" w:hAnsi="Times New Roman" w:cs="Times New Roman"/>
          <w:b/>
          <w:bCs/>
          <w:color w:val="auto"/>
          <w:sz w:val="24"/>
          <w:szCs w:val="24"/>
        </w:rPr>
        <w:t>fc53ec84-71f7-4032-a911-6e72f4390a96</w:t>
      </w:r>
      <w:r w:rsidRPr="005D6C84">
        <w:rPr>
          <w:rFonts w:ascii="Times New Roman" w:hAnsi="Times New Roman" w:cs="Times New Roman"/>
          <w:color w:val="auto"/>
          <w:sz w:val="24"/>
          <w:szCs w:val="24"/>
        </w:rPr>
        <w:t xml:space="preserve">" /&gt; </w:t>
      </w:r>
    </w:p>
    <w:p w14:paraId="62620BD7"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&lt;ns6:statusCode code="</w:t>
      </w:r>
      <w:r w:rsidRPr="005D6C84">
        <w:rPr>
          <w:rFonts w:ascii="Times New Roman" w:hAnsi="Times New Roman" w:cs="Times New Roman"/>
          <w:b/>
          <w:bCs/>
          <w:color w:val="auto"/>
          <w:sz w:val="24"/>
          <w:szCs w:val="24"/>
        </w:rPr>
        <w:t>active</w:t>
      </w:r>
      <w:r w:rsidRPr="005D6C84">
        <w:rPr>
          <w:rFonts w:ascii="Times New Roman" w:hAnsi="Times New Roman" w:cs="Times New Roman"/>
          <w:color w:val="auto"/>
          <w:sz w:val="24"/>
          <w:szCs w:val="24"/>
        </w:rPr>
        <w:t xml:space="preserve">" /&gt; </w:t>
      </w:r>
    </w:p>
    <w:p w14:paraId="62620BD8" w14:textId="77777777" w:rsidR="005D6C84" w:rsidRPr="005D6C84" w:rsidRDefault="002C7252" w:rsidP="005D6C84">
      <w:pPr>
        <w:autoSpaceDE w:val="0"/>
        <w:autoSpaceDN w:val="0"/>
        <w:adjustRightInd w:val="0"/>
        <w:spacing w:before="100" w:after="100" w:line="240" w:lineRule="auto"/>
        <w:rPr>
          <w:rFonts w:ascii="Times New Roman" w:hAnsi="Times New Roman" w:cs="Times New Roman"/>
          <w:color w:val="auto"/>
          <w:sz w:val="24"/>
          <w:szCs w:val="24"/>
        </w:rPr>
      </w:pPr>
      <w:hyperlink w:history="1">
        <w:r w:rsidR="005D6C84" w:rsidRPr="005D6C84">
          <w:rPr>
            <w:rFonts w:ascii="Times New Roman" w:hAnsi="Times New Roman" w:cs="Times New Roman"/>
            <w:color w:val="0000FF"/>
            <w:sz w:val="24"/>
            <w:szCs w:val="24"/>
            <w:u w:val="single"/>
          </w:rPr>
          <w:t>-</w:t>
        </w:r>
      </w:hyperlink>
      <w:r w:rsidR="005D6C84" w:rsidRPr="005D6C84">
        <w:rPr>
          <w:rFonts w:ascii="Times New Roman" w:hAnsi="Times New Roman" w:cs="Times New Roman"/>
          <w:color w:val="auto"/>
          <w:sz w:val="24"/>
          <w:szCs w:val="24"/>
        </w:rPr>
        <w:t xml:space="preserve"> &lt;ns6:patientPerson classCode="</w:t>
      </w:r>
      <w:r w:rsidR="005D6C84" w:rsidRPr="005D6C84">
        <w:rPr>
          <w:rFonts w:ascii="Times New Roman" w:hAnsi="Times New Roman" w:cs="Times New Roman"/>
          <w:b/>
          <w:bCs/>
          <w:color w:val="auto"/>
          <w:sz w:val="24"/>
          <w:szCs w:val="24"/>
        </w:rPr>
        <w:t>PSN</w:t>
      </w:r>
      <w:r w:rsidR="005D6C84" w:rsidRPr="005D6C84">
        <w:rPr>
          <w:rFonts w:ascii="Times New Roman" w:hAnsi="Times New Roman" w:cs="Times New Roman"/>
          <w:color w:val="auto"/>
          <w:sz w:val="24"/>
          <w:szCs w:val="24"/>
        </w:rPr>
        <w:t>" determinerCode="</w:t>
      </w:r>
      <w:r w:rsidR="005D6C84" w:rsidRPr="005D6C84">
        <w:rPr>
          <w:rFonts w:ascii="Times New Roman" w:hAnsi="Times New Roman" w:cs="Times New Roman"/>
          <w:b/>
          <w:bCs/>
          <w:color w:val="auto"/>
          <w:sz w:val="24"/>
          <w:szCs w:val="24"/>
        </w:rPr>
        <w:t>INSTANCE</w:t>
      </w:r>
      <w:r w:rsidR="005D6C84" w:rsidRPr="005D6C84">
        <w:rPr>
          <w:rFonts w:ascii="Times New Roman" w:hAnsi="Times New Roman" w:cs="Times New Roman"/>
          <w:color w:val="auto"/>
          <w:sz w:val="24"/>
          <w:szCs w:val="24"/>
        </w:rPr>
        <w:t xml:space="preserve">"&gt; </w:t>
      </w:r>
    </w:p>
    <w:p w14:paraId="62620BD9" w14:textId="77777777" w:rsidR="005D6C84" w:rsidRPr="005D6C84" w:rsidRDefault="002C7252" w:rsidP="005D6C84">
      <w:pPr>
        <w:autoSpaceDE w:val="0"/>
        <w:autoSpaceDN w:val="0"/>
        <w:adjustRightInd w:val="0"/>
        <w:spacing w:before="100" w:after="100" w:line="240" w:lineRule="auto"/>
        <w:rPr>
          <w:rFonts w:ascii="Times New Roman" w:hAnsi="Times New Roman" w:cs="Times New Roman"/>
          <w:color w:val="auto"/>
          <w:sz w:val="24"/>
          <w:szCs w:val="24"/>
        </w:rPr>
      </w:pPr>
      <w:hyperlink w:history="1">
        <w:r w:rsidR="005D6C84" w:rsidRPr="005D6C84">
          <w:rPr>
            <w:rFonts w:ascii="Times New Roman" w:hAnsi="Times New Roman" w:cs="Times New Roman"/>
            <w:color w:val="0000FF"/>
            <w:sz w:val="24"/>
            <w:szCs w:val="24"/>
            <w:u w:val="single"/>
          </w:rPr>
          <w:t>-</w:t>
        </w:r>
      </w:hyperlink>
      <w:r w:rsidR="005D6C84" w:rsidRPr="005D6C84">
        <w:rPr>
          <w:rFonts w:ascii="Times New Roman" w:hAnsi="Times New Roman" w:cs="Times New Roman"/>
          <w:color w:val="auto"/>
          <w:sz w:val="24"/>
          <w:szCs w:val="24"/>
        </w:rPr>
        <w:t xml:space="preserve"> &lt;ns6:name use="</w:t>
      </w:r>
      <w:r w:rsidR="005D6C84" w:rsidRPr="005D6C84">
        <w:rPr>
          <w:rFonts w:ascii="Times New Roman" w:hAnsi="Times New Roman" w:cs="Times New Roman"/>
          <w:b/>
          <w:bCs/>
          <w:color w:val="auto"/>
          <w:sz w:val="24"/>
          <w:szCs w:val="24"/>
        </w:rPr>
        <w:t>L</w:t>
      </w:r>
      <w:r w:rsidR="005D6C84" w:rsidRPr="005D6C84">
        <w:rPr>
          <w:rFonts w:ascii="Times New Roman" w:hAnsi="Times New Roman" w:cs="Times New Roman"/>
          <w:color w:val="auto"/>
          <w:sz w:val="24"/>
          <w:szCs w:val="24"/>
        </w:rPr>
        <w:t xml:space="preserve">"&gt; </w:t>
      </w:r>
    </w:p>
    <w:p w14:paraId="62620BDA"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&lt;ns6:given partType="</w:t>
      </w:r>
      <w:r w:rsidRPr="005D6C84">
        <w:rPr>
          <w:rFonts w:ascii="Times New Roman" w:hAnsi="Times New Roman" w:cs="Times New Roman"/>
          <w:b/>
          <w:bCs/>
          <w:color w:val="auto"/>
          <w:sz w:val="24"/>
          <w:szCs w:val="24"/>
        </w:rPr>
        <w:t>GIV</w:t>
      </w:r>
      <w:r w:rsidRPr="005D6C84">
        <w:rPr>
          <w:rFonts w:ascii="Times New Roman" w:hAnsi="Times New Roman" w:cs="Times New Roman"/>
          <w:color w:val="auto"/>
          <w:sz w:val="24"/>
          <w:szCs w:val="24"/>
        </w:rPr>
        <w:t xml:space="preserve">"&gt;FIFTEEN&lt;/ns6:given&gt; </w:t>
      </w:r>
    </w:p>
    <w:p w14:paraId="62620BDB"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&lt;ns6:family partType="</w:t>
      </w:r>
      <w:r w:rsidRPr="005D6C84">
        <w:rPr>
          <w:rFonts w:ascii="Times New Roman" w:hAnsi="Times New Roman" w:cs="Times New Roman"/>
          <w:b/>
          <w:bCs/>
          <w:color w:val="auto"/>
          <w:sz w:val="24"/>
          <w:szCs w:val="24"/>
        </w:rPr>
        <w:t>FAM</w:t>
      </w:r>
      <w:r w:rsidRPr="005D6C84">
        <w:rPr>
          <w:rFonts w:ascii="Times New Roman" w:hAnsi="Times New Roman" w:cs="Times New Roman"/>
          <w:color w:val="auto"/>
          <w:sz w:val="24"/>
          <w:szCs w:val="24"/>
        </w:rPr>
        <w:t xml:space="preserve">"&gt;MAYTEST&lt;/ns6:family&gt; </w:t>
      </w:r>
    </w:p>
    <w:p w14:paraId="62620BDC"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&lt;/ns6:name&gt; </w:t>
      </w:r>
    </w:p>
    <w:p w14:paraId="62620BDD"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&lt;/ns6:patientPerson&gt; </w:t>
      </w:r>
    </w:p>
    <w:p w14:paraId="62620BDE"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&lt;/ns6:patient&gt; </w:t>
      </w:r>
    </w:p>
    <w:p w14:paraId="62620BDF"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&lt;/ns6:subject1&gt; </w:t>
      </w:r>
    </w:p>
    <w:p w14:paraId="62620BE0"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&lt;ns6:custodian xmlns:xsi="http://www.w3.org/2001/XMLSchema-instance" xsi:nil="</w:t>
      </w:r>
      <w:r w:rsidRPr="005D6C84">
        <w:rPr>
          <w:rFonts w:ascii="Times New Roman" w:hAnsi="Times New Roman" w:cs="Times New Roman"/>
          <w:b/>
          <w:bCs/>
          <w:color w:val="auto"/>
          <w:sz w:val="24"/>
          <w:szCs w:val="24"/>
        </w:rPr>
        <w:t>true</w:t>
      </w:r>
      <w:r w:rsidRPr="005D6C84">
        <w:rPr>
          <w:rFonts w:ascii="Times New Roman" w:hAnsi="Times New Roman" w:cs="Times New Roman"/>
          <w:color w:val="auto"/>
          <w:sz w:val="24"/>
          <w:szCs w:val="24"/>
        </w:rPr>
        <w:t xml:space="preserve">" /&gt; </w:t>
      </w:r>
    </w:p>
    <w:p w14:paraId="62620BE1"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&lt;/ns6:registrationEvent&gt; </w:t>
      </w:r>
    </w:p>
    <w:p w14:paraId="62620BE2"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&lt;/ns6:subject&gt; </w:t>
      </w:r>
    </w:p>
    <w:p w14:paraId="62620BE3" w14:textId="77777777" w:rsidR="005D6C84" w:rsidRPr="005D6C84" w:rsidRDefault="002C7252" w:rsidP="005D6C84">
      <w:pPr>
        <w:autoSpaceDE w:val="0"/>
        <w:autoSpaceDN w:val="0"/>
        <w:adjustRightInd w:val="0"/>
        <w:spacing w:before="100" w:after="100" w:line="240" w:lineRule="auto"/>
        <w:rPr>
          <w:rFonts w:ascii="Times New Roman" w:hAnsi="Times New Roman" w:cs="Times New Roman"/>
          <w:color w:val="auto"/>
          <w:sz w:val="24"/>
          <w:szCs w:val="24"/>
        </w:rPr>
      </w:pPr>
      <w:hyperlink w:history="1">
        <w:r w:rsidR="005D6C84" w:rsidRPr="005D6C84">
          <w:rPr>
            <w:rFonts w:ascii="Times New Roman" w:hAnsi="Times New Roman" w:cs="Times New Roman"/>
            <w:color w:val="0000FF"/>
            <w:sz w:val="24"/>
            <w:szCs w:val="24"/>
            <w:u w:val="single"/>
          </w:rPr>
          <w:t>-</w:t>
        </w:r>
      </w:hyperlink>
      <w:r w:rsidR="005D6C84" w:rsidRPr="005D6C84">
        <w:rPr>
          <w:rFonts w:ascii="Times New Roman" w:hAnsi="Times New Roman" w:cs="Times New Roman"/>
          <w:color w:val="auto"/>
          <w:sz w:val="24"/>
          <w:szCs w:val="24"/>
        </w:rPr>
        <w:t xml:space="preserve"> &lt;ns6:queryAck&gt; </w:t>
      </w:r>
    </w:p>
    <w:p w14:paraId="62620BE4"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&lt;ns6:queryId root="</w:t>
      </w:r>
      <w:r w:rsidRPr="005D6C84">
        <w:rPr>
          <w:rFonts w:ascii="Times New Roman" w:hAnsi="Times New Roman" w:cs="Times New Roman"/>
          <w:b/>
          <w:bCs/>
          <w:color w:val="auto"/>
          <w:sz w:val="24"/>
          <w:szCs w:val="24"/>
        </w:rPr>
        <w:t>a8282e10-8cdc-4a8f-9293-91f4fa227f42</w:t>
      </w:r>
      <w:r w:rsidRPr="005D6C84">
        <w:rPr>
          <w:rFonts w:ascii="Times New Roman" w:hAnsi="Times New Roman" w:cs="Times New Roman"/>
          <w:color w:val="auto"/>
          <w:sz w:val="24"/>
          <w:szCs w:val="24"/>
        </w:rPr>
        <w:t xml:space="preserve">" /&gt; </w:t>
      </w:r>
    </w:p>
    <w:p w14:paraId="62620BE5"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062E53">
        <w:rPr>
          <w:rFonts w:ascii="Times New Roman" w:hAnsi="Times New Roman" w:cs="Times New Roman"/>
          <w:color w:val="auto"/>
          <w:sz w:val="24"/>
          <w:szCs w:val="24"/>
          <w:highlight w:val="yellow"/>
        </w:rPr>
        <w:t>&lt;ns6:queryResponseCode code="</w:t>
      </w:r>
      <w:r w:rsidRPr="00062E53">
        <w:rPr>
          <w:rFonts w:ascii="Times New Roman" w:hAnsi="Times New Roman" w:cs="Times New Roman"/>
          <w:b/>
          <w:bCs/>
          <w:color w:val="auto"/>
          <w:sz w:val="24"/>
          <w:szCs w:val="24"/>
          <w:highlight w:val="yellow"/>
        </w:rPr>
        <w:t>OK</w:t>
      </w:r>
      <w:r w:rsidRPr="00062E53">
        <w:rPr>
          <w:rFonts w:ascii="Times New Roman" w:hAnsi="Times New Roman" w:cs="Times New Roman"/>
          <w:color w:val="auto"/>
          <w:sz w:val="24"/>
          <w:szCs w:val="24"/>
          <w:highlight w:val="yellow"/>
        </w:rPr>
        <w:t>" /&gt;</w:t>
      </w:r>
      <w:r w:rsidRPr="005D6C84">
        <w:rPr>
          <w:rFonts w:ascii="Times New Roman" w:hAnsi="Times New Roman" w:cs="Times New Roman"/>
          <w:color w:val="auto"/>
          <w:sz w:val="24"/>
          <w:szCs w:val="24"/>
        </w:rPr>
        <w:t xml:space="preserve"> </w:t>
      </w:r>
    </w:p>
    <w:p w14:paraId="62620BE6"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&lt;/ns6:queryAck&gt; </w:t>
      </w:r>
    </w:p>
    <w:p w14:paraId="62620BE7" w14:textId="77777777" w:rsidR="005D6C84" w:rsidRPr="005D6C84" w:rsidRDefault="002C7252" w:rsidP="005D6C84">
      <w:pPr>
        <w:autoSpaceDE w:val="0"/>
        <w:autoSpaceDN w:val="0"/>
        <w:adjustRightInd w:val="0"/>
        <w:spacing w:before="100" w:after="100" w:line="240" w:lineRule="auto"/>
        <w:rPr>
          <w:rFonts w:ascii="Times New Roman" w:hAnsi="Times New Roman" w:cs="Times New Roman"/>
          <w:color w:val="auto"/>
          <w:sz w:val="24"/>
          <w:szCs w:val="24"/>
        </w:rPr>
      </w:pPr>
      <w:hyperlink w:history="1">
        <w:r w:rsidR="005D6C84" w:rsidRPr="005D6C84">
          <w:rPr>
            <w:rFonts w:ascii="Times New Roman" w:hAnsi="Times New Roman" w:cs="Times New Roman"/>
            <w:color w:val="0000FF"/>
            <w:sz w:val="24"/>
            <w:szCs w:val="24"/>
            <w:u w:val="single"/>
          </w:rPr>
          <w:t>-</w:t>
        </w:r>
      </w:hyperlink>
      <w:r w:rsidR="005D6C84" w:rsidRPr="005D6C84">
        <w:rPr>
          <w:rFonts w:ascii="Times New Roman" w:hAnsi="Times New Roman" w:cs="Times New Roman"/>
          <w:color w:val="auto"/>
          <w:sz w:val="24"/>
          <w:szCs w:val="24"/>
        </w:rPr>
        <w:t xml:space="preserve"> &lt;ns6:queryByParameter&gt; </w:t>
      </w:r>
    </w:p>
    <w:p w14:paraId="62620BE8"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&lt;ns6:queryId root="</w:t>
      </w:r>
      <w:r w:rsidRPr="005D6C84">
        <w:rPr>
          <w:rFonts w:ascii="Times New Roman" w:hAnsi="Times New Roman" w:cs="Times New Roman"/>
          <w:b/>
          <w:bCs/>
          <w:color w:val="auto"/>
          <w:sz w:val="24"/>
          <w:szCs w:val="24"/>
        </w:rPr>
        <w:t>a8282e10-8cdc-4a8f-9293-91f4fa227f42</w:t>
      </w:r>
      <w:r w:rsidRPr="005D6C84">
        <w:rPr>
          <w:rFonts w:ascii="Times New Roman" w:hAnsi="Times New Roman" w:cs="Times New Roman"/>
          <w:color w:val="auto"/>
          <w:sz w:val="24"/>
          <w:szCs w:val="24"/>
        </w:rPr>
        <w:t xml:space="preserve">" /&gt; </w:t>
      </w:r>
    </w:p>
    <w:p w14:paraId="62620BE9" w14:textId="77777777" w:rsidR="005D6C84" w:rsidRPr="005D6C84" w:rsidRDefault="002C7252" w:rsidP="005D6C84">
      <w:pPr>
        <w:autoSpaceDE w:val="0"/>
        <w:autoSpaceDN w:val="0"/>
        <w:adjustRightInd w:val="0"/>
        <w:spacing w:before="100" w:after="100" w:line="240" w:lineRule="auto"/>
        <w:rPr>
          <w:rFonts w:ascii="Times New Roman" w:hAnsi="Times New Roman" w:cs="Times New Roman"/>
          <w:color w:val="auto"/>
          <w:sz w:val="24"/>
          <w:szCs w:val="24"/>
        </w:rPr>
      </w:pPr>
      <w:hyperlink w:history="1">
        <w:r w:rsidR="005D6C84" w:rsidRPr="005D6C84">
          <w:rPr>
            <w:rFonts w:ascii="Times New Roman" w:hAnsi="Times New Roman" w:cs="Times New Roman"/>
            <w:color w:val="0000FF"/>
            <w:sz w:val="24"/>
            <w:szCs w:val="24"/>
            <w:u w:val="single"/>
          </w:rPr>
          <w:t>-</w:t>
        </w:r>
      </w:hyperlink>
      <w:r w:rsidR="005D6C84" w:rsidRPr="005D6C84">
        <w:rPr>
          <w:rFonts w:ascii="Times New Roman" w:hAnsi="Times New Roman" w:cs="Times New Roman"/>
          <w:color w:val="auto"/>
          <w:sz w:val="24"/>
          <w:szCs w:val="24"/>
        </w:rPr>
        <w:t xml:space="preserve"> &lt;ns6:parameterList&gt; </w:t>
      </w:r>
    </w:p>
    <w:p w14:paraId="62620BEA" w14:textId="77777777" w:rsidR="005D6C84" w:rsidRPr="005D6C84" w:rsidRDefault="002C7252" w:rsidP="005D6C84">
      <w:pPr>
        <w:autoSpaceDE w:val="0"/>
        <w:autoSpaceDN w:val="0"/>
        <w:adjustRightInd w:val="0"/>
        <w:spacing w:before="100" w:after="100" w:line="240" w:lineRule="auto"/>
        <w:rPr>
          <w:rFonts w:ascii="Times New Roman" w:hAnsi="Times New Roman" w:cs="Times New Roman"/>
          <w:color w:val="auto"/>
          <w:sz w:val="24"/>
          <w:szCs w:val="24"/>
        </w:rPr>
      </w:pPr>
      <w:hyperlink w:history="1">
        <w:r w:rsidR="005D6C84" w:rsidRPr="005D6C84">
          <w:rPr>
            <w:rFonts w:ascii="Times New Roman" w:hAnsi="Times New Roman" w:cs="Times New Roman"/>
            <w:color w:val="0000FF"/>
            <w:sz w:val="24"/>
            <w:szCs w:val="24"/>
            <w:u w:val="single"/>
          </w:rPr>
          <w:t>-</w:t>
        </w:r>
      </w:hyperlink>
      <w:r w:rsidR="005D6C84" w:rsidRPr="005D6C84">
        <w:rPr>
          <w:rFonts w:ascii="Times New Roman" w:hAnsi="Times New Roman" w:cs="Times New Roman"/>
          <w:color w:val="auto"/>
          <w:sz w:val="24"/>
          <w:szCs w:val="24"/>
        </w:rPr>
        <w:t xml:space="preserve"> &lt;ns6:dataSource&gt; </w:t>
      </w:r>
    </w:p>
    <w:p w14:paraId="62620BEB"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&lt;ns6:value root="</w:t>
      </w:r>
      <w:r w:rsidRPr="005D6C84">
        <w:rPr>
          <w:rFonts w:ascii="Times New Roman" w:hAnsi="Times New Roman" w:cs="Times New Roman"/>
          <w:b/>
          <w:bCs/>
          <w:color w:val="auto"/>
          <w:sz w:val="24"/>
          <w:szCs w:val="24"/>
        </w:rPr>
        <w:t>2.16.840.1.113883.3.1106.10000.1</w:t>
      </w:r>
      <w:r w:rsidRPr="005D6C84">
        <w:rPr>
          <w:rFonts w:ascii="Times New Roman" w:hAnsi="Times New Roman" w:cs="Times New Roman"/>
          <w:color w:val="auto"/>
          <w:sz w:val="24"/>
          <w:szCs w:val="24"/>
        </w:rPr>
        <w:t xml:space="preserve">" /&gt; </w:t>
      </w:r>
    </w:p>
    <w:p w14:paraId="62620BEC"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&lt;/ns6:dataSource&gt; </w:t>
      </w:r>
    </w:p>
    <w:p w14:paraId="62620BED" w14:textId="77777777" w:rsidR="005D6C84" w:rsidRPr="005D6C84" w:rsidRDefault="002C7252" w:rsidP="005D6C84">
      <w:pPr>
        <w:autoSpaceDE w:val="0"/>
        <w:autoSpaceDN w:val="0"/>
        <w:adjustRightInd w:val="0"/>
        <w:spacing w:before="100" w:after="100" w:line="240" w:lineRule="auto"/>
        <w:rPr>
          <w:rFonts w:ascii="Times New Roman" w:hAnsi="Times New Roman" w:cs="Times New Roman"/>
          <w:color w:val="auto"/>
          <w:sz w:val="24"/>
          <w:szCs w:val="24"/>
        </w:rPr>
      </w:pPr>
      <w:hyperlink w:history="1">
        <w:r w:rsidR="005D6C84" w:rsidRPr="005D6C84">
          <w:rPr>
            <w:rFonts w:ascii="Times New Roman" w:hAnsi="Times New Roman" w:cs="Times New Roman"/>
            <w:color w:val="0000FF"/>
            <w:sz w:val="24"/>
            <w:szCs w:val="24"/>
            <w:u w:val="single"/>
          </w:rPr>
          <w:t>-</w:t>
        </w:r>
      </w:hyperlink>
      <w:r w:rsidR="005D6C84" w:rsidRPr="005D6C84">
        <w:rPr>
          <w:rFonts w:ascii="Times New Roman" w:hAnsi="Times New Roman" w:cs="Times New Roman"/>
          <w:color w:val="auto"/>
          <w:sz w:val="24"/>
          <w:szCs w:val="24"/>
        </w:rPr>
        <w:t xml:space="preserve"> &lt;ns6:patientIdentifier&gt; </w:t>
      </w:r>
    </w:p>
    <w:p w14:paraId="62620BEE"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&lt;ns6:value root="</w:t>
      </w:r>
      <w:r w:rsidRPr="005D6C84">
        <w:rPr>
          <w:rFonts w:ascii="Times New Roman" w:hAnsi="Times New Roman" w:cs="Times New Roman"/>
          <w:b/>
          <w:bCs/>
          <w:color w:val="auto"/>
          <w:sz w:val="24"/>
          <w:szCs w:val="24"/>
        </w:rPr>
        <w:t>2.16.840.1.113883.3.1106.21</w:t>
      </w:r>
      <w:r w:rsidRPr="005D6C84">
        <w:rPr>
          <w:rFonts w:ascii="Times New Roman" w:hAnsi="Times New Roman" w:cs="Times New Roman"/>
          <w:color w:val="auto"/>
          <w:sz w:val="24"/>
          <w:szCs w:val="24"/>
        </w:rPr>
        <w:t>" extension="</w:t>
      </w:r>
      <w:r w:rsidRPr="005D6C84">
        <w:rPr>
          <w:rFonts w:ascii="Times New Roman" w:hAnsi="Times New Roman" w:cs="Times New Roman"/>
          <w:b/>
          <w:bCs/>
          <w:color w:val="auto"/>
          <w:sz w:val="24"/>
          <w:szCs w:val="24"/>
        </w:rPr>
        <w:t>810012281</w:t>
      </w:r>
      <w:r w:rsidRPr="005D6C84">
        <w:rPr>
          <w:rFonts w:ascii="Times New Roman" w:hAnsi="Times New Roman" w:cs="Times New Roman"/>
          <w:color w:val="auto"/>
          <w:sz w:val="24"/>
          <w:szCs w:val="24"/>
        </w:rPr>
        <w:t xml:space="preserve">" /&gt; </w:t>
      </w:r>
    </w:p>
    <w:p w14:paraId="62620BEF"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&lt;/ns6:patientIdentifier&gt; </w:t>
      </w:r>
    </w:p>
    <w:p w14:paraId="62620BF0"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&lt;/ns6:parameterList&gt; </w:t>
      </w:r>
    </w:p>
    <w:p w14:paraId="62620BF1"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&lt;/ns6:queryByParameter&gt; </w:t>
      </w:r>
    </w:p>
    <w:p w14:paraId="62620BF2"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 xml:space="preserve">&lt;/ns6:controlActProcess&gt; </w:t>
      </w:r>
    </w:p>
    <w:p w14:paraId="62620BF3" w14:textId="77777777" w:rsidR="005D6C84" w:rsidRPr="005D6C84" w:rsidRDefault="005D6C84" w:rsidP="005D6C84">
      <w:pPr>
        <w:autoSpaceDE w:val="0"/>
        <w:autoSpaceDN w:val="0"/>
        <w:adjustRightInd w:val="0"/>
        <w:spacing w:before="100" w:after="100" w:line="240" w:lineRule="auto"/>
        <w:rPr>
          <w:rFonts w:ascii="Times New Roman" w:hAnsi="Times New Roman" w:cs="Times New Roman"/>
          <w:color w:val="auto"/>
          <w:sz w:val="24"/>
          <w:szCs w:val="24"/>
        </w:rPr>
      </w:pPr>
      <w:r w:rsidRPr="005D6C84">
        <w:rPr>
          <w:rFonts w:ascii="Times New Roman" w:hAnsi="Times New Roman" w:cs="Times New Roman"/>
          <w:color w:val="auto"/>
          <w:sz w:val="24"/>
          <w:szCs w:val="24"/>
        </w:rPr>
        <w:t>&lt;/ns6:PRPA_IN201310UV02&gt;</w:t>
      </w:r>
    </w:p>
    <w:p w14:paraId="62620BF4" w14:textId="77777777" w:rsidR="005D6C84" w:rsidRDefault="005D6C84" w:rsidP="00F01E3D"/>
    <w:p w14:paraId="62620BF5" w14:textId="77777777" w:rsidR="005E05C9" w:rsidRDefault="005E05C9" w:rsidP="00F01E3D"/>
    <w:p w14:paraId="62620BF6" w14:textId="77777777" w:rsidR="005E05C9" w:rsidRPr="00002E3E" w:rsidRDefault="005E05C9" w:rsidP="00F01E3D">
      <w:pPr>
        <w:rPr>
          <w:color w:val="000000" w:themeColor="text1"/>
        </w:rPr>
      </w:pPr>
    </w:p>
    <w:p w14:paraId="1976F5A7" w14:textId="77777777" w:rsidR="002C7252" w:rsidRDefault="002C7252">
      <w:pPr>
        <w:rPr>
          <w:b/>
          <w:color w:val="000000" w:themeColor="text1"/>
        </w:rPr>
      </w:pPr>
      <w:r>
        <w:rPr>
          <w:b/>
          <w:color w:val="000000" w:themeColor="text1"/>
        </w:rPr>
        <w:br w:type="page"/>
      </w:r>
    </w:p>
    <w:p w14:paraId="62620BF7" w14:textId="085E01C7" w:rsidR="005E05C9" w:rsidRPr="00002E3E" w:rsidRDefault="00B35F47" w:rsidP="00F01E3D">
      <w:pPr>
        <w:rPr>
          <w:b/>
          <w:color w:val="000000" w:themeColor="text1"/>
        </w:rPr>
      </w:pPr>
      <w:r w:rsidRPr="00002E3E">
        <w:rPr>
          <w:b/>
          <w:color w:val="000000" w:themeColor="text1"/>
        </w:rPr>
        <w:lastRenderedPageBreak/>
        <w:t>PDF</w:t>
      </w:r>
      <w:r w:rsidR="005D6C84" w:rsidRPr="00002E3E">
        <w:rPr>
          <w:b/>
          <w:color w:val="000000" w:themeColor="text1"/>
        </w:rPr>
        <w:t xml:space="preserve"> Outbound:</w:t>
      </w:r>
    </w:p>
    <w:p w14:paraId="62620BF8" w14:textId="77777777" w:rsidR="005D6C84" w:rsidRPr="00002E3E" w:rsidRDefault="005D6C84" w:rsidP="00F01E3D">
      <w:pPr>
        <w:rPr>
          <w:color w:val="000000" w:themeColor="text1"/>
        </w:rPr>
      </w:pPr>
    </w:p>
    <w:p w14:paraId="4AA05586" w14:textId="77777777" w:rsidR="004F15C7" w:rsidRPr="00002E3E" w:rsidRDefault="004F15C7" w:rsidP="004F15C7">
      <w:pPr>
        <w:rPr>
          <w:color w:val="000000" w:themeColor="text1"/>
        </w:rPr>
      </w:pPr>
      <w:r w:rsidRPr="00002E3E">
        <w:rPr>
          <w:color w:val="000000" w:themeColor="text1"/>
        </w:rPr>
        <w:t>--uuid:b1544522-3382-4c44-8de1-0488bfd2ee21</w:t>
      </w:r>
    </w:p>
    <w:p w14:paraId="03FDC675" w14:textId="77777777" w:rsidR="004F15C7" w:rsidRPr="00002E3E" w:rsidRDefault="004F15C7" w:rsidP="004F15C7">
      <w:pPr>
        <w:rPr>
          <w:color w:val="000000" w:themeColor="text1"/>
        </w:rPr>
      </w:pPr>
      <w:r w:rsidRPr="00002E3E">
        <w:rPr>
          <w:color w:val="000000" w:themeColor="text1"/>
        </w:rPr>
        <w:t>Content-Type: application/xop+xml; charset=UTF-8; type="application/soap+xml; action=\"urn:ihe:iti:2007:ProvideAndRegisterDocumentSet-b\""</w:t>
      </w:r>
    </w:p>
    <w:p w14:paraId="39B322A3" w14:textId="77777777" w:rsidR="004F15C7" w:rsidRPr="00002E3E" w:rsidRDefault="004F15C7" w:rsidP="004F15C7">
      <w:pPr>
        <w:rPr>
          <w:color w:val="000000" w:themeColor="text1"/>
        </w:rPr>
      </w:pPr>
      <w:r w:rsidRPr="00002E3E">
        <w:rPr>
          <w:color w:val="000000" w:themeColor="text1"/>
        </w:rPr>
        <w:t>Content-Transfer-Encoding: binary</w:t>
      </w:r>
    </w:p>
    <w:p w14:paraId="2844A088" w14:textId="77777777" w:rsidR="004F15C7" w:rsidRPr="00002E3E" w:rsidRDefault="004F15C7" w:rsidP="004F15C7">
      <w:pPr>
        <w:rPr>
          <w:color w:val="000000" w:themeColor="text1"/>
        </w:rPr>
      </w:pPr>
      <w:r w:rsidRPr="00002E3E">
        <w:rPr>
          <w:color w:val="000000" w:themeColor="text1"/>
        </w:rPr>
        <w:t>Content-ID: &lt;root.message@cxf.apache.org&gt;</w:t>
      </w:r>
    </w:p>
    <w:p w14:paraId="6BCF48A9" w14:textId="77777777" w:rsidR="004F15C7" w:rsidRPr="00002E3E" w:rsidRDefault="004F15C7" w:rsidP="004F15C7">
      <w:pPr>
        <w:rPr>
          <w:color w:val="000000" w:themeColor="text1"/>
        </w:rPr>
      </w:pPr>
    </w:p>
    <w:p w14:paraId="0A2371A3" w14:textId="77777777" w:rsidR="004F15C7" w:rsidRPr="00002E3E" w:rsidRDefault="004F15C7" w:rsidP="004F15C7">
      <w:pPr>
        <w:rPr>
          <w:color w:val="000000" w:themeColor="text1"/>
        </w:rPr>
      </w:pPr>
      <w:r w:rsidRPr="00002E3E">
        <w:rPr>
          <w:color w:val="000000" w:themeColor="text1"/>
        </w:rPr>
        <w:t>&lt;soap:Envelope xmlns:soap="http://www.w3.org/2003/05/soap-envelope"&gt;&lt;soap:Header&gt;&lt;wsse:Security xmlns:wsse="http://docs.oasis-open.org/wss/2004/01/oasis-200401-wss-wssecurity-secext-1.0.xsd" xmlns:wsu="http://docs.oasis-open.org/wss/2004/01/oasis-200401-wss-wssecurity-utility-1.0.xsd" soap:mustUnderstand="true"&gt;&lt;wsse:BinarySecurityToken EncodingType="http://docs.oasis-open.org/wss/2004/01/oasis-200401-wss-soap-message-security-1.0#Base64Binary" ValueType="http://docs.oasis-open.org/wss/2004/01/oasis-200401-wss-x509-token-profile-1.0#X509v3" wsu:Id="X509-f9b84bd6-32b8-4372-934d-d5f5070bf650"&gt;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&lt;/wsse:BinarySecurityToken&gt;&lt;ds:Signature xmlns:ds="http://www.w3.org/2000/09/xmldsig#" Id="SIG-04b8dd78-3db9-49af-b915-4e550f3a74e0"&gt;&lt;ds:SignedInfo&gt;&lt;ds:CanonicalizationMethod Algorithm="http://www.w3.org/2001/10/xml-exc-c14n#"&gt;&lt;ec:InclusiveNamespaces xmlns:ec="http://www.w3.org/2001/10/xml-exc-c14n#" PrefixList="soap"/&gt;&lt;/ds:CanonicalizationMethod&gt;&lt;ds:SignatureMethod Algorithm="http://www.w3.org/2000/09/xmldsig#rsa-sha1"/&gt;&lt;ds:Reference URI="#id-645172ea-a891-496d-a06f-cc21578e04e9"&gt;&lt;ds:Transforms&gt;&lt;ds:Transform Algorithm="http://www.w3.org/2001/10/xml-exc-</w:t>
      </w:r>
      <w:r w:rsidRPr="00002E3E">
        <w:rPr>
          <w:color w:val="000000" w:themeColor="text1"/>
        </w:rPr>
        <w:lastRenderedPageBreak/>
        <w:t xml:space="preserve">c14n#"/&gt;&lt;/ds:Transforms&gt;&lt;ds:DigestMethod Algorithm="http://www.w3.org/2000/09/xmldsig#sha1"/&gt;&lt;ds:DigestValue&gt;/JtJAktUhheSJoXAUkJBfmU+sZE=&lt;/ds:DigestValue&gt;&lt;/ds:Reference&gt;&lt;/ds:SignedInfo&gt;&lt;ds:SignatureValue&gt;X3BSe+Mi/fA/rYP0WaAyzLpKwL3M34d7pX1asNzbtad/BEEE1ZuqBrlUb1lkUs7qdRmFWjh2nQCVVyFTWtGZ32yRi1cFQhgqTSWNRG0soVwgaAwU5XodeIPz/Ou1RMOIgenkemYhYsVbq3k3fiPVVnURzgPTZsQ0JtcLYkxQfAybhDlU5KZcCbRVL7BjdE5v8r3PaLprnzrVd6QznSARvVXf70VwD24exQCtYWUKuD0eKferA5xGdadlYVqNbHy7vmb+J7dYuT2qhJrAoMqdEm134zGsTCdDr/jK6PoprQzY9BcZdy2tIypiAsZQDhROax+KGW/QdAw5QApzg+VcfA==&lt;/ds:SignatureValue&gt;&lt;ds:KeyInfo Id="KI-74a8ae52-8883-4032-8944-c97ce6400ef2"&gt;&lt;wsse:SecurityTokenReference xmlns:wsse="http://docs.oasis-open.org/wss/2004/01/oasis-200401-wss-wssecurity-secext-1.0.xsd" xmlns:wsu="http://docs.oasis-open.org/wss/2004/01/oasis-200401-wss-wssecurity-utility-1.0.xsd" wsu:Id="STR-1d251e7a-4176-467b-87e4-3c7faaf54cb4"&gt;&lt;wsse:Reference URI="#X509-f9b84bd6-32b8-4372-934d-d5f5070bf650" ValueType="http://docs.oasis-open.org/wss/2004/01/oasis-200401-wss-x509-token-profile-1.0#X509v3"/&gt;&lt;/wsse:SecurityTokenReference&gt;&lt;/ds:KeyInfo&gt;&lt;/ds:Signature&gt;&lt;wsu:Timestamp wsu:Id="TS-44b52941-ff66-49d7-9c8c-dbd7741510a4"&gt;&lt;wsu:Created&gt;2017-06-13T04:03:37Z&lt;/wsu:Created&gt;&lt;wsu:Expires&gt;2017-06-13T04:08:37Z&lt;/wsu:Expires&gt;&lt;/wsu:Timestamp&gt;&lt;/wsse:Security&gt;&lt;Action xmlns="http://www.w3.org/2005/08/addressing" xmlns:wsu="http://docs.oasis-open.org/wss/2004/01/oasis-200401-wss-wssecurity-utility-1.0.xsd" soap:mustUnderstand="true" wsu:Id="id-645172ea-a891-496d-a06f-cc21578e04e9"&gt;urn:ihe:iti:2007:ProvideAndRegisterDocumentSet-b&lt;/Action&gt;&lt;MessageID xmlns="http://www.w3.org/2005/08/addressing"&gt;urn:uuid:21f30c54-4a43-474f-914b-e23dac8a89a5&lt;/MessageID&gt;&lt;To xmlns="http://www.w3.org/2005/08/addressing" soap:mustUnderstand="true"&gt;https://cernerresonance.com:8443/xds/multi/urn:oid:2.16.840.1.113883.3.1106.10001/services/repository.repositoryPort/provideAndRegisterDocumentSet&lt;/To&gt;&lt;ReplyTo xmlns="http://www.w3.org/2005/08/addressing" soap:mustUnderstand="true"&gt;&lt;Address&gt;http://www.w3.org/2005/08/addressing/anonymous&lt;/Address&gt;&lt;/ReplyTo&gt;&lt;/soap:Header&gt;&lt;soap:Body&gt;&lt;ProvideAndRegisterDocumentSetRequest xmlns="urn:ihe:iti:xds-b:2007" xmlns:ns2="urn:oasis:names:tc:ebxml-regrep:xsd:rim:3.0" xmlns:ns3="urn:oasis:names:tc:ebxml-regrep:xsd:rs:3.0" xmlns:ns4="urn:oasis:names:tc:ebxml-regrep:xsd:lcm:3.0" xmlns:ns5="urn:oasis:names:tc:ebxml-regrep:xsd:query:3.0" xmlns:ns6="urn:hl7-org:v3"&gt;&lt;ns4:SubmitObjectsRequest&gt;&lt;ns2:RegistryObjectList&gt;&lt;ns2:ExtrinsicObject id="urn:uuid:b4cc454f-142c-4a97-87e2-20f790a04607" mimeType="text/xml" objectType="urn:uuid:7edca82f-054d-47f2-a032-9b2a5b5186c1"&gt;&lt;ns2:Slot name="creationTime"&gt;&lt;ns2:ValueList&gt;&lt;ns2:Value&gt;20170609173322&lt;/ns2:Value&gt;&lt;/ns2:ValueList&gt;&lt;/ns2:Slot&gt;&lt;ns2:Slot name="languageCode"&gt;&lt;ns2:ValueList&gt;&lt;ns2:Value&gt;en-US&lt;/ns2:Value&gt;&lt;/ns2:ValueList&gt;&lt;/ns2:Slot&gt;&lt;ns2:Slot name="serviceStartTime"&gt;&lt;ns2:ValueList&gt;&lt;ns2:Value&gt;20170609170800&lt;/ns2:Value&gt;&lt;/ns2:ValueList&gt;&lt;/ns2:Slot&gt;&lt;ns2:Slot name="serviceStopTime"&gt;&lt;ns2:ValueList&gt;&lt;ns2:Value&gt;20170609170800&lt;/ns2:Value&gt;&lt;/ns2:ValueList&gt;&lt;/ns2:ValueList&gt;&lt;/ns2:Slot&gt;&lt;ns2:Slot name="sourcePatientId"&gt;&lt;ns2:ValueList&gt;&lt;ns2:Value&gt;103652451^^^&amp;amp;2.16.840.1.113883.3.1106.21&amp;amp;ISO&lt;/ns2:Value&gt;&lt;/ns2:ValueList&gt;&lt;/ns2:Slot&gt;&lt;ns2:Slot name="sourcePatientInfo"&gt;&lt;ns2:ValueList&gt;&lt;ns2:Value&gt;PID-3|103652451^^^&amp;amp;2.16.840.1.113883.3.1106.21&amp;amp;ISO&lt;/ns2:Value&gt;&lt;ns2:Value&gt;PID-5|MAHABIR^TREVOR&lt;/ns2:Value&gt;&lt;ns2:Value&gt;PID-7|19820615&lt;/ns2:Value&gt;&lt;ns2:Value&gt;PID-8|M&lt;/ns2:Value&gt;&lt;ns2:Value&gt;PID-11|9403 RIPLEY RD^APT B^Thonotosassa^^33592-    ^^H&lt;/ns2:Value&gt;&lt;ns2:Value&gt;PID-13|^PRN^PH^^^^^^^^^(813)526-6074&lt;/ns2:Value&gt;&lt;/ns2:ValueList&gt;&lt;/ns2:Slot&gt;&lt;ns2:Name&gt;&lt;ns2:LocalizedString value="BMG Cardiology Consultation" xml:lang="en-US"/&gt;&lt;/ns2:Name&gt;&lt;ns2:Classification classificationScheme="urn:uuid:93606bcf-9494-43ec-9b4e-a7748d1a838d" classifiedObject="urn:uuid:b4cc454f-142c-4a97-87e2-20f790a04607" id="excl_0" nodeRepresentation=""&gt;&lt;ns2:Slot name="authorPerson"&gt;&lt;ns2:ValueList&gt;&lt;ns2:Value&gt;^Dawson^Heather^M&lt;/ns2:Value&gt;&lt;/ns2:ValueList&gt;&lt;/ns2:Slot&gt;&lt;ns2:Slot name="authorInstitution"&gt;&lt;ns2:ValueList&gt;&lt;ns2:Value&gt;Mease Dunedin </w:t>
      </w:r>
      <w:r w:rsidRPr="00002E3E">
        <w:rPr>
          <w:color w:val="000000" w:themeColor="text1"/>
        </w:rPr>
        <w:lastRenderedPageBreak/>
        <w:t xml:space="preserve">Hospital^^^^^^^^^2.16.840.1.113883.3.1106.300&lt;/ns2:Value&gt;&lt;/ns2:ValueList&gt;&lt;/ns2:Slot&gt;&lt;/ns2:Classification&gt;&lt;ns2:Classification classificationScheme="urn:uuid:41a5887f-8865-4c09-adf7-e362475b143a" classifiedObject="urn:uuid:b4cc454f-142c-4a97-87e2-20f790a04607" id="excl_1" nodeRepresentation="11488-4"&gt;&lt;ns2:Slot name="codingScheme"&gt;&lt;ns2:ValueList&gt;&lt;ns2:Value&gt;2.16.840.1.113883.6.1&lt;/ns2:Value&gt;&lt;/ns2:ValueList&gt;&lt;/ns2:Slot&gt;&lt;ns2:Name&gt;&lt;ns2:LocalizedString value="Consult note"/&gt;&lt;/ns2:Name&gt;&lt;/ns2:Classification&gt;&lt;ns2:Classification classificationScheme="urn:uuid:f4f85eac-e6cb-4883-b524-f2705394840f" classifiedObject="urn:uuid:b4cc454f-142c-4a97-87e2-20f790a04607" id="excl_2" nodeRepresentation="N"&gt;&lt;ns2:Slot name="codingScheme"&gt;&lt;ns2:ValueList&gt;&lt;ns2:Value&gt;HL7 Confidentiality&lt;/ns2:Value&gt;&lt;/ns2:ValueList&gt;&lt;/ns2:Slot&gt;&lt;ns2:Name&gt;&lt;ns2:LocalizedString value="Normal"/&gt;&lt;/ns2:Name&gt;&lt;/ns2:Classification&gt;&lt;ns2:Classification classificationScheme="urn:uuid:a09d5840-386c-46f2-b5ad-9c3699a4309d" classifiedObject="urn:uuid:b4cc454f-142c-4a97-87e2-20f790a04607" id="excl_3" nodeRepresentation="urn:ihe:iti:xds-sd:pdf:2008"&gt;&lt;ns2:Slot name="codingScheme"&gt;&lt;ns2:ValueList&gt;&lt;ns2:Value&gt;1.3.6.1.4.1.19376.1.2.3&lt;/ns2:Value&gt;&lt;/ns2:ValueList&gt;&lt;/ns2:Slot&gt;&lt;ns2:Name&gt;&lt;ns2:LocalizedString value="CDA Wrapped PDF"/&gt;&lt;/ns2:Name&gt;&lt;/ns2:Classification&gt;&lt;ns2:Classification classificationScheme="urn:uuid:f33fb8ac-18af-42cc-ae0e-ed0b0bdb91e1" classifiedObject="urn:uuid:b4cc454f-142c-4a97-87e2-20f790a04607" id="excl_4" nodeRepresentation="Hospital Setting"&gt;&lt;ns2:Slot name="codingScheme"&gt;&lt;ns2:ValueList&gt;&lt;ns2:Value&gt;2.16.840.1.113883.6.96&lt;/ns2:Value&gt;&lt;/ns2:ValueList&gt;&lt;/ns2:Slot&gt;&lt;ns2:Name&gt;&lt;ns2:LocalizedString value="Facility"/&gt;&lt;/ns2:Name&gt;&lt;/ns2:Classification&gt;&lt;ns2:Classification classificationScheme="urn:uuid:cccf5598-8b07-4b77-a05e-ae952c785ead" classifiedObject="urn:uuid:b4cc454f-142c-4a97-87e2-20f790a04607" id="excl_5" nodeRepresentation="General Medicine"&gt;&lt;ns2:Slot name="codingScheme"&gt;&lt;ns2:ValueList&gt;&lt;ns2:Value&gt;2.16.840.1.113883.6.101&lt;/ns2:Value&gt;&lt;/ns2:ValueList&gt;&lt;/ns2:Slot&gt;&lt;ns2:Name&gt;&lt;ns2:LocalizedString value="Facility"/&gt;&lt;/ns2:Name&gt;&lt;/ns2:Classification&gt;&lt;ns2:Classification classificationScheme="urn:uuid:f0306f51-975f-434e-a61c-c59651d33983" classifiedObject="urn:uuid:b4cc454f-142c-4a97-87e2-20f790a04607" id="excl_6" nodeRepresentation="11488-4"&gt;&lt;ns2:Slot name="codingScheme"&gt;&lt;ns2:ValueList&gt;&lt;ns2:Value&gt;2.16.840.1.113883.6.1&lt;/ns2:Value&gt;&lt;/ns2:ValueList&gt;&lt;/ns2:Slot&gt;&lt;ns2:Name&gt;&lt;ns2:LocalizedString value="Consult note"/&gt;&lt;/ns2:Name&gt;&lt;/ns2:Classification&gt;&lt;ns2:ExternalIdentifier id="exei_0" identificationScheme="urn:uuid:58a6f841-87b3-4a3e-92fd-a8ffeff98427" registryObject="urn:uuid:b4cc454f-142c-4a97-87e2-20f790a04607" value="8db22523-c3cb-4a66-bc63-c8017930c4b6^^^&amp;amp;2.16.840.1.113883.3.1106.10001.1&amp;amp;ISO"&gt;&lt;ns2:Name&gt;&lt;ns2:LocalizedString value="XDSDocumentEntry.patientId"/&gt;&lt;/ns2:Name&gt;&lt;/ns2:ExternalIdentifier&gt;&lt;ns2:ExternalIdentifier id="exei_1" identificationScheme="urn:uuid:2e82c1f6-a085-4c72-9da3-8640a32e42ab" registryObject="urn:uuid:b4cc454f-142c-4a97-87e2-20f790a04607" value="2.16.840.1.113883.3.1106.300.999362^6862056"&gt;&lt;ns2:Name&gt;&lt;ns2:LocalizedString value="XDSDocumentEntry.uniqueId"/&gt;&lt;/ns2:Name&gt;&lt;/ns2:ExternalIdentifier&gt;&lt;/ns2:ExtrinsicObject&gt;&lt;ns2:RegistryPackage id="urn:uuid:8f466205-b999-4b6e-967f-26d34bc3e186"&gt;&lt;ns2:Slot name="submissionTime"&gt;&lt;ns2:ValueList&gt;&lt;ns2:Value&gt;20170613040337&lt;/ns2:Value&gt;&lt;/ns2:ValueList&gt;&lt;/ns2:Slot&gt;&lt;ns2:Classification classificationScheme="urn:uuid:a7058bb9-b4e4-4307-ba5b-e3f0ab85e12d" classifiedObject="urn:uuid:8f466205-b999-4b6e-967f-26d34bc3e186" id="rpcl_0" nodeRepresentation=""&gt;&lt;ns2:Slot name="authorPerson"&gt;&lt;ns2:ValueList&gt;&lt;ns2:Value&gt;^Dawson^Heather^M&lt;/ns2:Value&gt;&lt;/ns2:ValueList&gt;&lt;/ns2:Slot&gt;&lt;ns2:Slot name="authorInstitution"&gt;&lt;ns2:ValueList&gt;&lt;ns2:Value&gt;Mease Dunedin Hospital^^^^^^^^^2.16.840.1.113883.3.1106.300&lt;/ns2:Value&gt;&lt;/ns2:ValueList&gt;&lt;/ns2:Slot&gt;&lt;/ns2:Classification&gt;&lt;ns2:Classification classificationScheme="urn:uuid:aa543740-bdda-424e-8c96-df4873be8500" classifiedObject="urn:uuid:8f466205-b999-4b6e-967f-26d34bc3e186" id="rpcl_1" nodeRepresentation="11488-4"&gt;&lt;ns2:Slot name="codingScheme"&gt;&lt;ns2:ValueList&gt;&lt;ns2:Value&gt;2.16.840.1.113883.6.1&lt;/ns2:Value&gt;&lt;/ns2:ValueList&gt;&lt;/ns2:Slot&gt;&lt;ns2:Name&gt;&lt;ns2:LocalizedString value="Consult note"/&gt;&lt;/ns2:Name&gt;&lt;/ns2:Classification&gt;&lt;ns2:ExternalIdentifier id="rpei_0" identificationScheme="urn:uuid:96fdda7c-d067-4183-912e-bf5ee74998a8" registryObject="urn:uuid:8f466205-b999-4b6e-967f-26d34bc3e186" </w:t>
      </w:r>
      <w:r w:rsidRPr="00002E3E">
        <w:rPr>
          <w:color w:val="000000" w:themeColor="text1"/>
        </w:rPr>
        <w:lastRenderedPageBreak/>
        <w:t>value="2.16.840.1.113883.3.1106.300.997827^6862056"&gt;&lt;ns2:Name&gt;&lt;ns2:LocalizedString value="XDSSubmissionSet.uniqueId"/&gt;&lt;/ns2:Name&gt;&lt;/ns2:ExternalIdentifier&gt;&lt;ns2:ExternalIdentifier id="rpei_1" identificationScheme="urn:uuid:554ac39e-e3fe-47fe-b233-965d2a147832" registryObject="urn:uuid:8f466205-b999-4b6e-967f-26d34bc3e186" value="2.16.840.1.113883.3.1106.300"&gt;&lt;ns2:Name&gt;&lt;ns2:LocalizedString value="XDSSubmissionSet.sourceId"/&gt;&lt;/ns2:Name&gt;&lt;/ns2:ExternalIdentifier&gt;&lt;ns2:ExternalIdentifier id="rpei_2" identificationScheme="urn:uuid:6b5aea1a-874d-4603-a4bc-96a0a7b38446" registryObject="urn:uuid:8f466205-b999-4b6e-967f-26d34bc3e186" value="8db22523-c3cb-4a66-bc63-c8017930c4b6^^^&amp;amp;2.16.840.1.113883.3.1106.10001.1&amp;amp;ISO"&gt;&lt;ns2:Name&gt;&lt;ns2:LocalizedString value="XDSSubmissionSet.patientId"/&gt;&lt;/ns2:Name&gt;&lt;/ns2:ExternalIdentifier&gt;&lt;/ns2:RegistryPackage&gt;&lt;ns2:Classification classificationNode="urn:uuid:a54d6aa5-d40d-43f9-88c5-b4633d873bdd" classifiedObject="urn:uuid:8f466205-b999-4b6e-967f-26d34bc3e186" id="rocl_0"/&gt;&lt;ns2:Association associationType="urn:oasis:names:tc:ebxml-regrep:AssociationType:HasMember" id="roas_0" sourceObject="urn:uuid:8f466205-b999-4b6e-967f-26d34bc3e186" targetObject="urn:uuid:b4cc454f-142c-4a97-87e2-20f790a04607"&gt;&lt;ns2:Slot name="SubmissionSetStatus"&gt;&lt;ns2:ValueList&gt;&lt;ns2:Value&gt;Original&lt;/ns2:Value&gt;&lt;/ns2:ValueList&gt;&lt;/ns2:Slot&gt;&lt;/ns2:Association&gt;&lt;ns2:Association associationType="urn:ihe:iti:2007:AssociationType:RPLC" id="roas_1" objectType="urn:oasis:names:tc:ebxml-regrep:ObjectType:RegistryObject:Association" sourceObject="urn:uuid:b4cc454f-142c-4a97-87e2-20f790a04607" targetObject="urn:uuid:99612dca-0332-47dc-b4b9-9c488fec3f3e"/&gt;&lt;/ns2:RegistryObjectList&gt;&lt;/ns4:SubmitObjectsRequest&gt;&lt;Document id="urn:uuid:b4cc454f-142c-4a97-87e2-20f790a04607"&gt;&lt;xop:Include xmlns:xop="http://www.w3.org/2004/08/xop/include" href="cid:8d12f8bc-bfbc-40f4-915c-86705883baa1-14145@urn%3Aihe%3Aiti%3Axds-b%3A2007"/&gt;&lt;/Document&gt;&lt;/ProvideAndRegisterDocumentSetRequest&gt;&lt;/soap:Body&gt;&lt;/soap:Envelope&gt;</w:t>
      </w:r>
    </w:p>
    <w:p w14:paraId="0CCB1F9C" w14:textId="77777777" w:rsidR="004F15C7" w:rsidRPr="00002E3E" w:rsidRDefault="004F15C7" w:rsidP="004F15C7">
      <w:pPr>
        <w:rPr>
          <w:color w:val="000000" w:themeColor="text1"/>
        </w:rPr>
      </w:pPr>
      <w:r w:rsidRPr="00002E3E">
        <w:rPr>
          <w:color w:val="000000" w:themeColor="text1"/>
        </w:rPr>
        <w:t>--uuid:b1544522-3382-4c44-8de1-0488bfd2ee21</w:t>
      </w:r>
    </w:p>
    <w:p w14:paraId="67884949" w14:textId="77777777" w:rsidR="004F15C7" w:rsidRPr="00002E3E" w:rsidRDefault="004F15C7" w:rsidP="004F15C7">
      <w:pPr>
        <w:rPr>
          <w:color w:val="000000" w:themeColor="text1"/>
        </w:rPr>
      </w:pPr>
      <w:r w:rsidRPr="00002E3E">
        <w:rPr>
          <w:color w:val="000000" w:themeColor="text1"/>
        </w:rPr>
        <w:t>Content-Type: application/octet-stream</w:t>
      </w:r>
    </w:p>
    <w:p w14:paraId="72705666" w14:textId="77777777" w:rsidR="004F15C7" w:rsidRPr="00002E3E" w:rsidRDefault="004F15C7" w:rsidP="004F15C7">
      <w:pPr>
        <w:rPr>
          <w:color w:val="000000" w:themeColor="text1"/>
        </w:rPr>
      </w:pPr>
      <w:r w:rsidRPr="00002E3E">
        <w:rPr>
          <w:color w:val="000000" w:themeColor="text1"/>
        </w:rPr>
        <w:t>Content-Transfer-Encoding: binary</w:t>
      </w:r>
    </w:p>
    <w:p w14:paraId="5AAF81F0" w14:textId="77777777" w:rsidR="004F15C7" w:rsidRPr="00002E3E" w:rsidRDefault="004F15C7" w:rsidP="004F15C7">
      <w:pPr>
        <w:rPr>
          <w:color w:val="000000" w:themeColor="text1"/>
        </w:rPr>
      </w:pPr>
      <w:r w:rsidRPr="00002E3E">
        <w:rPr>
          <w:color w:val="000000" w:themeColor="text1"/>
        </w:rPr>
        <w:t>Content-ID: &lt;8d12f8bc-bfbc-40f4-915c-86705883baa1-14145@urn:ihe:iti:xds-b:2007&gt;</w:t>
      </w:r>
    </w:p>
    <w:p w14:paraId="1A18A9D5" w14:textId="77777777" w:rsidR="004F15C7" w:rsidRPr="00002E3E" w:rsidRDefault="004F15C7" w:rsidP="004F15C7">
      <w:pPr>
        <w:rPr>
          <w:color w:val="000000" w:themeColor="text1"/>
        </w:rPr>
      </w:pPr>
    </w:p>
    <w:p w14:paraId="3F381B75" w14:textId="77777777" w:rsidR="004F15C7" w:rsidRPr="00002E3E" w:rsidRDefault="004F15C7" w:rsidP="004F15C7">
      <w:pPr>
        <w:rPr>
          <w:color w:val="000000" w:themeColor="text1"/>
        </w:rPr>
      </w:pPr>
      <w:r w:rsidRPr="00002E3E">
        <w:rPr>
          <w:color w:val="000000" w:themeColor="text1"/>
        </w:rPr>
        <w:t xml:space="preserve">&lt;?xml version="1.0" encoding="UTF-8"?&gt;&lt;ClinicalDocument xmlns="urn:hl7-org:v3" xmlns:xf="http://www.w3.org/2005/02/xpath-functions" xmlns:xsi="http://www.w3.org/2001/XMLSchema-instance" xsi:schemaLocation="urn:hl7-org:v3 http://xreg2.nist.gov:8080/hitspValidation/schema/cdar2c32/infrastructure/cda/C32_CDA.xsd" classCode="DOCCLIN" moodCode="EVN"&gt;&lt;realmCode code="UV"/&gt;&lt;typeId root="2.16.840.1.113883.1.3" extension="POCD_HD000040"/&gt;&lt;templateId root="1.3.6.1.4.1.19376.1.2.20"/&gt;&lt;templateId root="2.16.840.1.113883.10.20.19.1"/&gt;&lt;id root="2.16.840.1.113883.3.1106.300.999362" extension="6862057"/&gt;&lt;code code="11488-4" codeSystem="2.16.840.1.113883.6.1" codeSystemName="LOINC" displayName="Consult note"&gt;&lt;originalText&gt;Consultation&lt;/originalText&gt;&lt;/code&gt;&lt;title&gt;BMG Cardiology Consultation&lt;/title&gt;&lt;effectiveTime value="20170613000336.627-0400"/&gt;&lt;confidentialityCode code="N" displayName="Normal" codeSystem="2.16.840.1.113883.5.25"/&gt;&lt;languageCode code="en-US"/&gt;&lt;recordTarget typeCode="RCT" contextControlCode="OP"&gt;&lt;id root="2.16.840.1.113883.3.1106.21" extension="103652451"/&gt;&lt;telecom use="HP" value="tel:+1(813)526-6074"/&gt;&lt;patient classCode="PSN" determinerCode="INSTANCE"&gt;&lt;name use="L"&gt;&lt;given&gt;TREVOR&lt;/given&gt;&lt;family&gt;MAHABIR&lt;/family&gt;&lt;/name&gt;&lt;administrativeGenderCode codeSystem="2.16.840.1.113883.5.1" code="M" displayName="Male"&gt;&lt;originalText&gt;Male&lt;/originalText&gt;&lt;/administrativeGenderCode&gt;&lt;birthTime value="19820615000000.000-0400"/&gt;&lt;/patient&gt;&lt;/patientRole&gt;&lt;/recordTarget&gt;&lt;author typeCode="AUT" </w:t>
      </w:r>
      <w:r w:rsidRPr="00002E3E">
        <w:rPr>
          <w:color w:val="000000" w:themeColor="text1"/>
        </w:rPr>
        <w:lastRenderedPageBreak/>
        <w:t>contextControlCode="OP"&gt;&lt;time value="20170613000337.122-0400"/&gt;&lt;assignedAuthor classCode="ASSIGNED"&gt;&lt;id nullFlavor="UNK"/&gt;&lt;addr use="WP"&gt;&lt;streetAddressLine&gt;455 Pinellas Street&lt;/streetAddressLine&gt;&lt;streetAddressLine&gt;Suite 330&lt;/streetAddressLine&gt;&lt;city&gt;Clearwater&lt;/city&gt;&lt;state&gt;FL&lt;/state&gt;&lt;postalCode&gt;33756-    &lt;/postalCode&gt;&lt;/addr&gt;&lt;telecom use="WP" value="tel:7277248611"/&gt;&lt;assignedPerson classCode="PSN" determinerCode="INSTANCE"&gt;&lt;name&gt;&lt;given&gt;Heather&lt;/given&gt;&lt;given&gt;M&lt;/given&gt;&lt;family&gt;Dawson&lt;/family&gt;&lt;/name&gt;&lt;/assignedPerson&gt;&lt;/assignedAuthor&gt;&lt;/author&gt;&lt;custodian typeCode="CST"&gt;&lt;assignedCustodian classCode="ASSIGNED"&gt;&lt;representedCustodianOrganization classCode="ORG" determinerCode="INSTANCE"&gt;&lt;id root="2.16.840.1.113883.3.1106.300"/&gt;&lt;name&gt;Mease Dunedin Hospital&lt;/name&gt;&lt;telecom use="WP" value="tel:7277331111"/&gt;&lt;addr use="WP"&gt;&lt;streetAddressLine&gt;601 MAIN ST&lt;/streetAddressLine&gt;&lt;city&gt;DUNEDIN&lt;/city&gt;&lt;state&gt;FL&lt;/state&gt;&lt;postalCode&gt;34698-    &lt;/postalCode&gt;&lt;country&gt;US&lt;/country&gt;&lt;/addr&gt;&lt;/representedCustodianOrganization&gt;&lt;/assignedCustodian&gt;&lt;/custodian&gt;&lt;legalAuthenticator typeCode="LA" contextControlCode="OP"&gt;&lt;time&gt;&lt;low/&gt;&lt;high value="20170613000336.627-0400"/&gt;&lt;/time&gt;&lt;signatureCode code="S"/&gt;&lt;assignedEntity classCode="ASSIGNED"&gt;&lt;id nullFlavor="UNK"/&gt;&lt;addr use="WP"&gt;&lt;streetAddressLine&gt;455 Pinellas Street&lt;/streetAddressLine&gt;&lt;streetAddressLine&gt;Suite 330&lt;/streetAddressLine&gt;&lt;city&gt;Clearwater&lt;/city&gt;&lt;state&gt;FL&lt;/state&gt;&lt;postalCode&gt;33756-    &lt;/postalCode&gt;&lt;/addr&gt;&lt;telecom use="WP" value="tel:7277248611"/&gt;&lt;assignedPerson classCode="PSN" determinerCode="INSTANCE"&gt;&lt;name&gt;&lt;given&gt;Heather&lt;/given&gt;&lt;given&gt;M&lt;/given&gt;&lt;family&gt;Dawson&lt;/family&gt;&lt;/name&gt;&lt;/assignedPerson&gt;&lt;/assignedEntity&gt;&lt;/legalAuthenticator&gt;&lt;component typeCode="COMP" contextConductionInd="true"&gt;&lt;nonXMLBody classCode="DOCBODY" moodCode="EVN"&gt;&lt;text mediaType="application/pdf" representation="B64"&gt;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</w:t>
      </w:r>
      <w:r w:rsidRPr="00002E3E">
        <w:rPr>
          <w:color w:val="000000" w:themeColor="text1"/>
        </w:rPr>
        <w:lastRenderedPageBreak/>
        <w:t>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</w:t>
      </w:r>
      <w:r w:rsidRPr="00002E3E">
        <w:rPr>
          <w:color w:val="000000" w:themeColor="text1"/>
        </w:rPr>
        <w:lastRenderedPageBreak/>
        <w:t>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</w:t>
      </w:r>
      <w:r w:rsidRPr="00002E3E">
        <w:rPr>
          <w:color w:val="000000" w:themeColor="text1"/>
        </w:rPr>
        <w:lastRenderedPageBreak/>
        <w:t>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</w:t>
      </w:r>
      <w:r w:rsidRPr="00002E3E">
        <w:rPr>
          <w:color w:val="000000" w:themeColor="text1"/>
        </w:rPr>
        <w:lastRenderedPageBreak/>
        <w:t>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</w:t>
      </w:r>
      <w:r w:rsidRPr="00002E3E">
        <w:rPr>
          <w:color w:val="000000" w:themeColor="text1"/>
        </w:rPr>
        <w:lastRenderedPageBreak/>
        <w:t>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&lt;/text&gt;&lt;/nonXMLBody&gt;&lt;/component&gt;&lt;/ClinicalDocument&gt;</w:t>
      </w:r>
    </w:p>
    <w:p w14:paraId="62620C06" w14:textId="6682317E" w:rsidR="005D6C84" w:rsidRPr="00002E3E" w:rsidRDefault="004F15C7" w:rsidP="004F15C7">
      <w:pPr>
        <w:rPr>
          <w:color w:val="000000" w:themeColor="text1"/>
        </w:rPr>
      </w:pPr>
      <w:r w:rsidRPr="00002E3E">
        <w:rPr>
          <w:color w:val="000000" w:themeColor="text1"/>
        </w:rPr>
        <w:t>--uuid:b1544522-3382-4c44-8de1-0488bfd2ee21--</w:t>
      </w:r>
    </w:p>
    <w:p w14:paraId="62620C07" w14:textId="77777777" w:rsidR="005D6C84" w:rsidRPr="00DA03FD" w:rsidRDefault="005D6C84" w:rsidP="00F01E3D">
      <w:pPr>
        <w:rPr>
          <w:color w:val="000000" w:themeColor="text1"/>
        </w:rPr>
      </w:pPr>
    </w:p>
    <w:p w14:paraId="62620C0B" w14:textId="5F6592B9" w:rsidR="005D6C84" w:rsidRPr="00DA03FD" w:rsidRDefault="004F15C7" w:rsidP="00F01E3D">
      <w:pPr>
        <w:rPr>
          <w:b/>
          <w:color w:val="000000" w:themeColor="text1"/>
        </w:rPr>
      </w:pPr>
      <w:r>
        <w:rPr>
          <w:b/>
          <w:color w:val="000000" w:themeColor="text1"/>
        </w:rPr>
        <w:t>PDF</w:t>
      </w:r>
      <w:r w:rsidR="005D6C84" w:rsidRPr="00DA03FD">
        <w:rPr>
          <w:b/>
          <w:color w:val="000000" w:themeColor="text1"/>
        </w:rPr>
        <w:t xml:space="preserve"> Response:</w:t>
      </w:r>
    </w:p>
    <w:p w14:paraId="62620C0E" w14:textId="77777777" w:rsidR="005D6C84" w:rsidRPr="00DA03FD" w:rsidRDefault="005D6C84" w:rsidP="005D6C84">
      <w:pPr>
        <w:rPr>
          <w:color w:val="000000" w:themeColor="text1"/>
        </w:rPr>
      </w:pPr>
      <w:r w:rsidRPr="00DA03FD">
        <w:rPr>
          <w:color w:val="000000" w:themeColor="text1"/>
        </w:rPr>
        <w:t xml:space="preserve">  &lt;?xml version="1.0" encoding="UTF-8" ?&gt; </w:t>
      </w:r>
    </w:p>
    <w:p w14:paraId="62620C0F" w14:textId="77777777" w:rsidR="005E05C9" w:rsidRPr="00DA03FD" w:rsidRDefault="005D6C84" w:rsidP="005D6C84">
      <w:pPr>
        <w:rPr>
          <w:color w:val="000000" w:themeColor="text1"/>
        </w:rPr>
      </w:pPr>
      <w:r w:rsidRPr="00DA03FD">
        <w:rPr>
          <w:color w:val="000000" w:themeColor="text1"/>
        </w:rPr>
        <w:t xml:space="preserve">  &lt;ns3:RegistryResponse xmlns:ns3="urn:oasis:names:tc:ebxml-regrep:xsd:rs:3.0" status="urn:oasis:names:tc:ebxml-regrep:</w:t>
      </w:r>
      <w:r w:rsidRPr="00DA03FD">
        <w:rPr>
          <w:color w:val="000000" w:themeColor="text1"/>
          <w:highlight w:val="yellow"/>
        </w:rPr>
        <w:t>ResponseStatusType:Success</w:t>
      </w:r>
      <w:r w:rsidRPr="00DA03FD">
        <w:rPr>
          <w:color w:val="000000" w:themeColor="text1"/>
        </w:rPr>
        <w:t>" xmlns="urn:ihe:iti:xds-b:2007" xmlns:ns2="urn:oasis:names:tc:ebxml-regrep:xsd:rim:3.0" xmlns:ns4="urn:oasis:names:tc:ebxml-regrep:xsd:lcm:3.0" xmlns:ns5="urn:oasis:names:tc:ebxml-regrep:xsd:query:3.0" xmlns:ns6="urn:hl7-org:v3" /&gt;</w:t>
      </w:r>
    </w:p>
    <w:p w14:paraId="62620C10" w14:textId="77777777" w:rsidR="005E05C9" w:rsidRPr="00DA03FD" w:rsidRDefault="005E05C9" w:rsidP="00F01E3D">
      <w:pPr>
        <w:rPr>
          <w:color w:val="000000" w:themeColor="text1"/>
        </w:rPr>
      </w:pPr>
    </w:p>
    <w:p w14:paraId="62620C11" w14:textId="77777777" w:rsidR="005E05C9" w:rsidRDefault="005E05C9" w:rsidP="00F01E3D"/>
    <w:p w14:paraId="25BA9230" w14:textId="77777777" w:rsidR="002C7252" w:rsidRDefault="002C7252">
      <w:pPr>
        <w:rPr>
          <w:rFonts w:asciiTheme="minorHAnsi" w:eastAsiaTheme="majorEastAsia" w:hAnsiTheme="minorHAnsi" w:cs="Arial"/>
          <w:bCs/>
          <w:color w:val="0070C0"/>
          <w:sz w:val="28"/>
          <w:szCs w:val="28"/>
        </w:rPr>
      </w:pPr>
      <w:r>
        <w:rPr>
          <w:rFonts w:asciiTheme="minorHAnsi" w:hAnsiTheme="minorHAnsi" w:cs="Arial"/>
          <w:color w:val="0070C0"/>
          <w:sz w:val="28"/>
        </w:rPr>
        <w:br w:type="page"/>
      </w:r>
    </w:p>
    <w:p w14:paraId="62620C18" w14:textId="66535396" w:rsidR="00E81FA0" w:rsidRPr="00D574A8" w:rsidRDefault="00180644" w:rsidP="00E81FA0">
      <w:pPr>
        <w:pStyle w:val="Heading1"/>
        <w:spacing w:after="240" w:line="240" w:lineRule="atLeast"/>
        <w:rPr>
          <w:rFonts w:asciiTheme="minorHAnsi" w:hAnsiTheme="minorHAnsi" w:cs="Arial"/>
          <w:color w:val="0070C0"/>
          <w:sz w:val="28"/>
        </w:rPr>
      </w:pPr>
      <w:bookmarkStart w:id="37" w:name="_Toc499737603"/>
      <w:r>
        <w:rPr>
          <w:rFonts w:asciiTheme="minorHAnsi" w:hAnsiTheme="minorHAnsi" w:cs="Arial"/>
          <w:color w:val="0070C0"/>
          <w:sz w:val="28"/>
        </w:rPr>
        <w:lastRenderedPageBreak/>
        <w:t>5</w:t>
      </w:r>
      <w:r w:rsidR="00E81FA0" w:rsidRPr="00D574A8">
        <w:rPr>
          <w:rFonts w:asciiTheme="minorHAnsi" w:hAnsiTheme="minorHAnsi" w:cs="Arial"/>
          <w:color w:val="0070C0"/>
          <w:sz w:val="28"/>
        </w:rPr>
        <w:t xml:space="preserve">.    </w:t>
      </w:r>
      <w:r w:rsidR="002B3DE7">
        <w:rPr>
          <w:rFonts w:asciiTheme="minorHAnsi" w:hAnsiTheme="minorHAnsi" w:cs="Arial"/>
          <w:color w:val="0070C0"/>
          <w:sz w:val="28"/>
        </w:rPr>
        <w:t>Alerts</w:t>
      </w:r>
      <w:bookmarkEnd w:id="37"/>
      <w:r w:rsidR="00E81FA0" w:rsidRPr="00D574A8">
        <w:rPr>
          <w:rFonts w:asciiTheme="minorHAnsi" w:hAnsiTheme="minorHAnsi" w:cs="Arial"/>
          <w:color w:val="0070C0"/>
          <w:sz w:val="28"/>
        </w:rPr>
        <w:t xml:space="preserve"> </w:t>
      </w:r>
    </w:p>
    <w:bookmarkEnd w:id="19"/>
    <w:p w14:paraId="62620C19" w14:textId="77777777" w:rsidR="0085436E" w:rsidRDefault="0085436E" w:rsidP="0085436E">
      <w:pPr>
        <w:spacing w:after="60" w:line="240" w:lineRule="auto"/>
        <w:rPr>
          <w:rFonts w:asciiTheme="minorHAnsi" w:eastAsia="Times New Roman" w:hAnsiTheme="minorHAnsi" w:cs="Arial"/>
          <w:color w:val="auto"/>
          <w:sz w:val="22"/>
          <w:szCs w:val="20"/>
        </w:rPr>
      </w:pPr>
      <w:r w:rsidRPr="0032120C">
        <w:rPr>
          <w:rFonts w:asciiTheme="minorHAnsi" w:eastAsia="Times New Roman" w:hAnsiTheme="minorHAnsi" w:cs="Arial"/>
          <w:color w:val="auto"/>
          <w:sz w:val="22"/>
          <w:szCs w:val="20"/>
        </w:rPr>
        <w:t xml:space="preserve">Are you going to need alerting on this connection? </w:t>
      </w:r>
      <w:r>
        <w:rPr>
          <w:rFonts w:asciiTheme="minorHAnsi" w:eastAsia="Times New Roman" w:hAnsiTheme="minorHAnsi" w:cs="Arial"/>
          <w:color w:val="auto"/>
          <w:sz w:val="22"/>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7601"/>
      </w:tblGrid>
      <w:tr w:rsidR="0085436E" w14:paraId="62620C1C" w14:textId="77777777" w:rsidTr="009A1D0B">
        <w:tc>
          <w:tcPr>
            <w:tcW w:w="3258" w:type="dxa"/>
            <w:vAlign w:val="center"/>
          </w:tcPr>
          <w:p w14:paraId="62620C1A"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Yes</w:t>
            </w:r>
          </w:p>
        </w:tc>
        <w:sdt>
          <w:sdtPr>
            <w:rPr>
              <w:rFonts w:asciiTheme="minorHAnsi" w:eastAsia="Times New Roman" w:hAnsiTheme="minorHAnsi" w:cs="Arial"/>
              <w:color w:val="auto"/>
              <w:sz w:val="22"/>
            </w:rPr>
            <w:id w:val="400873817"/>
            <w14:checkbox>
              <w14:checked w14:val="0"/>
              <w14:checkedState w14:val="2612" w14:font="MS Gothic"/>
              <w14:uncheckedState w14:val="2610" w14:font="MS Gothic"/>
            </w14:checkbox>
          </w:sdtPr>
          <w:sdtEndPr/>
          <w:sdtContent>
            <w:tc>
              <w:tcPr>
                <w:tcW w:w="7758" w:type="dxa"/>
                <w:vAlign w:val="center"/>
              </w:tcPr>
              <w:p w14:paraId="62620C1B" w14:textId="77777777" w:rsidR="0085436E" w:rsidRDefault="009A1D0B"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85436E" w14:paraId="62620C1F" w14:textId="77777777" w:rsidTr="009A1D0B">
        <w:tc>
          <w:tcPr>
            <w:tcW w:w="3258" w:type="dxa"/>
            <w:vAlign w:val="center"/>
          </w:tcPr>
          <w:p w14:paraId="62620C1D"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No</w:t>
            </w:r>
          </w:p>
        </w:tc>
        <w:sdt>
          <w:sdtPr>
            <w:rPr>
              <w:rFonts w:asciiTheme="minorHAnsi" w:eastAsia="Times New Roman" w:hAnsiTheme="minorHAnsi" w:cs="Arial"/>
              <w:color w:val="auto"/>
              <w:sz w:val="22"/>
            </w:rPr>
            <w:id w:val="-1703468692"/>
            <w14:checkbox>
              <w14:checked w14:val="0"/>
              <w14:checkedState w14:val="2612" w14:font="MS Gothic"/>
              <w14:uncheckedState w14:val="2610" w14:font="MS Gothic"/>
            </w14:checkbox>
          </w:sdtPr>
          <w:sdtEndPr/>
          <w:sdtContent>
            <w:tc>
              <w:tcPr>
                <w:tcW w:w="7758" w:type="dxa"/>
                <w:vAlign w:val="center"/>
              </w:tcPr>
              <w:p w14:paraId="62620C1E" w14:textId="77777777" w:rsidR="0085436E" w:rsidRDefault="0085436E"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bl>
    <w:p w14:paraId="62620C20" w14:textId="77777777" w:rsidR="0085436E" w:rsidRDefault="0085436E" w:rsidP="0085436E">
      <w:pPr>
        <w:pStyle w:val="template"/>
        <w:rPr>
          <w:rFonts w:asciiTheme="minorHAnsi" w:hAnsiTheme="minorHAnsi" w:cs="Arial"/>
          <w:i w:val="0"/>
        </w:rPr>
      </w:pPr>
      <w:r w:rsidRPr="0085436E">
        <w:rPr>
          <w:rFonts w:asciiTheme="minorHAnsi" w:hAnsiTheme="minorHAnsi" w:cs="Arial"/>
          <w:i w:val="0"/>
        </w:rPr>
        <w:t xml:space="preserve">If the answer is yes, please </w:t>
      </w:r>
      <w:r>
        <w:rPr>
          <w:rFonts w:asciiTheme="minorHAnsi" w:hAnsiTheme="minorHAnsi" w:cs="Arial"/>
          <w:i w:val="0"/>
        </w:rPr>
        <w:t>complete the table below:</w:t>
      </w:r>
    </w:p>
    <w:p w14:paraId="62620C21" w14:textId="77777777" w:rsidR="0085436E" w:rsidRPr="004E7A3E" w:rsidRDefault="0085436E" w:rsidP="0085436E">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698"/>
        <w:gridCol w:w="1980"/>
        <w:gridCol w:w="4320"/>
      </w:tblGrid>
      <w:tr w:rsidR="0085436E" w:rsidRPr="004E7A3E" w14:paraId="62620C26"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2620C22"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Site Name</w:t>
            </w:r>
          </w:p>
        </w:tc>
        <w:tc>
          <w:tcPr>
            <w:tcW w:w="166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2620C23" w14:textId="77777777" w:rsidR="0085436E" w:rsidRPr="004E7A3E" w:rsidRDefault="0085436E" w:rsidP="009A1D0B">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Hours of Support</w:t>
            </w:r>
          </w:p>
        </w:tc>
        <w:tc>
          <w:tcPr>
            <w:tcW w:w="195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2620C24"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Distribution Group</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2620C25"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Comments </w:t>
            </w:r>
          </w:p>
        </w:tc>
      </w:tr>
      <w:tr w:rsidR="0085436E" w:rsidRPr="004E7A3E" w14:paraId="62620C2B"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62620C27"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668" w:type="dxa"/>
            <w:tcBorders>
              <w:top w:val="outset" w:sz="6" w:space="0" w:color="auto"/>
              <w:left w:val="outset" w:sz="6" w:space="0" w:color="auto"/>
              <w:bottom w:val="outset" w:sz="6" w:space="0" w:color="auto"/>
              <w:right w:val="outset" w:sz="6" w:space="0" w:color="auto"/>
            </w:tcBorders>
            <w:vAlign w:val="center"/>
            <w:hideMark/>
          </w:tcPr>
          <w:p w14:paraId="62620C28"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950" w:type="dxa"/>
            <w:tcBorders>
              <w:top w:val="outset" w:sz="6" w:space="0" w:color="auto"/>
              <w:left w:val="outset" w:sz="6" w:space="0" w:color="auto"/>
              <w:bottom w:val="outset" w:sz="6" w:space="0" w:color="auto"/>
              <w:right w:val="outset" w:sz="6" w:space="0" w:color="auto"/>
            </w:tcBorders>
            <w:vAlign w:val="center"/>
            <w:hideMark/>
          </w:tcPr>
          <w:p w14:paraId="62620C29"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62620C2A" w14:textId="77777777" w:rsidR="0085436E" w:rsidRPr="004E7A3E" w:rsidRDefault="0085436E" w:rsidP="009A1D0B">
            <w:pPr>
              <w:spacing w:after="0" w:line="240" w:lineRule="auto"/>
              <w:rPr>
                <w:rFonts w:asciiTheme="minorHAnsi" w:eastAsia="Times New Roman" w:hAnsiTheme="minorHAnsi" w:cs="Arial"/>
                <w:color w:val="000000"/>
                <w:sz w:val="22"/>
              </w:rPr>
            </w:pPr>
          </w:p>
        </w:tc>
      </w:tr>
      <w:tr w:rsidR="0085436E" w:rsidRPr="004E7A3E" w14:paraId="62620C30"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62620C2C" w14:textId="77777777" w:rsidR="0085436E" w:rsidRDefault="0085436E" w:rsidP="009A1D0B">
            <w:pPr>
              <w:spacing w:after="0" w:line="240" w:lineRule="auto"/>
              <w:rPr>
                <w:rFonts w:asciiTheme="minorHAnsi" w:eastAsia="Times New Roman" w:hAnsiTheme="minorHAnsi" w:cs="Arial"/>
                <w:color w:val="000000"/>
                <w:sz w:val="22"/>
              </w:rPr>
            </w:pPr>
          </w:p>
        </w:tc>
        <w:tc>
          <w:tcPr>
            <w:tcW w:w="1668" w:type="dxa"/>
            <w:tcBorders>
              <w:top w:val="outset" w:sz="6" w:space="0" w:color="auto"/>
              <w:left w:val="outset" w:sz="6" w:space="0" w:color="auto"/>
              <w:bottom w:val="outset" w:sz="6" w:space="0" w:color="auto"/>
              <w:right w:val="outset" w:sz="6" w:space="0" w:color="auto"/>
            </w:tcBorders>
            <w:vAlign w:val="center"/>
          </w:tcPr>
          <w:p w14:paraId="62620C2D"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950" w:type="dxa"/>
            <w:tcBorders>
              <w:top w:val="outset" w:sz="6" w:space="0" w:color="auto"/>
              <w:left w:val="outset" w:sz="6" w:space="0" w:color="auto"/>
              <w:bottom w:val="outset" w:sz="6" w:space="0" w:color="auto"/>
              <w:right w:val="outset" w:sz="6" w:space="0" w:color="auto"/>
            </w:tcBorders>
            <w:vAlign w:val="center"/>
          </w:tcPr>
          <w:p w14:paraId="62620C2E"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62620C2F" w14:textId="77777777" w:rsidR="0085436E" w:rsidRPr="004E7A3E" w:rsidRDefault="0085436E" w:rsidP="009A1D0B">
            <w:pPr>
              <w:spacing w:after="0" w:line="240" w:lineRule="auto"/>
              <w:rPr>
                <w:rFonts w:asciiTheme="minorHAnsi" w:eastAsia="Times New Roman" w:hAnsiTheme="minorHAnsi" w:cs="Arial"/>
                <w:color w:val="000000"/>
                <w:sz w:val="22"/>
              </w:rPr>
            </w:pPr>
          </w:p>
        </w:tc>
      </w:tr>
    </w:tbl>
    <w:p w14:paraId="62620C35" w14:textId="77777777" w:rsidR="00D97B4D" w:rsidRDefault="00D97B4D" w:rsidP="00D97B4D"/>
    <w:p w14:paraId="255FBC8C" w14:textId="6A50F5DF" w:rsidR="002C7252" w:rsidRDefault="002C7252" w:rsidP="00D97B4D"/>
    <w:p w14:paraId="3E7003DC" w14:textId="77777777" w:rsidR="002C7252" w:rsidRDefault="002C7252" w:rsidP="00D97B4D"/>
    <w:p w14:paraId="62620C47" w14:textId="77777777" w:rsidR="00856E7C" w:rsidRPr="00D574A8" w:rsidRDefault="00856E7C" w:rsidP="00856E7C">
      <w:pPr>
        <w:pStyle w:val="Heading1"/>
        <w:rPr>
          <w:rFonts w:asciiTheme="minorHAnsi" w:hAnsiTheme="minorHAnsi" w:cs="Arial"/>
          <w:color w:val="0070C0"/>
          <w:sz w:val="28"/>
        </w:rPr>
      </w:pPr>
      <w:bookmarkStart w:id="38" w:name="_Toc499737604"/>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bookmarkEnd w:id="38"/>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62620C4F"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0F2B8BC7A6E344048C46723180DAF927"/>
              </w:placeholder>
            </w:sdtPr>
            <w:sdtEndPr/>
            <w:sdtContent>
              <w:p w14:paraId="62620C48"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62620C49"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62620C4A"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62620C4B"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62620C4C"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62620C4D"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62620C4E" w14:textId="77777777" w:rsidR="0018506A" w:rsidRPr="00446162" w:rsidRDefault="0018506A" w:rsidP="00D97B4D">
            <w:pPr>
              <w:rPr>
                <w:rFonts w:ascii="Calibri" w:eastAsia="Times New Roman" w:hAnsi="Calibri"/>
                <w:b/>
                <w:bCs/>
                <w:color w:val="000000"/>
                <w:sz w:val="22"/>
              </w:rPr>
            </w:pPr>
          </w:p>
        </w:tc>
      </w:tr>
      <w:tr w:rsidR="0018506A" w:rsidRPr="00446162" w14:paraId="62620C57" w14:textId="77777777" w:rsidTr="009A1D0B">
        <w:trPr>
          <w:trHeight w:val="465"/>
        </w:trPr>
        <w:tc>
          <w:tcPr>
            <w:tcW w:w="1365" w:type="dxa"/>
            <w:tcBorders>
              <w:top w:val="nil"/>
              <w:left w:val="nil"/>
              <w:bottom w:val="nil"/>
              <w:right w:val="nil"/>
            </w:tcBorders>
            <w:shd w:val="clear" w:color="000000" w:fill="F2F2F2"/>
            <w:noWrap/>
            <w:vAlign w:val="bottom"/>
            <w:hideMark/>
          </w:tcPr>
          <w:p w14:paraId="62620C50"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62620C51"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62620C52"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62620C53"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62620C54"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62620C55"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62620C56" w14:textId="77777777" w:rsidR="0018506A" w:rsidRDefault="0018506A" w:rsidP="00D97B4D">
            <w:pPr>
              <w:rPr>
                <w:rFonts w:ascii="Calibri" w:eastAsia="Times New Roman" w:hAnsi="Calibri"/>
                <w:b/>
                <w:bCs/>
                <w:color w:val="000000"/>
                <w:sz w:val="22"/>
              </w:rPr>
            </w:pPr>
          </w:p>
        </w:tc>
      </w:tr>
      <w:tr w:rsidR="0018506A" w14:paraId="62620C5F" w14:textId="77777777" w:rsidTr="009A1D0B">
        <w:trPr>
          <w:trHeight w:val="495"/>
        </w:trPr>
        <w:tc>
          <w:tcPr>
            <w:tcW w:w="1365" w:type="dxa"/>
            <w:tcBorders>
              <w:top w:val="nil"/>
              <w:left w:val="nil"/>
              <w:bottom w:val="nil"/>
              <w:right w:val="nil"/>
            </w:tcBorders>
            <w:shd w:val="clear" w:color="000000" w:fill="F2F2F2"/>
            <w:noWrap/>
            <w:hideMark/>
          </w:tcPr>
          <w:p w14:paraId="62620C58" w14:textId="77777777" w:rsidR="0018506A" w:rsidRDefault="0018506A" w:rsidP="00D97B4D">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62620C59" w14:textId="77777777" w:rsidR="0018506A"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62620C5A" w14:textId="77777777"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62620C5B"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62620C5C"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62620C5D"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62620C5E" w14:textId="77777777" w:rsidR="0018506A" w:rsidRDefault="0018506A" w:rsidP="00D97B4D">
            <w:pPr>
              <w:rPr>
                <w:rFonts w:ascii="Calibri" w:eastAsia="Times New Roman" w:hAnsi="Calibri"/>
                <w:color w:val="auto"/>
                <w:sz w:val="22"/>
              </w:rPr>
            </w:pPr>
          </w:p>
        </w:tc>
      </w:tr>
    </w:tbl>
    <w:p w14:paraId="62620C60" w14:textId="77777777" w:rsidR="0018506A" w:rsidRDefault="0018506A" w:rsidP="00D97B4D"/>
    <w:p w14:paraId="435A43FB" w14:textId="77777777" w:rsidR="002C7252" w:rsidRDefault="002C7252">
      <w:pPr>
        <w:rPr>
          <w:rFonts w:asciiTheme="minorHAnsi" w:eastAsiaTheme="majorEastAsia" w:hAnsiTheme="minorHAnsi" w:cs="Arial"/>
          <w:bCs/>
          <w:color w:val="0070C0"/>
          <w:sz w:val="28"/>
          <w:szCs w:val="28"/>
        </w:rPr>
      </w:pPr>
      <w:r>
        <w:rPr>
          <w:rFonts w:asciiTheme="minorHAnsi" w:hAnsiTheme="minorHAnsi" w:cs="Arial"/>
          <w:color w:val="0070C0"/>
          <w:sz w:val="28"/>
        </w:rPr>
        <w:br w:type="page"/>
      </w:r>
    </w:p>
    <w:p w14:paraId="62620C75" w14:textId="18EC7BE8" w:rsidR="00265972" w:rsidRPr="00D574A8" w:rsidRDefault="0018506A" w:rsidP="00265972">
      <w:pPr>
        <w:pStyle w:val="Heading1"/>
        <w:rPr>
          <w:rFonts w:asciiTheme="minorHAnsi" w:hAnsiTheme="minorHAnsi" w:cs="Arial"/>
          <w:color w:val="0070C0"/>
          <w:sz w:val="28"/>
        </w:rPr>
      </w:pPr>
      <w:bookmarkStart w:id="39" w:name="_Toc499737605"/>
      <w:r w:rsidRPr="00D97B4D">
        <w:rPr>
          <w:rFonts w:asciiTheme="minorHAnsi" w:hAnsiTheme="minorHAnsi" w:cs="Arial"/>
          <w:color w:val="0070C0"/>
          <w:sz w:val="28"/>
        </w:rPr>
        <w:lastRenderedPageBreak/>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bookmarkEnd w:id="39"/>
    </w:p>
    <w:sdt>
      <w:sdtPr>
        <w:rPr>
          <w:rFonts w:asciiTheme="minorHAnsi" w:hAnsiTheme="minorHAnsi" w:cs="Arial"/>
          <w:i w:val="0"/>
        </w:rPr>
        <w:id w:val="-499354807"/>
        <w:placeholder>
          <w:docPart w:val="0F2B8BC7A6E344048C46723180DAF927"/>
        </w:placeholder>
      </w:sdtPr>
      <w:sdtEndPr/>
      <w:sdtContent>
        <w:p w14:paraId="62620C76"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62620C77"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62620C7F"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0F2B8BC7A6E344048C46723180DAF927"/>
              </w:placeholder>
            </w:sdtPr>
            <w:sdtEndPr/>
            <w:sdtContent>
              <w:p w14:paraId="62620C78" w14:textId="77777777" w:rsidR="00350DBA" w:rsidRPr="00446162" w:rsidRDefault="00315EDE" w:rsidP="009A1D0B">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62620C79" w14:textId="77777777" w:rsidR="00350DBA" w:rsidRPr="00446162" w:rsidRDefault="00350DBA" w:rsidP="009A1D0B">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62620C7A"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62620C7B"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62620C7C"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62620C7D" w14:textId="77777777" w:rsidR="00350DBA" w:rsidRPr="00446162"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62620C7E" w14:textId="77777777" w:rsidR="00350DBA" w:rsidRPr="00446162" w:rsidRDefault="00350DBA" w:rsidP="009A1D0B">
            <w:pPr>
              <w:rPr>
                <w:rFonts w:ascii="Calibri" w:eastAsia="Times New Roman" w:hAnsi="Calibri"/>
                <w:b/>
                <w:bCs/>
                <w:color w:val="000000"/>
                <w:sz w:val="22"/>
              </w:rPr>
            </w:pPr>
          </w:p>
        </w:tc>
      </w:tr>
      <w:tr w:rsidR="00350DBA" w:rsidRPr="00446162" w14:paraId="62620C87" w14:textId="77777777" w:rsidTr="009A1D0B">
        <w:trPr>
          <w:trHeight w:val="465"/>
        </w:trPr>
        <w:tc>
          <w:tcPr>
            <w:tcW w:w="1365" w:type="dxa"/>
            <w:tcBorders>
              <w:top w:val="nil"/>
              <w:left w:val="nil"/>
              <w:bottom w:val="nil"/>
              <w:right w:val="nil"/>
            </w:tcBorders>
            <w:shd w:val="clear" w:color="000000" w:fill="F2F2F2"/>
            <w:noWrap/>
            <w:vAlign w:val="bottom"/>
            <w:hideMark/>
          </w:tcPr>
          <w:p w14:paraId="62620C80"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62620C81"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62620C82"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62620C83" w14:textId="77777777" w:rsidR="00350DBA" w:rsidRDefault="00350DBA" w:rsidP="009A1D0B">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62620C84" w14:textId="77777777" w:rsidR="00350DBA"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62620C85" w14:textId="77777777" w:rsidR="00350DBA"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62620C86" w14:textId="77777777" w:rsidR="00350DBA" w:rsidRDefault="00350DBA" w:rsidP="009A1D0B">
            <w:pPr>
              <w:rPr>
                <w:rFonts w:ascii="Calibri" w:eastAsia="Times New Roman" w:hAnsi="Calibri"/>
                <w:b/>
                <w:bCs/>
                <w:color w:val="000000"/>
                <w:sz w:val="22"/>
              </w:rPr>
            </w:pPr>
          </w:p>
        </w:tc>
      </w:tr>
      <w:tr w:rsidR="00350DBA" w14:paraId="62620C8F" w14:textId="77777777" w:rsidTr="009A1D0B">
        <w:trPr>
          <w:trHeight w:val="495"/>
        </w:trPr>
        <w:tc>
          <w:tcPr>
            <w:tcW w:w="1365" w:type="dxa"/>
            <w:tcBorders>
              <w:top w:val="nil"/>
              <w:left w:val="nil"/>
              <w:bottom w:val="nil"/>
              <w:right w:val="nil"/>
            </w:tcBorders>
            <w:shd w:val="clear" w:color="000000" w:fill="F2F2F2"/>
            <w:noWrap/>
            <w:hideMark/>
          </w:tcPr>
          <w:p w14:paraId="62620C88" w14:textId="77777777" w:rsidR="00350DBA" w:rsidRDefault="00350DBA" w:rsidP="009A1D0B">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62620C89" w14:textId="77777777" w:rsidR="00350DBA" w:rsidRDefault="00350DBA" w:rsidP="009A1D0B">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62620C8A" w14:textId="77777777" w:rsidR="00350DBA" w:rsidRDefault="00350DBA" w:rsidP="009A1D0B">
            <w:pPr>
              <w:rPr>
                <w:rFonts w:ascii="Calibri" w:eastAsia="Times New Roman" w:hAnsi="Calibri"/>
                <w:color w:val="auto"/>
                <w:sz w:val="22"/>
              </w:rPr>
            </w:pPr>
          </w:p>
        </w:tc>
        <w:tc>
          <w:tcPr>
            <w:tcW w:w="2772" w:type="dxa"/>
            <w:gridSpan w:val="2"/>
            <w:tcBorders>
              <w:top w:val="nil"/>
              <w:left w:val="nil"/>
              <w:bottom w:val="nil"/>
              <w:right w:val="nil"/>
            </w:tcBorders>
          </w:tcPr>
          <w:p w14:paraId="62620C8B"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62620C8C"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62620C8D" w14:textId="77777777" w:rsidR="00350DBA" w:rsidRDefault="00350DBA" w:rsidP="009A1D0B">
            <w:pPr>
              <w:rPr>
                <w:rFonts w:ascii="Calibri" w:eastAsia="Times New Roman" w:hAnsi="Calibri"/>
                <w:color w:val="auto"/>
                <w:sz w:val="22"/>
              </w:rPr>
            </w:pPr>
          </w:p>
        </w:tc>
        <w:tc>
          <w:tcPr>
            <w:tcW w:w="222" w:type="dxa"/>
            <w:tcBorders>
              <w:top w:val="nil"/>
              <w:left w:val="nil"/>
              <w:bottom w:val="nil"/>
              <w:right w:val="nil"/>
            </w:tcBorders>
          </w:tcPr>
          <w:p w14:paraId="62620C8E" w14:textId="77777777" w:rsidR="00350DBA" w:rsidRDefault="00350DBA" w:rsidP="009A1D0B">
            <w:pPr>
              <w:rPr>
                <w:rFonts w:ascii="Calibri" w:eastAsia="Times New Roman" w:hAnsi="Calibri"/>
                <w:color w:val="auto"/>
                <w:sz w:val="22"/>
              </w:rPr>
            </w:pPr>
          </w:p>
        </w:tc>
      </w:tr>
    </w:tbl>
    <w:p w14:paraId="62620C90" w14:textId="77777777" w:rsidR="00350DBA" w:rsidRDefault="00350DBA" w:rsidP="00350DBA"/>
    <w:p w14:paraId="62620C91" w14:textId="77777777" w:rsidR="00350DBA" w:rsidRDefault="00350DBA" w:rsidP="004F2D6E">
      <w:pPr>
        <w:pStyle w:val="template"/>
        <w:rPr>
          <w:rFonts w:asciiTheme="minorHAnsi" w:hAnsiTheme="minorHAnsi" w:cs="Arial"/>
          <w:i w:val="0"/>
        </w:rPr>
      </w:pPr>
    </w:p>
    <w:p w14:paraId="62620C95" w14:textId="77777777" w:rsidR="007E10AE" w:rsidRDefault="007E10AE" w:rsidP="004F2D6E">
      <w:pPr>
        <w:pStyle w:val="template"/>
        <w:rPr>
          <w:rFonts w:asciiTheme="minorHAnsi" w:hAnsiTheme="minorHAnsi" w:cs="Arial"/>
          <w:i w:val="0"/>
        </w:rPr>
      </w:pPr>
    </w:p>
    <w:p w14:paraId="62620C96" w14:textId="77777777" w:rsidR="00582585" w:rsidRPr="0008130F" w:rsidRDefault="00582585" w:rsidP="00582585">
      <w:pPr>
        <w:pStyle w:val="template"/>
        <w:rPr>
          <w:rFonts w:asciiTheme="minorHAnsi" w:hAnsiTheme="minorHAnsi" w:cs="Arial"/>
          <w:i w:val="0"/>
          <w:color w:val="FF0000"/>
        </w:rPr>
      </w:pPr>
      <w:r w:rsidRPr="0008130F">
        <w:rPr>
          <w:rFonts w:asciiTheme="minorHAnsi" w:hAnsiTheme="minorHAnsi" w:cs="Arial"/>
          <w:i w:val="0"/>
          <w:color w:val="FF0000"/>
        </w:rPr>
        <w:t>NOTE:</w:t>
      </w:r>
    </w:p>
    <w:p w14:paraId="62620C97" w14:textId="77777777" w:rsidR="00582585" w:rsidRPr="0008130F" w:rsidRDefault="00582585" w:rsidP="00582585">
      <w:pPr>
        <w:pStyle w:val="template"/>
        <w:rPr>
          <w:rFonts w:asciiTheme="minorHAnsi" w:hAnsiTheme="minorHAnsi" w:cs="Arial"/>
          <w:b/>
          <w:i w:val="0"/>
        </w:rPr>
      </w:pPr>
      <w:r w:rsidRPr="0008130F">
        <w:rPr>
          <w:rFonts w:asciiTheme="minorHAnsi" w:hAnsiTheme="minorHAnsi" w:cs="Arial"/>
          <w:b/>
          <w:i w:val="0"/>
        </w:rPr>
        <w:t xml:space="preserve">Cerner Support </w:t>
      </w:r>
      <w:r>
        <w:rPr>
          <w:rFonts w:asciiTheme="minorHAnsi" w:hAnsiTheme="minorHAnsi" w:cs="Arial"/>
          <w:b/>
          <w:i w:val="0"/>
        </w:rPr>
        <w:t>SRs</w:t>
      </w:r>
    </w:p>
    <w:p w14:paraId="62620C98" w14:textId="77777777" w:rsidR="00582585" w:rsidRDefault="00582585" w:rsidP="00582585">
      <w:pPr>
        <w:pStyle w:val="template"/>
        <w:rPr>
          <w:rFonts w:asciiTheme="minorHAnsi" w:hAnsiTheme="minorHAnsi" w:cs="Arial"/>
          <w:i w:val="0"/>
        </w:rPr>
      </w:pPr>
    </w:p>
    <w:p w14:paraId="62620C99" w14:textId="77777777" w:rsidR="00582585" w:rsidRPr="0008130F" w:rsidRDefault="00582585" w:rsidP="00582585">
      <w:pPr>
        <w:pStyle w:val="template"/>
        <w:numPr>
          <w:ilvl w:val="0"/>
          <w:numId w:val="28"/>
        </w:numPr>
        <w:rPr>
          <w:rFonts w:asciiTheme="minorHAnsi" w:hAnsiTheme="minorHAnsi" w:cs="Arial"/>
        </w:rPr>
      </w:pPr>
      <w:r w:rsidRPr="0008130F">
        <w:rPr>
          <w:rFonts w:asciiTheme="minorHAnsi" w:hAnsiTheme="minorHAnsi" w:cs="Arial"/>
        </w:rPr>
        <w:t>For consistent support, please log a</w:t>
      </w:r>
      <w:r w:rsidR="00C8691F">
        <w:rPr>
          <w:rFonts w:asciiTheme="minorHAnsi" w:hAnsiTheme="minorHAnsi" w:cs="Arial"/>
        </w:rPr>
        <w:t xml:space="preserve"> Cerner</w:t>
      </w:r>
      <w:r w:rsidRPr="0008130F">
        <w:rPr>
          <w:rFonts w:asciiTheme="minorHAnsi" w:hAnsiTheme="minorHAnsi" w:cs="Arial"/>
        </w:rPr>
        <w:t xml:space="preserve"> service request with the below information and it will be triaged as necessary.</w:t>
      </w:r>
    </w:p>
    <w:p w14:paraId="62620C9A" w14:textId="77777777" w:rsidR="00582585" w:rsidRPr="0008130F" w:rsidRDefault="00582585" w:rsidP="00582585">
      <w:pPr>
        <w:pStyle w:val="template"/>
        <w:numPr>
          <w:ilvl w:val="0"/>
          <w:numId w:val="29"/>
        </w:numPr>
        <w:rPr>
          <w:rFonts w:asciiTheme="minorHAnsi" w:hAnsiTheme="minorHAnsi" w:cs="Arial"/>
          <w:highlight w:val="yellow"/>
        </w:rPr>
      </w:pPr>
      <w:r w:rsidRPr="0008130F">
        <w:rPr>
          <w:rFonts w:asciiTheme="minorHAnsi" w:hAnsiTheme="minorHAnsi" w:cs="Arial"/>
          <w:highlight w:val="yellow"/>
        </w:rPr>
        <w:t>For interface (comchannels / comservers/ OEManager / si_manager/Provide and Register ops job) issues:</w:t>
      </w:r>
    </w:p>
    <w:p w14:paraId="62620C9B" w14:textId="77777777" w:rsidR="00582585" w:rsidRPr="0008130F" w:rsidRDefault="00582585" w:rsidP="00582585">
      <w:pPr>
        <w:pStyle w:val="template"/>
        <w:numPr>
          <w:ilvl w:val="1"/>
          <w:numId w:val="29"/>
        </w:numPr>
        <w:rPr>
          <w:rFonts w:asciiTheme="minorHAnsi" w:hAnsiTheme="minorHAnsi" w:cs="Arial"/>
          <w:highlight w:val="yellow"/>
        </w:rPr>
      </w:pPr>
      <w:r w:rsidRPr="0008130F">
        <w:rPr>
          <w:rFonts w:asciiTheme="minorHAnsi" w:hAnsiTheme="minorHAnsi" w:cs="Arial"/>
          <w:highlight w:val="yellow"/>
        </w:rPr>
        <w:t>Solution: Foreign Systems Interface</w:t>
      </w:r>
    </w:p>
    <w:p w14:paraId="62620C9C" w14:textId="77777777" w:rsidR="00582585" w:rsidRPr="0008130F" w:rsidRDefault="00582585" w:rsidP="00582585">
      <w:pPr>
        <w:pStyle w:val="template"/>
        <w:numPr>
          <w:ilvl w:val="0"/>
          <w:numId w:val="30"/>
        </w:numPr>
        <w:rPr>
          <w:rFonts w:asciiTheme="minorHAnsi" w:hAnsiTheme="minorHAnsi" w:cs="Arial"/>
        </w:rPr>
      </w:pPr>
      <w:r w:rsidRPr="0008130F">
        <w:rPr>
          <w:rFonts w:asciiTheme="minorHAnsi" w:hAnsiTheme="minorHAnsi" w:cs="Arial"/>
        </w:rPr>
        <w:t>For issues with the Data Reconciliation mPage:</w:t>
      </w:r>
    </w:p>
    <w:p w14:paraId="62620C9D" w14:textId="77777777" w:rsidR="00582585" w:rsidRDefault="00582585" w:rsidP="00582585">
      <w:pPr>
        <w:pStyle w:val="template"/>
        <w:numPr>
          <w:ilvl w:val="1"/>
          <w:numId w:val="30"/>
        </w:numPr>
        <w:rPr>
          <w:rFonts w:asciiTheme="minorHAnsi" w:hAnsiTheme="minorHAnsi" w:cs="Arial"/>
        </w:rPr>
      </w:pPr>
      <w:r w:rsidRPr="0008130F">
        <w:rPr>
          <w:rFonts w:asciiTheme="minorHAnsi" w:hAnsiTheme="minorHAnsi" w:cs="Arial"/>
        </w:rPr>
        <w:t>Solution: Powerchart Clinical Data Rep</w:t>
      </w:r>
    </w:p>
    <w:p w14:paraId="62620C9E" w14:textId="77777777" w:rsidR="00582585" w:rsidRPr="0008130F" w:rsidRDefault="00582585" w:rsidP="00582585">
      <w:pPr>
        <w:pStyle w:val="template"/>
        <w:ind w:firstLine="720"/>
        <w:rPr>
          <w:rFonts w:asciiTheme="minorHAnsi" w:hAnsiTheme="minorHAnsi" w:cs="Arial"/>
        </w:rPr>
      </w:pPr>
      <w:r w:rsidRPr="0008130F">
        <w:rPr>
          <w:rFonts w:asciiTheme="minorHAnsi" w:hAnsiTheme="minorHAnsi" w:cs="Arial"/>
        </w:rPr>
        <w:t>For issues with Outside Records Viewer (Summary tab):</w:t>
      </w:r>
    </w:p>
    <w:p w14:paraId="62620C9F" w14:textId="77777777" w:rsidR="00582585" w:rsidRPr="0008130F" w:rsidRDefault="00582585" w:rsidP="00582585">
      <w:pPr>
        <w:pStyle w:val="template"/>
        <w:numPr>
          <w:ilvl w:val="1"/>
          <w:numId w:val="30"/>
        </w:numPr>
        <w:rPr>
          <w:rFonts w:asciiTheme="minorHAnsi" w:hAnsiTheme="minorHAnsi" w:cs="Arial"/>
        </w:rPr>
      </w:pPr>
      <w:r w:rsidRPr="0008130F">
        <w:rPr>
          <w:rFonts w:asciiTheme="minorHAnsi" w:hAnsiTheme="minorHAnsi" w:cs="Arial"/>
        </w:rPr>
        <w:t>Solution: Clinical Exchange</w:t>
      </w:r>
    </w:p>
    <w:p w14:paraId="62620CA0" w14:textId="77777777" w:rsidR="007E10AE" w:rsidRDefault="007E10AE" w:rsidP="004F2D6E">
      <w:pPr>
        <w:pStyle w:val="template"/>
        <w:rPr>
          <w:rFonts w:asciiTheme="minorHAnsi" w:hAnsiTheme="minorHAnsi" w:cs="Arial"/>
          <w:i w:val="0"/>
        </w:rPr>
      </w:pPr>
    </w:p>
    <w:p w14:paraId="62620CA1" w14:textId="77777777" w:rsidR="007E10AE" w:rsidRDefault="007E10AE" w:rsidP="004F2D6E">
      <w:pPr>
        <w:pStyle w:val="template"/>
        <w:rPr>
          <w:rFonts w:asciiTheme="minorHAnsi" w:hAnsiTheme="minorHAnsi" w:cs="Arial"/>
          <w:i w:val="0"/>
        </w:rPr>
      </w:pPr>
    </w:p>
    <w:p w14:paraId="62620CA2" w14:textId="77777777" w:rsidR="007E10AE" w:rsidRDefault="007E10AE" w:rsidP="004F2D6E">
      <w:pPr>
        <w:pStyle w:val="template"/>
        <w:rPr>
          <w:rFonts w:asciiTheme="minorHAnsi" w:hAnsiTheme="minorHAnsi" w:cs="Arial"/>
          <w:i w:val="0"/>
        </w:rPr>
      </w:pPr>
    </w:p>
    <w:p w14:paraId="62620CA7"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62620CA9" w14:textId="018D3BC7" w:rsidR="00E97B31" w:rsidRPr="004E7A3E" w:rsidRDefault="00E97B31" w:rsidP="007177BF">
      <w:pPr>
        <w:rPr>
          <w:rFonts w:asciiTheme="minorHAnsi" w:hAnsiTheme="minorHAnsi" w:cs="Arial"/>
        </w:rPr>
      </w:pPr>
    </w:p>
    <w:sectPr w:rsidR="00E97B31" w:rsidRPr="004E7A3E" w:rsidSect="0028564E">
      <w:headerReference w:type="default" r:id="rId27"/>
      <w:footerReference w:type="default" r:id="rId28"/>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FE5C6F" w14:textId="77777777" w:rsidR="00E67DD9" w:rsidRDefault="00E67DD9" w:rsidP="007C4E0F">
      <w:pPr>
        <w:spacing w:after="0" w:line="240" w:lineRule="auto"/>
      </w:pPr>
      <w:r>
        <w:separator/>
      </w:r>
    </w:p>
  </w:endnote>
  <w:endnote w:type="continuationSeparator" w:id="0">
    <w:p w14:paraId="015598AA" w14:textId="77777777" w:rsidR="00E67DD9" w:rsidRDefault="00E67DD9"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Univers">
    <w:altName w:val="Arial"/>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20CBD" w14:textId="77777777" w:rsidR="007D0471" w:rsidRDefault="007D0471">
    <w:pPr>
      <w:pStyle w:val="Footer"/>
    </w:pPr>
  </w:p>
  <w:p w14:paraId="62620CBE" w14:textId="77777777" w:rsidR="007D0471" w:rsidRDefault="007D0471">
    <w:pPr>
      <w:pStyle w:val="Footer"/>
    </w:pPr>
    <w:r>
      <w:rPr>
        <w:noProof/>
      </w:rPr>
      <mc:AlternateContent>
        <mc:Choice Requires="wps">
          <w:drawing>
            <wp:anchor distT="0" distB="0" distL="114300" distR="114300" simplePos="0" relativeHeight="251663360" behindDoc="0" locked="0" layoutInCell="1" allowOverlap="1" wp14:anchorId="62620CC5" wp14:editId="62620CC6">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620CCD" w14:textId="77777777" w:rsidR="007D0471" w:rsidRPr="00E32F93" w:rsidRDefault="007D0471"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2C7252">
                            <w:rPr>
                              <w:rFonts w:cs="Arial"/>
                              <w:noProof/>
                              <w:color w:val="595959" w:themeColor="text1" w:themeTint="A6"/>
                              <w:sz w:val="14"/>
                              <w:szCs w:val="14"/>
                            </w:rPr>
                            <w:t>2</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2620CC5"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62620CCD" w14:textId="77777777" w:rsidR="007D0471" w:rsidRPr="00E32F93" w:rsidRDefault="007D0471"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2C7252">
                      <w:rPr>
                        <w:rFonts w:cs="Arial"/>
                        <w:noProof/>
                        <w:color w:val="595959" w:themeColor="text1" w:themeTint="A6"/>
                        <w:sz w:val="14"/>
                        <w:szCs w:val="14"/>
                      </w:rPr>
                      <w:t>2</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2620CC7" wp14:editId="62620CC8">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620CCE" w14:textId="77777777" w:rsidR="007D0471" w:rsidRPr="00E32F93" w:rsidRDefault="007D0471">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620CC7"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62620CCE" w14:textId="77777777" w:rsidR="007D0471" w:rsidRPr="00E32F93" w:rsidRDefault="007D0471">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62620CC9" wp14:editId="62620CCA">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E9BE41"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2C3864" w14:textId="77777777" w:rsidR="00E67DD9" w:rsidRDefault="00E67DD9" w:rsidP="007C4E0F">
      <w:pPr>
        <w:spacing w:after="0" w:line="240" w:lineRule="auto"/>
      </w:pPr>
      <w:r>
        <w:separator/>
      </w:r>
    </w:p>
  </w:footnote>
  <w:footnote w:type="continuationSeparator" w:id="0">
    <w:p w14:paraId="635A8C6E" w14:textId="77777777" w:rsidR="00E67DD9" w:rsidRDefault="00E67DD9" w:rsidP="007C4E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20CBA" w14:textId="77777777" w:rsidR="007D0471" w:rsidRDefault="007D0471"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62620CBF" wp14:editId="62620CC0">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620CCB" w14:textId="77777777" w:rsidR="007D0471" w:rsidRPr="00AB08CB" w:rsidRDefault="007D0471"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2620CBF"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62620CCB" w14:textId="77777777" w:rsidR="007D0471" w:rsidRPr="00AB08CB" w:rsidRDefault="007D0471"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2620CC1" wp14:editId="62620CC2">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620CCC" w14:textId="77777777" w:rsidR="007D0471" w:rsidRPr="001A2714" w:rsidRDefault="007D0471"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620CC1"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62620CCC" w14:textId="77777777" w:rsidR="007D0471" w:rsidRPr="001A2714" w:rsidRDefault="007D0471"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62620CC3" wp14:editId="62620CC4">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62620CBB" w14:textId="77777777" w:rsidR="007D0471" w:rsidRDefault="007D0471" w:rsidP="00D91BE0">
    <w:pPr>
      <w:pStyle w:val="Header"/>
      <w:ind w:left="-360" w:right="-360"/>
    </w:pPr>
    <w:r>
      <w:t xml:space="preserve">     </w:t>
    </w:r>
  </w:p>
  <w:p w14:paraId="62620CBC" w14:textId="77777777" w:rsidR="007D0471" w:rsidRDefault="007D04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2pt;height:36pt" o:bullet="t">
        <v:imagedata r:id="rId1" o:title="art5376"/>
      </v:shape>
    </w:pict>
  </w:numPicBullet>
  <w:numPicBullet w:numPicBulletId="1">
    <w:pict>
      <v:shape id="_x0000_i1027" type="#_x0000_t75" style="width:43.2pt;height:36pt" o:bullet="t">
        <v:imagedata r:id="rId2" o:title="artC3C0"/>
      </v:shape>
    </w:pict>
  </w:numPicBullet>
  <w:abstractNum w:abstractNumId="0" w15:restartNumberingAfterBreak="0">
    <w:nsid w:val="028D173B"/>
    <w:multiLevelType w:val="hybridMultilevel"/>
    <w:tmpl w:val="E440ED70"/>
    <w:lvl w:ilvl="0" w:tplc="66CE6F14">
      <w:start w:val="1"/>
      <w:numFmt w:val="bullet"/>
      <w:lvlText w:val=""/>
      <w:lvlPicBulletId w:val="1"/>
      <w:lvlJc w:val="left"/>
      <w:pPr>
        <w:tabs>
          <w:tab w:val="num" w:pos="720"/>
        </w:tabs>
        <w:ind w:left="720" w:hanging="360"/>
      </w:pPr>
      <w:rPr>
        <w:rFonts w:ascii="Symbol" w:hAnsi="Symbol" w:hint="default"/>
      </w:rPr>
    </w:lvl>
    <w:lvl w:ilvl="1" w:tplc="BCD0F160" w:tentative="1">
      <w:start w:val="1"/>
      <w:numFmt w:val="bullet"/>
      <w:lvlText w:val=""/>
      <w:lvlPicBulletId w:val="1"/>
      <w:lvlJc w:val="left"/>
      <w:pPr>
        <w:tabs>
          <w:tab w:val="num" w:pos="1440"/>
        </w:tabs>
        <w:ind w:left="1440" w:hanging="360"/>
      </w:pPr>
      <w:rPr>
        <w:rFonts w:ascii="Symbol" w:hAnsi="Symbol" w:hint="default"/>
      </w:rPr>
    </w:lvl>
    <w:lvl w:ilvl="2" w:tplc="7AFA5EC2" w:tentative="1">
      <w:start w:val="1"/>
      <w:numFmt w:val="bullet"/>
      <w:lvlText w:val=""/>
      <w:lvlPicBulletId w:val="1"/>
      <w:lvlJc w:val="left"/>
      <w:pPr>
        <w:tabs>
          <w:tab w:val="num" w:pos="2160"/>
        </w:tabs>
        <w:ind w:left="2160" w:hanging="360"/>
      </w:pPr>
      <w:rPr>
        <w:rFonts w:ascii="Symbol" w:hAnsi="Symbol" w:hint="default"/>
      </w:rPr>
    </w:lvl>
    <w:lvl w:ilvl="3" w:tplc="BB821AE4" w:tentative="1">
      <w:start w:val="1"/>
      <w:numFmt w:val="bullet"/>
      <w:lvlText w:val=""/>
      <w:lvlPicBulletId w:val="1"/>
      <w:lvlJc w:val="left"/>
      <w:pPr>
        <w:tabs>
          <w:tab w:val="num" w:pos="2880"/>
        </w:tabs>
        <w:ind w:left="2880" w:hanging="360"/>
      </w:pPr>
      <w:rPr>
        <w:rFonts w:ascii="Symbol" w:hAnsi="Symbol" w:hint="default"/>
      </w:rPr>
    </w:lvl>
    <w:lvl w:ilvl="4" w:tplc="27B0EA96" w:tentative="1">
      <w:start w:val="1"/>
      <w:numFmt w:val="bullet"/>
      <w:lvlText w:val=""/>
      <w:lvlPicBulletId w:val="1"/>
      <w:lvlJc w:val="left"/>
      <w:pPr>
        <w:tabs>
          <w:tab w:val="num" w:pos="3600"/>
        </w:tabs>
        <w:ind w:left="3600" w:hanging="360"/>
      </w:pPr>
      <w:rPr>
        <w:rFonts w:ascii="Symbol" w:hAnsi="Symbol" w:hint="default"/>
      </w:rPr>
    </w:lvl>
    <w:lvl w:ilvl="5" w:tplc="10F4C860" w:tentative="1">
      <w:start w:val="1"/>
      <w:numFmt w:val="bullet"/>
      <w:lvlText w:val=""/>
      <w:lvlPicBulletId w:val="1"/>
      <w:lvlJc w:val="left"/>
      <w:pPr>
        <w:tabs>
          <w:tab w:val="num" w:pos="4320"/>
        </w:tabs>
        <w:ind w:left="4320" w:hanging="360"/>
      </w:pPr>
      <w:rPr>
        <w:rFonts w:ascii="Symbol" w:hAnsi="Symbol" w:hint="default"/>
      </w:rPr>
    </w:lvl>
    <w:lvl w:ilvl="6" w:tplc="B7EA1D54" w:tentative="1">
      <w:start w:val="1"/>
      <w:numFmt w:val="bullet"/>
      <w:lvlText w:val=""/>
      <w:lvlPicBulletId w:val="1"/>
      <w:lvlJc w:val="left"/>
      <w:pPr>
        <w:tabs>
          <w:tab w:val="num" w:pos="5040"/>
        </w:tabs>
        <w:ind w:left="5040" w:hanging="360"/>
      </w:pPr>
      <w:rPr>
        <w:rFonts w:ascii="Symbol" w:hAnsi="Symbol" w:hint="default"/>
      </w:rPr>
    </w:lvl>
    <w:lvl w:ilvl="7" w:tplc="5FD4C410" w:tentative="1">
      <w:start w:val="1"/>
      <w:numFmt w:val="bullet"/>
      <w:lvlText w:val=""/>
      <w:lvlPicBulletId w:val="1"/>
      <w:lvlJc w:val="left"/>
      <w:pPr>
        <w:tabs>
          <w:tab w:val="num" w:pos="5760"/>
        </w:tabs>
        <w:ind w:left="5760" w:hanging="360"/>
      </w:pPr>
      <w:rPr>
        <w:rFonts w:ascii="Symbol" w:hAnsi="Symbol" w:hint="default"/>
      </w:rPr>
    </w:lvl>
    <w:lvl w:ilvl="8" w:tplc="1F94F266" w:tentative="1">
      <w:start w:val="1"/>
      <w:numFmt w:val="bullet"/>
      <w:lvlText w:val=""/>
      <w:lvlPicBulletId w:val="1"/>
      <w:lvlJc w:val="left"/>
      <w:pPr>
        <w:tabs>
          <w:tab w:val="num" w:pos="6480"/>
        </w:tabs>
        <w:ind w:left="6480" w:hanging="360"/>
      </w:pPr>
      <w:rPr>
        <w:rFonts w:ascii="Symbol" w:hAnsi="Symbol" w:hint="default"/>
      </w:rPr>
    </w:lvl>
  </w:abstractNum>
  <w:abstractNum w:abstractNumId="1"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D0927"/>
    <w:multiLevelType w:val="hybridMultilevel"/>
    <w:tmpl w:val="82FC7CF8"/>
    <w:lvl w:ilvl="0" w:tplc="DB782204">
      <w:start w:val="1"/>
      <w:numFmt w:val="bullet"/>
      <w:lvlText w:val=""/>
      <w:lvlPicBulletId w:val="0"/>
      <w:lvlJc w:val="left"/>
      <w:pPr>
        <w:tabs>
          <w:tab w:val="num" w:pos="720"/>
        </w:tabs>
        <w:ind w:left="720" w:hanging="360"/>
      </w:pPr>
      <w:rPr>
        <w:rFonts w:ascii="Symbol" w:hAnsi="Symbol" w:hint="default"/>
      </w:rPr>
    </w:lvl>
    <w:lvl w:ilvl="1" w:tplc="68A285CA">
      <w:start w:val="1"/>
      <w:numFmt w:val="bullet"/>
      <w:lvlText w:val=""/>
      <w:lvlPicBulletId w:val="0"/>
      <w:lvlJc w:val="left"/>
      <w:pPr>
        <w:tabs>
          <w:tab w:val="num" w:pos="1440"/>
        </w:tabs>
        <w:ind w:left="1440" w:hanging="360"/>
      </w:pPr>
      <w:rPr>
        <w:rFonts w:ascii="Symbol" w:hAnsi="Symbol" w:hint="default"/>
      </w:rPr>
    </w:lvl>
    <w:lvl w:ilvl="2" w:tplc="16C04906" w:tentative="1">
      <w:start w:val="1"/>
      <w:numFmt w:val="bullet"/>
      <w:lvlText w:val=""/>
      <w:lvlPicBulletId w:val="0"/>
      <w:lvlJc w:val="left"/>
      <w:pPr>
        <w:tabs>
          <w:tab w:val="num" w:pos="2160"/>
        </w:tabs>
        <w:ind w:left="2160" w:hanging="360"/>
      </w:pPr>
      <w:rPr>
        <w:rFonts w:ascii="Symbol" w:hAnsi="Symbol" w:hint="default"/>
      </w:rPr>
    </w:lvl>
    <w:lvl w:ilvl="3" w:tplc="DC60CBB2" w:tentative="1">
      <w:start w:val="1"/>
      <w:numFmt w:val="bullet"/>
      <w:lvlText w:val=""/>
      <w:lvlPicBulletId w:val="0"/>
      <w:lvlJc w:val="left"/>
      <w:pPr>
        <w:tabs>
          <w:tab w:val="num" w:pos="2880"/>
        </w:tabs>
        <w:ind w:left="2880" w:hanging="360"/>
      </w:pPr>
      <w:rPr>
        <w:rFonts w:ascii="Symbol" w:hAnsi="Symbol" w:hint="default"/>
      </w:rPr>
    </w:lvl>
    <w:lvl w:ilvl="4" w:tplc="1C009DDE" w:tentative="1">
      <w:start w:val="1"/>
      <w:numFmt w:val="bullet"/>
      <w:lvlText w:val=""/>
      <w:lvlPicBulletId w:val="0"/>
      <w:lvlJc w:val="left"/>
      <w:pPr>
        <w:tabs>
          <w:tab w:val="num" w:pos="3600"/>
        </w:tabs>
        <w:ind w:left="3600" w:hanging="360"/>
      </w:pPr>
      <w:rPr>
        <w:rFonts w:ascii="Symbol" w:hAnsi="Symbol" w:hint="default"/>
      </w:rPr>
    </w:lvl>
    <w:lvl w:ilvl="5" w:tplc="C49E8400" w:tentative="1">
      <w:start w:val="1"/>
      <w:numFmt w:val="bullet"/>
      <w:lvlText w:val=""/>
      <w:lvlPicBulletId w:val="0"/>
      <w:lvlJc w:val="left"/>
      <w:pPr>
        <w:tabs>
          <w:tab w:val="num" w:pos="4320"/>
        </w:tabs>
        <w:ind w:left="4320" w:hanging="360"/>
      </w:pPr>
      <w:rPr>
        <w:rFonts w:ascii="Symbol" w:hAnsi="Symbol" w:hint="default"/>
      </w:rPr>
    </w:lvl>
    <w:lvl w:ilvl="6" w:tplc="9BDCE132" w:tentative="1">
      <w:start w:val="1"/>
      <w:numFmt w:val="bullet"/>
      <w:lvlText w:val=""/>
      <w:lvlPicBulletId w:val="0"/>
      <w:lvlJc w:val="left"/>
      <w:pPr>
        <w:tabs>
          <w:tab w:val="num" w:pos="5040"/>
        </w:tabs>
        <w:ind w:left="5040" w:hanging="360"/>
      </w:pPr>
      <w:rPr>
        <w:rFonts w:ascii="Symbol" w:hAnsi="Symbol" w:hint="default"/>
      </w:rPr>
    </w:lvl>
    <w:lvl w:ilvl="7" w:tplc="C8D66734" w:tentative="1">
      <w:start w:val="1"/>
      <w:numFmt w:val="bullet"/>
      <w:lvlText w:val=""/>
      <w:lvlPicBulletId w:val="0"/>
      <w:lvlJc w:val="left"/>
      <w:pPr>
        <w:tabs>
          <w:tab w:val="num" w:pos="5760"/>
        </w:tabs>
        <w:ind w:left="5760" w:hanging="360"/>
      </w:pPr>
      <w:rPr>
        <w:rFonts w:ascii="Symbol" w:hAnsi="Symbol" w:hint="default"/>
      </w:rPr>
    </w:lvl>
    <w:lvl w:ilvl="8" w:tplc="B870412A"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9"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1"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1919A5"/>
    <w:multiLevelType w:val="hybridMultilevel"/>
    <w:tmpl w:val="1C1470E4"/>
    <w:lvl w:ilvl="0" w:tplc="69729C28">
      <w:start w:val="1"/>
      <w:numFmt w:val="bullet"/>
      <w:lvlText w:val=""/>
      <w:lvlPicBulletId w:val="1"/>
      <w:lvlJc w:val="left"/>
      <w:pPr>
        <w:tabs>
          <w:tab w:val="num" w:pos="720"/>
        </w:tabs>
        <w:ind w:left="720" w:hanging="360"/>
      </w:pPr>
      <w:rPr>
        <w:rFonts w:ascii="Symbol" w:hAnsi="Symbol" w:hint="default"/>
      </w:rPr>
    </w:lvl>
    <w:lvl w:ilvl="1" w:tplc="3EEE8002">
      <w:start w:val="33"/>
      <w:numFmt w:val="bullet"/>
      <w:lvlText w:val=""/>
      <w:lvlPicBulletId w:val="0"/>
      <w:lvlJc w:val="left"/>
      <w:pPr>
        <w:tabs>
          <w:tab w:val="num" w:pos="1440"/>
        </w:tabs>
        <w:ind w:left="1440" w:hanging="360"/>
      </w:pPr>
      <w:rPr>
        <w:rFonts w:ascii="Symbol" w:hAnsi="Symbol" w:hint="default"/>
      </w:rPr>
    </w:lvl>
    <w:lvl w:ilvl="2" w:tplc="5B321472" w:tentative="1">
      <w:start w:val="1"/>
      <w:numFmt w:val="bullet"/>
      <w:lvlText w:val=""/>
      <w:lvlPicBulletId w:val="1"/>
      <w:lvlJc w:val="left"/>
      <w:pPr>
        <w:tabs>
          <w:tab w:val="num" w:pos="2160"/>
        </w:tabs>
        <w:ind w:left="2160" w:hanging="360"/>
      </w:pPr>
      <w:rPr>
        <w:rFonts w:ascii="Symbol" w:hAnsi="Symbol" w:hint="default"/>
      </w:rPr>
    </w:lvl>
    <w:lvl w:ilvl="3" w:tplc="C3925794" w:tentative="1">
      <w:start w:val="1"/>
      <w:numFmt w:val="bullet"/>
      <w:lvlText w:val=""/>
      <w:lvlPicBulletId w:val="1"/>
      <w:lvlJc w:val="left"/>
      <w:pPr>
        <w:tabs>
          <w:tab w:val="num" w:pos="2880"/>
        </w:tabs>
        <w:ind w:left="2880" w:hanging="360"/>
      </w:pPr>
      <w:rPr>
        <w:rFonts w:ascii="Symbol" w:hAnsi="Symbol" w:hint="default"/>
      </w:rPr>
    </w:lvl>
    <w:lvl w:ilvl="4" w:tplc="634CCFAC" w:tentative="1">
      <w:start w:val="1"/>
      <w:numFmt w:val="bullet"/>
      <w:lvlText w:val=""/>
      <w:lvlPicBulletId w:val="1"/>
      <w:lvlJc w:val="left"/>
      <w:pPr>
        <w:tabs>
          <w:tab w:val="num" w:pos="3600"/>
        </w:tabs>
        <w:ind w:left="3600" w:hanging="360"/>
      </w:pPr>
      <w:rPr>
        <w:rFonts w:ascii="Symbol" w:hAnsi="Symbol" w:hint="default"/>
      </w:rPr>
    </w:lvl>
    <w:lvl w:ilvl="5" w:tplc="AE4AE04A" w:tentative="1">
      <w:start w:val="1"/>
      <w:numFmt w:val="bullet"/>
      <w:lvlText w:val=""/>
      <w:lvlPicBulletId w:val="1"/>
      <w:lvlJc w:val="left"/>
      <w:pPr>
        <w:tabs>
          <w:tab w:val="num" w:pos="4320"/>
        </w:tabs>
        <w:ind w:left="4320" w:hanging="360"/>
      </w:pPr>
      <w:rPr>
        <w:rFonts w:ascii="Symbol" w:hAnsi="Symbol" w:hint="default"/>
      </w:rPr>
    </w:lvl>
    <w:lvl w:ilvl="6" w:tplc="08CCFBCC" w:tentative="1">
      <w:start w:val="1"/>
      <w:numFmt w:val="bullet"/>
      <w:lvlText w:val=""/>
      <w:lvlPicBulletId w:val="1"/>
      <w:lvlJc w:val="left"/>
      <w:pPr>
        <w:tabs>
          <w:tab w:val="num" w:pos="5040"/>
        </w:tabs>
        <w:ind w:left="5040" w:hanging="360"/>
      </w:pPr>
      <w:rPr>
        <w:rFonts w:ascii="Symbol" w:hAnsi="Symbol" w:hint="default"/>
      </w:rPr>
    </w:lvl>
    <w:lvl w:ilvl="7" w:tplc="751AFE70" w:tentative="1">
      <w:start w:val="1"/>
      <w:numFmt w:val="bullet"/>
      <w:lvlText w:val=""/>
      <w:lvlPicBulletId w:val="1"/>
      <w:lvlJc w:val="left"/>
      <w:pPr>
        <w:tabs>
          <w:tab w:val="num" w:pos="5760"/>
        </w:tabs>
        <w:ind w:left="5760" w:hanging="360"/>
      </w:pPr>
      <w:rPr>
        <w:rFonts w:ascii="Symbol" w:hAnsi="Symbol" w:hint="default"/>
      </w:rPr>
    </w:lvl>
    <w:lvl w:ilvl="8" w:tplc="D2886426" w:tentative="1">
      <w:start w:val="1"/>
      <w:numFmt w:val="bullet"/>
      <w:lvlText w:val=""/>
      <w:lvlPicBulletId w:val="1"/>
      <w:lvlJc w:val="left"/>
      <w:pPr>
        <w:tabs>
          <w:tab w:val="num" w:pos="6480"/>
        </w:tabs>
        <w:ind w:left="6480" w:hanging="360"/>
      </w:pPr>
      <w:rPr>
        <w:rFonts w:ascii="Symbol" w:hAnsi="Symbol" w:hint="default"/>
      </w:rPr>
    </w:lvl>
  </w:abstractNum>
  <w:abstractNum w:abstractNumId="22"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6" w15:restartNumberingAfterBreak="0">
    <w:nsid w:val="696A5A73"/>
    <w:multiLevelType w:val="hybridMultilevel"/>
    <w:tmpl w:val="849A9CDE"/>
    <w:lvl w:ilvl="0" w:tplc="8960D034">
      <w:start w:val="1"/>
      <w:numFmt w:val="bullet"/>
      <w:lvlText w:val=""/>
      <w:lvlPicBulletId w:val="1"/>
      <w:lvlJc w:val="left"/>
      <w:pPr>
        <w:tabs>
          <w:tab w:val="num" w:pos="720"/>
        </w:tabs>
        <w:ind w:left="720" w:hanging="360"/>
      </w:pPr>
      <w:rPr>
        <w:rFonts w:ascii="Symbol" w:hAnsi="Symbol" w:hint="default"/>
      </w:rPr>
    </w:lvl>
    <w:lvl w:ilvl="1" w:tplc="ED4E4CD2">
      <w:start w:val="33"/>
      <w:numFmt w:val="bullet"/>
      <w:lvlText w:val=""/>
      <w:lvlPicBulletId w:val="0"/>
      <w:lvlJc w:val="left"/>
      <w:pPr>
        <w:tabs>
          <w:tab w:val="num" w:pos="1440"/>
        </w:tabs>
        <w:ind w:left="1440" w:hanging="360"/>
      </w:pPr>
      <w:rPr>
        <w:rFonts w:ascii="Symbol" w:hAnsi="Symbol" w:hint="default"/>
      </w:rPr>
    </w:lvl>
    <w:lvl w:ilvl="2" w:tplc="68087ADC" w:tentative="1">
      <w:start w:val="1"/>
      <w:numFmt w:val="bullet"/>
      <w:lvlText w:val=""/>
      <w:lvlPicBulletId w:val="1"/>
      <w:lvlJc w:val="left"/>
      <w:pPr>
        <w:tabs>
          <w:tab w:val="num" w:pos="2160"/>
        </w:tabs>
        <w:ind w:left="2160" w:hanging="360"/>
      </w:pPr>
      <w:rPr>
        <w:rFonts w:ascii="Symbol" w:hAnsi="Symbol" w:hint="default"/>
      </w:rPr>
    </w:lvl>
    <w:lvl w:ilvl="3" w:tplc="CEAC29A6" w:tentative="1">
      <w:start w:val="1"/>
      <w:numFmt w:val="bullet"/>
      <w:lvlText w:val=""/>
      <w:lvlPicBulletId w:val="1"/>
      <w:lvlJc w:val="left"/>
      <w:pPr>
        <w:tabs>
          <w:tab w:val="num" w:pos="2880"/>
        </w:tabs>
        <w:ind w:left="2880" w:hanging="360"/>
      </w:pPr>
      <w:rPr>
        <w:rFonts w:ascii="Symbol" w:hAnsi="Symbol" w:hint="default"/>
      </w:rPr>
    </w:lvl>
    <w:lvl w:ilvl="4" w:tplc="1326F256" w:tentative="1">
      <w:start w:val="1"/>
      <w:numFmt w:val="bullet"/>
      <w:lvlText w:val=""/>
      <w:lvlPicBulletId w:val="1"/>
      <w:lvlJc w:val="left"/>
      <w:pPr>
        <w:tabs>
          <w:tab w:val="num" w:pos="3600"/>
        </w:tabs>
        <w:ind w:left="3600" w:hanging="360"/>
      </w:pPr>
      <w:rPr>
        <w:rFonts w:ascii="Symbol" w:hAnsi="Symbol" w:hint="default"/>
      </w:rPr>
    </w:lvl>
    <w:lvl w:ilvl="5" w:tplc="77A46342" w:tentative="1">
      <w:start w:val="1"/>
      <w:numFmt w:val="bullet"/>
      <w:lvlText w:val=""/>
      <w:lvlPicBulletId w:val="1"/>
      <w:lvlJc w:val="left"/>
      <w:pPr>
        <w:tabs>
          <w:tab w:val="num" w:pos="4320"/>
        </w:tabs>
        <w:ind w:left="4320" w:hanging="360"/>
      </w:pPr>
      <w:rPr>
        <w:rFonts w:ascii="Symbol" w:hAnsi="Symbol" w:hint="default"/>
      </w:rPr>
    </w:lvl>
    <w:lvl w:ilvl="6" w:tplc="631A6856" w:tentative="1">
      <w:start w:val="1"/>
      <w:numFmt w:val="bullet"/>
      <w:lvlText w:val=""/>
      <w:lvlPicBulletId w:val="1"/>
      <w:lvlJc w:val="left"/>
      <w:pPr>
        <w:tabs>
          <w:tab w:val="num" w:pos="5040"/>
        </w:tabs>
        <w:ind w:left="5040" w:hanging="360"/>
      </w:pPr>
      <w:rPr>
        <w:rFonts w:ascii="Symbol" w:hAnsi="Symbol" w:hint="default"/>
      </w:rPr>
    </w:lvl>
    <w:lvl w:ilvl="7" w:tplc="479CBA96" w:tentative="1">
      <w:start w:val="1"/>
      <w:numFmt w:val="bullet"/>
      <w:lvlText w:val=""/>
      <w:lvlPicBulletId w:val="1"/>
      <w:lvlJc w:val="left"/>
      <w:pPr>
        <w:tabs>
          <w:tab w:val="num" w:pos="5760"/>
        </w:tabs>
        <w:ind w:left="5760" w:hanging="360"/>
      </w:pPr>
      <w:rPr>
        <w:rFonts w:ascii="Symbol" w:hAnsi="Symbol" w:hint="default"/>
      </w:rPr>
    </w:lvl>
    <w:lvl w:ilvl="8" w:tplc="8C56228C" w:tentative="1">
      <w:start w:val="1"/>
      <w:numFmt w:val="bullet"/>
      <w:lvlText w:val=""/>
      <w:lvlPicBulletId w:val="1"/>
      <w:lvlJc w:val="left"/>
      <w:pPr>
        <w:tabs>
          <w:tab w:val="num" w:pos="6480"/>
        </w:tabs>
        <w:ind w:left="6480" w:hanging="360"/>
      </w:pPr>
      <w:rPr>
        <w:rFonts w:ascii="Symbol" w:hAnsi="Symbol" w:hint="default"/>
      </w:rPr>
    </w:lvl>
  </w:abstractNum>
  <w:abstractNum w:abstractNumId="27" w15:restartNumberingAfterBreak="0">
    <w:nsid w:val="71B450B3"/>
    <w:multiLevelType w:val="hybridMultilevel"/>
    <w:tmpl w:val="E8FA4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5D370D"/>
    <w:multiLevelType w:val="hybridMultilevel"/>
    <w:tmpl w:val="3F4CBA42"/>
    <w:lvl w:ilvl="0" w:tplc="FC9A38A6">
      <w:start w:val="1"/>
      <w:numFmt w:val="bullet"/>
      <w:lvlText w:val=""/>
      <w:lvlPicBulletId w:val="1"/>
      <w:lvlJc w:val="left"/>
      <w:pPr>
        <w:tabs>
          <w:tab w:val="num" w:pos="720"/>
        </w:tabs>
        <w:ind w:left="720" w:hanging="360"/>
      </w:pPr>
      <w:rPr>
        <w:rFonts w:ascii="Symbol" w:hAnsi="Symbol" w:hint="default"/>
      </w:rPr>
    </w:lvl>
    <w:lvl w:ilvl="1" w:tplc="99700598">
      <w:start w:val="33"/>
      <w:numFmt w:val="bullet"/>
      <w:lvlText w:val=""/>
      <w:lvlPicBulletId w:val="0"/>
      <w:lvlJc w:val="left"/>
      <w:pPr>
        <w:tabs>
          <w:tab w:val="num" w:pos="1440"/>
        </w:tabs>
        <w:ind w:left="1440" w:hanging="360"/>
      </w:pPr>
      <w:rPr>
        <w:rFonts w:ascii="Symbol" w:hAnsi="Symbol" w:hint="default"/>
      </w:rPr>
    </w:lvl>
    <w:lvl w:ilvl="2" w:tplc="096E3712" w:tentative="1">
      <w:start w:val="1"/>
      <w:numFmt w:val="bullet"/>
      <w:lvlText w:val=""/>
      <w:lvlPicBulletId w:val="1"/>
      <w:lvlJc w:val="left"/>
      <w:pPr>
        <w:tabs>
          <w:tab w:val="num" w:pos="2160"/>
        </w:tabs>
        <w:ind w:left="2160" w:hanging="360"/>
      </w:pPr>
      <w:rPr>
        <w:rFonts w:ascii="Symbol" w:hAnsi="Symbol" w:hint="default"/>
      </w:rPr>
    </w:lvl>
    <w:lvl w:ilvl="3" w:tplc="0D40B176" w:tentative="1">
      <w:start w:val="1"/>
      <w:numFmt w:val="bullet"/>
      <w:lvlText w:val=""/>
      <w:lvlPicBulletId w:val="1"/>
      <w:lvlJc w:val="left"/>
      <w:pPr>
        <w:tabs>
          <w:tab w:val="num" w:pos="2880"/>
        </w:tabs>
        <w:ind w:left="2880" w:hanging="360"/>
      </w:pPr>
      <w:rPr>
        <w:rFonts w:ascii="Symbol" w:hAnsi="Symbol" w:hint="default"/>
      </w:rPr>
    </w:lvl>
    <w:lvl w:ilvl="4" w:tplc="9272A8F8" w:tentative="1">
      <w:start w:val="1"/>
      <w:numFmt w:val="bullet"/>
      <w:lvlText w:val=""/>
      <w:lvlPicBulletId w:val="1"/>
      <w:lvlJc w:val="left"/>
      <w:pPr>
        <w:tabs>
          <w:tab w:val="num" w:pos="3600"/>
        </w:tabs>
        <w:ind w:left="3600" w:hanging="360"/>
      </w:pPr>
      <w:rPr>
        <w:rFonts w:ascii="Symbol" w:hAnsi="Symbol" w:hint="default"/>
      </w:rPr>
    </w:lvl>
    <w:lvl w:ilvl="5" w:tplc="B386AEB4" w:tentative="1">
      <w:start w:val="1"/>
      <w:numFmt w:val="bullet"/>
      <w:lvlText w:val=""/>
      <w:lvlPicBulletId w:val="1"/>
      <w:lvlJc w:val="left"/>
      <w:pPr>
        <w:tabs>
          <w:tab w:val="num" w:pos="4320"/>
        </w:tabs>
        <w:ind w:left="4320" w:hanging="360"/>
      </w:pPr>
      <w:rPr>
        <w:rFonts w:ascii="Symbol" w:hAnsi="Symbol" w:hint="default"/>
      </w:rPr>
    </w:lvl>
    <w:lvl w:ilvl="6" w:tplc="B0565B1C" w:tentative="1">
      <w:start w:val="1"/>
      <w:numFmt w:val="bullet"/>
      <w:lvlText w:val=""/>
      <w:lvlPicBulletId w:val="1"/>
      <w:lvlJc w:val="left"/>
      <w:pPr>
        <w:tabs>
          <w:tab w:val="num" w:pos="5040"/>
        </w:tabs>
        <w:ind w:left="5040" w:hanging="360"/>
      </w:pPr>
      <w:rPr>
        <w:rFonts w:ascii="Symbol" w:hAnsi="Symbol" w:hint="default"/>
      </w:rPr>
    </w:lvl>
    <w:lvl w:ilvl="7" w:tplc="C316CD58" w:tentative="1">
      <w:start w:val="1"/>
      <w:numFmt w:val="bullet"/>
      <w:lvlText w:val=""/>
      <w:lvlPicBulletId w:val="1"/>
      <w:lvlJc w:val="left"/>
      <w:pPr>
        <w:tabs>
          <w:tab w:val="num" w:pos="5760"/>
        </w:tabs>
        <w:ind w:left="5760" w:hanging="360"/>
      </w:pPr>
      <w:rPr>
        <w:rFonts w:ascii="Symbol" w:hAnsi="Symbol" w:hint="default"/>
      </w:rPr>
    </w:lvl>
    <w:lvl w:ilvl="8" w:tplc="271E1DE4" w:tentative="1">
      <w:start w:val="1"/>
      <w:numFmt w:val="bullet"/>
      <w:lvlText w:val=""/>
      <w:lvlPicBulletId w:val="1"/>
      <w:lvlJc w:val="left"/>
      <w:pPr>
        <w:tabs>
          <w:tab w:val="num" w:pos="6480"/>
        </w:tabs>
        <w:ind w:left="6480" w:hanging="360"/>
      </w:pPr>
      <w:rPr>
        <w:rFonts w:ascii="Symbol" w:hAnsi="Symbol" w:hint="default"/>
      </w:rPr>
    </w:lvl>
  </w:abstractNum>
  <w:num w:numId="1">
    <w:abstractNumId w:val="12"/>
  </w:num>
  <w:num w:numId="2">
    <w:abstractNumId w:val="19"/>
  </w:num>
  <w:num w:numId="3">
    <w:abstractNumId w:val="1"/>
  </w:num>
  <w:num w:numId="4">
    <w:abstractNumId w:val="13"/>
  </w:num>
  <w:num w:numId="5">
    <w:abstractNumId w:val="10"/>
  </w:num>
  <w:num w:numId="6">
    <w:abstractNumId w:val="4"/>
  </w:num>
  <w:num w:numId="7">
    <w:abstractNumId w:val="3"/>
  </w:num>
  <w:num w:numId="8">
    <w:abstractNumId w:val="20"/>
  </w:num>
  <w:num w:numId="9">
    <w:abstractNumId w:val="16"/>
  </w:num>
  <w:num w:numId="10">
    <w:abstractNumId w:val="25"/>
  </w:num>
  <w:num w:numId="11">
    <w:abstractNumId w:val="2"/>
  </w:num>
  <w:num w:numId="12">
    <w:abstractNumId w:val="28"/>
  </w:num>
  <w:num w:numId="13">
    <w:abstractNumId w:val="17"/>
  </w:num>
  <w:num w:numId="14">
    <w:abstractNumId w:val="22"/>
  </w:num>
  <w:num w:numId="15">
    <w:abstractNumId w:val="8"/>
  </w:num>
  <w:num w:numId="16">
    <w:abstractNumId w:val="14"/>
  </w:num>
  <w:num w:numId="17">
    <w:abstractNumId w:val="6"/>
  </w:num>
  <w:num w:numId="18">
    <w:abstractNumId w:val="7"/>
  </w:num>
  <w:num w:numId="19">
    <w:abstractNumId w:val="24"/>
  </w:num>
  <w:num w:numId="20">
    <w:abstractNumId w:val="9"/>
  </w:num>
  <w:num w:numId="21">
    <w:abstractNumId w:val="18"/>
  </w:num>
  <w:num w:numId="22">
    <w:abstractNumId w:val="23"/>
  </w:num>
  <w:num w:numId="23">
    <w:abstractNumId w:val="15"/>
  </w:num>
  <w:num w:numId="24">
    <w:abstractNumId w:val="11"/>
  </w:num>
  <w:num w:numId="25">
    <w:abstractNumId w:val="27"/>
  </w:num>
  <w:num w:numId="26">
    <w:abstractNumId w:val="5"/>
  </w:num>
  <w:num w:numId="27">
    <w:abstractNumId w:val="29"/>
  </w:num>
  <w:num w:numId="28">
    <w:abstractNumId w:val="0"/>
  </w:num>
  <w:num w:numId="29">
    <w:abstractNumId w:val="26"/>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712"/>
    <w:rsid w:val="00002397"/>
    <w:rsid w:val="00002E3E"/>
    <w:rsid w:val="0000331A"/>
    <w:rsid w:val="00004282"/>
    <w:rsid w:val="00004732"/>
    <w:rsid w:val="000079D2"/>
    <w:rsid w:val="0001066D"/>
    <w:rsid w:val="000109E5"/>
    <w:rsid w:val="00014DBF"/>
    <w:rsid w:val="000163F4"/>
    <w:rsid w:val="00016507"/>
    <w:rsid w:val="000217D8"/>
    <w:rsid w:val="00023CF1"/>
    <w:rsid w:val="00025139"/>
    <w:rsid w:val="00025FD5"/>
    <w:rsid w:val="00031614"/>
    <w:rsid w:val="000320E3"/>
    <w:rsid w:val="0003224A"/>
    <w:rsid w:val="00033310"/>
    <w:rsid w:val="000333AD"/>
    <w:rsid w:val="00033648"/>
    <w:rsid w:val="00034BCB"/>
    <w:rsid w:val="0004272D"/>
    <w:rsid w:val="00044A55"/>
    <w:rsid w:val="00047257"/>
    <w:rsid w:val="00050DB2"/>
    <w:rsid w:val="0005344D"/>
    <w:rsid w:val="00053699"/>
    <w:rsid w:val="00053CCA"/>
    <w:rsid w:val="00056472"/>
    <w:rsid w:val="00062E53"/>
    <w:rsid w:val="00063BF2"/>
    <w:rsid w:val="0006629A"/>
    <w:rsid w:val="00067A18"/>
    <w:rsid w:val="00070F74"/>
    <w:rsid w:val="000720B7"/>
    <w:rsid w:val="00073CB8"/>
    <w:rsid w:val="00076052"/>
    <w:rsid w:val="00076921"/>
    <w:rsid w:val="0007772F"/>
    <w:rsid w:val="000823FC"/>
    <w:rsid w:val="0008262B"/>
    <w:rsid w:val="00082763"/>
    <w:rsid w:val="00082C02"/>
    <w:rsid w:val="00084AD9"/>
    <w:rsid w:val="00086303"/>
    <w:rsid w:val="00090C63"/>
    <w:rsid w:val="000934D6"/>
    <w:rsid w:val="00093690"/>
    <w:rsid w:val="00094990"/>
    <w:rsid w:val="00095A9A"/>
    <w:rsid w:val="00096AA4"/>
    <w:rsid w:val="00097CDE"/>
    <w:rsid w:val="000A217D"/>
    <w:rsid w:val="000A5B72"/>
    <w:rsid w:val="000B02B7"/>
    <w:rsid w:val="000B09B9"/>
    <w:rsid w:val="000B1915"/>
    <w:rsid w:val="000B3B29"/>
    <w:rsid w:val="000B3B43"/>
    <w:rsid w:val="000B4466"/>
    <w:rsid w:val="000C15D8"/>
    <w:rsid w:val="000C2217"/>
    <w:rsid w:val="000C414F"/>
    <w:rsid w:val="000C7E69"/>
    <w:rsid w:val="000D0C24"/>
    <w:rsid w:val="000D1164"/>
    <w:rsid w:val="000D1D0E"/>
    <w:rsid w:val="000D2466"/>
    <w:rsid w:val="000D3BE4"/>
    <w:rsid w:val="000D4829"/>
    <w:rsid w:val="000D61C3"/>
    <w:rsid w:val="000D6CA2"/>
    <w:rsid w:val="000E0124"/>
    <w:rsid w:val="000E111C"/>
    <w:rsid w:val="000E307A"/>
    <w:rsid w:val="000E4DC2"/>
    <w:rsid w:val="000E556F"/>
    <w:rsid w:val="000E5BF0"/>
    <w:rsid w:val="000E5C71"/>
    <w:rsid w:val="000E73CD"/>
    <w:rsid w:val="000E757B"/>
    <w:rsid w:val="000F1E63"/>
    <w:rsid w:val="000F21B5"/>
    <w:rsid w:val="000F341B"/>
    <w:rsid w:val="000F40E7"/>
    <w:rsid w:val="000F4293"/>
    <w:rsid w:val="000F5E11"/>
    <w:rsid w:val="00103CBC"/>
    <w:rsid w:val="0010444F"/>
    <w:rsid w:val="001057F4"/>
    <w:rsid w:val="00115EF1"/>
    <w:rsid w:val="0011688A"/>
    <w:rsid w:val="00116C57"/>
    <w:rsid w:val="00117CC1"/>
    <w:rsid w:val="001216B8"/>
    <w:rsid w:val="001234AB"/>
    <w:rsid w:val="00133CE3"/>
    <w:rsid w:val="00141003"/>
    <w:rsid w:val="00141153"/>
    <w:rsid w:val="001415BC"/>
    <w:rsid w:val="001424E5"/>
    <w:rsid w:val="001434B4"/>
    <w:rsid w:val="00143819"/>
    <w:rsid w:val="00144E6B"/>
    <w:rsid w:val="001501A3"/>
    <w:rsid w:val="00155F9E"/>
    <w:rsid w:val="001571B3"/>
    <w:rsid w:val="00163665"/>
    <w:rsid w:val="00164676"/>
    <w:rsid w:val="00164F02"/>
    <w:rsid w:val="00167EF6"/>
    <w:rsid w:val="0017009C"/>
    <w:rsid w:val="001710E3"/>
    <w:rsid w:val="0017165A"/>
    <w:rsid w:val="00172896"/>
    <w:rsid w:val="00172E31"/>
    <w:rsid w:val="00174F05"/>
    <w:rsid w:val="00176928"/>
    <w:rsid w:val="00177EA5"/>
    <w:rsid w:val="00180644"/>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7CB"/>
    <w:rsid w:val="001A2714"/>
    <w:rsid w:val="001A2CE7"/>
    <w:rsid w:val="001A3C95"/>
    <w:rsid w:val="001A425F"/>
    <w:rsid w:val="001A5E87"/>
    <w:rsid w:val="001A61A4"/>
    <w:rsid w:val="001C20E7"/>
    <w:rsid w:val="001C2B9F"/>
    <w:rsid w:val="001C5E94"/>
    <w:rsid w:val="001C739F"/>
    <w:rsid w:val="001D114A"/>
    <w:rsid w:val="001D3313"/>
    <w:rsid w:val="001D6401"/>
    <w:rsid w:val="001E14D8"/>
    <w:rsid w:val="001E222A"/>
    <w:rsid w:val="001E25F6"/>
    <w:rsid w:val="001E2FAE"/>
    <w:rsid w:val="001E6F9B"/>
    <w:rsid w:val="001F13E2"/>
    <w:rsid w:val="001F4D5F"/>
    <w:rsid w:val="001F565E"/>
    <w:rsid w:val="001F6495"/>
    <w:rsid w:val="001F6B68"/>
    <w:rsid w:val="00201143"/>
    <w:rsid w:val="00202724"/>
    <w:rsid w:val="00202DFF"/>
    <w:rsid w:val="002066FA"/>
    <w:rsid w:val="0020749B"/>
    <w:rsid w:val="00210F9E"/>
    <w:rsid w:val="0021111F"/>
    <w:rsid w:val="00211A59"/>
    <w:rsid w:val="00211CBC"/>
    <w:rsid w:val="0021277A"/>
    <w:rsid w:val="00216F1D"/>
    <w:rsid w:val="002205E1"/>
    <w:rsid w:val="00220B9D"/>
    <w:rsid w:val="0022283F"/>
    <w:rsid w:val="002228F9"/>
    <w:rsid w:val="002230C6"/>
    <w:rsid w:val="00223247"/>
    <w:rsid w:val="002250F7"/>
    <w:rsid w:val="00225FE3"/>
    <w:rsid w:val="00234C8A"/>
    <w:rsid w:val="00235E8B"/>
    <w:rsid w:val="00235F9D"/>
    <w:rsid w:val="002369A3"/>
    <w:rsid w:val="00237415"/>
    <w:rsid w:val="00241A60"/>
    <w:rsid w:val="0024266B"/>
    <w:rsid w:val="00243E10"/>
    <w:rsid w:val="00246CDF"/>
    <w:rsid w:val="00246E21"/>
    <w:rsid w:val="00247ADA"/>
    <w:rsid w:val="00250777"/>
    <w:rsid w:val="002512C4"/>
    <w:rsid w:val="00251535"/>
    <w:rsid w:val="00252F78"/>
    <w:rsid w:val="00254BC8"/>
    <w:rsid w:val="002568EC"/>
    <w:rsid w:val="00260C2B"/>
    <w:rsid w:val="00260FDB"/>
    <w:rsid w:val="0026207D"/>
    <w:rsid w:val="002627DE"/>
    <w:rsid w:val="002654C8"/>
    <w:rsid w:val="00265972"/>
    <w:rsid w:val="00266581"/>
    <w:rsid w:val="002710A1"/>
    <w:rsid w:val="00273663"/>
    <w:rsid w:val="002759B6"/>
    <w:rsid w:val="00277ABA"/>
    <w:rsid w:val="00277F2D"/>
    <w:rsid w:val="00280AC4"/>
    <w:rsid w:val="00281357"/>
    <w:rsid w:val="00281837"/>
    <w:rsid w:val="0028261F"/>
    <w:rsid w:val="0028564E"/>
    <w:rsid w:val="002917DD"/>
    <w:rsid w:val="00292C13"/>
    <w:rsid w:val="0029747C"/>
    <w:rsid w:val="002A001F"/>
    <w:rsid w:val="002A224D"/>
    <w:rsid w:val="002A27E8"/>
    <w:rsid w:val="002A7FBE"/>
    <w:rsid w:val="002B0DBC"/>
    <w:rsid w:val="002B29D7"/>
    <w:rsid w:val="002B2D11"/>
    <w:rsid w:val="002B3635"/>
    <w:rsid w:val="002B3DE7"/>
    <w:rsid w:val="002B7E27"/>
    <w:rsid w:val="002C1D1D"/>
    <w:rsid w:val="002C3D91"/>
    <w:rsid w:val="002C3ED0"/>
    <w:rsid w:val="002C531D"/>
    <w:rsid w:val="002C6A0C"/>
    <w:rsid w:val="002C7252"/>
    <w:rsid w:val="002D1746"/>
    <w:rsid w:val="002D3505"/>
    <w:rsid w:val="002D7DC4"/>
    <w:rsid w:val="002F015C"/>
    <w:rsid w:val="002F0263"/>
    <w:rsid w:val="002F08B9"/>
    <w:rsid w:val="002F12BE"/>
    <w:rsid w:val="002F41BF"/>
    <w:rsid w:val="002F5B5E"/>
    <w:rsid w:val="00302065"/>
    <w:rsid w:val="00310A87"/>
    <w:rsid w:val="00311796"/>
    <w:rsid w:val="00315EDE"/>
    <w:rsid w:val="00320263"/>
    <w:rsid w:val="00322054"/>
    <w:rsid w:val="0032538F"/>
    <w:rsid w:val="003255C2"/>
    <w:rsid w:val="00331441"/>
    <w:rsid w:val="00332B07"/>
    <w:rsid w:val="00333916"/>
    <w:rsid w:val="003352B9"/>
    <w:rsid w:val="00343025"/>
    <w:rsid w:val="0034327F"/>
    <w:rsid w:val="003444AE"/>
    <w:rsid w:val="003448CA"/>
    <w:rsid w:val="0034519B"/>
    <w:rsid w:val="003455C3"/>
    <w:rsid w:val="003470BB"/>
    <w:rsid w:val="003472F9"/>
    <w:rsid w:val="0035090F"/>
    <w:rsid w:val="00350DBA"/>
    <w:rsid w:val="003514EE"/>
    <w:rsid w:val="003533E9"/>
    <w:rsid w:val="003563CB"/>
    <w:rsid w:val="00360E86"/>
    <w:rsid w:val="00363830"/>
    <w:rsid w:val="003707EC"/>
    <w:rsid w:val="0037390F"/>
    <w:rsid w:val="00373F08"/>
    <w:rsid w:val="00373F34"/>
    <w:rsid w:val="00375CD6"/>
    <w:rsid w:val="00375D69"/>
    <w:rsid w:val="00377589"/>
    <w:rsid w:val="003809E0"/>
    <w:rsid w:val="00380FDF"/>
    <w:rsid w:val="00382272"/>
    <w:rsid w:val="00382280"/>
    <w:rsid w:val="0038323A"/>
    <w:rsid w:val="00383D69"/>
    <w:rsid w:val="00383F49"/>
    <w:rsid w:val="00384DC5"/>
    <w:rsid w:val="0039004E"/>
    <w:rsid w:val="00390AD5"/>
    <w:rsid w:val="00396DD2"/>
    <w:rsid w:val="003A2419"/>
    <w:rsid w:val="003A26E2"/>
    <w:rsid w:val="003A3480"/>
    <w:rsid w:val="003A5B3E"/>
    <w:rsid w:val="003A6F3A"/>
    <w:rsid w:val="003B22A5"/>
    <w:rsid w:val="003B3C6E"/>
    <w:rsid w:val="003B4142"/>
    <w:rsid w:val="003B7052"/>
    <w:rsid w:val="003C2D09"/>
    <w:rsid w:val="003C6802"/>
    <w:rsid w:val="003D01E1"/>
    <w:rsid w:val="003D0F2D"/>
    <w:rsid w:val="003D176E"/>
    <w:rsid w:val="003D1BE5"/>
    <w:rsid w:val="003D2DA4"/>
    <w:rsid w:val="003D2DB4"/>
    <w:rsid w:val="003D3405"/>
    <w:rsid w:val="003D3C9F"/>
    <w:rsid w:val="003D70A2"/>
    <w:rsid w:val="003E31D0"/>
    <w:rsid w:val="003F0654"/>
    <w:rsid w:val="003F11C1"/>
    <w:rsid w:val="003F29BD"/>
    <w:rsid w:val="003F48F6"/>
    <w:rsid w:val="003F5929"/>
    <w:rsid w:val="004011DE"/>
    <w:rsid w:val="004016C8"/>
    <w:rsid w:val="004028DE"/>
    <w:rsid w:val="00403746"/>
    <w:rsid w:val="00405C6B"/>
    <w:rsid w:val="0041108F"/>
    <w:rsid w:val="00414496"/>
    <w:rsid w:val="00414B56"/>
    <w:rsid w:val="00422180"/>
    <w:rsid w:val="00422E5D"/>
    <w:rsid w:val="00423EEC"/>
    <w:rsid w:val="00424663"/>
    <w:rsid w:val="00427727"/>
    <w:rsid w:val="004308CF"/>
    <w:rsid w:val="0043313F"/>
    <w:rsid w:val="0043339D"/>
    <w:rsid w:val="0043471B"/>
    <w:rsid w:val="00434EAA"/>
    <w:rsid w:val="00436FC6"/>
    <w:rsid w:val="00443741"/>
    <w:rsid w:val="004451F8"/>
    <w:rsid w:val="00445D20"/>
    <w:rsid w:val="00445EF8"/>
    <w:rsid w:val="0044683B"/>
    <w:rsid w:val="00446C71"/>
    <w:rsid w:val="004502DA"/>
    <w:rsid w:val="004516DF"/>
    <w:rsid w:val="00453AC3"/>
    <w:rsid w:val="0045485F"/>
    <w:rsid w:val="0045678F"/>
    <w:rsid w:val="004619D9"/>
    <w:rsid w:val="00462163"/>
    <w:rsid w:val="00462C1E"/>
    <w:rsid w:val="0046305B"/>
    <w:rsid w:val="004638EC"/>
    <w:rsid w:val="00463E66"/>
    <w:rsid w:val="004649BD"/>
    <w:rsid w:val="00465058"/>
    <w:rsid w:val="00465596"/>
    <w:rsid w:val="00470611"/>
    <w:rsid w:val="00471141"/>
    <w:rsid w:val="00477A43"/>
    <w:rsid w:val="00481D42"/>
    <w:rsid w:val="00486E48"/>
    <w:rsid w:val="004A0208"/>
    <w:rsid w:val="004A0A18"/>
    <w:rsid w:val="004A100F"/>
    <w:rsid w:val="004A216B"/>
    <w:rsid w:val="004A39BA"/>
    <w:rsid w:val="004A568B"/>
    <w:rsid w:val="004A634B"/>
    <w:rsid w:val="004A6BD9"/>
    <w:rsid w:val="004C0821"/>
    <w:rsid w:val="004C1D93"/>
    <w:rsid w:val="004C2D2C"/>
    <w:rsid w:val="004C4E2A"/>
    <w:rsid w:val="004D01FE"/>
    <w:rsid w:val="004D1EFE"/>
    <w:rsid w:val="004D1F30"/>
    <w:rsid w:val="004D3553"/>
    <w:rsid w:val="004D64DA"/>
    <w:rsid w:val="004E085F"/>
    <w:rsid w:val="004E279D"/>
    <w:rsid w:val="004E321F"/>
    <w:rsid w:val="004E3FE5"/>
    <w:rsid w:val="004E7650"/>
    <w:rsid w:val="004E7A3E"/>
    <w:rsid w:val="004F0C4E"/>
    <w:rsid w:val="004F15C7"/>
    <w:rsid w:val="004F1853"/>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212A4"/>
    <w:rsid w:val="005238DD"/>
    <w:rsid w:val="005250BC"/>
    <w:rsid w:val="005276D2"/>
    <w:rsid w:val="0052783D"/>
    <w:rsid w:val="00531647"/>
    <w:rsid w:val="00532846"/>
    <w:rsid w:val="00534A9F"/>
    <w:rsid w:val="0053639A"/>
    <w:rsid w:val="005402E3"/>
    <w:rsid w:val="005420A7"/>
    <w:rsid w:val="00544C80"/>
    <w:rsid w:val="00545BEA"/>
    <w:rsid w:val="00546400"/>
    <w:rsid w:val="00547B29"/>
    <w:rsid w:val="00550067"/>
    <w:rsid w:val="00552F50"/>
    <w:rsid w:val="005557E8"/>
    <w:rsid w:val="0055606E"/>
    <w:rsid w:val="0056099A"/>
    <w:rsid w:val="00561A0D"/>
    <w:rsid w:val="00562514"/>
    <w:rsid w:val="00562FDF"/>
    <w:rsid w:val="00563FA0"/>
    <w:rsid w:val="00566B54"/>
    <w:rsid w:val="005675A4"/>
    <w:rsid w:val="00567A76"/>
    <w:rsid w:val="00567F42"/>
    <w:rsid w:val="00570BB2"/>
    <w:rsid w:val="0057105B"/>
    <w:rsid w:val="00571BE1"/>
    <w:rsid w:val="0057344C"/>
    <w:rsid w:val="0057605F"/>
    <w:rsid w:val="005763C9"/>
    <w:rsid w:val="005776FB"/>
    <w:rsid w:val="00580656"/>
    <w:rsid w:val="0058221C"/>
    <w:rsid w:val="00582585"/>
    <w:rsid w:val="005832A2"/>
    <w:rsid w:val="005920C8"/>
    <w:rsid w:val="005946D4"/>
    <w:rsid w:val="005A056C"/>
    <w:rsid w:val="005A209A"/>
    <w:rsid w:val="005A2974"/>
    <w:rsid w:val="005A3B36"/>
    <w:rsid w:val="005A3F3B"/>
    <w:rsid w:val="005A4B8C"/>
    <w:rsid w:val="005A5973"/>
    <w:rsid w:val="005A66B5"/>
    <w:rsid w:val="005A77CC"/>
    <w:rsid w:val="005B0192"/>
    <w:rsid w:val="005B2D84"/>
    <w:rsid w:val="005B2F33"/>
    <w:rsid w:val="005B3AC8"/>
    <w:rsid w:val="005B69F5"/>
    <w:rsid w:val="005C24CA"/>
    <w:rsid w:val="005C410A"/>
    <w:rsid w:val="005C5530"/>
    <w:rsid w:val="005C5773"/>
    <w:rsid w:val="005D081A"/>
    <w:rsid w:val="005D1746"/>
    <w:rsid w:val="005D484E"/>
    <w:rsid w:val="005D4F0C"/>
    <w:rsid w:val="005D5EDB"/>
    <w:rsid w:val="005D666C"/>
    <w:rsid w:val="005D6C84"/>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5955"/>
    <w:rsid w:val="005F6AA0"/>
    <w:rsid w:val="005F6F47"/>
    <w:rsid w:val="00600049"/>
    <w:rsid w:val="0060249F"/>
    <w:rsid w:val="006032C7"/>
    <w:rsid w:val="006134B3"/>
    <w:rsid w:val="0061491D"/>
    <w:rsid w:val="00620F49"/>
    <w:rsid w:val="006217AA"/>
    <w:rsid w:val="006217B0"/>
    <w:rsid w:val="00622A93"/>
    <w:rsid w:val="00623266"/>
    <w:rsid w:val="006235A4"/>
    <w:rsid w:val="00627678"/>
    <w:rsid w:val="00627A1F"/>
    <w:rsid w:val="006332F2"/>
    <w:rsid w:val="00633A73"/>
    <w:rsid w:val="00633D6B"/>
    <w:rsid w:val="006344E5"/>
    <w:rsid w:val="006347A2"/>
    <w:rsid w:val="006363DB"/>
    <w:rsid w:val="00644414"/>
    <w:rsid w:val="00645406"/>
    <w:rsid w:val="00647415"/>
    <w:rsid w:val="00650B40"/>
    <w:rsid w:val="00651D13"/>
    <w:rsid w:val="00651F29"/>
    <w:rsid w:val="006532E5"/>
    <w:rsid w:val="00653533"/>
    <w:rsid w:val="00657823"/>
    <w:rsid w:val="006612B1"/>
    <w:rsid w:val="006612F8"/>
    <w:rsid w:val="00662504"/>
    <w:rsid w:val="006649D3"/>
    <w:rsid w:val="006672B7"/>
    <w:rsid w:val="00671D96"/>
    <w:rsid w:val="006723C5"/>
    <w:rsid w:val="00672CA8"/>
    <w:rsid w:val="00677668"/>
    <w:rsid w:val="00682A2B"/>
    <w:rsid w:val="00684CCB"/>
    <w:rsid w:val="006906AA"/>
    <w:rsid w:val="00693CEE"/>
    <w:rsid w:val="00697896"/>
    <w:rsid w:val="006A28D7"/>
    <w:rsid w:val="006A2B44"/>
    <w:rsid w:val="006A6F05"/>
    <w:rsid w:val="006A77E1"/>
    <w:rsid w:val="006B1B4C"/>
    <w:rsid w:val="006B38E5"/>
    <w:rsid w:val="006B4D03"/>
    <w:rsid w:val="006B5661"/>
    <w:rsid w:val="006B5D46"/>
    <w:rsid w:val="006C1D72"/>
    <w:rsid w:val="006C2154"/>
    <w:rsid w:val="006C2165"/>
    <w:rsid w:val="006C35D0"/>
    <w:rsid w:val="006C3609"/>
    <w:rsid w:val="006C6CB0"/>
    <w:rsid w:val="006D0949"/>
    <w:rsid w:val="006D123B"/>
    <w:rsid w:val="006D1246"/>
    <w:rsid w:val="006D1272"/>
    <w:rsid w:val="006D252C"/>
    <w:rsid w:val="006D2740"/>
    <w:rsid w:val="006D2F64"/>
    <w:rsid w:val="006D37FF"/>
    <w:rsid w:val="006D3C47"/>
    <w:rsid w:val="006D3DC7"/>
    <w:rsid w:val="006D45AF"/>
    <w:rsid w:val="006D4C4D"/>
    <w:rsid w:val="006D50CE"/>
    <w:rsid w:val="006D68BD"/>
    <w:rsid w:val="006D6E3D"/>
    <w:rsid w:val="006E50E5"/>
    <w:rsid w:val="006E5B62"/>
    <w:rsid w:val="006E5E51"/>
    <w:rsid w:val="006E69BC"/>
    <w:rsid w:val="006E7A59"/>
    <w:rsid w:val="006F03C6"/>
    <w:rsid w:val="006F03D0"/>
    <w:rsid w:val="006F17D5"/>
    <w:rsid w:val="006F2747"/>
    <w:rsid w:val="006F2B7B"/>
    <w:rsid w:val="006F3C4A"/>
    <w:rsid w:val="006F6CD9"/>
    <w:rsid w:val="006F7BB4"/>
    <w:rsid w:val="0070186C"/>
    <w:rsid w:val="0070576F"/>
    <w:rsid w:val="007070E4"/>
    <w:rsid w:val="0071301E"/>
    <w:rsid w:val="007130D7"/>
    <w:rsid w:val="00713EFD"/>
    <w:rsid w:val="0071451A"/>
    <w:rsid w:val="00714632"/>
    <w:rsid w:val="007177BF"/>
    <w:rsid w:val="00717F61"/>
    <w:rsid w:val="00721F32"/>
    <w:rsid w:val="00723BA4"/>
    <w:rsid w:val="00724301"/>
    <w:rsid w:val="007250F7"/>
    <w:rsid w:val="00725678"/>
    <w:rsid w:val="00726D2A"/>
    <w:rsid w:val="00727598"/>
    <w:rsid w:val="00731051"/>
    <w:rsid w:val="007319B4"/>
    <w:rsid w:val="00732FF5"/>
    <w:rsid w:val="00733C02"/>
    <w:rsid w:val="0073708E"/>
    <w:rsid w:val="00737AAD"/>
    <w:rsid w:val="0074198D"/>
    <w:rsid w:val="00742A38"/>
    <w:rsid w:val="00743ACA"/>
    <w:rsid w:val="00745338"/>
    <w:rsid w:val="0074543B"/>
    <w:rsid w:val="00750A89"/>
    <w:rsid w:val="00751ED4"/>
    <w:rsid w:val="0075590E"/>
    <w:rsid w:val="00755D93"/>
    <w:rsid w:val="00762464"/>
    <w:rsid w:val="00762667"/>
    <w:rsid w:val="00763575"/>
    <w:rsid w:val="0076575E"/>
    <w:rsid w:val="00766C97"/>
    <w:rsid w:val="007674EF"/>
    <w:rsid w:val="00770E49"/>
    <w:rsid w:val="00772CC1"/>
    <w:rsid w:val="00772DD2"/>
    <w:rsid w:val="00776392"/>
    <w:rsid w:val="00786AC0"/>
    <w:rsid w:val="00787AEC"/>
    <w:rsid w:val="007905D4"/>
    <w:rsid w:val="007A1665"/>
    <w:rsid w:val="007A2EBC"/>
    <w:rsid w:val="007A3CDB"/>
    <w:rsid w:val="007A63DA"/>
    <w:rsid w:val="007A7862"/>
    <w:rsid w:val="007B0F01"/>
    <w:rsid w:val="007B18B5"/>
    <w:rsid w:val="007B2DB0"/>
    <w:rsid w:val="007B3AA8"/>
    <w:rsid w:val="007B53BC"/>
    <w:rsid w:val="007B5AE1"/>
    <w:rsid w:val="007B7632"/>
    <w:rsid w:val="007C224D"/>
    <w:rsid w:val="007C3054"/>
    <w:rsid w:val="007C3178"/>
    <w:rsid w:val="007C33A6"/>
    <w:rsid w:val="007C42A9"/>
    <w:rsid w:val="007C4E0F"/>
    <w:rsid w:val="007C5BDE"/>
    <w:rsid w:val="007D0471"/>
    <w:rsid w:val="007D0C9E"/>
    <w:rsid w:val="007D0FD8"/>
    <w:rsid w:val="007D1555"/>
    <w:rsid w:val="007D4712"/>
    <w:rsid w:val="007D52E4"/>
    <w:rsid w:val="007D68C2"/>
    <w:rsid w:val="007D769C"/>
    <w:rsid w:val="007D775F"/>
    <w:rsid w:val="007E10AE"/>
    <w:rsid w:val="007E3764"/>
    <w:rsid w:val="007F08C2"/>
    <w:rsid w:val="007F2A25"/>
    <w:rsid w:val="007F5354"/>
    <w:rsid w:val="007F584F"/>
    <w:rsid w:val="007F5E37"/>
    <w:rsid w:val="007F7A20"/>
    <w:rsid w:val="00800F44"/>
    <w:rsid w:val="0080211C"/>
    <w:rsid w:val="0080338C"/>
    <w:rsid w:val="00805768"/>
    <w:rsid w:val="00805EC2"/>
    <w:rsid w:val="00805ED9"/>
    <w:rsid w:val="00807242"/>
    <w:rsid w:val="00810FD4"/>
    <w:rsid w:val="008116E0"/>
    <w:rsid w:val="00812371"/>
    <w:rsid w:val="00817F22"/>
    <w:rsid w:val="00821E16"/>
    <w:rsid w:val="00822FBB"/>
    <w:rsid w:val="00825141"/>
    <w:rsid w:val="00825476"/>
    <w:rsid w:val="0083011E"/>
    <w:rsid w:val="008306BC"/>
    <w:rsid w:val="00834712"/>
    <w:rsid w:val="00836351"/>
    <w:rsid w:val="00836E9F"/>
    <w:rsid w:val="008372F4"/>
    <w:rsid w:val="008410F0"/>
    <w:rsid w:val="00841FE5"/>
    <w:rsid w:val="0084296D"/>
    <w:rsid w:val="008443E8"/>
    <w:rsid w:val="008466CF"/>
    <w:rsid w:val="00851769"/>
    <w:rsid w:val="00851A51"/>
    <w:rsid w:val="008535A5"/>
    <w:rsid w:val="0085436E"/>
    <w:rsid w:val="00854F5B"/>
    <w:rsid w:val="008565BA"/>
    <w:rsid w:val="00856E7C"/>
    <w:rsid w:val="00857B71"/>
    <w:rsid w:val="00861B4D"/>
    <w:rsid w:val="008625F2"/>
    <w:rsid w:val="00866B9F"/>
    <w:rsid w:val="00870B62"/>
    <w:rsid w:val="00870F2E"/>
    <w:rsid w:val="0087101A"/>
    <w:rsid w:val="00872877"/>
    <w:rsid w:val="008730F9"/>
    <w:rsid w:val="008751BD"/>
    <w:rsid w:val="00875766"/>
    <w:rsid w:val="00875AE5"/>
    <w:rsid w:val="00875E9D"/>
    <w:rsid w:val="00876B9A"/>
    <w:rsid w:val="0087734C"/>
    <w:rsid w:val="008835C4"/>
    <w:rsid w:val="00886FC7"/>
    <w:rsid w:val="00892620"/>
    <w:rsid w:val="00894772"/>
    <w:rsid w:val="00897C9E"/>
    <w:rsid w:val="008A4D4B"/>
    <w:rsid w:val="008A614B"/>
    <w:rsid w:val="008A6CC7"/>
    <w:rsid w:val="008A775E"/>
    <w:rsid w:val="008B1C2D"/>
    <w:rsid w:val="008B24B2"/>
    <w:rsid w:val="008B2DE9"/>
    <w:rsid w:val="008B2F14"/>
    <w:rsid w:val="008B35F0"/>
    <w:rsid w:val="008B39A0"/>
    <w:rsid w:val="008B3F23"/>
    <w:rsid w:val="008B7E5A"/>
    <w:rsid w:val="008C0720"/>
    <w:rsid w:val="008C075A"/>
    <w:rsid w:val="008C1266"/>
    <w:rsid w:val="008C1859"/>
    <w:rsid w:val="008C31F6"/>
    <w:rsid w:val="008C6E47"/>
    <w:rsid w:val="008C7435"/>
    <w:rsid w:val="008D069A"/>
    <w:rsid w:val="008D151A"/>
    <w:rsid w:val="008D47E7"/>
    <w:rsid w:val="008D5E82"/>
    <w:rsid w:val="008D5EBE"/>
    <w:rsid w:val="008D67DC"/>
    <w:rsid w:val="008E2A7E"/>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6B2"/>
    <w:rsid w:val="00905ABB"/>
    <w:rsid w:val="00905DCD"/>
    <w:rsid w:val="00910BD7"/>
    <w:rsid w:val="00912561"/>
    <w:rsid w:val="009126B2"/>
    <w:rsid w:val="0091379C"/>
    <w:rsid w:val="009141BD"/>
    <w:rsid w:val="00916481"/>
    <w:rsid w:val="0091750B"/>
    <w:rsid w:val="009209E4"/>
    <w:rsid w:val="009216B7"/>
    <w:rsid w:val="00922613"/>
    <w:rsid w:val="0092615E"/>
    <w:rsid w:val="00926B5C"/>
    <w:rsid w:val="009276DF"/>
    <w:rsid w:val="00931796"/>
    <w:rsid w:val="00933A60"/>
    <w:rsid w:val="00936485"/>
    <w:rsid w:val="00936F72"/>
    <w:rsid w:val="00937888"/>
    <w:rsid w:val="00940912"/>
    <w:rsid w:val="00945102"/>
    <w:rsid w:val="00946AF4"/>
    <w:rsid w:val="00946C8D"/>
    <w:rsid w:val="0094739F"/>
    <w:rsid w:val="0095154A"/>
    <w:rsid w:val="0095201C"/>
    <w:rsid w:val="0095506D"/>
    <w:rsid w:val="009563ED"/>
    <w:rsid w:val="00957200"/>
    <w:rsid w:val="0095769D"/>
    <w:rsid w:val="00962E5A"/>
    <w:rsid w:val="00962F3B"/>
    <w:rsid w:val="00963BF5"/>
    <w:rsid w:val="009666B9"/>
    <w:rsid w:val="009666CA"/>
    <w:rsid w:val="00966C7D"/>
    <w:rsid w:val="00970226"/>
    <w:rsid w:val="00970624"/>
    <w:rsid w:val="009709A3"/>
    <w:rsid w:val="0097579C"/>
    <w:rsid w:val="00976312"/>
    <w:rsid w:val="00976403"/>
    <w:rsid w:val="00976923"/>
    <w:rsid w:val="00976F62"/>
    <w:rsid w:val="00977D1C"/>
    <w:rsid w:val="00982A41"/>
    <w:rsid w:val="00982ACA"/>
    <w:rsid w:val="00982DD5"/>
    <w:rsid w:val="00984246"/>
    <w:rsid w:val="00985B6E"/>
    <w:rsid w:val="00986DB9"/>
    <w:rsid w:val="009916C7"/>
    <w:rsid w:val="0099333D"/>
    <w:rsid w:val="00993EB4"/>
    <w:rsid w:val="0099574C"/>
    <w:rsid w:val="009959A0"/>
    <w:rsid w:val="00996567"/>
    <w:rsid w:val="00996723"/>
    <w:rsid w:val="009A1D0B"/>
    <w:rsid w:val="009A372A"/>
    <w:rsid w:val="009A4B2C"/>
    <w:rsid w:val="009A50C7"/>
    <w:rsid w:val="009A5F4D"/>
    <w:rsid w:val="009A6723"/>
    <w:rsid w:val="009B27E6"/>
    <w:rsid w:val="009B40C6"/>
    <w:rsid w:val="009B5570"/>
    <w:rsid w:val="009C45FE"/>
    <w:rsid w:val="009C561A"/>
    <w:rsid w:val="009C58EF"/>
    <w:rsid w:val="009C59AF"/>
    <w:rsid w:val="009C5F08"/>
    <w:rsid w:val="009C6109"/>
    <w:rsid w:val="009C6E2E"/>
    <w:rsid w:val="009C7086"/>
    <w:rsid w:val="009C736A"/>
    <w:rsid w:val="009D329F"/>
    <w:rsid w:val="009D3CD2"/>
    <w:rsid w:val="009D4B80"/>
    <w:rsid w:val="009D59C0"/>
    <w:rsid w:val="009E1F09"/>
    <w:rsid w:val="009E712B"/>
    <w:rsid w:val="009E7CD5"/>
    <w:rsid w:val="009F24D9"/>
    <w:rsid w:val="009F3C0A"/>
    <w:rsid w:val="009F64CD"/>
    <w:rsid w:val="009F7383"/>
    <w:rsid w:val="00A030AD"/>
    <w:rsid w:val="00A041E6"/>
    <w:rsid w:val="00A049BA"/>
    <w:rsid w:val="00A04C48"/>
    <w:rsid w:val="00A04FF2"/>
    <w:rsid w:val="00A054AE"/>
    <w:rsid w:val="00A07DF7"/>
    <w:rsid w:val="00A10178"/>
    <w:rsid w:val="00A105BE"/>
    <w:rsid w:val="00A1088C"/>
    <w:rsid w:val="00A12775"/>
    <w:rsid w:val="00A127B3"/>
    <w:rsid w:val="00A13519"/>
    <w:rsid w:val="00A14356"/>
    <w:rsid w:val="00A1618B"/>
    <w:rsid w:val="00A16CC1"/>
    <w:rsid w:val="00A218FB"/>
    <w:rsid w:val="00A23098"/>
    <w:rsid w:val="00A2477B"/>
    <w:rsid w:val="00A32C06"/>
    <w:rsid w:val="00A33AB9"/>
    <w:rsid w:val="00A34333"/>
    <w:rsid w:val="00A3689C"/>
    <w:rsid w:val="00A36AEC"/>
    <w:rsid w:val="00A4326A"/>
    <w:rsid w:val="00A45B91"/>
    <w:rsid w:val="00A57978"/>
    <w:rsid w:val="00A57E6A"/>
    <w:rsid w:val="00A60377"/>
    <w:rsid w:val="00A60909"/>
    <w:rsid w:val="00A61FF0"/>
    <w:rsid w:val="00A63008"/>
    <w:rsid w:val="00A65A2E"/>
    <w:rsid w:val="00A707F5"/>
    <w:rsid w:val="00A73C0A"/>
    <w:rsid w:val="00A75E35"/>
    <w:rsid w:val="00A77D09"/>
    <w:rsid w:val="00A80F28"/>
    <w:rsid w:val="00A810F4"/>
    <w:rsid w:val="00A83091"/>
    <w:rsid w:val="00A831FA"/>
    <w:rsid w:val="00A8428E"/>
    <w:rsid w:val="00A84A8A"/>
    <w:rsid w:val="00A927CA"/>
    <w:rsid w:val="00A94F0D"/>
    <w:rsid w:val="00A969CF"/>
    <w:rsid w:val="00A96A17"/>
    <w:rsid w:val="00A9786E"/>
    <w:rsid w:val="00AA1575"/>
    <w:rsid w:val="00AA278E"/>
    <w:rsid w:val="00AA3A9F"/>
    <w:rsid w:val="00AA3C39"/>
    <w:rsid w:val="00AA5021"/>
    <w:rsid w:val="00AA66F4"/>
    <w:rsid w:val="00AA7392"/>
    <w:rsid w:val="00AB08CB"/>
    <w:rsid w:val="00AB465E"/>
    <w:rsid w:val="00AB565C"/>
    <w:rsid w:val="00AB62FE"/>
    <w:rsid w:val="00AB666F"/>
    <w:rsid w:val="00AB71B7"/>
    <w:rsid w:val="00AC11D7"/>
    <w:rsid w:val="00AC261E"/>
    <w:rsid w:val="00AC4B05"/>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6F8C"/>
    <w:rsid w:val="00AF0693"/>
    <w:rsid w:val="00AF109A"/>
    <w:rsid w:val="00AF60C8"/>
    <w:rsid w:val="00AF6F98"/>
    <w:rsid w:val="00AF7048"/>
    <w:rsid w:val="00B00177"/>
    <w:rsid w:val="00B00F4B"/>
    <w:rsid w:val="00B02B98"/>
    <w:rsid w:val="00B030BE"/>
    <w:rsid w:val="00B062F6"/>
    <w:rsid w:val="00B10841"/>
    <w:rsid w:val="00B1132F"/>
    <w:rsid w:val="00B11764"/>
    <w:rsid w:val="00B1430B"/>
    <w:rsid w:val="00B15DFA"/>
    <w:rsid w:val="00B15DFE"/>
    <w:rsid w:val="00B226BE"/>
    <w:rsid w:val="00B2379D"/>
    <w:rsid w:val="00B35F47"/>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2BFC"/>
    <w:rsid w:val="00B62E5E"/>
    <w:rsid w:val="00B66C2C"/>
    <w:rsid w:val="00B70A40"/>
    <w:rsid w:val="00B70CA7"/>
    <w:rsid w:val="00B70D02"/>
    <w:rsid w:val="00B7428D"/>
    <w:rsid w:val="00B74FC2"/>
    <w:rsid w:val="00B75A1B"/>
    <w:rsid w:val="00B76283"/>
    <w:rsid w:val="00B768AB"/>
    <w:rsid w:val="00B77335"/>
    <w:rsid w:val="00B77B74"/>
    <w:rsid w:val="00B81CD8"/>
    <w:rsid w:val="00B82AAD"/>
    <w:rsid w:val="00B85976"/>
    <w:rsid w:val="00B86CDD"/>
    <w:rsid w:val="00B873BB"/>
    <w:rsid w:val="00B91259"/>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C1042"/>
    <w:rsid w:val="00BC163F"/>
    <w:rsid w:val="00BC5AD5"/>
    <w:rsid w:val="00BD1090"/>
    <w:rsid w:val="00BD4460"/>
    <w:rsid w:val="00BD4A69"/>
    <w:rsid w:val="00BD502A"/>
    <w:rsid w:val="00BD5A6D"/>
    <w:rsid w:val="00BD5F2E"/>
    <w:rsid w:val="00BD6161"/>
    <w:rsid w:val="00BE0CA0"/>
    <w:rsid w:val="00BE1D14"/>
    <w:rsid w:val="00BE4013"/>
    <w:rsid w:val="00BE5378"/>
    <w:rsid w:val="00BF14AE"/>
    <w:rsid w:val="00BF2443"/>
    <w:rsid w:val="00BF2DE9"/>
    <w:rsid w:val="00BF3291"/>
    <w:rsid w:val="00BF4AAC"/>
    <w:rsid w:val="00C106F6"/>
    <w:rsid w:val="00C10FC2"/>
    <w:rsid w:val="00C139C4"/>
    <w:rsid w:val="00C1723F"/>
    <w:rsid w:val="00C17331"/>
    <w:rsid w:val="00C1789D"/>
    <w:rsid w:val="00C179C9"/>
    <w:rsid w:val="00C2233B"/>
    <w:rsid w:val="00C230DA"/>
    <w:rsid w:val="00C24D15"/>
    <w:rsid w:val="00C264FB"/>
    <w:rsid w:val="00C267E8"/>
    <w:rsid w:val="00C268C0"/>
    <w:rsid w:val="00C3135F"/>
    <w:rsid w:val="00C31426"/>
    <w:rsid w:val="00C318CA"/>
    <w:rsid w:val="00C333FE"/>
    <w:rsid w:val="00C34F52"/>
    <w:rsid w:val="00C3513B"/>
    <w:rsid w:val="00C37598"/>
    <w:rsid w:val="00C42B1A"/>
    <w:rsid w:val="00C4353E"/>
    <w:rsid w:val="00C46005"/>
    <w:rsid w:val="00C4736C"/>
    <w:rsid w:val="00C50F09"/>
    <w:rsid w:val="00C51632"/>
    <w:rsid w:val="00C51989"/>
    <w:rsid w:val="00C53B6B"/>
    <w:rsid w:val="00C54544"/>
    <w:rsid w:val="00C5614B"/>
    <w:rsid w:val="00C603A1"/>
    <w:rsid w:val="00C60FB7"/>
    <w:rsid w:val="00C6104C"/>
    <w:rsid w:val="00C61488"/>
    <w:rsid w:val="00C61DD8"/>
    <w:rsid w:val="00C638A1"/>
    <w:rsid w:val="00C66DF0"/>
    <w:rsid w:val="00C67B58"/>
    <w:rsid w:val="00C70112"/>
    <w:rsid w:val="00C73A85"/>
    <w:rsid w:val="00C73C81"/>
    <w:rsid w:val="00C73D17"/>
    <w:rsid w:val="00C76B1E"/>
    <w:rsid w:val="00C77B91"/>
    <w:rsid w:val="00C812A9"/>
    <w:rsid w:val="00C82387"/>
    <w:rsid w:val="00C840F4"/>
    <w:rsid w:val="00C841C8"/>
    <w:rsid w:val="00C8530B"/>
    <w:rsid w:val="00C863ED"/>
    <w:rsid w:val="00C8691F"/>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7A55"/>
    <w:rsid w:val="00CB176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784B"/>
    <w:rsid w:val="00CE03AC"/>
    <w:rsid w:val="00CE0A93"/>
    <w:rsid w:val="00CE0FC6"/>
    <w:rsid w:val="00CE12B8"/>
    <w:rsid w:val="00CE49C2"/>
    <w:rsid w:val="00CE5A50"/>
    <w:rsid w:val="00CE64BB"/>
    <w:rsid w:val="00CE6835"/>
    <w:rsid w:val="00CE79FB"/>
    <w:rsid w:val="00CF0FEA"/>
    <w:rsid w:val="00CF1629"/>
    <w:rsid w:val="00CF2307"/>
    <w:rsid w:val="00CF30DF"/>
    <w:rsid w:val="00CF3E45"/>
    <w:rsid w:val="00CF4858"/>
    <w:rsid w:val="00CF5701"/>
    <w:rsid w:val="00CF6AF3"/>
    <w:rsid w:val="00CF7E2C"/>
    <w:rsid w:val="00D03CB0"/>
    <w:rsid w:val="00D064FF"/>
    <w:rsid w:val="00D077B1"/>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56C9"/>
    <w:rsid w:val="00D375F3"/>
    <w:rsid w:val="00D40DD9"/>
    <w:rsid w:val="00D43A64"/>
    <w:rsid w:val="00D4562B"/>
    <w:rsid w:val="00D45E25"/>
    <w:rsid w:val="00D45EA0"/>
    <w:rsid w:val="00D468E6"/>
    <w:rsid w:val="00D5373E"/>
    <w:rsid w:val="00D53879"/>
    <w:rsid w:val="00D574A8"/>
    <w:rsid w:val="00D60F18"/>
    <w:rsid w:val="00D61385"/>
    <w:rsid w:val="00D61DF3"/>
    <w:rsid w:val="00D65D04"/>
    <w:rsid w:val="00D670D0"/>
    <w:rsid w:val="00D70C37"/>
    <w:rsid w:val="00D71EB5"/>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BE0"/>
    <w:rsid w:val="00D91D46"/>
    <w:rsid w:val="00D94234"/>
    <w:rsid w:val="00D94EFD"/>
    <w:rsid w:val="00D97B4D"/>
    <w:rsid w:val="00DA03FD"/>
    <w:rsid w:val="00DA08AA"/>
    <w:rsid w:val="00DA2463"/>
    <w:rsid w:val="00DB3676"/>
    <w:rsid w:val="00DB3BF1"/>
    <w:rsid w:val="00DB6D60"/>
    <w:rsid w:val="00DB7070"/>
    <w:rsid w:val="00DB709A"/>
    <w:rsid w:val="00DB7687"/>
    <w:rsid w:val="00DB7DBA"/>
    <w:rsid w:val="00DC1222"/>
    <w:rsid w:val="00DC1E5D"/>
    <w:rsid w:val="00DC4E24"/>
    <w:rsid w:val="00DC5534"/>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C4D"/>
    <w:rsid w:val="00DF41FD"/>
    <w:rsid w:val="00DF46DE"/>
    <w:rsid w:val="00DF57B9"/>
    <w:rsid w:val="00E018E2"/>
    <w:rsid w:val="00E02711"/>
    <w:rsid w:val="00E0363D"/>
    <w:rsid w:val="00E043B3"/>
    <w:rsid w:val="00E0518D"/>
    <w:rsid w:val="00E06862"/>
    <w:rsid w:val="00E10F43"/>
    <w:rsid w:val="00E146CB"/>
    <w:rsid w:val="00E160F7"/>
    <w:rsid w:val="00E20064"/>
    <w:rsid w:val="00E22BB6"/>
    <w:rsid w:val="00E22ECF"/>
    <w:rsid w:val="00E26CDD"/>
    <w:rsid w:val="00E27AB9"/>
    <w:rsid w:val="00E318F6"/>
    <w:rsid w:val="00E32F93"/>
    <w:rsid w:val="00E33D5E"/>
    <w:rsid w:val="00E340A1"/>
    <w:rsid w:val="00E34F87"/>
    <w:rsid w:val="00E352BB"/>
    <w:rsid w:val="00E36242"/>
    <w:rsid w:val="00E36DF5"/>
    <w:rsid w:val="00E37D35"/>
    <w:rsid w:val="00E40F36"/>
    <w:rsid w:val="00E41A75"/>
    <w:rsid w:val="00E421CF"/>
    <w:rsid w:val="00E42A71"/>
    <w:rsid w:val="00E42F6F"/>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67DD9"/>
    <w:rsid w:val="00E706D7"/>
    <w:rsid w:val="00E72923"/>
    <w:rsid w:val="00E729BE"/>
    <w:rsid w:val="00E74DF3"/>
    <w:rsid w:val="00E75A5C"/>
    <w:rsid w:val="00E77EBC"/>
    <w:rsid w:val="00E77FEC"/>
    <w:rsid w:val="00E80ED4"/>
    <w:rsid w:val="00E8155A"/>
    <w:rsid w:val="00E81FA0"/>
    <w:rsid w:val="00E83770"/>
    <w:rsid w:val="00E8706D"/>
    <w:rsid w:val="00E8761C"/>
    <w:rsid w:val="00E87B1A"/>
    <w:rsid w:val="00E91B84"/>
    <w:rsid w:val="00E92174"/>
    <w:rsid w:val="00E93CB3"/>
    <w:rsid w:val="00E955B8"/>
    <w:rsid w:val="00E97B31"/>
    <w:rsid w:val="00EA6D1A"/>
    <w:rsid w:val="00EB2CF9"/>
    <w:rsid w:val="00EB3A0D"/>
    <w:rsid w:val="00EB44C6"/>
    <w:rsid w:val="00EB59AF"/>
    <w:rsid w:val="00EC3EBC"/>
    <w:rsid w:val="00EC5C38"/>
    <w:rsid w:val="00EC7417"/>
    <w:rsid w:val="00EC7EB8"/>
    <w:rsid w:val="00ED3CA0"/>
    <w:rsid w:val="00ED6BF4"/>
    <w:rsid w:val="00EE27A2"/>
    <w:rsid w:val="00EE34B0"/>
    <w:rsid w:val="00EE4138"/>
    <w:rsid w:val="00EE4568"/>
    <w:rsid w:val="00EE490F"/>
    <w:rsid w:val="00EE53A5"/>
    <w:rsid w:val="00EE551B"/>
    <w:rsid w:val="00EE5F02"/>
    <w:rsid w:val="00EE6820"/>
    <w:rsid w:val="00EF242F"/>
    <w:rsid w:val="00EF3379"/>
    <w:rsid w:val="00EF33EC"/>
    <w:rsid w:val="00EF55B9"/>
    <w:rsid w:val="00EF5C59"/>
    <w:rsid w:val="00EF6728"/>
    <w:rsid w:val="00F01E3D"/>
    <w:rsid w:val="00F023E3"/>
    <w:rsid w:val="00F02564"/>
    <w:rsid w:val="00F02E35"/>
    <w:rsid w:val="00F03186"/>
    <w:rsid w:val="00F03627"/>
    <w:rsid w:val="00F038D1"/>
    <w:rsid w:val="00F06557"/>
    <w:rsid w:val="00F066B1"/>
    <w:rsid w:val="00F10BFA"/>
    <w:rsid w:val="00F11573"/>
    <w:rsid w:val="00F12569"/>
    <w:rsid w:val="00F14417"/>
    <w:rsid w:val="00F1501C"/>
    <w:rsid w:val="00F21276"/>
    <w:rsid w:val="00F21C07"/>
    <w:rsid w:val="00F22642"/>
    <w:rsid w:val="00F23C95"/>
    <w:rsid w:val="00F24CB4"/>
    <w:rsid w:val="00F27590"/>
    <w:rsid w:val="00F307B4"/>
    <w:rsid w:val="00F32DA4"/>
    <w:rsid w:val="00F4040C"/>
    <w:rsid w:val="00F45612"/>
    <w:rsid w:val="00F47F03"/>
    <w:rsid w:val="00F5098C"/>
    <w:rsid w:val="00F5255D"/>
    <w:rsid w:val="00F5425F"/>
    <w:rsid w:val="00F55CFF"/>
    <w:rsid w:val="00F5718D"/>
    <w:rsid w:val="00F57743"/>
    <w:rsid w:val="00F60679"/>
    <w:rsid w:val="00F60CB5"/>
    <w:rsid w:val="00F60FAB"/>
    <w:rsid w:val="00F62BEA"/>
    <w:rsid w:val="00F64709"/>
    <w:rsid w:val="00F73565"/>
    <w:rsid w:val="00F758A6"/>
    <w:rsid w:val="00F76296"/>
    <w:rsid w:val="00F806D3"/>
    <w:rsid w:val="00F824FE"/>
    <w:rsid w:val="00F8424E"/>
    <w:rsid w:val="00F90D62"/>
    <w:rsid w:val="00F9121B"/>
    <w:rsid w:val="00F9463C"/>
    <w:rsid w:val="00F96602"/>
    <w:rsid w:val="00FA139C"/>
    <w:rsid w:val="00FA3A58"/>
    <w:rsid w:val="00FA4823"/>
    <w:rsid w:val="00FA5D5B"/>
    <w:rsid w:val="00FA5E31"/>
    <w:rsid w:val="00FA6220"/>
    <w:rsid w:val="00FA66E3"/>
    <w:rsid w:val="00FA6FBB"/>
    <w:rsid w:val="00FA72C5"/>
    <w:rsid w:val="00FA76F8"/>
    <w:rsid w:val="00FA7DB6"/>
    <w:rsid w:val="00FB51F4"/>
    <w:rsid w:val="00FB63ED"/>
    <w:rsid w:val="00FB78AD"/>
    <w:rsid w:val="00FC0BB8"/>
    <w:rsid w:val="00FC3094"/>
    <w:rsid w:val="00FC68C2"/>
    <w:rsid w:val="00FD01CB"/>
    <w:rsid w:val="00FD15D8"/>
    <w:rsid w:val="00FD2840"/>
    <w:rsid w:val="00FD2AD0"/>
    <w:rsid w:val="00FD528A"/>
    <w:rsid w:val="00FD650B"/>
    <w:rsid w:val="00FE2C3F"/>
    <w:rsid w:val="00FE2DB0"/>
    <w:rsid w:val="00FE478F"/>
    <w:rsid w:val="00FE68A8"/>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20A31"/>
  <w15:docId w15:val="{D8238F05-F12F-4972-B6CB-EBCA809DA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486623507">
      <w:bodyDiv w:val="1"/>
      <w:marLeft w:val="0"/>
      <w:marRight w:val="0"/>
      <w:marTop w:val="0"/>
      <w:marBottom w:val="0"/>
      <w:divBdr>
        <w:top w:val="none" w:sz="0" w:space="0" w:color="auto"/>
        <w:left w:val="none" w:sz="0" w:space="0" w:color="auto"/>
        <w:bottom w:val="none" w:sz="0" w:space="0" w:color="auto"/>
        <w:right w:val="none" w:sz="0" w:space="0" w:color="auto"/>
      </w:divBdr>
      <w:divsChild>
        <w:div w:id="1625430919">
          <w:marLeft w:val="446"/>
          <w:marRight w:val="0"/>
          <w:marTop w:val="115"/>
          <w:marBottom w:val="0"/>
          <w:divBdr>
            <w:top w:val="none" w:sz="0" w:space="0" w:color="auto"/>
            <w:left w:val="none" w:sz="0" w:space="0" w:color="auto"/>
            <w:bottom w:val="none" w:sz="0" w:space="0" w:color="auto"/>
            <w:right w:val="none" w:sz="0" w:space="0" w:color="auto"/>
          </w:divBdr>
        </w:div>
        <w:div w:id="2042047557">
          <w:marLeft w:val="1094"/>
          <w:marRight w:val="0"/>
          <w:marTop w:val="96"/>
          <w:marBottom w:val="0"/>
          <w:divBdr>
            <w:top w:val="none" w:sz="0" w:space="0" w:color="auto"/>
            <w:left w:val="none" w:sz="0" w:space="0" w:color="auto"/>
            <w:bottom w:val="none" w:sz="0" w:space="0" w:color="auto"/>
            <w:right w:val="none" w:sz="0" w:space="0" w:color="auto"/>
          </w:divBdr>
        </w:div>
      </w:divsChild>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iki.ucern.com/display/public/reference/All+About+Data+Reconciliation" TargetMode="External"/><Relationship Id="rId18" Type="http://schemas.openxmlformats.org/officeDocument/2006/relationships/hyperlink" Target="https://wiki.ucern.com/display/public/reference/Document+Transaction+Server+(SCP+508)"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connect.ucern.com/groups/commonwell-health-alliance-collaborative" TargetMode="External"/><Relationship Id="rId7" Type="http://schemas.openxmlformats.org/officeDocument/2006/relationships/styles" Target="styles.xml"/><Relationship Id="rId12" Type="http://schemas.openxmlformats.org/officeDocument/2006/relationships/hyperlink" Target="https://wiki.ucern.com/display/reference/Document+Exchange+with+Resonance+Reference+Pages" TargetMode="External"/><Relationship Id="rId17" Type="http://schemas.openxmlformats.org/officeDocument/2006/relationships/hyperlink" Target="https://cloudstatus.cernerworks.com/topics"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wiki.ucern.com/display/public/30olympusHP/Cloud+Status+Dashboard" TargetMode="External"/><Relationship Id="rId20" Type="http://schemas.openxmlformats.org/officeDocument/2006/relationships/hyperlink" Target="https://wiki.ucern.com/display/reference/Configure+XDS+Document+Exchang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5" Type="http://schemas.openxmlformats.org/officeDocument/2006/relationships/customXml" Target="../customXml/item5.xml"/><Relationship Id="rId15" Type="http://schemas.openxmlformats.org/officeDocument/2006/relationships/hyperlink" Target="https://wiki.ucern.com/display/reference/Configure+XDS+Document+Exchange" TargetMode="External"/><Relationship Id="rId23" Type="http://schemas.openxmlformats.org/officeDocument/2006/relationships/image" Target="media/image4.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wiki.ucern.com/display/public/reference/Configure+Parsing+Received+CDA+for+Data+Reconciliation"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iki.ucern.com/display/public/reference/All+About+Document+Sharing" TargetMode="External"/><Relationship Id="rId22" Type="http://schemas.openxmlformats.org/officeDocument/2006/relationships/image" Target="media/image3.png"/><Relationship Id="rId27" Type="http://schemas.openxmlformats.org/officeDocument/2006/relationships/header" Target="header1.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124856\Desktop\TEMPLATE%20-%20Requirements%20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2B8BC7A6E344048C46723180DAF927"/>
        <w:category>
          <w:name w:val="General"/>
          <w:gallery w:val="placeholder"/>
        </w:category>
        <w:types>
          <w:type w:val="bbPlcHdr"/>
        </w:types>
        <w:behaviors>
          <w:behavior w:val="content"/>
        </w:behaviors>
        <w:guid w:val="{F4E71961-5CAB-483A-A01F-5C52246ECC61}"/>
      </w:docPartPr>
      <w:docPartBody>
        <w:p w:rsidR="002262A4" w:rsidRDefault="002262A4">
          <w:pPr>
            <w:pStyle w:val="0F2B8BC7A6E344048C46723180DAF927"/>
          </w:pPr>
          <w:r w:rsidRPr="001F26C5">
            <w:rPr>
              <w:rStyle w:val="PlaceholderText"/>
            </w:rPr>
            <w:t>Click here to enter text.</w:t>
          </w:r>
        </w:p>
      </w:docPartBody>
    </w:docPart>
    <w:docPart>
      <w:docPartPr>
        <w:name w:val="F2A016080F0F48F694AED08FBF24763C"/>
        <w:category>
          <w:name w:val="General"/>
          <w:gallery w:val="placeholder"/>
        </w:category>
        <w:types>
          <w:type w:val="bbPlcHdr"/>
        </w:types>
        <w:behaviors>
          <w:behavior w:val="content"/>
        </w:behaviors>
        <w:guid w:val="{9656B721-DD71-4F92-A0D6-2152DB24FB0B}"/>
      </w:docPartPr>
      <w:docPartBody>
        <w:p w:rsidR="002262A4" w:rsidRDefault="002262A4">
          <w:pPr>
            <w:pStyle w:val="F2A016080F0F48F694AED08FBF24763C"/>
          </w:pPr>
          <w:r w:rsidRPr="001F26C5">
            <w:rPr>
              <w:rStyle w:val="PlaceholderText"/>
            </w:rPr>
            <w:t>Click here to enter a date.</w:t>
          </w:r>
        </w:p>
      </w:docPartBody>
    </w:docPart>
    <w:docPart>
      <w:docPartPr>
        <w:name w:val="08AF995C87B148D5B25484E2667C2C42"/>
        <w:category>
          <w:name w:val="General"/>
          <w:gallery w:val="placeholder"/>
        </w:category>
        <w:types>
          <w:type w:val="bbPlcHdr"/>
        </w:types>
        <w:behaviors>
          <w:behavior w:val="content"/>
        </w:behaviors>
        <w:guid w:val="{5061EC8B-858F-414B-AC73-8E66F07A6B4F}"/>
      </w:docPartPr>
      <w:docPartBody>
        <w:p w:rsidR="002262A4" w:rsidRDefault="002262A4">
          <w:pPr>
            <w:pStyle w:val="08AF995C87B148D5B25484E2667C2C42"/>
          </w:pPr>
          <w:r w:rsidRPr="001F26C5">
            <w:rPr>
              <w:rStyle w:val="PlaceholderText"/>
            </w:rPr>
            <w:t>Click here to enter a date.</w:t>
          </w:r>
        </w:p>
      </w:docPartBody>
    </w:docPart>
    <w:docPart>
      <w:docPartPr>
        <w:name w:val="E965728734B149C884D53B57DC39B5F7"/>
        <w:category>
          <w:name w:val="General"/>
          <w:gallery w:val="placeholder"/>
        </w:category>
        <w:types>
          <w:type w:val="bbPlcHdr"/>
        </w:types>
        <w:behaviors>
          <w:behavior w:val="content"/>
        </w:behaviors>
        <w:guid w:val="{0385D9F6-B175-4C5A-860C-41994C030575}"/>
      </w:docPartPr>
      <w:docPartBody>
        <w:p w:rsidR="002262A4" w:rsidRDefault="002262A4">
          <w:pPr>
            <w:pStyle w:val="E965728734B149C884D53B57DC39B5F7"/>
          </w:pPr>
          <w:r w:rsidRPr="001F26C5">
            <w:rPr>
              <w:rStyle w:val="PlaceholderText"/>
            </w:rPr>
            <w:t>Click here to enter text.</w:t>
          </w:r>
        </w:p>
      </w:docPartBody>
    </w:docPart>
    <w:docPart>
      <w:docPartPr>
        <w:name w:val="1E13852F2A944D97A5BF90A07718C977"/>
        <w:category>
          <w:name w:val="General"/>
          <w:gallery w:val="placeholder"/>
        </w:category>
        <w:types>
          <w:type w:val="bbPlcHdr"/>
        </w:types>
        <w:behaviors>
          <w:behavior w:val="content"/>
        </w:behaviors>
        <w:guid w:val="{093A297D-C479-4B81-80AD-3198092D00C6}"/>
      </w:docPartPr>
      <w:docPartBody>
        <w:p w:rsidR="002262A4" w:rsidRDefault="002262A4">
          <w:pPr>
            <w:pStyle w:val="1E13852F2A944D97A5BF90A07718C977"/>
          </w:pPr>
          <w:r w:rsidRPr="001F26C5">
            <w:rPr>
              <w:rStyle w:val="PlaceholderText"/>
            </w:rPr>
            <w:t>Click here to enter text.</w:t>
          </w:r>
        </w:p>
      </w:docPartBody>
    </w:docPart>
    <w:docPart>
      <w:docPartPr>
        <w:name w:val="23CF6FE1A5D648679858E3BF575B600D"/>
        <w:category>
          <w:name w:val="General"/>
          <w:gallery w:val="placeholder"/>
        </w:category>
        <w:types>
          <w:type w:val="bbPlcHdr"/>
        </w:types>
        <w:behaviors>
          <w:behavior w:val="content"/>
        </w:behaviors>
        <w:guid w:val="{A8D405BA-A012-467B-93E2-87BCEB4DCB3A}"/>
      </w:docPartPr>
      <w:docPartBody>
        <w:p w:rsidR="002262A4" w:rsidRDefault="002262A4">
          <w:pPr>
            <w:pStyle w:val="23CF6FE1A5D648679858E3BF575B600D"/>
          </w:pPr>
          <w:r w:rsidRPr="001F26C5">
            <w:rPr>
              <w:rStyle w:val="PlaceholderText"/>
            </w:rPr>
            <w:t>Click here to enter text.</w:t>
          </w:r>
        </w:p>
      </w:docPartBody>
    </w:docPart>
    <w:docPart>
      <w:docPartPr>
        <w:name w:val="2AF2D57C38C2426AB48D52FD377EB468"/>
        <w:category>
          <w:name w:val="General"/>
          <w:gallery w:val="placeholder"/>
        </w:category>
        <w:types>
          <w:type w:val="bbPlcHdr"/>
        </w:types>
        <w:behaviors>
          <w:behavior w:val="content"/>
        </w:behaviors>
        <w:guid w:val="{14EFBB6E-77A2-4106-B798-ED1C9262E870}"/>
      </w:docPartPr>
      <w:docPartBody>
        <w:p w:rsidR="002262A4" w:rsidRDefault="002262A4">
          <w:pPr>
            <w:pStyle w:val="2AF2D57C38C2426AB48D52FD377EB468"/>
          </w:pPr>
          <w:r w:rsidRPr="001F26C5">
            <w:rPr>
              <w:rStyle w:val="PlaceholderText"/>
            </w:rPr>
            <w:t>Click here to enter text.</w:t>
          </w:r>
        </w:p>
      </w:docPartBody>
    </w:docPart>
    <w:docPart>
      <w:docPartPr>
        <w:name w:val="B541747F72974BE08B61EBABA121EF42"/>
        <w:category>
          <w:name w:val="General"/>
          <w:gallery w:val="placeholder"/>
        </w:category>
        <w:types>
          <w:type w:val="bbPlcHdr"/>
        </w:types>
        <w:behaviors>
          <w:behavior w:val="content"/>
        </w:behaviors>
        <w:guid w:val="{BD215B46-454B-43CA-B629-94EFE34F6B51}"/>
      </w:docPartPr>
      <w:docPartBody>
        <w:p w:rsidR="002262A4" w:rsidRDefault="002262A4">
          <w:pPr>
            <w:pStyle w:val="B541747F72974BE08B61EBABA121EF42"/>
          </w:pPr>
          <w:r w:rsidRPr="001F26C5">
            <w:rPr>
              <w:rStyle w:val="PlaceholderText"/>
            </w:rPr>
            <w:t>Click here to enter text.</w:t>
          </w:r>
        </w:p>
      </w:docPartBody>
    </w:docPart>
    <w:docPart>
      <w:docPartPr>
        <w:name w:val="8273EB0090284AF5A8E80565F579AE81"/>
        <w:category>
          <w:name w:val="General"/>
          <w:gallery w:val="placeholder"/>
        </w:category>
        <w:types>
          <w:type w:val="bbPlcHdr"/>
        </w:types>
        <w:behaviors>
          <w:behavior w:val="content"/>
        </w:behaviors>
        <w:guid w:val="{B4E2F14B-0FFA-4FE4-B785-5C20129CBB86}"/>
      </w:docPartPr>
      <w:docPartBody>
        <w:p w:rsidR="002262A4" w:rsidRDefault="002262A4">
          <w:pPr>
            <w:pStyle w:val="8273EB0090284AF5A8E80565F579AE81"/>
          </w:pPr>
          <w:r w:rsidRPr="001F26C5">
            <w:rPr>
              <w:rStyle w:val="PlaceholderText"/>
            </w:rPr>
            <w:t>Click here to enter text.</w:t>
          </w:r>
        </w:p>
      </w:docPartBody>
    </w:docPart>
    <w:docPart>
      <w:docPartPr>
        <w:name w:val="01D72033E8AC4BA79A04F7968291AC29"/>
        <w:category>
          <w:name w:val="General"/>
          <w:gallery w:val="placeholder"/>
        </w:category>
        <w:types>
          <w:type w:val="bbPlcHdr"/>
        </w:types>
        <w:behaviors>
          <w:behavior w:val="content"/>
        </w:behaviors>
        <w:guid w:val="{24AF090C-2A26-43B8-A0CD-D773DD2E9341}"/>
      </w:docPartPr>
      <w:docPartBody>
        <w:p w:rsidR="002262A4" w:rsidRDefault="002262A4">
          <w:pPr>
            <w:pStyle w:val="01D72033E8AC4BA79A04F7968291AC29"/>
          </w:pPr>
          <w:r w:rsidRPr="001F26C5">
            <w:rPr>
              <w:rStyle w:val="PlaceholderText"/>
            </w:rPr>
            <w:t>Click here to enter text.</w:t>
          </w:r>
        </w:p>
      </w:docPartBody>
    </w:docPart>
    <w:docPart>
      <w:docPartPr>
        <w:name w:val="00398B6640F04800909F7A84FC90D961"/>
        <w:category>
          <w:name w:val="General"/>
          <w:gallery w:val="placeholder"/>
        </w:category>
        <w:types>
          <w:type w:val="bbPlcHdr"/>
        </w:types>
        <w:behaviors>
          <w:behavior w:val="content"/>
        </w:behaviors>
        <w:guid w:val="{2FBB2938-F4C4-40D7-A088-66B6B4C1AF5B}"/>
      </w:docPartPr>
      <w:docPartBody>
        <w:p w:rsidR="002262A4" w:rsidRDefault="002262A4">
          <w:pPr>
            <w:pStyle w:val="00398B6640F04800909F7A84FC90D961"/>
          </w:pPr>
          <w:r w:rsidRPr="001F26C5">
            <w:rPr>
              <w:rStyle w:val="PlaceholderText"/>
            </w:rPr>
            <w:t>Click here to enter text.</w:t>
          </w:r>
        </w:p>
      </w:docPartBody>
    </w:docPart>
    <w:docPart>
      <w:docPartPr>
        <w:name w:val="D010782E526F4AA9AC37BE7A298D87ED"/>
        <w:category>
          <w:name w:val="General"/>
          <w:gallery w:val="placeholder"/>
        </w:category>
        <w:types>
          <w:type w:val="bbPlcHdr"/>
        </w:types>
        <w:behaviors>
          <w:behavior w:val="content"/>
        </w:behaviors>
        <w:guid w:val="{A1EDBC3C-7AC7-465C-8F01-714439D2B971}"/>
      </w:docPartPr>
      <w:docPartBody>
        <w:p w:rsidR="002262A4" w:rsidRDefault="002262A4" w:rsidP="002262A4">
          <w:pPr>
            <w:pStyle w:val="D010782E526F4AA9AC37BE7A298D87ED"/>
          </w:pPr>
          <w:r w:rsidRPr="001F26C5">
            <w:rPr>
              <w:rStyle w:val="PlaceholderText"/>
            </w:rPr>
            <w:t>Click here to enter text.</w:t>
          </w:r>
        </w:p>
      </w:docPartBody>
    </w:docPart>
    <w:docPart>
      <w:docPartPr>
        <w:name w:val="D2E8956FEDB244E89E85F22C0C79DE55"/>
        <w:category>
          <w:name w:val="General"/>
          <w:gallery w:val="placeholder"/>
        </w:category>
        <w:types>
          <w:type w:val="bbPlcHdr"/>
        </w:types>
        <w:behaviors>
          <w:behavior w:val="content"/>
        </w:behaviors>
        <w:guid w:val="{94A548CC-A6A1-47E9-B145-2A4AACF449A4}"/>
      </w:docPartPr>
      <w:docPartBody>
        <w:p w:rsidR="007B673F" w:rsidRDefault="002262A4" w:rsidP="002262A4">
          <w:pPr>
            <w:pStyle w:val="D2E8956FEDB244E89E85F22C0C79DE55"/>
          </w:pPr>
          <w:r w:rsidRPr="001F26C5">
            <w:rPr>
              <w:rStyle w:val="PlaceholderText"/>
            </w:rPr>
            <w:t>Click here to enter text.</w:t>
          </w:r>
        </w:p>
      </w:docPartBody>
    </w:docPart>
    <w:docPart>
      <w:docPartPr>
        <w:name w:val="B9E5D7B1F5ED43CB8D05346A7EF23685"/>
        <w:category>
          <w:name w:val="General"/>
          <w:gallery w:val="placeholder"/>
        </w:category>
        <w:types>
          <w:type w:val="bbPlcHdr"/>
        </w:types>
        <w:behaviors>
          <w:behavior w:val="content"/>
        </w:behaviors>
        <w:guid w:val="{42D0A607-6E0A-4BE1-A4FC-64443BFDD6DF}"/>
      </w:docPartPr>
      <w:docPartBody>
        <w:p w:rsidR="00AC78B0" w:rsidRDefault="00AC78B0" w:rsidP="00AC78B0">
          <w:pPr>
            <w:pStyle w:val="B9E5D7B1F5ED43CB8D05346A7EF23685"/>
          </w:pPr>
          <w:r w:rsidRPr="001F26C5">
            <w:rPr>
              <w:rStyle w:val="PlaceholderText"/>
            </w:rPr>
            <w:t>Click here to enter text.</w:t>
          </w:r>
        </w:p>
      </w:docPartBody>
    </w:docPart>
    <w:docPart>
      <w:docPartPr>
        <w:name w:val="1FFFF2D488A54163BEAD4A0B79924000"/>
        <w:category>
          <w:name w:val="General"/>
          <w:gallery w:val="placeholder"/>
        </w:category>
        <w:types>
          <w:type w:val="bbPlcHdr"/>
        </w:types>
        <w:behaviors>
          <w:behavior w:val="content"/>
        </w:behaviors>
        <w:guid w:val="{34F60F30-7E0D-48A6-8F62-E12207216AC1}"/>
      </w:docPartPr>
      <w:docPartBody>
        <w:p w:rsidR="00AC78B0" w:rsidRDefault="00AC78B0" w:rsidP="00AC78B0">
          <w:pPr>
            <w:pStyle w:val="1FFFF2D488A54163BEAD4A0B79924000"/>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Univers">
    <w:altName w:val="Arial"/>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2A4"/>
    <w:rsid w:val="002262A4"/>
    <w:rsid w:val="002B0579"/>
    <w:rsid w:val="007B673F"/>
    <w:rsid w:val="00AC78B0"/>
    <w:rsid w:val="00DC0E1C"/>
    <w:rsid w:val="00FD1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78B0"/>
    <w:rPr>
      <w:color w:val="808080"/>
    </w:rPr>
  </w:style>
  <w:style w:type="paragraph" w:customStyle="1" w:styleId="0F2B8BC7A6E344048C46723180DAF927">
    <w:name w:val="0F2B8BC7A6E344048C46723180DAF927"/>
  </w:style>
  <w:style w:type="paragraph" w:customStyle="1" w:styleId="F2A016080F0F48F694AED08FBF24763C">
    <w:name w:val="F2A016080F0F48F694AED08FBF24763C"/>
  </w:style>
  <w:style w:type="paragraph" w:customStyle="1" w:styleId="08AF995C87B148D5B25484E2667C2C42">
    <w:name w:val="08AF995C87B148D5B25484E2667C2C42"/>
  </w:style>
  <w:style w:type="paragraph" w:customStyle="1" w:styleId="E965728734B149C884D53B57DC39B5F7">
    <w:name w:val="E965728734B149C884D53B57DC39B5F7"/>
  </w:style>
  <w:style w:type="paragraph" w:customStyle="1" w:styleId="1E13852F2A944D97A5BF90A07718C977">
    <w:name w:val="1E13852F2A944D97A5BF90A07718C977"/>
  </w:style>
  <w:style w:type="paragraph" w:customStyle="1" w:styleId="23CF6FE1A5D648679858E3BF575B600D">
    <w:name w:val="23CF6FE1A5D648679858E3BF575B600D"/>
  </w:style>
  <w:style w:type="paragraph" w:customStyle="1" w:styleId="2AF2D57C38C2426AB48D52FD377EB468">
    <w:name w:val="2AF2D57C38C2426AB48D52FD377EB468"/>
  </w:style>
  <w:style w:type="paragraph" w:customStyle="1" w:styleId="B541747F72974BE08B61EBABA121EF42">
    <w:name w:val="B541747F72974BE08B61EBABA121EF42"/>
  </w:style>
  <w:style w:type="paragraph" w:customStyle="1" w:styleId="8273EB0090284AF5A8E80565F579AE81">
    <w:name w:val="8273EB0090284AF5A8E80565F579AE81"/>
  </w:style>
  <w:style w:type="paragraph" w:customStyle="1" w:styleId="01D72033E8AC4BA79A04F7968291AC29">
    <w:name w:val="01D72033E8AC4BA79A04F7968291AC29"/>
  </w:style>
  <w:style w:type="paragraph" w:customStyle="1" w:styleId="00398B6640F04800909F7A84FC90D961">
    <w:name w:val="00398B6640F04800909F7A84FC90D961"/>
  </w:style>
  <w:style w:type="paragraph" w:customStyle="1" w:styleId="D010782E526F4AA9AC37BE7A298D87ED">
    <w:name w:val="D010782E526F4AA9AC37BE7A298D87ED"/>
    <w:rsid w:val="002262A4"/>
  </w:style>
  <w:style w:type="paragraph" w:customStyle="1" w:styleId="599F99D3D0564F618772AA0B82DF295F">
    <w:name w:val="599F99D3D0564F618772AA0B82DF295F"/>
    <w:rsid w:val="002262A4"/>
  </w:style>
  <w:style w:type="paragraph" w:customStyle="1" w:styleId="D2E8956FEDB244E89E85F22C0C79DE55">
    <w:name w:val="D2E8956FEDB244E89E85F22C0C79DE55"/>
    <w:rsid w:val="002262A4"/>
  </w:style>
  <w:style w:type="paragraph" w:customStyle="1" w:styleId="B9E5D7B1F5ED43CB8D05346A7EF23685">
    <w:name w:val="B9E5D7B1F5ED43CB8D05346A7EF23685"/>
    <w:rsid w:val="00AC78B0"/>
  </w:style>
  <w:style w:type="paragraph" w:customStyle="1" w:styleId="1FFFF2D488A54163BEAD4A0B79924000">
    <w:name w:val="1FFFF2D488A54163BEAD4A0B79924000"/>
    <w:rsid w:val="00AC78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4f0e96f7-950e-4c66-a6fd-88fdbdfc5ce3" ContentTypeId="0x010100E9AEE9A8CE3B4010BF1ABA7824E75A08" PreviousValue="fals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2.xml><?xml version="1.0" encoding="utf-8"?>
<ds:datastoreItem xmlns:ds="http://schemas.openxmlformats.org/officeDocument/2006/customXml" ds:itemID="{EBD89E39-1790-4680-BA67-31E1CED83252}"/>
</file>

<file path=customXml/itemProps3.xml><?xml version="1.0" encoding="utf-8"?>
<ds:datastoreItem xmlns:ds="http://schemas.openxmlformats.org/officeDocument/2006/customXml" ds:itemID="{F1C33C19-6F21-4C12-9639-12049CDA254F}">
  <ds:schemaRefs>
    <ds:schemaRef ds:uri="Microsoft.SharePoint.Taxonomy.ContentTypeSync"/>
  </ds:schemaRefs>
</ds:datastoreItem>
</file>

<file path=customXml/itemProps4.xml><?xml version="1.0" encoding="utf-8"?>
<ds:datastoreItem xmlns:ds="http://schemas.openxmlformats.org/officeDocument/2006/customXml" ds:itemID="{0D490982-7262-42FA-A742-FBAEDA49A9F9}">
  <ds:schemaRefs>
    <ds:schemaRef ds:uri="http://www.w3.org/XML/1998/namespace"/>
    <ds:schemaRef ds:uri="http://purl.org/dc/terms/"/>
    <ds:schemaRef ds:uri="http://schemas.microsoft.com/office/2006/documentManagement/types"/>
    <ds:schemaRef ds:uri="http://purl.org/dc/elements/1.1/"/>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5.xml><?xml version="1.0" encoding="utf-8"?>
<ds:datastoreItem xmlns:ds="http://schemas.openxmlformats.org/officeDocument/2006/customXml" ds:itemID="{54C9E95C-C738-45D2-8AAF-CB73892D3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 Requirements Document.dotx</Template>
  <TotalTime>62</TotalTime>
  <Pages>27</Pages>
  <Words>8965</Words>
  <Characters>51105</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Sr Product Analyst</vt:lpstr>
    </vt:vector>
  </TitlesOfParts>
  <Company>HCA</Company>
  <LinksUpToDate>false</LinksUpToDate>
  <CharactersWithSpaces>59951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PDF_Cerner_Resonance Reqs</dc:title>
  <dc:subject>IDBB</dc:subject>
  <dc:creator>Starke, Jerome</dc:creator>
  <cp:lastModifiedBy>Whitley, Lois</cp:lastModifiedBy>
  <cp:revision>14</cp:revision>
  <cp:lastPrinted>2013-10-28T16:55:00Z</cp:lastPrinted>
  <dcterms:created xsi:type="dcterms:W3CDTF">2017-06-13T12:52:00Z</dcterms:created>
  <dcterms:modified xsi:type="dcterms:W3CDTF">2017-11-29T21:51:00Z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